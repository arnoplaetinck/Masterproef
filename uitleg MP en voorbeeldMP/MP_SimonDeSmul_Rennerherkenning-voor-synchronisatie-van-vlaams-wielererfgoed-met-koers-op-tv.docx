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BCDC7B" w14:textId="77777777" w:rsidR="00E31352" w:rsidRPr="007E795C" w:rsidRDefault="006736F5" w:rsidP="007E795C">
      <w:pPr>
        <w:pStyle w:val="Koptekst"/>
        <w:spacing w:line="320" w:lineRule="exact"/>
      </w:pPr>
      <w:r w:rsidRPr="007E795C">
        <w:t xml:space="preserve"> </w:t>
      </w:r>
    </w:p>
    <w:p w14:paraId="7663477A" w14:textId="77777777" w:rsidR="00E31352" w:rsidRPr="007E795C" w:rsidRDefault="00E31352" w:rsidP="00E31352">
      <w:pPr>
        <w:pStyle w:val="Koptekst"/>
      </w:pPr>
    </w:p>
    <w:p w14:paraId="59BA09A1" w14:textId="77777777" w:rsidR="00E31352" w:rsidRPr="007E795C" w:rsidRDefault="00E31352" w:rsidP="00E31352">
      <w:pPr>
        <w:pStyle w:val="Koptekst"/>
      </w:pPr>
    </w:p>
    <w:p w14:paraId="51105E7F" w14:textId="77777777" w:rsidR="00E31352" w:rsidRPr="007E795C" w:rsidRDefault="00E31352" w:rsidP="00E31352">
      <w:pPr>
        <w:pStyle w:val="Koptekst"/>
      </w:pPr>
    </w:p>
    <w:p w14:paraId="7C061562" w14:textId="77777777" w:rsidR="00E31352" w:rsidRPr="007E795C" w:rsidRDefault="00E31352" w:rsidP="00E31352">
      <w:pPr>
        <w:pStyle w:val="Koptekst"/>
      </w:pPr>
    </w:p>
    <w:p w14:paraId="106F5C59" w14:textId="77777777" w:rsidR="00E31352" w:rsidRPr="007E795C" w:rsidRDefault="00E31352" w:rsidP="00E31352">
      <w:pPr>
        <w:pStyle w:val="Koptekst"/>
      </w:pPr>
    </w:p>
    <w:p w14:paraId="1B366CAB" w14:textId="77777777" w:rsidR="00E31352" w:rsidRPr="007E795C" w:rsidRDefault="00E31352" w:rsidP="00E31352">
      <w:pPr>
        <w:pStyle w:val="Koptekst"/>
      </w:pPr>
    </w:p>
    <w:p w14:paraId="11F3A7A7" w14:textId="77777777" w:rsidR="00E31352" w:rsidRPr="007E795C" w:rsidRDefault="00E31352" w:rsidP="00E31352">
      <w:pPr>
        <w:pStyle w:val="Koptekst"/>
      </w:pPr>
    </w:p>
    <w:p w14:paraId="4B7368BD" w14:textId="77777777" w:rsidR="00E31352" w:rsidRPr="007E795C" w:rsidRDefault="00E31352" w:rsidP="00E31352">
      <w:pPr>
        <w:pStyle w:val="Koptekst"/>
      </w:pPr>
    </w:p>
    <w:p w14:paraId="258607E8" w14:textId="77777777" w:rsidR="00E31352" w:rsidRPr="007E795C" w:rsidRDefault="00E31352" w:rsidP="00E31352">
      <w:pPr>
        <w:pStyle w:val="Koptekst"/>
      </w:pPr>
    </w:p>
    <w:p w14:paraId="21EA22AE" w14:textId="77777777" w:rsidR="00E31352" w:rsidRPr="007E795C" w:rsidRDefault="00E31352" w:rsidP="00E31352">
      <w:pPr>
        <w:pStyle w:val="Koptekst"/>
      </w:pPr>
    </w:p>
    <w:p w14:paraId="2E41270F" w14:textId="77777777" w:rsidR="00E31352" w:rsidRPr="007E795C" w:rsidRDefault="00E31352" w:rsidP="00E31352">
      <w:pPr>
        <w:pStyle w:val="Koptekst"/>
      </w:pPr>
    </w:p>
    <w:p w14:paraId="1484269F" w14:textId="77777777" w:rsidR="00ED4D9B" w:rsidRPr="007E795C" w:rsidRDefault="00722D82" w:rsidP="007F097B">
      <w:pPr>
        <w:pStyle w:val="Titel"/>
      </w:pPr>
      <w:r w:rsidRPr="007E795C">
        <w:t>&lt;</w:t>
      </w:r>
      <w:r w:rsidR="007E795C" w:rsidRPr="007E795C">
        <w:t>Rennerherkenning</w:t>
      </w:r>
      <w:r w:rsidR="00B52A42">
        <w:t xml:space="preserve"> V</w:t>
      </w:r>
      <w:r w:rsidR="007E795C" w:rsidRPr="007E795C">
        <w:t>oor synchronisatie van Vlaams wielererfgoed met koers op tv</w:t>
      </w:r>
      <w:r w:rsidRPr="007E795C">
        <w:t>&gt;</w:t>
      </w:r>
    </w:p>
    <w:p w14:paraId="2CCA4FC5" w14:textId="77777777" w:rsidR="00D81FFB" w:rsidRPr="007E795C" w:rsidRDefault="00D81FFB" w:rsidP="00BD3DBF">
      <w:pPr>
        <w:sectPr w:rsidR="00D81FFB" w:rsidRPr="007E795C" w:rsidSect="00FF4BB7">
          <w:headerReference w:type="default" r:id="rId8"/>
          <w:footerReference w:type="default" r:id="rId9"/>
          <w:headerReference w:type="first" r:id="rId10"/>
          <w:footerReference w:type="first" r:id="rId11"/>
          <w:pgSz w:w="11906" w:h="16838" w:code="9"/>
          <w:pgMar w:top="1701" w:right="1202" w:bottom="2268" w:left="1202" w:header="284" w:footer="284" w:gutter="0"/>
          <w:cols w:space="1769"/>
          <w:docGrid w:linePitch="360"/>
        </w:sectPr>
      </w:pPr>
    </w:p>
    <w:p w14:paraId="68630045" w14:textId="77777777" w:rsidR="00F6407F" w:rsidRDefault="00F6407F" w:rsidP="00BD3DBF"/>
    <w:p w14:paraId="390E50C0" w14:textId="77777777" w:rsidR="00EF1089" w:rsidRDefault="00EF1089" w:rsidP="00BD3DBF"/>
    <w:p w14:paraId="753CAEFD" w14:textId="77777777" w:rsidR="00EF1089" w:rsidRDefault="00EF1089" w:rsidP="00BD3DBF"/>
    <w:p w14:paraId="34120690" w14:textId="77777777" w:rsidR="00EF1089" w:rsidRPr="007E795C" w:rsidRDefault="00EF1089" w:rsidP="00BD3DBF"/>
    <w:p w14:paraId="32929675" w14:textId="77777777" w:rsidR="005E6656" w:rsidRPr="007E795C" w:rsidRDefault="005E6656" w:rsidP="00BD3DBF"/>
    <w:p w14:paraId="3CA2DFAB" w14:textId="77777777" w:rsidR="00513676" w:rsidRPr="007E795C" w:rsidRDefault="00513676" w:rsidP="00BD3DBF"/>
    <w:p w14:paraId="4F6B82CE" w14:textId="77777777" w:rsidR="00513676" w:rsidRPr="007E795C" w:rsidRDefault="00513676" w:rsidP="00BD3DBF"/>
    <w:p w14:paraId="6A85F0F3" w14:textId="77777777" w:rsidR="005E693F" w:rsidRPr="007E795C" w:rsidRDefault="005E693F" w:rsidP="00BD3DBF"/>
    <w:p w14:paraId="2F798B7F" w14:textId="77777777" w:rsidR="005E693F" w:rsidRPr="007E795C" w:rsidRDefault="005E693F" w:rsidP="00BD3DBF"/>
    <w:p w14:paraId="64E94C38" w14:textId="77777777" w:rsidR="005E693F" w:rsidRPr="007E795C" w:rsidRDefault="005E693F" w:rsidP="00BD3DBF"/>
    <w:p w14:paraId="651DEC50" w14:textId="77777777" w:rsidR="00054F71" w:rsidRPr="007E795C" w:rsidRDefault="00722D82" w:rsidP="007349D2">
      <w:pPr>
        <w:pStyle w:val="NaamAuteur"/>
      </w:pPr>
      <w:r w:rsidRPr="007E795C">
        <w:t>&lt;Simon De Smul&gt;</w:t>
      </w:r>
    </w:p>
    <w:p w14:paraId="47FFAF73" w14:textId="77777777" w:rsidR="00597A22" w:rsidRPr="007E795C" w:rsidRDefault="00E00DCD" w:rsidP="00BD3DBF">
      <w:r w:rsidRPr="007E795C">
        <w:t>Studenten</w:t>
      </w:r>
      <w:r w:rsidR="005E6656" w:rsidRPr="007E795C">
        <w:t>nummer:</w:t>
      </w:r>
      <w:r w:rsidR="00722D82" w:rsidRPr="007E795C">
        <w:t xml:space="preserve">  01505837</w:t>
      </w:r>
    </w:p>
    <w:p w14:paraId="36FAA851" w14:textId="77777777" w:rsidR="005E6656" w:rsidRPr="007E795C" w:rsidRDefault="005E6656" w:rsidP="00BD3DBF"/>
    <w:p w14:paraId="49180796" w14:textId="77777777" w:rsidR="006B37B2" w:rsidRPr="007E795C" w:rsidRDefault="006B37B2" w:rsidP="006B37B2">
      <w:pPr>
        <w:pStyle w:val="Normal12pt"/>
        <w:rPr>
          <w:lang w:val="nl-BE"/>
        </w:rPr>
      </w:pPr>
      <w:r w:rsidRPr="007E795C">
        <w:rPr>
          <w:lang w:val="nl-BE"/>
        </w:rPr>
        <w:t xml:space="preserve">Promotor(en): Prof. dr. </w:t>
      </w:r>
      <w:r w:rsidR="00722D82" w:rsidRPr="007E795C">
        <w:rPr>
          <w:lang w:val="nl-BE"/>
        </w:rPr>
        <w:t>“Steven Verstockt”</w:t>
      </w:r>
      <w:r w:rsidRPr="007E795C">
        <w:rPr>
          <w:lang w:val="nl-BE"/>
        </w:rPr>
        <w:t xml:space="preserve">, Prof. dr. </w:t>
      </w:r>
      <w:r w:rsidR="00722D82" w:rsidRPr="007E795C">
        <w:rPr>
          <w:lang w:val="nl-BE"/>
        </w:rPr>
        <w:t>“Nico Van de Weghe”</w:t>
      </w:r>
    </w:p>
    <w:p w14:paraId="39E7EF5E" w14:textId="77777777" w:rsidR="006B37B2" w:rsidRPr="007E795C" w:rsidRDefault="006B37B2" w:rsidP="006B37B2"/>
    <w:p w14:paraId="11D6B5E1" w14:textId="77777777" w:rsidR="006B37B2" w:rsidRPr="007E795C" w:rsidRDefault="007E4F3C" w:rsidP="006B37B2">
      <w:sdt>
        <w:sdtPr>
          <w:alias w:val="Type Proef"/>
          <w:tag w:val="Type Proef"/>
          <w:id w:val="-457955578"/>
          <w:placeholder>
            <w:docPart w:val="8275F2B7C7EC42998EB6739ED0A725A3"/>
          </w:placeholder>
          <w:dropDownList>
            <w:listItem w:displayText="&lt; Selecteer type proef &gt;" w:value="&lt; Selecteer type proef &gt;"/>
            <w:listItem w:displayText="Bachelorproef" w:value="Bachelorproef"/>
            <w:listItem w:displayText="Masterproef" w:value="Masterproef"/>
            <w:listItem w:displayText="Doctoraat" w:value="Doctoraat"/>
          </w:dropDownList>
        </w:sdtPr>
        <w:sdtEndPr/>
        <w:sdtContent>
          <w:r w:rsidR="00722D82" w:rsidRPr="007E795C">
            <w:t>Masterproef</w:t>
          </w:r>
        </w:sdtContent>
      </w:sdt>
      <w:r w:rsidR="006B37B2" w:rsidRPr="007E795C">
        <w:t xml:space="preserve"> voorgelegd voor het behalen van de graad </w:t>
      </w:r>
      <w:sdt>
        <w:sdtPr>
          <w:alias w:val="Graad"/>
          <w:tag w:val="Graad"/>
          <w:id w:val="2128039670"/>
          <w:placeholder>
            <w:docPart w:val="8275F2B7C7EC42998EB6739ED0A725A3"/>
          </w:placeholder>
          <w:dropDownList>
            <w:listItem w:displayText="&lt; selecteer graad &gt;" w:value="&lt; selecteer graad &gt;"/>
            <w:listItem w:displayText="bachelor" w:value="bachelor"/>
            <w:listItem w:displayText="master" w:value="master"/>
            <w:listItem w:displayText="doctor" w:value="doctor"/>
          </w:dropDownList>
        </w:sdtPr>
        <w:sdtEndPr/>
        <w:sdtContent>
          <w:r w:rsidR="00722D82" w:rsidRPr="007E795C">
            <w:t>master</w:t>
          </w:r>
        </w:sdtContent>
      </w:sdt>
      <w:r w:rsidR="006B37B2" w:rsidRPr="007E795C">
        <w:t xml:space="preserve"> in d</w:t>
      </w:r>
      <w:r w:rsidR="00722D82" w:rsidRPr="007E795C">
        <w:t>e Master of Science in de industriele wetenschappen : informatica</w:t>
      </w:r>
    </w:p>
    <w:p w14:paraId="750C2C36" w14:textId="77777777" w:rsidR="006B37B2" w:rsidRPr="007E795C" w:rsidRDefault="006B37B2" w:rsidP="006B37B2"/>
    <w:p w14:paraId="6F090BA6" w14:textId="77777777" w:rsidR="00586A74" w:rsidRPr="007E795C" w:rsidRDefault="006B37B2" w:rsidP="006B37B2">
      <w:r w:rsidRPr="007E795C">
        <w:t>Academiejaar: 20</w:t>
      </w:r>
      <w:r w:rsidR="00722D82" w:rsidRPr="007E795C">
        <w:t xml:space="preserve">18 – 2019 </w:t>
      </w:r>
    </w:p>
    <w:p w14:paraId="4910DF35" w14:textId="77777777" w:rsidR="00C44F5D" w:rsidRPr="007E795C" w:rsidRDefault="00C44F5D" w:rsidP="006B37B2"/>
    <w:p w14:paraId="274FD07E" w14:textId="77777777" w:rsidR="00C44F5D" w:rsidRPr="007E795C" w:rsidRDefault="00C44F5D" w:rsidP="006B37B2"/>
    <w:p w14:paraId="3BFE3C41" w14:textId="77777777" w:rsidR="00C44F5D" w:rsidRPr="007E795C" w:rsidRDefault="00C44F5D" w:rsidP="006B37B2"/>
    <w:p w14:paraId="235A5239" w14:textId="77777777" w:rsidR="00C44F5D" w:rsidRPr="007E795C" w:rsidRDefault="00C44F5D" w:rsidP="006B37B2"/>
    <w:p w14:paraId="5B11088E" w14:textId="77777777" w:rsidR="00C44F5D" w:rsidRPr="007E795C" w:rsidRDefault="00C44F5D" w:rsidP="006B37B2"/>
    <w:p w14:paraId="3782241A" w14:textId="77777777" w:rsidR="00C44F5D" w:rsidRPr="007E795C" w:rsidRDefault="00C44F5D" w:rsidP="006B37B2"/>
    <w:p w14:paraId="16AFBE3B" w14:textId="77777777" w:rsidR="00BC16E9" w:rsidRPr="007E795C" w:rsidRDefault="00BC16E9" w:rsidP="006B37B2"/>
    <w:p w14:paraId="6F21AD88" w14:textId="77777777" w:rsidR="00BC16E9" w:rsidRPr="007E795C" w:rsidRDefault="00BC16E9" w:rsidP="006B37B2"/>
    <w:p w14:paraId="7A0B1AE9" w14:textId="77777777" w:rsidR="00BC16E9" w:rsidRPr="007E795C" w:rsidRDefault="00BC16E9" w:rsidP="006B37B2"/>
    <w:p w14:paraId="17145B0D" w14:textId="77777777" w:rsidR="00BC16E9" w:rsidRPr="007E795C" w:rsidRDefault="00BC16E9" w:rsidP="006B37B2"/>
    <w:p w14:paraId="02F5C5B0" w14:textId="77777777" w:rsidR="00BC16E9" w:rsidRPr="007E795C" w:rsidRDefault="00BC16E9" w:rsidP="006B37B2"/>
    <w:p w14:paraId="29AD9AC0" w14:textId="77777777" w:rsidR="00BC16E9" w:rsidRPr="007E795C" w:rsidRDefault="00BC16E9" w:rsidP="006B37B2"/>
    <w:p w14:paraId="041678DE" w14:textId="77777777" w:rsidR="00BC16E9" w:rsidRPr="007E795C" w:rsidRDefault="00BC16E9" w:rsidP="006B37B2"/>
    <w:p w14:paraId="6D27A135" w14:textId="77777777" w:rsidR="00BC16E9" w:rsidRPr="007E795C" w:rsidRDefault="00BC16E9" w:rsidP="006B37B2"/>
    <w:p w14:paraId="24604FD0" w14:textId="77777777" w:rsidR="00BC16E9" w:rsidRPr="007E795C" w:rsidRDefault="00BC16E9" w:rsidP="006B37B2"/>
    <w:p w14:paraId="1DE2A539" w14:textId="77777777" w:rsidR="00BC16E9" w:rsidRPr="007E795C" w:rsidRDefault="00BC16E9" w:rsidP="006B37B2"/>
    <w:p w14:paraId="1AE93A33" w14:textId="77777777" w:rsidR="00BC16E9" w:rsidRPr="007E795C" w:rsidRDefault="00BC16E9" w:rsidP="006B37B2"/>
    <w:p w14:paraId="006A7CBD" w14:textId="77777777" w:rsidR="00BC16E9" w:rsidRPr="007E795C" w:rsidRDefault="00BC16E9" w:rsidP="006B37B2"/>
    <w:p w14:paraId="104019B5" w14:textId="77777777" w:rsidR="00BC16E9" w:rsidRPr="007E795C" w:rsidRDefault="00BC16E9" w:rsidP="006B37B2"/>
    <w:p w14:paraId="0626ED54" w14:textId="77777777" w:rsidR="00BC16E9" w:rsidRPr="007E795C" w:rsidRDefault="00BC16E9" w:rsidP="006B37B2"/>
    <w:p w14:paraId="1E6B73D1" w14:textId="77777777" w:rsidR="00BC16E9" w:rsidRPr="007E795C" w:rsidRDefault="00BC16E9" w:rsidP="006B37B2"/>
    <w:p w14:paraId="1B46CEEA" w14:textId="77777777" w:rsidR="00BC16E9" w:rsidRPr="007E795C" w:rsidRDefault="00BC16E9" w:rsidP="006B37B2"/>
    <w:p w14:paraId="067CA8C3" w14:textId="77777777" w:rsidR="00BC16E9" w:rsidRPr="007E795C" w:rsidRDefault="00BC16E9" w:rsidP="006B37B2"/>
    <w:p w14:paraId="7762F014" w14:textId="77777777" w:rsidR="00BC16E9" w:rsidRPr="007E795C" w:rsidRDefault="00BC16E9" w:rsidP="006B37B2"/>
    <w:p w14:paraId="29A13068" w14:textId="77777777" w:rsidR="00BC16E9" w:rsidRPr="007E795C" w:rsidRDefault="00BC16E9" w:rsidP="006B37B2"/>
    <w:p w14:paraId="27CACEB0" w14:textId="77777777" w:rsidR="00BC16E9" w:rsidRPr="007E795C" w:rsidRDefault="00BC16E9" w:rsidP="006B37B2"/>
    <w:p w14:paraId="2A6805AA" w14:textId="77777777" w:rsidR="00BC16E9" w:rsidRPr="007E795C" w:rsidRDefault="00BC16E9" w:rsidP="006B37B2"/>
    <w:p w14:paraId="73AE086C" w14:textId="77777777" w:rsidR="00BC16E9" w:rsidRPr="007E795C" w:rsidRDefault="00BC16E9" w:rsidP="006B37B2"/>
    <w:p w14:paraId="768603E1" w14:textId="77777777" w:rsidR="00BC16E9" w:rsidRPr="007E795C" w:rsidRDefault="00BC16E9" w:rsidP="006B37B2"/>
    <w:p w14:paraId="0E4FB744" w14:textId="77777777" w:rsidR="00BC16E9" w:rsidRPr="007E795C" w:rsidRDefault="00BC16E9" w:rsidP="006B37B2"/>
    <w:p w14:paraId="23366E2B" w14:textId="77777777" w:rsidR="00BC16E9" w:rsidRPr="007E795C" w:rsidRDefault="00BC16E9" w:rsidP="006B37B2"/>
    <w:p w14:paraId="7A2D1F84" w14:textId="77777777" w:rsidR="00BC16E9" w:rsidRPr="007E795C" w:rsidRDefault="00BC16E9" w:rsidP="006B37B2"/>
    <w:p w14:paraId="301EF820" w14:textId="77777777" w:rsidR="00BC16E9" w:rsidRPr="007E795C" w:rsidRDefault="00BC16E9" w:rsidP="006B37B2"/>
    <w:p w14:paraId="2F21B021" w14:textId="77777777" w:rsidR="00BC16E9" w:rsidRPr="007E795C" w:rsidRDefault="00BC16E9" w:rsidP="006B37B2"/>
    <w:p w14:paraId="3A6EA6EC" w14:textId="77777777" w:rsidR="00BC16E9" w:rsidRPr="007E795C" w:rsidRDefault="00BC16E9" w:rsidP="006B37B2"/>
    <w:p w14:paraId="420689C5" w14:textId="77777777" w:rsidR="00BC16E9" w:rsidRPr="007E795C" w:rsidRDefault="00BC16E9" w:rsidP="006B37B2"/>
    <w:p w14:paraId="0FE022D6" w14:textId="77777777" w:rsidR="00BC16E9" w:rsidRPr="007E795C" w:rsidRDefault="00BC16E9" w:rsidP="006B37B2"/>
    <w:p w14:paraId="24A51E2C" w14:textId="77777777" w:rsidR="00BC16E9" w:rsidRPr="007E795C" w:rsidRDefault="00BC16E9" w:rsidP="006B37B2"/>
    <w:p w14:paraId="6D833AD3" w14:textId="77777777" w:rsidR="00BC16E9" w:rsidRPr="007E795C" w:rsidRDefault="00BC16E9" w:rsidP="006B37B2"/>
    <w:p w14:paraId="5E749D5F" w14:textId="77777777" w:rsidR="00BC16E9" w:rsidRPr="007E795C" w:rsidRDefault="00BC16E9" w:rsidP="006B37B2"/>
    <w:p w14:paraId="3AC634EE" w14:textId="77777777" w:rsidR="00BC16E9" w:rsidRPr="007E795C" w:rsidRDefault="00BC16E9" w:rsidP="006B37B2"/>
    <w:p w14:paraId="60E96C1F" w14:textId="77777777" w:rsidR="00BC16E9" w:rsidRPr="007E795C" w:rsidRDefault="00BC16E9" w:rsidP="006B37B2"/>
    <w:p w14:paraId="75E5BD0C" w14:textId="77777777" w:rsidR="00BC16E9" w:rsidRPr="007E795C" w:rsidRDefault="00BC16E9" w:rsidP="006B37B2"/>
    <w:p w14:paraId="099262C2" w14:textId="77777777" w:rsidR="00BC16E9" w:rsidRPr="007E795C" w:rsidRDefault="00BC16E9" w:rsidP="006B37B2"/>
    <w:p w14:paraId="4FE36772" w14:textId="77777777" w:rsidR="00BC16E9" w:rsidRPr="007E795C" w:rsidRDefault="00BC16E9" w:rsidP="006B37B2"/>
    <w:p w14:paraId="62045861" w14:textId="77777777" w:rsidR="00BC16E9" w:rsidRPr="007E795C" w:rsidRDefault="00BC16E9" w:rsidP="006B37B2"/>
    <w:p w14:paraId="5BBF6484" w14:textId="77777777" w:rsidR="00BC16E9" w:rsidRPr="007E795C" w:rsidRDefault="00BC16E9" w:rsidP="006B37B2"/>
    <w:p w14:paraId="58800FA4" w14:textId="77777777" w:rsidR="00BC16E9" w:rsidRPr="007E795C" w:rsidRDefault="00BC16E9" w:rsidP="006B37B2"/>
    <w:p w14:paraId="43E4F1CD" w14:textId="77777777" w:rsidR="00BC16E9" w:rsidRPr="007E795C" w:rsidRDefault="00BC16E9" w:rsidP="006B37B2"/>
    <w:p w14:paraId="411D1C8A" w14:textId="77777777" w:rsidR="00BC16E9" w:rsidRPr="007E795C" w:rsidRDefault="00BC16E9" w:rsidP="006B37B2"/>
    <w:p w14:paraId="14DCB686" w14:textId="77777777" w:rsidR="00BC16E9" w:rsidRPr="007E795C" w:rsidRDefault="00BC16E9" w:rsidP="006B37B2"/>
    <w:p w14:paraId="7252E4BB" w14:textId="77777777" w:rsidR="00BC16E9" w:rsidRPr="007E795C" w:rsidRDefault="00BC16E9" w:rsidP="006B37B2"/>
    <w:p w14:paraId="711DC0A8" w14:textId="77777777" w:rsidR="00BC16E9" w:rsidRPr="007E795C" w:rsidRDefault="00BC16E9" w:rsidP="006B37B2"/>
    <w:p w14:paraId="1D74EE6F" w14:textId="77777777" w:rsidR="00BC16E9" w:rsidRPr="007E795C" w:rsidRDefault="00BC16E9" w:rsidP="006B37B2"/>
    <w:p w14:paraId="29EBE67A" w14:textId="77777777" w:rsidR="00BC16E9" w:rsidRPr="007E795C" w:rsidRDefault="00BC16E9" w:rsidP="006B37B2"/>
    <w:p w14:paraId="59F59B1A" w14:textId="77777777" w:rsidR="002207B4" w:rsidRDefault="007E795C" w:rsidP="002207B4">
      <w:pPr>
        <w:spacing w:line="320" w:lineRule="exact"/>
        <w:jc w:val="center"/>
      </w:pPr>
      <w:r w:rsidRPr="007E795C">
        <w:lastRenderedPageBreak/>
        <w:t xml:space="preserve">Vertrouwelijk tot en met </w:t>
      </w:r>
      <w:r w:rsidR="002207B4">
        <w:t>31</w:t>
      </w:r>
      <w:r w:rsidRPr="007E795C">
        <w:t>/</w:t>
      </w:r>
      <w:r w:rsidR="002207B4">
        <w:t>12</w:t>
      </w:r>
      <w:r w:rsidRPr="007E795C">
        <w:t>/20</w:t>
      </w:r>
      <w:r w:rsidR="002207B4">
        <w:t>28</w:t>
      </w:r>
    </w:p>
    <w:p w14:paraId="3E4C2AE8" w14:textId="77777777" w:rsidR="002207B4" w:rsidRDefault="007E795C" w:rsidP="002207B4">
      <w:pPr>
        <w:spacing w:line="320" w:lineRule="exact"/>
        <w:jc w:val="center"/>
      </w:pPr>
      <w:r w:rsidRPr="007E795C">
        <w:t>Belangrijk</w:t>
      </w:r>
    </w:p>
    <w:p w14:paraId="0B16E6CB" w14:textId="77777777" w:rsidR="002207B4" w:rsidRDefault="002207B4" w:rsidP="002207B4">
      <w:pPr>
        <w:spacing w:line="320" w:lineRule="exact"/>
        <w:jc w:val="center"/>
      </w:pPr>
    </w:p>
    <w:p w14:paraId="08A0AB6D" w14:textId="77777777" w:rsidR="007E795C" w:rsidRPr="007E795C" w:rsidRDefault="007E795C" w:rsidP="002207B4">
      <w:pPr>
        <w:spacing w:line="320" w:lineRule="exact"/>
      </w:pPr>
      <w:r w:rsidRPr="007E795C">
        <w:t xml:space="preserve"> Deze masterproef bevat vertrouwelijke informatie en/of vertrouwelijke onderzoeksresultaten die toebehoren aan de Universiteit Gent of aan derden. Deze masterproef of enig onderdeel ervan mag op geen enkele wijze publiek gemaakt worden zonder de uitdrukkelijke schriftelijke voorafgaande toestemming vanwege de Universiteit Gent. Zo mag de masterproef onder geen voorwaarde door derden worden ingekeken of aan derden worden meegedeeld. Het is verboden om de masterproef te kopiëren of op eender welke manier te dupliceren. Indien de vertrouwelijke aard van de masterproef niet wordt gerespecteerd, kan dit onherstelbare schade veroorzaken aan de Universiteit Gent. Bovenstaande bepalingen zijn van kracht tot en met de embargodatum</w:t>
      </w:r>
    </w:p>
    <w:p w14:paraId="16DD387C" w14:textId="77777777" w:rsidR="007E795C" w:rsidRPr="007E795C" w:rsidRDefault="007E795C" w:rsidP="00BC16E9">
      <w:pPr>
        <w:pStyle w:val="Titel"/>
      </w:pPr>
    </w:p>
    <w:p w14:paraId="3FCCB641" w14:textId="77777777" w:rsidR="007E795C" w:rsidRPr="007E795C" w:rsidRDefault="007E795C" w:rsidP="00BC16E9">
      <w:pPr>
        <w:pStyle w:val="Titel"/>
      </w:pPr>
    </w:p>
    <w:p w14:paraId="2B78A0D9" w14:textId="77777777" w:rsidR="007E795C" w:rsidRPr="007E795C" w:rsidRDefault="007E795C" w:rsidP="00BC16E9">
      <w:pPr>
        <w:pStyle w:val="Titel"/>
      </w:pPr>
    </w:p>
    <w:p w14:paraId="4DBF7860" w14:textId="77777777" w:rsidR="007E795C" w:rsidRPr="007E795C" w:rsidRDefault="007E795C" w:rsidP="00BC16E9">
      <w:pPr>
        <w:pStyle w:val="Titel"/>
      </w:pPr>
    </w:p>
    <w:p w14:paraId="4579E905" w14:textId="77777777" w:rsidR="007E795C" w:rsidRPr="007E795C" w:rsidRDefault="007E795C" w:rsidP="00BC16E9">
      <w:pPr>
        <w:pStyle w:val="Titel"/>
      </w:pPr>
    </w:p>
    <w:p w14:paraId="70ED3F1A" w14:textId="77777777" w:rsidR="007E795C" w:rsidRPr="007E795C" w:rsidRDefault="007E795C" w:rsidP="00BC16E9">
      <w:pPr>
        <w:pStyle w:val="Titel"/>
      </w:pPr>
    </w:p>
    <w:p w14:paraId="589AC3ED" w14:textId="77777777" w:rsidR="007E795C" w:rsidRPr="007E795C" w:rsidRDefault="007E795C" w:rsidP="00BC16E9">
      <w:pPr>
        <w:pStyle w:val="Titel"/>
      </w:pPr>
    </w:p>
    <w:p w14:paraId="445B4220" w14:textId="77777777" w:rsidR="007E795C" w:rsidRPr="007E795C" w:rsidRDefault="007E795C" w:rsidP="00BC16E9">
      <w:pPr>
        <w:pStyle w:val="Titel"/>
      </w:pPr>
    </w:p>
    <w:p w14:paraId="7C049618" w14:textId="77777777" w:rsidR="007E795C" w:rsidRPr="007E795C" w:rsidRDefault="007E795C" w:rsidP="00BC16E9">
      <w:pPr>
        <w:pStyle w:val="Titel"/>
      </w:pPr>
    </w:p>
    <w:p w14:paraId="56FF1A11" w14:textId="77777777" w:rsidR="007E795C" w:rsidRPr="007E795C" w:rsidRDefault="007E795C" w:rsidP="00BC16E9">
      <w:pPr>
        <w:pStyle w:val="Titel"/>
      </w:pPr>
    </w:p>
    <w:p w14:paraId="1397E80D" w14:textId="77777777" w:rsidR="007E795C" w:rsidRPr="007E795C" w:rsidRDefault="007E795C" w:rsidP="00BC16E9">
      <w:pPr>
        <w:pStyle w:val="Titel"/>
      </w:pPr>
    </w:p>
    <w:p w14:paraId="45AE0773" w14:textId="77777777" w:rsidR="007E795C" w:rsidRDefault="007E795C" w:rsidP="007E795C">
      <w:pPr>
        <w:pStyle w:val="Titel"/>
        <w:rPr>
          <w:highlight w:val="yellow"/>
        </w:rPr>
      </w:pPr>
    </w:p>
    <w:p w14:paraId="4060A09E" w14:textId="77777777" w:rsidR="007E795C" w:rsidRDefault="007E795C" w:rsidP="007E795C">
      <w:pPr>
        <w:pStyle w:val="Titel"/>
        <w:rPr>
          <w:highlight w:val="yellow"/>
        </w:rPr>
      </w:pPr>
    </w:p>
    <w:p w14:paraId="55FE9F12" w14:textId="77777777" w:rsidR="007E795C" w:rsidRDefault="007E795C" w:rsidP="007E795C">
      <w:pPr>
        <w:pStyle w:val="Titel"/>
        <w:rPr>
          <w:highlight w:val="yellow"/>
        </w:rPr>
      </w:pPr>
    </w:p>
    <w:p w14:paraId="24294EEE" w14:textId="77777777" w:rsidR="00BC16E9" w:rsidRDefault="00BC16E9" w:rsidP="00BC16E9"/>
    <w:p w14:paraId="5FC5CEAF" w14:textId="77777777" w:rsidR="001F339E" w:rsidRPr="007E795C" w:rsidRDefault="001F339E" w:rsidP="00BC16E9"/>
    <w:p w14:paraId="60CF47F1" w14:textId="77777777" w:rsidR="00AD4C27" w:rsidRDefault="00AD4C27">
      <w:pPr>
        <w:spacing w:after="3261"/>
      </w:pPr>
      <w:r>
        <w:rPr>
          <w:rFonts w:eastAsia="Arial"/>
          <w:sz w:val="16"/>
        </w:rPr>
        <w:lastRenderedPageBreak/>
        <w:t>VERTROUWELIJK TOT EN MET 31/12/2028 - NIET KOPIEREN, VERDELEN OF PUBLIEK BEKEND MAKEN</w:t>
      </w:r>
    </w:p>
    <w:p w14:paraId="0B07D400" w14:textId="77777777" w:rsidR="00AD4C27" w:rsidRDefault="00AD4C27">
      <w:pPr>
        <w:spacing w:after="13" w:line="265" w:lineRule="auto"/>
        <w:ind w:left="-5" w:hanging="10"/>
      </w:pPr>
      <w:r>
        <w:rPr>
          <w:rFonts w:eastAsia="Arial"/>
          <w:sz w:val="40"/>
        </w:rPr>
        <w:t>Rennerherkenning voor synchronisatie van Vlaams</w:t>
      </w:r>
    </w:p>
    <w:p w14:paraId="465CC99C" w14:textId="77777777" w:rsidR="00AD4C27" w:rsidRDefault="00AD4C27">
      <w:pPr>
        <w:spacing w:after="2333" w:line="265" w:lineRule="auto"/>
        <w:ind w:left="-5" w:hanging="10"/>
      </w:pPr>
      <w:r>
        <w:rPr>
          <w:noProof/>
        </w:rPr>
        <w:drawing>
          <wp:anchor distT="0" distB="0" distL="114300" distR="114300" simplePos="0" relativeHeight="251992064" behindDoc="0" locked="0" layoutInCell="1" allowOverlap="0" wp14:anchorId="1EEE669A" wp14:editId="3AE2EA07">
            <wp:simplePos x="0" y="0"/>
            <wp:positionH relativeFrom="page">
              <wp:posOffset>711200</wp:posOffset>
            </wp:positionH>
            <wp:positionV relativeFrom="page">
              <wp:posOffset>388620</wp:posOffset>
            </wp:positionV>
            <wp:extent cx="3139440" cy="411480"/>
            <wp:effectExtent l="0" t="0" r="0" b="0"/>
            <wp:wrapTopAndBottom/>
            <wp:docPr id="82"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stretch>
                      <a:fillRect/>
                    </a:stretch>
                  </pic:blipFill>
                  <pic:spPr>
                    <a:xfrm>
                      <a:off x="0" y="0"/>
                      <a:ext cx="3139440" cy="411480"/>
                    </a:xfrm>
                    <a:prstGeom prst="rect">
                      <a:avLst/>
                    </a:prstGeom>
                  </pic:spPr>
                </pic:pic>
              </a:graphicData>
            </a:graphic>
          </wp:anchor>
        </w:drawing>
      </w:r>
      <w:r>
        <w:rPr>
          <w:rFonts w:eastAsia="Arial"/>
          <w:sz w:val="40"/>
        </w:rPr>
        <w:t>Wielererfgoed met koers op TV</w:t>
      </w:r>
    </w:p>
    <w:p w14:paraId="70AF35B1" w14:textId="77777777" w:rsidR="00AD4C27" w:rsidRDefault="00AD4C27">
      <w:r>
        <w:rPr>
          <w:rFonts w:eastAsia="Arial"/>
          <w:sz w:val="28"/>
        </w:rPr>
        <w:t>Simon De Smul</w:t>
      </w:r>
    </w:p>
    <w:p w14:paraId="0CABC735" w14:textId="77777777" w:rsidR="00AD4C27" w:rsidRDefault="00AD4C27">
      <w:pPr>
        <w:spacing w:after="887" w:line="265" w:lineRule="auto"/>
        <w:ind w:left="-5" w:hanging="10"/>
      </w:pPr>
      <w:r>
        <w:rPr>
          <w:rFonts w:eastAsia="Arial"/>
        </w:rPr>
        <w:t>Studentennummer: 01505837</w:t>
      </w:r>
    </w:p>
    <w:p w14:paraId="3505F221" w14:textId="77777777" w:rsidR="00AD4C27" w:rsidRDefault="00AD4C27">
      <w:pPr>
        <w:spacing w:line="265" w:lineRule="auto"/>
        <w:ind w:left="-5" w:hanging="10"/>
      </w:pPr>
      <w:r>
        <w:rPr>
          <w:rFonts w:eastAsia="Arial"/>
          <w:sz w:val="24"/>
        </w:rPr>
        <w:t>Promotoren: prof. dr. Steven Verstockt, prof. dr. Nico Van de Weghe</w:t>
      </w:r>
    </w:p>
    <w:p w14:paraId="4026A678" w14:textId="77777777" w:rsidR="00AD4C27" w:rsidRDefault="00AD4C27">
      <w:pPr>
        <w:spacing w:after="816" w:line="265" w:lineRule="auto"/>
        <w:ind w:left="-5" w:hanging="10"/>
      </w:pPr>
      <w:r>
        <w:rPr>
          <w:rFonts w:eastAsia="Arial"/>
          <w:sz w:val="24"/>
        </w:rPr>
        <w:t>Begeleiders: ir. Jelle De Bock, Jarich Braeckevelt</w:t>
      </w:r>
    </w:p>
    <w:p w14:paraId="25CD1234" w14:textId="77777777" w:rsidR="00AD4C27" w:rsidRDefault="00AD4C27">
      <w:pPr>
        <w:spacing w:after="47" w:line="265" w:lineRule="auto"/>
        <w:ind w:left="-5" w:hanging="10"/>
      </w:pPr>
      <w:r>
        <w:rPr>
          <w:rFonts w:eastAsia="Arial"/>
        </w:rPr>
        <w:t>Masterproef ingediend tot het behalen van de academische graad van</w:t>
      </w:r>
    </w:p>
    <w:p w14:paraId="474008BE" w14:textId="4C21178B" w:rsidR="00AD4C27" w:rsidRDefault="00AD4C27">
      <w:pPr>
        <w:spacing w:after="307" w:line="265" w:lineRule="auto"/>
        <w:ind w:left="-5" w:hanging="10"/>
      </w:pPr>
      <w:r>
        <w:rPr>
          <w:rFonts w:eastAsia="Arial"/>
        </w:rPr>
        <w:t>Master of Science in de industriële wetenschappen: informatica</w:t>
      </w:r>
    </w:p>
    <w:p w14:paraId="7E9C2F2C" w14:textId="29CDEC34" w:rsidR="00AD4C27" w:rsidRDefault="00AD4C27">
      <w:pPr>
        <w:spacing w:after="2185" w:line="265" w:lineRule="auto"/>
        <w:ind w:left="-5" w:hanging="10"/>
      </w:pPr>
      <w:r>
        <w:rPr>
          <w:noProof/>
        </w:rPr>
        <w:drawing>
          <wp:anchor distT="0" distB="0" distL="114300" distR="114300" simplePos="0" relativeHeight="251993088" behindDoc="0" locked="0" layoutInCell="1" allowOverlap="1" wp14:anchorId="08C3540B" wp14:editId="5BEB4CF2">
            <wp:simplePos x="0" y="0"/>
            <wp:positionH relativeFrom="margin">
              <wp:align>left</wp:align>
            </wp:positionH>
            <wp:positionV relativeFrom="paragraph">
              <wp:posOffset>670560</wp:posOffset>
            </wp:positionV>
            <wp:extent cx="998220" cy="762000"/>
            <wp:effectExtent l="0" t="0" r="0" b="0"/>
            <wp:wrapTopAndBottom/>
            <wp:docPr id="89"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998220" cy="762000"/>
                    </a:xfrm>
                    <a:prstGeom prst="rect">
                      <a:avLst/>
                    </a:prstGeom>
                  </pic:spPr>
                </pic:pic>
              </a:graphicData>
            </a:graphic>
          </wp:anchor>
        </w:drawing>
      </w:r>
      <w:r>
        <w:rPr>
          <w:rFonts w:eastAsia="Arial"/>
        </w:rPr>
        <w:t>Academiejaar 2018-2019</w:t>
      </w:r>
    </w:p>
    <w:p w14:paraId="092DD6EE" w14:textId="77777777" w:rsidR="00BC16E9" w:rsidRPr="007E795C" w:rsidRDefault="007E795C" w:rsidP="007E795C">
      <w:pPr>
        <w:spacing w:line="320" w:lineRule="exact"/>
      </w:pPr>
      <w:r w:rsidRPr="007E795C">
        <w:lastRenderedPageBreak/>
        <w:t>Woord vooraf</w:t>
      </w:r>
    </w:p>
    <w:p w14:paraId="3E9B0CBA" w14:textId="77777777" w:rsidR="00BC16E9" w:rsidRPr="007E795C" w:rsidRDefault="00BC16E9" w:rsidP="007E795C">
      <w:pPr>
        <w:spacing w:line="320" w:lineRule="exact"/>
      </w:pPr>
    </w:p>
    <w:p w14:paraId="5D44121C" w14:textId="77777777" w:rsidR="005F28D6" w:rsidRPr="007E795C" w:rsidRDefault="002207B4" w:rsidP="007E795C">
      <w:pPr>
        <w:spacing w:line="320" w:lineRule="exact"/>
        <w:rPr>
          <w:color w:val="000000"/>
        </w:rPr>
      </w:pPr>
      <w:r>
        <w:t>Eerst en vooral wens ik</w:t>
      </w:r>
      <w:r w:rsidR="00BC16E9" w:rsidRPr="007E795C">
        <w:t xml:space="preserve"> </w:t>
      </w:r>
      <w:r w:rsidR="00BC16E9" w:rsidRPr="007E795C">
        <w:rPr>
          <w:color w:val="000000"/>
        </w:rPr>
        <w:t xml:space="preserve">prof. dr. Steven Verstockt, prof. dr. Nico Van de Weghe, ir. Jelle De Bock en Jarich Braeckevelt te bedanken voor </w:t>
      </w:r>
      <w:r>
        <w:rPr>
          <w:color w:val="000000"/>
        </w:rPr>
        <w:t>het uitlijnen van een duidelijke planning en structuur tijdens de periode van deze masterproef.</w:t>
      </w:r>
    </w:p>
    <w:p w14:paraId="1777B482" w14:textId="77777777" w:rsidR="005F28D6" w:rsidRDefault="005F28D6" w:rsidP="007E795C">
      <w:pPr>
        <w:spacing w:line="320" w:lineRule="exact"/>
        <w:rPr>
          <w:color w:val="000000"/>
        </w:rPr>
      </w:pPr>
    </w:p>
    <w:p w14:paraId="6654AE20" w14:textId="77777777" w:rsidR="002207B4" w:rsidRDefault="002207B4" w:rsidP="007E795C">
      <w:pPr>
        <w:spacing w:line="320" w:lineRule="exact"/>
        <w:rPr>
          <w:color w:val="000000"/>
        </w:rPr>
      </w:pPr>
      <w:r>
        <w:rPr>
          <w:color w:val="000000"/>
        </w:rPr>
        <w:t xml:space="preserve">In het bijzonder wens ik Prof. Dr. Steven Verstockt en ir. Jelle De Bock te bedanken. </w:t>
      </w:r>
      <w:r w:rsidR="00236EA0">
        <w:rPr>
          <w:color w:val="000000"/>
        </w:rPr>
        <w:t xml:space="preserve"> Prof. Dr. Steven Verstockt wens ik te bedanken voor het suggereren van alternatieve technologieën en/of methodieken tijdens cruciale momenten in het project. Ir. Jelle De Bock wens ik te bedanken voor de steun en expertise omtrent het onderwerp van </w:t>
      </w:r>
      <w:r w:rsidR="00B52A42">
        <w:rPr>
          <w:i/>
          <w:color w:val="000000"/>
        </w:rPr>
        <w:t>deep</w:t>
      </w:r>
      <w:r w:rsidR="00236EA0" w:rsidRPr="00B52A42">
        <w:rPr>
          <w:i/>
          <w:color w:val="000000"/>
        </w:rPr>
        <w:t xml:space="preserve"> learning</w:t>
      </w:r>
      <w:r w:rsidR="00236EA0">
        <w:rPr>
          <w:color w:val="000000"/>
        </w:rPr>
        <w:t>.</w:t>
      </w:r>
    </w:p>
    <w:p w14:paraId="59A8E5BA" w14:textId="77777777" w:rsidR="00236EA0" w:rsidRDefault="00236EA0" w:rsidP="007E795C">
      <w:pPr>
        <w:spacing w:line="320" w:lineRule="exact"/>
        <w:rPr>
          <w:color w:val="000000"/>
        </w:rPr>
      </w:pPr>
    </w:p>
    <w:p w14:paraId="3F82042F" w14:textId="44C830CD" w:rsidR="00236EA0" w:rsidRDefault="00236EA0" w:rsidP="007E795C">
      <w:pPr>
        <w:spacing w:line="320" w:lineRule="exact"/>
        <w:rPr>
          <w:color w:val="000000"/>
        </w:rPr>
      </w:pPr>
      <w:r>
        <w:rPr>
          <w:color w:val="000000"/>
        </w:rPr>
        <w:t>Ten laatste wens ik ook de medewerkers van wielermuseum KOERS te Roeselare te bedanken</w:t>
      </w:r>
      <w:r w:rsidR="00117BB6">
        <w:rPr>
          <w:color w:val="000000"/>
        </w:rPr>
        <w:t>,</w:t>
      </w:r>
      <w:r>
        <w:rPr>
          <w:color w:val="000000"/>
        </w:rPr>
        <w:t xml:space="preserve"> in het bijzonder Thomas Ameye.</w:t>
      </w:r>
    </w:p>
    <w:p w14:paraId="79E76353" w14:textId="77777777" w:rsidR="00A32533" w:rsidRDefault="00A32533" w:rsidP="007E795C">
      <w:pPr>
        <w:spacing w:line="320" w:lineRule="exact"/>
        <w:rPr>
          <w:color w:val="000000"/>
        </w:rPr>
      </w:pPr>
    </w:p>
    <w:p w14:paraId="3CDA68B4" w14:textId="77777777" w:rsidR="00A32533" w:rsidRDefault="00986F99" w:rsidP="007E795C">
      <w:pPr>
        <w:spacing w:line="320" w:lineRule="exact"/>
        <w:rPr>
          <w:color w:val="000000"/>
        </w:rPr>
      </w:pPr>
      <w:r>
        <w:rPr>
          <w:color w:val="000000"/>
        </w:rPr>
        <w:t xml:space="preserve">Indien in deze thesis woorden worden ontleend aan de Engelse taal zullen deze de eerste maal cursief worden </w:t>
      </w:r>
      <w:r w:rsidR="00337EB5">
        <w:rPr>
          <w:color w:val="000000"/>
        </w:rPr>
        <w:t>geschreven</w:t>
      </w:r>
      <w:r>
        <w:rPr>
          <w:color w:val="000000"/>
        </w:rPr>
        <w:t>.</w:t>
      </w:r>
    </w:p>
    <w:p w14:paraId="21EF9D7B" w14:textId="77777777" w:rsidR="00A32533" w:rsidRDefault="00A32533" w:rsidP="007E795C">
      <w:pPr>
        <w:spacing w:line="320" w:lineRule="exact"/>
        <w:rPr>
          <w:color w:val="000000"/>
        </w:rPr>
      </w:pPr>
    </w:p>
    <w:p w14:paraId="0079343B" w14:textId="77777777" w:rsidR="00A32533" w:rsidRDefault="00A32533" w:rsidP="007E795C">
      <w:pPr>
        <w:spacing w:line="320" w:lineRule="exact"/>
        <w:rPr>
          <w:color w:val="000000"/>
        </w:rPr>
      </w:pPr>
    </w:p>
    <w:p w14:paraId="44D565EB" w14:textId="77777777" w:rsidR="00A32533" w:rsidRDefault="00A32533" w:rsidP="007E795C">
      <w:pPr>
        <w:spacing w:line="320" w:lineRule="exact"/>
        <w:rPr>
          <w:color w:val="000000"/>
        </w:rPr>
      </w:pPr>
    </w:p>
    <w:p w14:paraId="49B3C1D6" w14:textId="77777777" w:rsidR="00A32533" w:rsidRDefault="00A32533" w:rsidP="007E795C">
      <w:pPr>
        <w:spacing w:line="320" w:lineRule="exact"/>
        <w:rPr>
          <w:color w:val="000000"/>
        </w:rPr>
      </w:pPr>
    </w:p>
    <w:p w14:paraId="10200F67" w14:textId="77777777" w:rsidR="00A32533" w:rsidRDefault="00A32533" w:rsidP="007E795C">
      <w:pPr>
        <w:spacing w:line="320" w:lineRule="exact"/>
        <w:rPr>
          <w:color w:val="000000"/>
        </w:rPr>
      </w:pPr>
    </w:p>
    <w:p w14:paraId="38FBA208" w14:textId="77777777" w:rsidR="00A32533" w:rsidRDefault="00A32533" w:rsidP="007E795C">
      <w:pPr>
        <w:spacing w:line="320" w:lineRule="exact"/>
        <w:rPr>
          <w:color w:val="000000"/>
        </w:rPr>
      </w:pPr>
    </w:p>
    <w:p w14:paraId="2883EEEA" w14:textId="77777777" w:rsidR="00A32533" w:rsidRDefault="00A32533" w:rsidP="007E795C">
      <w:pPr>
        <w:spacing w:line="320" w:lineRule="exact"/>
        <w:rPr>
          <w:color w:val="000000"/>
        </w:rPr>
      </w:pPr>
    </w:p>
    <w:p w14:paraId="687150F6" w14:textId="77777777" w:rsidR="00A32533" w:rsidRDefault="00A32533" w:rsidP="007E795C">
      <w:pPr>
        <w:spacing w:line="320" w:lineRule="exact"/>
        <w:rPr>
          <w:color w:val="000000"/>
        </w:rPr>
      </w:pPr>
    </w:p>
    <w:p w14:paraId="5E3BD1EB" w14:textId="77777777" w:rsidR="00A32533" w:rsidRDefault="00A32533" w:rsidP="007E795C">
      <w:pPr>
        <w:spacing w:line="320" w:lineRule="exact"/>
        <w:rPr>
          <w:color w:val="000000"/>
        </w:rPr>
      </w:pPr>
    </w:p>
    <w:p w14:paraId="37F11B6F" w14:textId="77777777" w:rsidR="00A32533" w:rsidRDefault="00A32533" w:rsidP="007E795C">
      <w:pPr>
        <w:spacing w:line="320" w:lineRule="exact"/>
        <w:rPr>
          <w:color w:val="000000"/>
        </w:rPr>
      </w:pPr>
    </w:p>
    <w:p w14:paraId="37B63CDA" w14:textId="77777777" w:rsidR="00A32533" w:rsidRDefault="00A32533" w:rsidP="007E795C">
      <w:pPr>
        <w:spacing w:line="320" w:lineRule="exact"/>
        <w:rPr>
          <w:color w:val="000000"/>
        </w:rPr>
      </w:pPr>
    </w:p>
    <w:p w14:paraId="654954A1" w14:textId="77777777" w:rsidR="00A32533" w:rsidRDefault="00A32533" w:rsidP="007E795C">
      <w:pPr>
        <w:spacing w:line="320" w:lineRule="exact"/>
        <w:rPr>
          <w:color w:val="000000"/>
        </w:rPr>
      </w:pPr>
    </w:p>
    <w:p w14:paraId="494091BC" w14:textId="77777777" w:rsidR="00A32533" w:rsidRDefault="00A32533" w:rsidP="007E795C">
      <w:pPr>
        <w:spacing w:line="320" w:lineRule="exact"/>
        <w:rPr>
          <w:color w:val="000000"/>
        </w:rPr>
      </w:pPr>
    </w:p>
    <w:p w14:paraId="4D23ACB1" w14:textId="77777777" w:rsidR="00A32533" w:rsidRDefault="00A32533" w:rsidP="007E795C">
      <w:pPr>
        <w:spacing w:line="320" w:lineRule="exact"/>
        <w:rPr>
          <w:color w:val="000000"/>
        </w:rPr>
      </w:pPr>
    </w:p>
    <w:p w14:paraId="6CA4E282" w14:textId="77777777" w:rsidR="002207B4" w:rsidRDefault="002207B4" w:rsidP="007E795C">
      <w:pPr>
        <w:spacing w:line="320" w:lineRule="exact"/>
        <w:rPr>
          <w:color w:val="000000"/>
        </w:rPr>
      </w:pPr>
    </w:p>
    <w:p w14:paraId="0C9277C3" w14:textId="77777777" w:rsidR="00A32533" w:rsidRDefault="00A32533" w:rsidP="007E795C">
      <w:pPr>
        <w:spacing w:line="320" w:lineRule="exact"/>
        <w:rPr>
          <w:color w:val="000000"/>
        </w:rPr>
      </w:pPr>
    </w:p>
    <w:p w14:paraId="6A0921EB" w14:textId="77777777" w:rsidR="00A32533" w:rsidRDefault="00A32533" w:rsidP="007E795C">
      <w:pPr>
        <w:spacing w:line="320" w:lineRule="exact"/>
        <w:rPr>
          <w:color w:val="000000"/>
        </w:rPr>
      </w:pPr>
    </w:p>
    <w:p w14:paraId="7B672968" w14:textId="77777777" w:rsidR="00A32533" w:rsidRDefault="00A32533" w:rsidP="007E795C">
      <w:pPr>
        <w:spacing w:line="320" w:lineRule="exact"/>
        <w:rPr>
          <w:color w:val="000000"/>
        </w:rPr>
      </w:pPr>
    </w:p>
    <w:p w14:paraId="3FAC7058" w14:textId="77777777" w:rsidR="002207B4" w:rsidRDefault="002207B4" w:rsidP="007E795C">
      <w:pPr>
        <w:spacing w:line="320" w:lineRule="exact"/>
      </w:pPr>
      <w:r>
        <w:t>De auteur(s) geeft (geven) de toelating deze masterproef voor consultatie beschikbaar te stellen en delen van de masterproef te kopiëren voor persoonlijk gebruik. Elk ander gebruik valt onder de bepalingen van het auteursrecht, in het bijzonder met betrekking tot de verplichting de bron uitdrukkelijk te vermelden bij het aanhalen van resultaten uit deze masterproef</w:t>
      </w:r>
    </w:p>
    <w:p w14:paraId="555EB9A8" w14:textId="77777777" w:rsidR="001F339E" w:rsidRDefault="001F339E" w:rsidP="007E795C">
      <w:pPr>
        <w:spacing w:line="320" w:lineRule="exact"/>
      </w:pPr>
    </w:p>
    <w:p w14:paraId="2E054C22" w14:textId="77777777" w:rsidR="002941EA" w:rsidRPr="001F339E" w:rsidRDefault="002207B4" w:rsidP="007E795C">
      <w:pPr>
        <w:spacing w:line="320" w:lineRule="exact"/>
        <w:rPr>
          <w:color w:val="000000"/>
        </w:rPr>
      </w:pPr>
      <w:r>
        <w:t>31/03/201</w:t>
      </w:r>
      <w:r w:rsidR="00A32533">
        <w:t>9</w:t>
      </w:r>
    </w:p>
    <w:p w14:paraId="1C466F9F" w14:textId="0A9A11FE" w:rsidR="00970BA0" w:rsidRDefault="00970BA0" w:rsidP="007E795C">
      <w:pPr>
        <w:spacing w:line="320" w:lineRule="exact"/>
        <w:rPr>
          <w:color w:val="212121"/>
          <w:shd w:val="clear" w:color="auto" w:fill="FFFFFF"/>
        </w:rPr>
      </w:pPr>
      <w:r w:rsidRPr="007E795C">
        <w:rPr>
          <w:color w:val="auto"/>
        </w:rPr>
        <w:lastRenderedPageBreak/>
        <w:t xml:space="preserve">Simon De Smul, Master of Science in de industriële wetenschappen : informatica, Universiteit Gent </w:t>
      </w:r>
      <w:r w:rsidRPr="007E795C">
        <w:rPr>
          <w:color w:val="auto"/>
        </w:rPr>
        <w:br/>
        <w:t xml:space="preserve">Abstract behorend tot master thesis, Ingegeven </w:t>
      </w:r>
      <w:r w:rsidR="00867029">
        <w:rPr>
          <w:color w:val="auto"/>
        </w:rPr>
        <w:t>21 augustus</w:t>
      </w:r>
      <w:r w:rsidRPr="007E795C">
        <w:rPr>
          <w:color w:val="auto"/>
        </w:rPr>
        <w:t xml:space="preserve"> 2019</w:t>
      </w:r>
      <w:r w:rsidRPr="007E795C">
        <w:rPr>
          <w:color w:val="auto"/>
        </w:rPr>
        <w:br/>
      </w:r>
      <w:r w:rsidR="00337EB5">
        <w:rPr>
          <w:color w:val="212121"/>
          <w:shd w:val="clear" w:color="auto" w:fill="FFFFFF"/>
        </w:rPr>
        <w:t>Rennerherkenning voor synchronisatie van Vlaams Wielererfgoed met koers op TV</w:t>
      </w:r>
    </w:p>
    <w:p w14:paraId="5534F43D" w14:textId="77777777" w:rsidR="00337EB5" w:rsidRDefault="00337EB5" w:rsidP="007E795C">
      <w:pPr>
        <w:spacing w:line="320" w:lineRule="exact"/>
      </w:pPr>
    </w:p>
    <w:p w14:paraId="6B8A9AF4" w14:textId="0FAF17CC" w:rsidR="00856DFA" w:rsidRDefault="00856DFA" w:rsidP="007E795C">
      <w:pPr>
        <w:spacing w:line="320" w:lineRule="exact"/>
      </w:pPr>
      <w:r>
        <w:t>Het doel van deze masterproef is het herkennen van wielerploegen op basis van videobeelden. Meer specifiek de uitzending van een wielerwedstrijd</w:t>
      </w:r>
      <w:r w:rsidR="00117BB6">
        <w:t>,</w:t>
      </w:r>
      <w:r>
        <w:t xml:space="preserve"> zoals uitgezonden door een bepaalde omroep.</w:t>
      </w:r>
    </w:p>
    <w:p w14:paraId="3F6777D4" w14:textId="77777777" w:rsidR="00856DFA" w:rsidRDefault="00856DFA" w:rsidP="007E795C">
      <w:pPr>
        <w:spacing w:line="320" w:lineRule="exact"/>
      </w:pPr>
    </w:p>
    <w:p w14:paraId="7F6CDD26" w14:textId="58D94872" w:rsidR="00B03BFF" w:rsidRDefault="00856DFA" w:rsidP="007E795C">
      <w:pPr>
        <w:spacing w:line="320" w:lineRule="exact"/>
      </w:pPr>
      <w:r>
        <w:t>Dit werd gerealiseerd door</w:t>
      </w:r>
      <w:r w:rsidR="00EB7316">
        <w:t xml:space="preserve"> het ontwerpen en trainen van een </w:t>
      </w:r>
      <w:r w:rsidR="00EB7316" w:rsidRPr="00986F99">
        <w:rPr>
          <w:i/>
        </w:rPr>
        <w:t>Convolutional Neural Network</w:t>
      </w:r>
      <w:r w:rsidR="00EB7316">
        <w:t xml:space="preserve"> (CNN). </w:t>
      </w:r>
      <w:r w:rsidR="00B52A42">
        <w:t xml:space="preserve">Een CNN valt onder de noemer van </w:t>
      </w:r>
      <w:r w:rsidR="00B52A42" w:rsidRPr="00666EDF">
        <w:rPr>
          <w:i/>
        </w:rPr>
        <w:t>Artificial Neural Network</w:t>
      </w:r>
      <w:r w:rsidR="00B52A42">
        <w:t xml:space="preserve"> (ANN).</w:t>
      </w:r>
      <w:r w:rsidR="000C5A14">
        <w:t xml:space="preserve"> Een</w:t>
      </w:r>
      <w:r w:rsidR="00B52A42">
        <w:t xml:space="preserve"> ANN </w:t>
      </w:r>
      <w:r w:rsidR="00B03BFF">
        <w:t xml:space="preserve">kan best omschreven worden als een verzameling van algoritmes die samenwerken om een hoeveelheid complexe data te verwerken. In het geval van een CNN is deze complexe data een set </w:t>
      </w:r>
      <w:r w:rsidR="009F11B8">
        <w:t xml:space="preserve">geannoteerde </w:t>
      </w:r>
      <w:r w:rsidR="00B03BFF">
        <w:t>afbeeldingen</w:t>
      </w:r>
      <w:r w:rsidR="00117BB6">
        <w:t>,</w:t>
      </w:r>
      <w:r w:rsidR="00B03BFF">
        <w:t xml:space="preserve"> waarvan elke </w:t>
      </w:r>
      <w:r w:rsidR="009F11B8">
        <w:t>koppel afbeeldingen, annotatie</w:t>
      </w:r>
      <w:r w:rsidR="00B03BFF">
        <w:t xml:space="preserve"> </w:t>
      </w:r>
      <w:r w:rsidR="0072569B">
        <w:t xml:space="preserve">vervolgens </w:t>
      </w:r>
      <w:r w:rsidR="00B03BFF">
        <w:t>geanalyseerd wordt.</w:t>
      </w:r>
    </w:p>
    <w:p w14:paraId="0E6CF28B" w14:textId="0A5B42E6" w:rsidR="00B03BFF" w:rsidRDefault="00B03BFF" w:rsidP="007E795C">
      <w:pPr>
        <w:spacing w:line="320" w:lineRule="exact"/>
      </w:pPr>
    </w:p>
    <w:p w14:paraId="42251D8A" w14:textId="216615D0" w:rsidR="00856DFA" w:rsidRDefault="00DA583E" w:rsidP="00DA583E">
      <w:pPr>
        <w:spacing w:line="320" w:lineRule="exact"/>
      </w:pPr>
      <w:r>
        <w:t>In een eerste fase van deze masterproef werd het CNN getraind met als einddoel het classificeren van afbeeldingen</w:t>
      </w:r>
      <w:r w:rsidR="00117BB6">
        <w:t>,</w:t>
      </w:r>
      <w:r>
        <w:t xml:space="preserve"> in een tweede fase werd overgegaan naar regressie. </w:t>
      </w:r>
      <w:r w:rsidR="003A6B9D">
        <w:t>Deze overgang wordt verderop in deze paper in meer detail behandeld.</w:t>
      </w:r>
    </w:p>
    <w:p w14:paraId="24EB1F83" w14:textId="77777777" w:rsidR="00856DFA" w:rsidRDefault="00856DFA" w:rsidP="007E795C">
      <w:pPr>
        <w:spacing w:line="320" w:lineRule="exact"/>
      </w:pPr>
    </w:p>
    <w:p w14:paraId="6B24990A" w14:textId="42186AC4" w:rsidR="00EB7316" w:rsidRDefault="00EB7316" w:rsidP="007E795C">
      <w:pPr>
        <w:spacing w:line="320" w:lineRule="exact"/>
      </w:pPr>
      <w:r>
        <w:t xml:space="preserve">De afbeeldingen </w:t>
      </w:r>
      <w:r w:rsidR="003A6B9D">
        <w:t>werden</w:t>
      </w:r>
      <w:r>
        <w:t xml:space="preserve"> afgeleid uit de videobeelden door periodiek een frame van deze videobeelden op te slaan als afbeelding.</w:t>
      </w:r>
      <w:r w:rsidR="00B03BFF">
        <w:t xml:space="preserve"> Deze afbeeldingen </w:t>
      </w:r>
      <w:r w:rsidR="003A6B9D">
        <w:t>werd</w:t>
      </w:r>
      <w:r w:rsidR="00B03BFF">
        <w:t xml:space="preserve"> hierna als input gebruikt voor het CNN</w:t>
      </w:r>
      <w:r w:rsidR="00117BB6">
        <w:t>,</w:t>
      </w:r>
      <w:r w:rsidR="00B03BFF">
        <w:t xml:space="preserve"> waarna het CNN </w:t>
      </w:r>
      <w:r w:rsidR="003A6B9D">
        <w:t>aangaf</w:t>
      </w:r>
      <w:r w:rsidR="00B03BFF">
        <w:t xml:space="preserve"> welke wielerploeg</w:t>
      </w:r>
      <w:r w:rsidR="009F11B8">
        <w:t>(en)</w:t>
      </w:r>
      <w:r w:rsidR="00B03BFF">
        <w:t xml:space="preserve"> op dat moment zichtbaar </w:t>
      </w:r>
      <w:r w:rsidR="003A6B9D">
        <w:t>was</w:t>
      </w:r>
      <w:r w:rsidR="009F11B8">
        <w:t>/waren</w:t>
      </w:r>
      <w:r w:rsidR="00B03BFF">
        <w:t>.</w:t>
      </w:r>
    </w:p>
    <w:p w14:paraId="760FF42A" w14:textId="0D880F50" w:rsidR="00BA54FA" w:rsidRPr="007E795C" w:rsidRDefault="00BA54FA" w:rsidP="007E795C">
      <w:pPr>
        <w:spacing w:line="320" w:lineRule="exact"/>
      </w:pPr>
      <w:r>
        <w:br/>
        <w:t xml:space="preserve">Trefwoorden die het onderwerp omschrijven : </w:t>
      </w:r>
      <w:r w:rsidR="00986F99" w:rsidRPr="00986F99">
        <w:rPr>
          <w:i/>
        </w:rPr>
        <w:t>artificial intelligence</w:t>
      </w:r>
      <w:r w:rsidR="00117BB6">
        <w:rPr>
          <w:i/>
        </w:rPr>
        <w:t>,</w:t>
      </w:r>
      <w:r w:rsidR="00986F99" w:rsidRPr="00986F99">
        <w:rPr>
          <w:i/>
        </w:rPr>
        <w:t xml:space="preserve"> machine learning</w:t>
      </w:r>
      <w:r w:rsidR="00117BB6">
        <w:rPr>
          <w:i/>
        </w:rPr>
        <w:t>,</w:t>
      </w:r>
      <w:r w:rsidR="00986F99" w:rsidRPr="00986F99">
        <w:rPr>
          <w:i/>
        </w:rPr>
        <w:t xml:space="preserve"> deep learning</w:t>
      </w:r>
      <w:r w:rsidR="00117BB6">
        <w:rPr>
          <w:i/>
        </w:rPr>
        <w:t>,</w:t>
      </w:r>
      <w:r w:rsidR="00986F99" w:rsidRPr="00986F99">
        <w:rPr>
          <w:i/>
        </w:rPr>
        <w:t xml:space="preserve"> image classification</w:t>
      </w:r>
    </w:p>
    <w:p w14:paraId="5D16DFE0" w14:textId="77777777" w:rsidR="002941EA" w:rsidRPr="007E795C" w:rsidRDefault="002941EA" w:rsidP="007E795C">
      <w:pPr>
        <w:spacing w:line="320" w:lineRule="exact"/>
      </w:pPr>
    </w:p>
    <w:p w14:paraId="51976E83" w14:textId="77777777" w:rsidR="002941EA" w:rsidRPr="007E795C" w:rsidRDefault="002941EA" w:rsidP="007E795C">
      <w:pPr>
        <w:spacing w:line="320" w:lineRule="exact"/>
      </w:pPr>
    </w:p>
    <w:p w14:paraId="39778523" w14:textId="77777777" w:rsidR="002941EA" w:rsidRPr="007E795C" w:rsidRDefault="002941EA" w:rsidP="007E795C">
      <w:pPr>
        <w:spacing w:line="320" w:lineRule="exact"/>
      </w:pPr>
    </w:p>
    <w:p w14:paraId="393B589F" w14:textId="77777777" w:rsidR="002941EA" w:rsidRPr="007E795C" w:rsidRDefault="002941EA" w:rsidP="007E795C">
      <w:pPr>
        <w:spacing w:line="320" w:lineRule="exact"/>
      </w:pPr>
    </w:p>
    <w:p w14:paraId="34C39B7D" w14:textId="77777777" w:rsidR="002941EA" w:rsidRPr="007E795C" w:rsidRDefault="002941EA" w:rsidP="007E795C">
      <w:pPr>
        <w:spacing w:line="320" w:lineRule="exact"/>
      </w:pPr>
    </w:p>
    <w:p w14:paraId="4F30C813" w14:textId="77777777" w:rsidR="002941EA" w:rsidRPr="007E795C" w:rsidRDefault="002941EA" w:rsidP="007E795C">
      <w:pPr>
        <w:spacing w:line="320" w:lineRule="exact"/>
      </w:pPr>
    </w:p>
    <w:p w14:paraId="1D786D8D" w14:textId="77777777" w:rsidR="002941EA" w:rsidRPr="007E795C" w:rsidRDefault="002941EA" w:rsidP="007E795C">
      <w:pPr>
        <w:spacing w:line="320" w:lineRule="exact"/>
      </w:pPr>
    </w:p>
    <w:p w14:paraId="300F7C3C" w14:textId="77777777" w:rsidR="00443F12" w:rsidRPr="007E795C" w:rsidRDefault="00443F12" w:rsidP="007E795C">
      <w:pPr>
        <w:spacing w:line="320" w:lineRule="exact"/>
      </w:pPr>
    </w:p>
    <w:p w14:paraId="5D1DE49C" w14:textId="77777777" w:rsidR="00443F12" w:rsidRPr="007E795C" w:rsidRDefault="00443F12" w:rsidP="007E795C">
      <w:pPr>
        <w:spacing w:line="320" w:lineRule="exact"/>
      </w:pPr>
    </w:p>
    <w:p w14:paraId="5ED81434" w14:textId="77777777" w:rsidR="00443F12" w:rsidRPr="007E795C" w:rsidRDefault="00443F12" w:rsidP="007E795C">
      <w:pPr>
        <w:spacing w:line="320" w:lineRule="exact"/>
      </w:pPr>
    </w:p>
    <w:p w14:paraId="228BFF6F" w14:textId="3D311818" w:rsidR="00443F12" w:rsidRDefault="00443F12" w:rsidP="007E795C">
      <w:pPr>
        <w:spacing w:line="320" w:lineRule="exact"/>
      </w:pPr>
    </w:p>
    <w:p w14:paraId="1F7617D4" w14:textId="107CE1F5" w:rsidR="00DA583E" w:rsidRDefault="00DA583E" w:rsidP="007E795C">
      <w:pPr>
        <w:spacing w:line="320" w:lineRule="exact"/>
      </w:pPr>
    </w:p>
    <w:p w14:paraId="21F5217D" w14:textId="77777777" w:rsidR="00DA583E" w:rsidRDefault="00DA583E" w:rsidP="007E795C">
      <w:pPr>
        <w:spacing w:line="320" w:lineRule="exact"/>
      </w:pPr>
    </w:p>
    <w:p w14:paraId="6FD3186B" w14:textId="3E79673A" w:rsidR="00337EB5" w:rsidRDefault="00337EB5" w:rsidP="007E795C">
      <w:pPr>
        <w:spacing w:line="320" w:lineRule="exact"/>
      </w:pPr>
    </w:p>
    <w:p w14:paraId="5279F948" w14:textId="77777777" w:rsidR="00DA583E" w:rsidRDefault="00DA583E" w:rsidP="007E795C">
      <w:pPr>
        <w:spacing w:line="320" w:lineRule="exact"/>
      </w:pPr>
    </w:p>
    <w:p w14:paraId="105CAB92" w14:textId="30B8C473" w:rsidR="00A44E75" w:rsidRDefault="00A44E75" w:rsidP="007E795C">
      <w:pPr>
        <w:spacing w:line="320" w:lineRule="exact"/>
      </w:pPr>
    </w:p>
    <w:p w14:paraId="3EB594D9" w14:textId="571C11A9" w:rsidR="00CB703D" w:rsidRDefault="00CB703D" w:rsidP="007E795C">
      <w:pPr>
        <w:spacing w:line="320" w:lineRule="exact"/>
      </w:pPr>
    </w:p>
    <w:sdt>
      <w:sdtPr>
        <w:rPr>
          <w:rFonts w:ascii="Arial" w:eastAsiaTheme="minorHAnsi" w:hAnsi="Arial" w:cs="Arial"/>
          <w:color w:val="000000" w:themeColor="text1"/>
          <w:sz w:val="20"/>
          <w:szCs w:val="20"/>
          <w:lang w:val="nl-BE"/>
        </w:rPr>
        <w:id w:val="-1800994917"/>
        <w:docPartObj>
          <w:docPartGallery w:val="Table of Contents"/>
          <w:docPartUnique/>
        </w:docPartObj>
      </w:sdtPr>
      <w:sdtEndPr>
        <w:rPr>
          <w:b/>
          <w:bCs/>
          <w:noProof/>
        </w:rPr>
      </w:sdtEndPr>
      <w:sdtContent>
        <w:p w14:paraId="3A9C65DE" w14:textId="77777777" w:rsidR="00CB703D" w:rsidRDefault="00CB703D" w:rsidP="00CB703D">
          <w:pPr>
            <w:pStyle w:val="Kopvaninhoudsopgave"/>
            <w:rPr>
              <w:lang w:val="nl-BE"/>
            </w:rPr>
          </w:pPr>
          <w:r w:rsidRPr="001F339E">
            <w:rPr>
              <w:lang w:val="nl-BE"/>
            </w:rPr>
            <w:t>Inhoudstafel</w:t>
          </w:r>
        </w:p>
        <w:p w14:paraId="1CFCC5C0" w14:textId="77777777" w:rsidR="00CB703D" w:rsidRPr="00EF1089" w:rsidRDefault="00CB703D" w:rsidP="00CB703D"/>
        <w:p w14:paraId="283B10E5" w14:textId="77777777" w:rsidR="00CB703D" w:rsidRDefault="00CB703D" w:rsidP="00CB703D">
          <w:pPr>
            <w:pStyle w:val="Inhopg1"/>
            <w:rPr>
              <w:rFonts w:asciiTheme="minorHAnsi" w:eastAsiaTheme="minorEastAsia" w:hAnsiTheme="minorHAnsi" w:cstheme="minorBidi"/>
              <w:noProof/>
              <w:color w:val="auto"/>
              <w:sz w:val="22"/>
              <w:szCs w:val="22"/>
              <w:lang w:eastAsia="nl-BE"/>
            </w:rPr>
          </w:pPr>
          <w:r>
            <w:fldChar w:fldCharType="begin"/>
          </w:r>
          <w:r>
            <w:instrText xml:space="preserve"> TOC \o "1-3" \h \z \u </w:instrText>
          </w:r>
          <w:r>
            <w:fldChar w:fldCharType="separate"/>
          </w:r>
          <w:hyperlink w:anchor="_Toc18092213" w:history="1">
            <w:r w:rsidRPr="003215AC">
              <w:rPr>
                <w:rStyle w:val="Hyperlink"/>
                <w:noProof/>
              </w:rPr>
              <w:t>Lijst van figuren</w:t>
            </w:r>
            <w:r>
              <w:rPr>
                <w:noProof/>
                <w:webHidden/>
              </w:rPr>
              <w:tab/>
            </w:r>
            <w:r>
              <w:rPr>
                <w:noProof/>
                <w:webHidden/>
              </w:rPr>
              <w:fldChar w:fldCharType="begin"/>
            </w:r>
            <w:r>
              <w:rPr>
                <w:noProof/>
                <w:webHidden/>
              </w:rPr>
              <w:instrText xml:space="preserve"> PAGEREF _Toc18092213 \h </w:instrText>
            </w:r>
            <w:r>
              <w:rPr>
                <w:noProof/>
                <w:webHidden/>
              </w:rPr>
            </w:r>
            <w:r>
              <w:rPr>
                <w:noProof/>
                <w:webHidden/>
              </w:rPr>
              <w:fldChar w:fldCharType="separate"/>
            </w:r>
            <w:r>
              <w:rPr>
                <w:noProof/>
                <w:webHidden/>
              </w:rPr>
              <w:t>10</w:t>
            </w:r>
            <w:r>
              <w:rPr>
                <w:noProof/>
                <w:webHidden/>
              </w:rPr>
              <w:fldChar w:fldCharType="end"/>
            </w:r>
          </w:hyperlink>
        </w:p>
        <w:p w14:paraId="7D03F93B"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14" w:history="1">
            <w:r w:rsidRPr="003215AC">
              <w:rPr>
                <w:rStyle w:val="Hyperlink"/>
                <w:noProof/>
              </w:rPr>
              <w:t>Lijst van tabellen</w:t>
            </w:r>
            <w:r>
              <w:rPr>
                <w:noProof/>
                <w:webHidden/>
              </w:rPr>
              <w:tab/>
            </w:r>
            <w:r>
              <w:rPr>
                <w:noProof/>
                <w:webHidden/>
              </w:rPr>
              <w:fldChar w:fldCharType="begin"/>
            </w:r>
            <w:r>
              <w:rPr>
                <w:noProof/>
                <w:webHidden/>
              </w:rPr>
              <w:instrText xml:space="preserve"> PAGEREF _Toc18092214 \h </w:instrText>
            </w:r>
            <w:r>
              <w:rPr>
                <w:noProof/>
                <w:webHidden/>
              </w:rPr>
            </w:r>
            <w:r>
              <w:rPr>
                <w:noProof/>
                <w:webHidden/>
              </w:rPr>
              <w:fldChar w:fldCharType="separate"/>
            </w:r>
            <w:r>
              <w:rPr>
                <w:noProof/>
                <w:webHidden/>
              </w:rPr>
              <w:t>11</w:t>
            </w:r>
            <w:r>
              <w:rPr>
                <w:noProof/>
                <w:webHidden/>
              </w:rPr>
              <w:fldChar w:fldCharType="end"/>
            </w:r>
          </w:hyperlink>
        </w:p>
        <w:p w14:paraId="1C7D36AF"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15" w:history="1">
            <w:r w:rsidRPr="003215AC">
              <w:rPr>
                <w:rStyle w:val="Hyperlink"/>
                <w:noProof/>
                <w:lang w:val="en-GB"/>
              </w:rPr>
              <w:t>Afkortingen</w:t>
            </w:r>
            <w:r>
              <w:rPr>
                <w:noProof/>
                <w:webHidden/>
              </w:rPr>
              <w:tab/>
            </w:r>
            <w:r>
              <w:rPr>
                <w:noProof/>
                <w:webHidden/>
              </w:rPr>
              <w:fldChar w:fldCharType="begin"/>
            </w:r>
            <w:r>
              <w:rPr>
                <w:noProof/>
                <w:webHidden/>
              </w:rPr>
              <w:instrText xml:space="preserve"> PAGEREF _Toc18092215 \h </w:instrText>
            </w:r>
            <w:r>
              <w:rPr>
                <w:noProof/>
                <w:webHidden/>
              </w:rPr>
            </w:r>
            <w:r>
              <w:rPr>
                <w:noProof/>
                <w:webHidden/>
              </w:rPr>
              <w:fldChar w:fldCharType="separate"/>
            </w:r>
            <w:r>
              <w:rPr>
                <w:noProof/>
                <w:webHidden/>
              </w:rPr>
              <w:t>12</w:t>
            </w:r>
            <w:r>
              <w:rPr>
                <w:noProof/>
                <w:webHidden/>
              </w:rPr>
              <w:fldChar w:fldCharType="end"/>
            </w:r>
          </w:hyperlink>
        </w:p>
        <w:p w14:paraId="0AA7A0EF"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16" w:history="1">
            <w:r w:rsidRPr="003215AC">
              <w:rPr>
                <w:rStyle w:val="Hyperlink"/>
                <w:noProof/>
              </w:rPr>
              <w:t>Hoofdstuk 1 : Inleiding</w:t>
            </w:r>
            <w:r>
              <w:rPr>
                <w:noProof/>
                <w:webHidden/>
              </w:rPr>
              <w:tab/>
            </w:r>
            <w:r>
              <w:rPr>
                <w:noProof/>
                <w:webHidden/>
              </w:rPr>
              <w:fldChar w:fldCharType="begin"/>
            </w:r>
            <w:r>
              <w:rPr>
                <w:noProof/>
                <w:webHidden/>
              </w:rPr>
              <w:instrText xml:space="preserve"> PAGEREF _Toc18092216 \h </w:instrText>
            </w:r>
            <w:r>
              <w:rPr>
                <w:noProof/>
                <w:webHidden/>
              </w:rPr>
            </w:r>
            <w:r>
              <w:rPr>
                <w:noProof/>
                <w:webHidden/>
              </w:rPr>
              <w:fldChar w:fldCharType="separate"/>
            </w:r>
            <w:r>
              <w:rPr>
                <w:noProof/>
                <w:webHidden/>
              </w:rPr>
              <w:t>13</w:t>
            </w:r>
            <w:r>
              <w:rPr>
                <w:noProof/>
                <w:webHidden/>
              </w:rPr>
              <w:fldChar w:fldCharType="end"/>
            </w:r>
          </w:hyperlink>
        </w:p>
        <w:p w14:paraId="5BD59DA1" w14:textId="77777777" w:rsidR="00CB703D" w:rsidRDefault="00CB703D" w:rsidP="00CB703D">
          <w:pPr>
            <w:pStyle w:val="Inhopg1"/>
            <w:tabs>
              <w:tab w:val="left" w:pos="660"/>
            </w:tabs>
            <w:rPr>
              <w:rFonts w:asciiTheme="minorHAnsi" w:eastAsiaTheme="minorEastAsia" w:hAnsiTheme="minorHAnsi" w:cstheme="minorBidi"/>
              <w:noProof/>
              <w:color w:val="auto"/>
              <w:sz w:val="22"/>
              <w:szCs w:val="22"/>
              <w:lang w:eastAsia="nl-BE"/>
            </w:rPr>
          </w:pPr>
          <w:hyperlink w:anchor="_Toc18092217" w:history="1">
            <w:r w:rsidRPr="003215AC">
              <w:rPr>
                <w:rStyle w:val="Hyperlink"/>
                <w:noProof/>
              </w:rPr>
              <w:t>1.1</w:t>
            </w:r>
            <w:r>
              <w:rPr>
                <w:rFonts w:asciiTheme="minorHAnsi" w:eastAsiaTheme="minorEastAsia" w:hAnsiTheme="minorHAnsi" w:cstheme="minorBidi"/>
                <w:noProof/>
                <w:color w:val="auto"/>
                <w:sz w:val="22"/>
                <w:szCs w:val="22"/>
                <w:lang w:eastAsia="nl-BE"/>
              </w:rPr>
              <w:tab/>
            </w:r>
            <w:r w:rsidRPr="003215AC">
              <w:rPr>
                <w:rStyle w:val="Hyperlink"/>
                <w:noProof/>
              </w:rPr>
              <w:t>Kadering masterproef</w:t>
            </w:r>
            <w:r>
              <w:rPr>
                <w:noProof/>
                <w:webHidden/>
              </w:rPr>
              <w:tab/>
            </w:r>
            <w:r>
              <w:rPr>
                <w:noProof/>
                <w:webHidden/>
              </w:rPr>
              <w:fldChar w:fldCharType="begin"/>
            </w:r>
            <w:r>
              <w:rPr>
                <w:noProof/>
                <w:webHidden/>
              </w:rPr>
              <w:instrText xml:space="preserve"> PAGEREF _Toc18092217 \h </w:instrText>
            </w:r>
            <w:r>
              <w:rPr>
                <w:noProof/>
                <w:webHidden/>
              </w:rPr>
            </w:r>
            <w:r>
              <w:rPr>
                <w:noProof/>
                <w:webHidden/>
              </w:rPr>
              <w:fldChar w:fldCharType="separate"/>
            </w:r>
            <w:r>
              <w:rPr>
                <w:noProof/>
                <w:webHidden/>
              </w:rPr>
              <w:t>13</w:t>
            </w:r>
            <w:r>
              <w:rPr>
                <w:noProof/>
                <w:webHidden/>
              </w:rPr>
              <w:fldChar w:fldCharType="end"/>
            </w:r>
          </w:hyperlink>
        </w:p>
        <w:p w14:paraId="2D0D1B28"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18" w:history="1">
            <w:r w:rsidRPr="003215AC">
              <w:rPr>
                <w:rStyle w:val="Hyperlink"/>
                <w:noProof/>
              </w:rPr>
              <w:t>1.2 Probleemstelling masterproef</w:t>
            </w:r>
            <w:r>
              <w:rPr>
                <w:noProof/>
                <w:webHidden/>
              </w:rPr>
              <w:tab/>
            </w:r>
            <w:r>
              <w:rPr>
                <w:noProof/>
                <w:webHidden/>
              </w:rPr>
              <w:fldChar w:fldCharType="begin"/>
            </w:r>
            <w:r>
              <w:rPr>
                <w:noProof/>
                <w:webHidden/>
              </w:rPr>
              <w:instrText xml:space="preserve"> PAGEREF _Toc18092218 \h </w:instrText>
            </w:r>
            <w:r>
              <w:rPr>
                <w:noProof/>
                <w:webHidden/>
              </w:rPr>
            </w:r>
            <w:r>
              <w:rPr>
                <w:noProof/>
                <w:webHidden/>
              </w:rPr>
              <w:fldChar w:fldCharType="separate"/>
            </w:r>
            <w:r>
              <w:rPr>
                <w:noProof/>
                <w:webHidden/>
              </w:rPr>
              <w:t>14</w:t>
            </w:r>
            <w:r>
              <w:rPr>
                <w:noProof/>
                <w:webHidden/>
              </w:rPr>
              <w:fldChar w:fldCharType="end"/>
            </w:r>
          </w:hyperlink>
        </w:p>
        <w:p w14:paraId="6AD7960F"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19" w:history="1">
            <w:r w:rsidRPr="003215AC">
              <w:rPr>
                <w:rStyle w:val="Hyperlink"/>
                <w:noProof/>
              </w:rPr>
              <w:t>1.3 Doelstelling masterproef</w:t>
            </w:r>
            <w:r>
              <w:rPr>
                <w:noProof/>
                <w:webHidden/>
              </w:rPr>
              <w:tab/>
            </w:r>
            <w:r>
              <w:rPr>
                <w:noProof/>
                <w:webHidden/>
              </w:rPr>
              <w:fldChar w:fldCharType="begin"/>
            </w:r>
            <w:r>
              <w:rPr>
                <w:noProof/>
                <w:webHidden/>
              </w:rPr>
              <w:instrText xml:space="preserve"> PAGEREF _Toc18092219 \h </w:instrText>
            </w:r>
            <w:r>
              <w:rPr>
                <w:noProof/>
                <w:webHidden/>
              </w:rPr>
            </w:r>
            <w:r>
              <w:rPr>
                <w:noProof/>
                <w:webHidden/>
              </w:rPr>
              <w:fldChar w:fldCharType="separate"/>
            </w:r>
            <w:r>
              <w:rPr>
                <w:noProof/>
                <w:webHidden/>
              </w:rPr>
              <w:t>14</w:t>
            </w:r>
            <w:r>
              <w:rPr>
                <w:noProof/>
                <w:webHidden/>
              </w:rPr>
              <w:fldChar w:fldCharType="end"/>
            </w:r>
          </w:hyperlink>
        </w:p>
        <w:p w14:paraId="6BA4B70E"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20" w:history="1">
            <w:r w:rsidRPr="003215AC">
              <w:rPr>
                <w:rStyle w:val="Hyperlink"/>
                <w:noProof/>
              </w:rPr>
              <w:t>1.4 Inhoud masterproef</w:t>
            </w:r>
            <w:r>
              <w:rPr>
                <w:noProof/>
                <w:webHidden/>
              </w:rPr>
              <w:tab/>
            </w:r>
            <w:r>
              <w:rPr>
                <w:noProof/>
                <w:webHidden/>
              </w:rPr>
              <w:fldChar w:fldCharType="begin"/>
            </w:r>
            <w:r>
              <w:rPr>
                <w:noProof/>
                <w:webHidden/>
              </w:rPr>
              <w:instrText xml:space="preserve"> PAGEREF _Toc18092220 \h </w:instrText>
            </w:r>
            <w:r>
              <w:rPr>
                <w:noProof/>
                <w:webHidden/>
              </w:rPr>
            </w:r>
            <w:r>
              <w:rPr>
                <w:noProof/>
                <w:webHidden/>
              </w:rPr>
              <w:fldChar w:fldCharType="separate"/>
            </w:r>
            <w:r>
              <w:rPr>
                <w:noProof/>
                <w:webHidden/>
              </w:rPr>
              <w:t>14</w:t>
            </w:r>
            <w:r>
              <w:rPr>
                <w:noProof/>
                <w:webHidden/>
              </w:rPr>
              <w:fldChar w:fldCharType="end"/>
            </w:r>
          </w:hyperlink>
        </w:p>
        <w:p w14:paraId="290F8CCC"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21" w:history="1">
            <w:r w:rsidRPr="003215AC">
              <w:rPr>
                <w:rStyle w:val="Hyperlink"/>
                <w:noProof/>
              </w:rPr>
              <w:t>1.4.1 Artificiële intelligentie</w:t>
            </w:r>
            <w:r>
              <w:rPr>
                <w:noProof/>
                <w:webHidden/>
              </w:rPr>
              <w:tab/>
            </w:r>
            <w:r>
              <w:rPr>
                <w:noProof/>
                <w:webHidden/>
              </w:rPr>
              <w:fldChar w:fldCharType="begin"/>
            </w:r>
            <w:r>
              <w:rPr>
                <w:noProof/>
                <w:webHidden/>
              </w:rPr>
              <w:instrText xml:space="preserve"> PAGEREF _Toc18092221 \h </w:instrText>
            </w:r>
            <w:r>
              <w:rPr>
                <w:noProof/>
                <w:webHidden/>
              </w:rPr>
            </w:r>
            <w:r>
              <w:rPr>
                <w:noProof/>
                <w:webHidden/>
              </w:rPr>
              <w:fldChar w:fldCharType="separate"/>
            </w:r>
            <w:r>
              <w:rPr>
                <w:noProof/>
                <w:webHidden/>
              </w:rPr>
              <w:t>14</w:t>
            </w:r>
            <w:r>
              <w:rPr>
                <w:noProof/>
                <w:webHidden/>
              </w:rPr>
              <w:fldChar w:fldCharType="end"/>
            </w:r>
          </w:hyperlink>
        </w:p>
        <w:p w14:paraId="54993990"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22" w:history="1">
            <w:r w:rsidRPr="003215AC">
              <w:rPr>
                <w:rStyle w:val="Hyperlink"/>
                <w:noProof/>
              </w:rPr>
              <w:t>1.4.2 Machine learning</w:t>
            </w:r>
            <w:r>
              <w:rPr>
                <w:noProof/>
                <w:webHidden/>
              </w:rPr>
              <w:tab/>
            </w:r>
            <w:r>
              <w:rPr>
                <w:noProof/>
                <w:webHidden/>
              </w:rPr>
              <w:fldChar w:fldCharType="begin"/>
            </w:r>
            <w:r>
              <w:rPr>
                <w:noProof/>
                <w:webHidden/>
              </w:rPr>
              <w:instrText xml:space="preserve"> PAGEREF _Toc18092222 \h </w:instrText>
            </w:r>
            <w:r>
              <w:rPr>
                <w:noProof/>
                <w:webHidden/>
              </w:rPr>
            </w:r>
            <w:r>
              <w:rPr>
                <w:noProof/>
                <w:webHidden/>
              </w:rPr>
              <w:fldChar w:fldCharType="separate"/>
            </w:r>
            <w:r>
              <w:rPr>
                <w:noProof/>
                <w:webHidden/>
              </w:rPr>
              <w:t>15</w:t>
            </w:r>
            <w:r>
              <w:rPr>
                <w:noProof/>
                <w:webHidden/>
              </w:rPr>
              <w:fldChar w:fldCharType="end"/>
            </w:r>
          </w:hyperlink>
        </w:p>
        <w:p w14:paraId="15421FC8"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23" w:history="1">
            <w:r w:rsidRPr="003215AC">
              <w:rPr>
                <w:rStyle w:val="Hyperlink"/>
                <w:noProof/>
                <w:lang w:val="en-GB"/>
              </w:rPr>
              <w:t>1.4.3 Deep learning</w:t>
            </w:r>
            <w:r>
              <w:rPr>
                <w:noProof/>
                <w:webHidden/>
              </w:rPr>
              <w:tab/>
            </w:r>
            <w:r>
              <w:rPr>
                <w:noProof/>
                <w:webHidden/>
              </w:rPr>
              <w:fldChar w:fldCharType="begin"/>
            </w:r>
            <w:r>
              <w:rPr>
                <w:noProof/>
                <w:webHidden/>
              </w:rPr>
              <w:instrText xml:space="preserve"> PAGEREF _Toc18092223 \h </w:instrText>
            </w:r>
            <w:r>
              <w:rPr>
                <w:noProof/>
                <w:webHidden/>
              </w:rPr>
            </w:r>
            <w:r>
              <w:rPr>
                <w:noProof/>
                <w:webHidden/>
              </w:rPr>
              <w:fldChar w:fldCharType="separate"/>
            </w:r>
            <w:r>
              <w:rPr>
                <w:noProof/>
                <w:webHidden/>
              </w:rPr>
              <w:t>16</w:t>
            </w:r>
            <w:r>
              <w:rPr>
                <w:noProof/>
                <w:webHidden/>
              </w:rPr>
              <w:fldChar w:fldCharType="end"/>
            </w:r>
          </w:hyperlink>
        </w:p>
        <w:p w14:paraId="24CA06A9"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24" w:history="1">
            <w:r w:rsidRPr="003215AC">
              <w:rPr>
                <w:rStyle w:val="Hyperlink"/>
                <w:noProof/>
              </w:rPr>
              <w:t>Hoofdstuk 2 :  Convolutional Neural Network</w:t>
            </w:r>
            <w:r>
              <w:rPr>
                <w:noProof/>
                <w:webHidden/>
              </w:rPr>
              <w:tab/>
            </w:r>
            <w:r>
              <w:rPr>
                <w:noProof/>
                <w:webHidden/>
              </w:rPr>
              <w:fldChar w:fldCharType="begin"/>
            </w:r>
            <w:r>
              <w:rPr>
                <w:noProof/>
                <w:webHidden/>
              </w:rPr>
              <w:instrText xml:space="preserve"> PAGEREF _Toc18092224 \h </w:instrText>
            </w:r>
            <w:r>
              <w:rPr>
                <w:noProof/>
                <w:webHidden/>
              </w:rPr>
            </w:r>
            <w:r>
              <w:rPr>
                <w:noProof/>
                <w:webHidden/>
              </w:rPr>
              <w:fldChar w:fldCharType="separate"/>
            </w:r>
            <w:r>
              <w:rPr>
                <w:noProof/>
                <w:webHidden/>
              </w:rPr>
              <w:t>17</w:t>
            </w:r>
            <w:r>
              <w:rPr>
                <w:noProof/>
                <w:webHidden/>
              </w:rPr>
              <w:fldChar w:fldCharType="end"/>
            </w:r>
          </w:hyperlink>
        </w:p>
        <w:p w14:paraId="756E546A"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25" w:history="1">
            <w:r w:rsidRPr="003215AC">
              <w:rPr>
                <w:rStyle w:val="Hyperlink"/>
                <w:noProof/>
              </w:rPr>
              <w:t>2.1 Algemene architectuur brein</w:t>
            </w:r>
            <w:r>
              <w:rPr>
                <w:noProof/>
                <w:webHidden/>
              </w:rPr>
              <w:tab/>
            </w:r>
            <w:r>
              <w:rPr>
                <w:noProof/>
                <w:webHidden/>
              </w:rPr>
              <w:fldChar w:fldCharType="begin"/>
            </w:r>
            <w:r>
              <w:rPr>
                <w:noProof/>
                <w:webHidden/>
              </w:rPr>
              <w:instrText xml:space="preserve"> PAGEREF _Toc18092225 \h </w:instrText>
            </w:r>
            <w:r>
              <w:rPr>
                <w:noProof/>
                <w:webHidden/>
              </w:rPr>
            </w:r>
            <w:r>
              <w:rPr>
                <w:noProof/>
                <w:webHidden/>
              </w:rPr>
              <w:fldChar w:fldCharType="separate"/>
            </w:r>
            <w:r>
              <w:rPr>
                <w:noProof/>
                <w:webHidden/>
              </w:rPr>
              <w:t>17</w:t>
            </w:r>
            <w:r>
              <w:rPr>
                <w:noProof/>
                <w:webHidden/>
              </w:rPr>
              <w:fldChar w:fldCharType="end"/>
            </w:r>
          </w:hyperlink>
        </w:p>
        <w:p w14:paraId="24A94A3D"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26" w:history="1">
            <w:r w:rsidRPr="003215AC">
              <w:rPr>
                <w:rStyle w:val="Hyperlink"/>
                <w:noProof/>
              </w:rPr>
              <w:t>2.2 Algemene architectuur ANN</w:t>
            </w:r>
            <w:r>
              <w:rPr>
                <w:noProof/>
                <w:webHidden/>
              </w:rPr>
              <w:tab/>
            </w:r>
            <w:r>
              <w:rPr>
                <w:noProof/>
                <w:webHidden/>
              </w:rPr>
              <w:fldChar w:fldCharType="begin"/>
            </w:r>
            <w:r>
              <w:rPr>
                <w:noProof/>
                <w:webHidden/>
              </w:rPr>
              <w:instrText xml:space="preserve"> PAGEREF _Toc18092226 \h </w:instrText>
            </w:r>
            <w:r>
              <w:rPr>
                <w:noProof/>
                <w:webHidden/>
              </w:rPr>
            </w:r>
            <w:r>
              <w:rPr>
                <w:noProof/>
                <w:webHidden/>
              </w:rPr>
              <w:fldChar w:fldCharType="separate"/>
            </w:r>
            <w:r>
              <w:rPr>
                <w:noProof/>
                <w:webHidden/>
              </w:rPr>
              <w:t>17</w:t>
            </w:r>
            <w:r>
              <w:rPr>
                <w:noProof/>
                <w:webHidden/>
              </w:rPr>
              <w:fldChar w:fldCharType="end"/>
            </w:r>
          </w:hyperlink>
        </w:p>
        <w:p w14:paraId="0D91D703"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27" w:history="1">
            <w:r w:rsidRPr="003215AC">
              <w:rPr>
                <w:rStyle w:val="Hyperlink"/>
                <w:noProof/>
              </w:rPr>
              <w:t>2.3 Algemene architectuur CNN</w:t>
            </w:r>
            <w:r>
              <w:rPr>
                <w:noProof/>
                <w:webHidden/>
              </w:rPr>
              <w:tab/>
            </w:r>
            <w:r>
              <w:rPr>
                <w:noProof/>
                <w:webHidden/>
              </w:rPr>
              <w:fldChar w:fldCharType="begin"/>
            </w:r>
            <w:r>
              <w:rPr>
                <w:noProof/>
                <w:webHidden/>
              </w:rPr>
              <w:instrText xml:space="preserve"> PAGEREF _Toc18092227 \h </w:instrText>
            </w:r>
            <w:r>
              <w:rPr>
                <w:noProof/>
                <w:webHidden/>
              </w:rPr>
            </w:r>
            <w:r>
              <w:rPr>
                <w:noProof/>
                <w:webHidden/>
              </w:rPr>
              <w:fldChar w:fldCharType="separate"/>
            </w:r>
            <w:r>
              <w:rPr>
                <w:noProof/>
                <w:webHidden/>
              </w:rPr>
              <w:t>20</w:t>
            </w:r>
            <w:r>
              <w:rPr>
                <w:noProof/>
                <w:webHidden/>
              </w:rPr>
              <w:fldChar w:fldCharType="end"/>
            </w:r>
          </w:hyperlink>
        </w:p>
        <w:p w14:paraId="2EF24131"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28" w:history="1">
            <w:r w:rsidRPr="003215AC">
              <w:rPr>
                <w:rStyle w:val="Hyperlink"/>
                <w:noProof/>
                <w:lang w:val="en-GB"/>
              </w:rPr>
              <w:t>2.3.1 Convolutional layer</w:t>
            </w:r>
            <w:r>
              <w:rPr>
                <w:noProof/>
                <w:webHidden/>
              </w:rPr>
              <w:tab/>
            </w:r>
            <w:r>
              <w:rPr>
                <w:noProof/>
                <w:webHidden/>
              </w:rPr>
              <w:fldChar w:fldCharType="begin"/>
            </w:r>
            <w:r>
              <w:rPr>
                <w:noProof/>
                <w:webHidden/>
              </w:rPr>
              <w:instrText xml:space="preserve"> PAGEREF _Toc18092228 \h </w:instrText>
            </w:r>
            <w:r>
              <w:rPr>
                <w:noProof/>
                <w:webHidden/>
              </w:rPr>
            </w:r>
            <w:r>
              <w:rPr>
                <w:noProof/>
                <w:webHidden/>
              </w:rPr>
              <w:fldChar w:fldCharType="separate"/>
            </w:r>
            <w:r>
              <w:rPr>
                <w:noProof/>
                <w:webHidden/>
              </w:rPr>
              <w:t>21</w:t>
            </w:r>
            <w:r>
              <w:rPr>
                <w:noProof/>
                <w:webHidden/>
              </w:rPr>
              <w:fldChar w:fldCharType="end"/>
            </w:r>
          </w:hyperlink>
        </w:p>
        <w:p w14:paraId="1EBBC9FF"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29" w:history="1">
            <w:r w:rsidRPr="003215AC">
              <w:rPr>
                <w:rStyle w:val="Hyperlink"/>
                <w:noProof/>
              </w:rPr>
              <w:t>2.3.2 Pooling layer</w:t>
            </w:r>
            <w:r>
              <w:rPr>
                <w:noProof/>
                <w:webHidden/>
              </w:rPr>
              <w:tab/>
            </w:r>
            <w:r>
              <w:rPr>
                <w:noProof/>
                <w:webHidden/>
              </w:rPr>
              <w:fldChar w:fldCharType="begin"/>
            </w:r>
            <w:r>
              <w:rPr>
                <w:noProof/>
                <w:webHidden/>
              </w:rPr>
              <w:instrText xml:space="preserve"> PAGEREF _Toc18092229 \h </w:instrText>
            </w:r>
            <w:r>
              <w:rPr>
                <w:noProof/>
                <w:webHidden/>
              </w:rPr>
            </w:r>
            <w:r>
              <w:rPr>
                <w:noProof/>
                <w:webHidden/>
              </w:rPr>
              <w:fldChar w:fldCharType="separate"/>
            </w:r>
            <w:r>
              <w:rPr>
                <w:noProof/>
                <w:webHidden/>
              </w:rPr>
              <w:t>22</w:t>
            </w:r>
            <w:r>
              <w:rPr>
                <w:noProof/>
                <w:webHidden/>
              </w:rPr>
              <w:fldChar w:fldCharType="end"/>
            </w:r>
          </w:hyperlink>
        </w:p>
        <w:p w14:paraId="25410345"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30" w:history="1">
            <w:r w:rsidRPr="003215AC">
              <w:rPr>
                <w:rStyle w:val="Hyperlink"/>
                <w:noProof/>
              </w:rPr>
              <w:t>2.3.3 Dropout layer</w:t>
            </w:r>
            <w:r>
              <w:rPr>
                <w:noProof/>
                <w:webHidden/>
              </w:rPr>
              <w:tab/>
            </w:r>
            <w:r>
              <w:rPr>
                <w:noProof/>
                <w:webHidden/>
              </w:rPr>
              <w:fldChar w:fldCharType="begin"/>
            </w:r>
            <w:r>
              <w:rPr>
                <w:noProof/>
                <w:webHidden/>
              </w:rPr>
              <w:instrText xml:space="preserve"> PAGEREF _Toc18092230 \h </w:instrText>
            </w:r>
            <w:r>
              <w:rPr>
                <w:noProof/>
                <w:webHidden/>
              </w:rPr>
            </w:r>
            <w:r>
              <w:rPr>
                <w:noProof/>
                <w:webHidden/>
              </w:rPr>
              <w:fldChar w:fldCharType="separate"/>
            </w:r>
            <w:r>
              <w:rPr>
                <w:noProof/>
                <w:webHidden/>
              </w:rPr>
              <w:t>23</w:t>
            </w:r>
            <w:r>
              <w:rPr>
                <w:noProof/>
                <w:webHidden/>
              </w:rPr>
              <w:fldChar w:fldCharType="end"/>
            </w:r>
          </w:hyperlink>
        </w:p>
        <w:p w14:paraId="4A273A6B"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31" w:history="1">
            <w:r w:rsidRPr="003215AC">
              <w:rPr>
                <w:rStyle w:val="Hyperlink"/>
                <w:noProof/>
              </w:rPr>
              <w:t>2.3.4 Fully connected layer</w:t>
            </w:r>
            <w:r>
              <w:rPr>
                <w:noProof/>
                <w:webHidden/>
              </w:rPr>
              <w:tab/>
            </w:r>
            <w:r>
              <w:rPr>
                <w:noProof/>
                <w:webHidden/>
              </w:rPr>
              <w:fldChar w:fldCharType="begin"/>
            </w:r>
            <w:r>
              <w:rPr>
                <w:noProof/>
                <w:webHidden/>
              </w:rPr>
              <w:instrText xml:space="preserve"> PAGEREF _Toc18092231 \h </w:instrText>
            </w:r>
            <w:r>
              <w:rPr>
                <w:noProof/>
                <w:webHidden/>
              </w:rPr>
            </w:r>
            <w:r>
              <w:rPr>
                <w:noProof/>
                <w:webHidden/>
              </w:rPr>
              <w:fldChar w:fldCharType="separate"/>
            </w:r>
            <w:r>
              <w:rPr>
                <w:noProof/>
                <w:webHidden/>
              </w:rPr>
              <w:t>24</w:t>
            </w:r>
            <w:r>
              <w:rPr>
                <w:noProof/>
                <w:webHidden/>
              </w:rPr>
              <w:fldChar w:fldCharType="end"/>
            </w:r>
          </w:hyperlink>
        </w:p>
        <w:p w14:paraId="5DF8F83B"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32" w:history="1">
            <w:r w:rsidRPr="003215AC">
              <w:rPr>
                <w:rStyle w:val="Hyperlink"/>
                <w:noProof/>
              </w:rPr>
              <w:t>Hoofdstuk 3 : Opstellen dataset</w:t>
            </w:r>
            <w:r>
              <w:rPr>
                <w:noProof/>
                <w:webHidden/>
              </w:rPr>
              <w:tab/>
            </w:r>
            <w:r>
              <w:rPr>
                <w:noProof/>
                <w:webHidden/>
              </w:rPr>
              <w:fldChar w:fldCharType="begin"/>
            </w:r>
            <w:r>
              <w:rPr>
                <w:noProof/>
                <w:webHidden/>
              </w:rPr>
              <w:instrText xml:space="preserve"> PAGEREF _Toc18092232 \h </w:instrText>
            </w:r>
            <w:r>
              <w:rPr>
                <w:noProof/>
                <w:webHidden/>
              </w:rPr>
            </w:r>
            <w:r>
              <w:rPr>
                <w:noProof/>
                <w:webHidden/>
              </w:rPr>
              <w:fldChar w:fldCharType="separate"/>
            </w:r>
            <w:r>
              <w:rPr>
                <w:noProof/>
                <w:webHidden/>
              </w:rPr>
              <w:t>25</w:t>
            </w:r>
            <w:r>
              <w:rPr>
                <w:noProof/>
                <w:webHidden/>
              </w:rPr>
              <w:fldChar w:fldCharType="end"/>
            </w:r>
          </w:hyperlink>
        </w:p>
        <w:p w14:paraId="3357D5B6"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33" w:history="1">
            <w:r w:rsidRPr="003215AC">
              <w:rPr>
                <w:rStyle w:val="Hyperlink"/>
                <w:noProof/>
              </w:rPr>
              <w:t>Hoofdstuk 4 : Classificatie</w:t>
            </w:r>
            <w:r>
              <w:rPr>
                <w:noProof/>
                <w:webHidden/>
              </w:rPr>
              <w:tab/>
            </w:r>
            <w:r>
              <w:rPr>
                <w:noProof/>
                <w:webHidden/>
              </w:rPr>
              <w:fldChar w:fldCharType="begin"/>
            </w:r>
            <w:r>
              <w:rPr>
                <w:noProof/>
                <w:webHidden/>
              </w:rPr>
              <w:instrText xml:space="preserve"> PAGEREF _Toc18092233 \h </w:instrText>
            </w:r>
            <w:r>
              <w:rPr>
                <w:noProof/>
                <w:webHidden/>
              </w:rPr>
            </w:r>
            <w:r>
              <w:rPr>
                <w:noProof/>
                <w:webHidden/>
              </w:rPr>
              <w:fldChar w:fldCharType="separate"/>
            </w:r>
            <w:r>
              <w:rPr>
                <w:noProof/>
                <w:webHidden/>
              </w:rPr>
              <w:t>26</w:t>
            </w:r>
            <w:r>
              <w:rPr>
                <w:noProof/>
                <w:webHidden/>
              </w:rPr>
              <w:fldChar w:fldCharType="end"/>
            </w:r>
          </w:hyperlink>
        </w:p>
        <w:p w14:paraId="4BAE7EA2"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34" w:history="1">
            <w:r w:rsidRPr="003215AC">
              <w:rPr>
                <w:rStyle w:val="Hyperlink"/>
                <w:noProof/>
              </w:rPr>
              <w:t>4.1 Ontwerp basismodel</w:t>
            </w:r>
            <w:r>
              <w:rPr>
                <w:noProof/>
                <w:webHidden/>
              </w:rPr>
              <w:tab/>
            </w:r>
            <w:r>
              <w:rPr>
                <w:noProof/>
                <w:webHidden/>
              </w:rPr>
              <w:fldChar w:fldCharType="begin"/>
            </w:r>
            <w:r>
              <w:rPr>
                <w:noProof/>
                <w:webHidden/>
              </w:rPr>
              <w:instrText xml:space="preserve"> PAGEREF _Toc18092234 \h </w:instrText>
            </w:r>
            <w:r>
              <w:rPr>
                <w:noProof/>
                <w:webHidden/>
              </w:rPr>
            </w:r>
            <w:r>
              <w:rPr>
                <w:noProof/>
                <w:webHidden/>
              </w:rPr>
              <w:fldChar w:fldCharType="separate"/>
            </w:r>
            <w:r>
              <w:rPr>
                <w:noProof/>
                <w:webHidden/>
              </w:rPr>
              <w:t>26</w:t>
            </w:r>
            <w:r>
              <w:rPr>
                <w:noProof/>
                <w:webHidden/>
              </w:rPr>
              <w:fldChar w:fldCharType="end"/>
            </w:r>
          </w:hyperlink>
        </w:p>
        <w:p w14:paraId="003CECB0"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35" w:history="1">
            <w:r w:rsidRPr="003215AC">
              <w:rPr>
                <w:rStyle w:val="Hyperlink"/>
                <w:noProof/>
              </w:rPr>
              <w:t>4.2 Ophalen data</w:t>
            </w:r>
            <w:r>
              <w:rPr>
                <w:noProof/>
                <w:webHidden/>
              </w:rPr>
              <w:tab/>
            </w:r>
            <w:r>
              <w:rPr>
                <w:noProof/>
                <w:webHidden/>
              </w:rPr>
              <w:fldChar w:fldCharType="begin"/>
            </w:r>
            <w:r>
              <w:rPr>
                <w:noProof/>
                <w:webHidden/>
              </w:rPr>
              <w:instrText xml:space="preserve"> PAGEREF _Toc18092235 \h </w:instrText>
            </w:r>
            <w:r>
              <w:rPr>
                <w:noProof/>
                <w:webHidden/>
              </w:rPr>
            </w:r>
            <w:r>
              <w:rPr>
                <w:noProof/>
                <w:webHidden/>
              </w:rPr>
              <w:fldChar w:fldCharType="separate"/>
            </w:r>
            <w:r>
              <w:rPr>
                <w:noProof/>
                <w:webHidden/>
              </w:rPr>
              <w:t>29</w:t>
            </w:r>
            <w:r>
              <w:rPr>
                <w:noProof/>
                <w:webHidden/>
              </w:rPr>
              <w:fldChar w:fldCharType="end"/>
            </w:r>
          </w:hyperlink>
        </w:p>
        <w:p w14:paraId="3C50DBA1"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36" w:history="1">
            <w:r w:rsidRPr="003215AC">
              <w:rPr>
                <w:rStyle w:val="Hyperlink"/>
                <w:noProof/>
              </w:rPr>
              <w:t>4.2.1 Opstellen training set</w:t>
            </w:r>
            <w:r>
              <w:rPr>
                <w:noProof/>
                <w:webHidden/>
              </w:rPr>
              <w:tab/>
            </w:r>
            <w:r>
              <w:rPr>
                <w:noProof/>
                <w:webHidden/>
              </w:rPr>
              <w:fldChar w:fldCharType="begin"/>
            </w:r>
            <w:r>
              <w:rPr>
                <w:noProof/>
                <w:webHidden/>
              </w:rPr>
              <w:instrText xml:space="preserve"> PAGEREF _Toc18092236 \h </w:instrText>
            </w:r>
            <w:r>
              <w:rPr>
                <w:noProof/>
                <w:webHidden/>
              </w:rPr>
            </w:r>
            <w:r>
              <w:rPr>
                <w:noProof/>
                <w:webHidden/>
              </w:rPr>
              <w:fldChar w:fldCharType="separate"/>
            </w:r>
            <w:r>
              <w:rPr>
                <w:noProof/>
                <w:webHidden/>
              </w:rPr>
              <w:t>29</w:t>
            </w:r>
            <w:r>
              <w:rPr>
                <w:noProof/>
                <w:webHidden/>
              </w:rPr>
              <w:fldChar w:fldCharType="end"/>
            </w:r>
          </w:hyperlink>
        </w:p>
        <w:p w14:paraId="0506721B"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37" w:history="1">
            <w:r w:rsidRPr="003215AC">
              <w:rPr>
                <w:rStyle w:val="Hyperlink"/>
                <w:noProof/>
              </w:rPr>
              <w:t>4.2.2 Opstellen validation set</w:t>
            </w:r>
            <w:r>
              <w:rPr>
                <w:noProof/>
                <w:webHidden/>
              </w:rPr>
              <w:tab/>
            </w:r>
            <w:r>
              <w:rPr>
                <w:noProof/>
                <w:webHidden/>
              </w:rPr>
              <w:fldChar w:fldCharType="begin"/>
            </w:r>
            <w:r>
              <w:rPr>
                <w:noProof/>
                <w:webHidden/>
              </w:rPr>
              <w:instrText xml:space="preserve"> PAGEREF _Toc18092237 \h </w:instrText>
            </w:r>
            <w:r>
              <w:rPr>
                <w:noProof/>
                <w:webHidden/>
              </w:rPr>
            </w:r>
            <w:r>
              <w:rPr>
                <w:noProof/>
                <w:webHidden/>
              </w:rPr>
              <w:fldChar w:fldCharType="separate"/>
            </w:r>
            <w:r>
              <w:rPr>
                <w:noProof/>
                <w:webHidden/>
              </w:rPr>
              <w:t>30</w:t>
            </w:r>
            <w:r>
              <w:rPr>
                <w:noProof/>
                <w:webHidden/>
              </w:rPr>
              <w:fldChar w:fldCharType="end"/>
            </w:r>
          </w:hyperlink>
        </w:p>
        <w:p w14:paraId="635423AA"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38" w:history="1">
            <w:r w:rsidRPr="003215AC">
              <w:rPr>
                <w:rStyle w:val="Hyperlink"/>
                <w:noProof/>
              </w:rPr>
              <w:t>4.3 Eerste resultaten</w:t>
            </w:r>
            <w:r>
              <w:rPr>
                <w:noProof/>
                <w:webHidden/>
              </w:rPr>
              <w:tab/>
            </w:r>
            <w:r>
              <w:rPr>
                <w:noProof/>
                <w:webHidden/>
              </w:rPr>
              <w:fldChar w:fldCharType="begin"/>
            </w:r>
            <w:r>
              <w:rPr>
                <w:noProof/>
                <w:webHidden/>
              </w:rPr>
              <w:instrText xml:space="preserve"> PAGEREF _Toc18092238 \h </w:instrText>
            </w:r>
            <w:r>
              <w:rPr>
                <w:noProof/>
                <w:webHidden/>
              </w:rPr>
            </w:r>
            <w:r>
              <w:rPr>
                <w:noProof/>
                <w:webHidden/>
              </w:rPr>
              <w:fldChar w:fldCharType="separate"/>
            </w:r>
            <w:r>
              <w:rPr>
                <w:noProof/>
                <w:webHidden/>
              </w:rPr>
              <w:t>33</w:t>
            </w:r>
            <w:r>
              <w:rPr>
                <w:noProof/>
                <w:webHidden/>
              </w:rPr>
              <w:fldChar w:fldCharType="end"/>
            </w:r>
          </w:hyperlink>
        </w:p>
        <w:p w14:paraId="2DE910E4"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39" w:history="1">
            <w:r w:rsidRPr="003215AC">
              <w:rPr>
                <w:rStyle w:val="Hyperlink"/>
                <w:noProof/>
              </w:rPr>
              <w:t>4.3.1 Resultaten</w:t>
            </w:r>
            <w:r>
              <w:rPr>
                <w:noProof/>
                <w:webHidden/>
              </w:rPr>
              <w:tab/>
            </w:r>
            <w:r>
              <w:rPr>
                <w:noProof/>
                <w:webHidden/>
              </w:rPr>
              <w:fldChar w:fldCharType="begin"/>
            </w:r>
            <w:r>
              <w:rPr>
                <w:noProof/>
                <w:webHidden/>
              </w:rPr>
              <w:instrText xml:space="preserve"> PAGEREF _Toc18092239 \h </w:instrText>
            </w:r>
            <w:r>
              <w:rPr>
                <w:noProof/>
                <w:webHidden/>
              </w:rPr>
            </w:r>
            <w:r>
              <w:rPr>
                <w:noProof/>
                <w:webHidden/>
              </w:rPr>
              <w:fldChar w:fldCharType="separate"/>
            </w:r>
            <w:r>
              <w:rPr>
                <w:noProof/>
                <w:webHidden/>
              </w:rPr>
              <w:t>33</w:t>
            </w:r>
            <w:r>
              <w:rPr>
                <w:noProof/>
                <w:webHidden/>
              </w:rPr>
              <w:fldChar w:fldCharType="end"/>
            </w:r>
          </w:hyperlink>
        </w:p>
        <w:p w14:paraId="6139D664"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40" w:history="1">
            <w:r w:rsidRPr="003215AC">
              <w:rPr>
                <w:rStyle w:val="Hyperlink"/>
                <w:noProof/>
              </w:rPr>
              <w:t>4.3.2 Evaluatie en oorzaken tegenvallende resultaten</w:t>
            </w:r>
            <w:r>
              <w:rPr>
                <w:noProof/>
                <w:webHidden/>
              </w:rPr>
              <w:tab/>
            </w:r>
            <w:r>
              <w:rPr>
                <w:noProof/>
                <w:webHidden/>
              </w:rPr>
              <w:fldChar w:fldCharType="begin"/>
            </w:r>
            <w:r>
              <w:rPr>
                <w:noProof/>
                <w:webHidden/>
              </w:rPr>
              <w:instrText xml:space="preserve"> PAGEREF _Toc18092240 \h </w:instrText>
            </w:r>
            <w:r>
              <w:rPr>
                <w:noProof/>
                <w:webHidden/>
              </w:rPr>
            </w:r>
            <w:r>
              <w:rPr>
                <w:noProof/>
                <w:webHidden/>
              </w:rPr>
              <w:fldChar w:fldCharType="separate"/>
            </w:r>
            <w:r>
              <w:rPr>
                <w:noProof/>
                <w:webHidden/>
              </w:rPr>
              <w:t>34</w:t>
            </w:r>
            <w:r>
              <w:rPr>
                <w:noProof/>
                <w:webHidden/>
              </w:rPr>
              <w:fldChar w:fldCharType="end"/>
            </w:r>
          </w:hyperlink>
        </w:p>
        <w:p w14:paraId="02E292D3"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41" w:history="1">
            <w:r w:rsidRPr="003215AC">
              <w:rPr>
                <w:rStyle w:val="Hyperlink"/>
                <w:noProof/>
              </w:rPr>
              <w:t>4.3.2.1 Inhoud training set</w:t>
            </w:r>
            <w:r>
              <w:rPr>
                <w:noProof/>
                <w:webHidden/>
              </w:rPr>
              <w:tab/>
            </w:r>
            <w:r>
              <w:rPr>
                <w:noProof/>
                <w:webHidden/>
              </w:rPr>
              <w:fldChar w:fldCharType="begin"/>
            </w:r>
            <w:r>
              <w:rPr>
                <w:noProof/>
                <w:webHidden/>
              </w:rPr>
              <w:instrText xml:space="preserve"> PAGEREF _Toc18092241 \h </w:instrText>
            </w:r>
            <w:r>
              <w:rPr>
                <w:noProof/>
                <w:webHidden/>
              </w:rPr>
            </w:r>
            <w:r>
              <w:rPr>
                <w:noProof/>
                <w:webHidden/>
              </w:rPr>
              <w:fldChar w:fldCharType="separate"/>
            </w:r>
            <w:r>
              <w:rPr>
                <w:noProof/>
                <w:webHidden/>
              </w:rPr>
              <w:t>34</w:t>
            </w:r>
            <w:r>
              <w:rPr>
                <w:noProof/>
                <w:webHidden/>
              </w:rPr>
              <w:fldChar w:fldCharType="end"/>
            </w:r>
          </w:hyperlink>
        </w:p>
        <w:p w14:paraId="4927499F"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42" w:history="1">
            <w:r w:rsidRPr="003215AC">
              <w:rPr>
                <w:rStyle w:val="Hyperlink"/>
                <w:noProof/>
              </w:rPr>
              <w:t>4.3.2.1.1 Oorzaak overfitting</w:t>
            </w:r>
            <w:r>
              <w:rPr>
                <w:noProof/>
                <w:webHidden/>
              </w:rPr>
              <w:tab/>
            </w:r>
            <w:r>
              <w:rPr>
                <w:noProof/>
                <w:webHidden/>
              </w:rPr>
              <w:fldChar w:fldCharType="begin"/>
            </w:r>
            <w:r>
              <w:rPr>
                <w:noProof/>
                <w:webHidden/>
              </w:rPr>
              <w:instrText xml:space="preserve"> PAGEREF _Toc18092242 \h </w:instrText>
            </w:r>
            <w:r>
              <w:rPr>
                <w:noProof/>
                <w:webHidden/>
              </w:rPr>
            </w:r>
            <w:r>
              <w:rPr>
                <w:noProof/>
                <w:webHidden/>
              </w:rPr>
              <w:fldChar w:fldCharType="separate"/>
            </w:r>
            <w:r>
              <w:rPr>
                <w:noProof/>
                <w:webHidden/>
              </w:rPr>
              <w:t>34</w:t>
            </w:r>
            <w:r>
              <w:rPr>
                <w:noProof/>
                <w:webHidden/>
              </w:rPr>
              <w:fldChar w:fldCharType="end"/>
            </w:r>
          </w:hyperlink>
        </w:p>
        <w:p w14:paraId="03402F9C"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43" w:history="1">
            <w:r w:rsidRPr="003215AC">
              <w:rPr>
                <w:rStyle w:val="Hyperlink"/>
                <w:noProof/>
              </w:rPr>
              <w:t>4.3.2.2 Inhoud validation set</w:t>
            </w:r>
            <w:r>
              <w:rPr>
                <w:noProof/>
                <w:webHidden/>
              </w:rPr>
              <w:tab/>
            </w:r>
            <w:r>
              <w:rPr>
                <w:noProof/>
                <w:webHidden/>
              </w:rPr>
              <w:fldChar w:fldCharType="begin"/>
            </w:r>
            <w:r>
              <w:rPr>
                <w:noProof/>
                <w:webHidden/>
              </w:rPr>
              <w:instrText xml:space="preserve"> PAGEREF _Toc18092243 \h </w:instrText>
            </w:r>
            <w:r>
              <w:rPr>
                <w:noProof/>
                <w:webHidden/>
              </w:rPr>
            </w:r>
            <w:r>
              <w:rPr>
                <w:noProof/>
                <w:webHidden/>
              </w:rPr>
              <w:fldChar w:fldCharType="separate"/>
            </w:r>
            <w:r>
              <w:rPr>
                <w:noProof/>
                <w:webHidden/>
              </w:rPr>
              <w:t>35</w:t>
            </w:r>
            <w:r>
              <w:rPr>
                <w:noProof/>
                <w:webHidden/>
              </w:rPr>
              <w:fldChar w:fldCharType="end"/>
            </w:r>
          </w:hyperlink>
        </w:p>
        <w:p w14:paraId="506F2BCB"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44" w:history="1">
            <w:r w:rsidRPr="003215AC">
              <w:rPr>
                <w:rStyle w:val="Hyperlink"/>
                <w:noProof/>
              </w:rPr>
              <w:t>4.3.2.3 Keuze loss functie</w:t>
            </w:r>
            <w:r>
              <w:rPr>
                <w:noProof/>
                <w:webHidden/>
              </w:rPr>
              <w:tab/>
            </w:r>
            <w:r>
              <w:rPr>
                <w:noProof/>
                <w:webHidden/>
              </w:rPr>
              <w:fldChar w:fldCharType="begin"/>
            </w:r>
            <w:r>
              <w:rPr>
                <w:noProof/>
                <w:webHidden/>
              </w:rPr>
              <w:instrText xml:space="preserve"> PAGEREF _Toc18092244 \h </w:instrText>
            </w:r>
            <w:r>
              <w:rPr>
                <w:noProof/>
                <w:webHidden/>
              </w:rPr>
            </w:r>
            <w:r>
              <w:rPr>
                <w:noProof/>
                <w:webHidden/>
              </w:rPr>
              <w:fldChar w:fldCharType="separate"/>
            </w:r>
            <w:r>
              <w:rPr>
                <w:noProof/>
                <w:webHidden/>
              </w:rPr>
              <w:t>37</w:t>
            </w:r>
            <w:r>
              <w:rPr>
                <w:noProof/>
                <w:webHidden/>
              </w:rPr>
              <w:fldChar w:fldCharType="end"/>
            </w:r>
          </w:hyperlink>
        </w:p>
        <w:p w14:paraId="53EFE676"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45" w:history="1">
            <w:r w:rsidRPr="003215AC">
              <w:rPr>
                <w:rStyle w:val="Hyperlink"/>
                <w:noProof/>
              </w:rPr>
              <w:t>4.4 Aanpassen model</w:t>
            </w:r>
            <w:r>
              <w:rPr>
                <w:noProof/>
                <w:webHidden/>
              </w:rPr>
              <w:tab/>
            </w:r>
            <w:r>
              <w:rPr>
                <w:noProof/>
                <w:webHidden/>
              </w:rPr>
              <w:fldChar w:fldCharType="begin"/>
            </w:r>
            <w:r>
              <w:rPr>
                <w:noProof/>
                <w:webHidden/>
              </w:rPr>
              <w:instrText xml:space="preserve"> PAGEREF _Toc18092245 \h </w:instrText>
            </w:r>
            <w:r>
              <w:rPr>
                <w:noProof/>
                <w:webHidden/>
              </w:rPr>
            </w:r>
            <w:r>
              <w:rPr>
                <w:noProof/>
                <w:webHidden/>
              </w:rPr>
              <w:fldChar w:fldCharType="separate"/>
            </w:r>
            <w:r>
              <w:rPr>
                <w:noProof/>
                <w:webHidden/>
              </w:rPr>
              <w:t>37</w:t>
            </w:r>
            <w:r>
              <w:rPr>
                <w:noProof/>
                <w:webHidden/>
              </w:rPr>
              <w:fldChar w:fldCharType="end"/>
            </w:r>
          </w:hyperlink>
        </w:p>
        <w:p w14:paraId="356913EF"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46" w:history="1">
            <w:r w:rsidRPr="003215AC">
              <w:rPr>
                <w:rStyle w:val="Hyperlink"/>
                <w:noProof/>
              </w:rPr>
              <w:t>4.5 Aanpassen dataset</w:t>
            </w:r>
            <w:r>
              <w:rPr>
                <w:noProof/>
                <w:webHidden/>
              </w:rPr>
              <w:tab/>
            </w:r>
            <w:r>
              <w:rPr>
                <w:noProof/>
                <w:webHidden/>
              </w:rPr>
              <w:fldChar w:fldCharType="begin"/>
            </w:r>
            <w:r>
              <w:rPr>
                <w:noProof/>
                <w:webHidden/>
              </w:rPr>
              <w:instrText xml:space="preserve"> PAGEREF _Toc18092246 \h </w:instrText>
            </w:r>
            <w:r>
              <w:rPr>
                <w:noProof/>
                <w:webHidden/>
              </w:rPr>
            </w:r>
            <w:r>
              <w:rPr>
                <w:noProof/>
                <w:webHidden/>
              </w:rPr>
              <w:fldChar w:fldCharType="separate"/>
            </w:r>
            <w:r>
              <w:rPr>
                <w:noProof/>
                <w:webHidden/>
              </w:rPr>
              <w:t>38</w:t>
            </w:r>
            <w:r>
              <w:rPr>
                <w:noProof/>
                <w:webHidden/>
              </w:rPr>
              <w:fldChar w:fldCharType="end"/>
            </w:r>
          </w:hyperlink>
        </w:p>
        <w:p w14:paraId="1B2E9437"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47" w:history="1">
            <w:r w:rsidRPr="003215AC">
              <w:rPr>
                <w:rStyle w:val="Hyperlink"/>
                <w:noProof/>
              </w:rPr>
              <w:t>4.5.1 Ophalen data training set</w:t>
            </w:r>
            <w:r>
              <w:rPr>
                <w:noProof/>
                <w:webHidden/>
              </w:rPr>
              <w:tab/>
            </w:r>
            <w:r>
              <w:rPr>
                <w:noProof/>
                <w:webHidden/>
              </w:rPr>
              <w:fldChar w:fldCharType="begin"/>
            </w:r>
            <w:r>
              <w:rPr>
                <w:noProof/>
                <w:webHidden/>
              </w:rPr>
              <w:instrText xml:space="preserve"> PAGEREF _Toc18092247 \h </w:instrText>
            </w:r>
            <w:r>
              <w:rPr>
                <w:noProof/>
                <w:webHidden/>
              </w:rPr>
            </w:r>
            <w:r>
              <w:rPr>
                <w:noProof/>
                <w:webHidden/>
              </w:rPr>
              <w:fldChar w:fldCharType="separate"/>
            </w:r>
            <w:r>
              <w:rPr>
                <w:noProof/>
                <w:webHidden/>
              </w:rPr>
              <w:t>39</w:t>
            </w:r>
            <w:r>
              <w:rPr>
                <w:noProof/>
                <w:webHidden/>
              </w:rPr>
              <w:fldChar w:fldCharType="end"/>
            </w:r>
          </w:hyperlink>
        </w:p>
        <w:p w14:paraId="64F8B408"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48" w:history="1">
            <w:r w:rsidRPr="003215AC">
              <w:rPr>
                <w:rStyle w:val="Hyperlink"/>
                <w:noProof/>
              </w:rPr>
              <w:t>4.5.2 Ophalen data validation set</w:t>
            </w:r>
            <w:r>
              <w:rPr>
                <w:noProof/>
                <w:webHidden/>
              </w:rPr>
              <w:tab/>
            </w:r>
            <w:r>
              <w:rPr>
                <w:noProof/>
                <w:webHidden/>
              </w:rPr>
              <w:fldChar w:fldCharType="begin"/>
            </w:r>
            <w:r>
              <w:rPr>
                <w:noProof/>
                <w:webHidden/>
              </w:rPr>
              <w:instrText xml:space="preserve"> PAGEREF _Toc18092248 \h </w:instrText>
            </w:r>
            <w:r>
              <w:rPr>
                <w:noProof/>
                <w:webHidden/>
              </w:rPr>
            </w:r>
            <w:r>
              <w:rPr>
                <w:noProof/>
                <w:webHidden/>
              </w:rPr>
              <w:fldChar w:fldCharType="separate"/>
            </w:r>
            <w:r>
              <w:rPr>
                <w:noProof/>
                <w:webHidden/>
              </w:rPr>
              <w:t>40</w:t>
            </w:r>
            <w:r>
              <w:rPr>
                <w:noProof/>
                <w:webHidden/>
              </w:rPr>
              <w:fldChar w:fldCharType="end"/>
            </w:r>
          </w:hyperlink>
        </w:p>
        <w:p w14:paraId="341F7DA2"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49" w:history="1">
            <w:r w:rsidRPr="003215AC">
              <w:rPr>
                <w:rStyle w:val="Hyperlink"/>
                <w:noProof/>
              </w:rPr>
              <w:t>4.5.3 Manipuleren data via YOLO</w:t>
            </w:r>
            <w:r>
              <w:rPr>
                <w:noProof/>
                <w:webHidden/>
              </w:rPr>
              <w:tab/>
            </w:r>
            <w:r>
              <w:rPr>
                <w:noProof/>
                <w:webHidden/>
              </w:rPr>
              <w:fldChar w:fldCharType="begin"/>
            </w:r>
            <w:r>
              <w:rPr>
                <w:noProof/>
                <w:webHidden/>
              </w:rPr>
              <w:instrText xml:space="preserve"> PAGEREF _Toc18092249 \h </w:instrText>
            </w:r>
            <w:r>
              <w:rPr>
                <w:noProof/>
                <w:webHidden/>
              </w:rPr>
            </w:r>
            <w:r>
              <w:rPr>
                <w:noProof/>
                <w:webHidden/>
              </w:rPr>
              <w:fldChar w:fldCharType="separate"/>
            </w:r>
            <w:r>
              <w:rPr>
                <w:noProof/>
                <w:webHidden/>
              </w:rPr>
              <w:t>41</w:t>
            </w:r>
            <w:r>
              <w:rPr>
                <w:noProof/>
                <w:webHidden/>
              </w:rPr>
              <w:fldChar w:fldCharType="end"/>
            </w:r>
          </w:hyperlink>
        </w:p>
        <w:p w14:paraId="37238AD1"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50" w:history="1">
            <w:r w:rsidRPr="003215AC">
              <w:rPr>
                <w:rStyle w:val="Hyperlink"/>
                <w:noProof/>
              </w:rPr>
              <w:t>4.6 Eindresultaten</w:t>
            </w:r>
            <w:r>
              <w:rPr>
                <w:noProof/>
                <w:webHidden/>
              </w:rPr>
              <w:tab/>
            </w:r>
            <w:r>
              <w:rPr>
                <w:noProof/>
                <w:webHidden/>
              </w:rPr>
              <w:fldChar w:fldCharType="begin"/>
            </w:r>
            <w:r>
              <w:rPr>
                <w:noProof/>
                <w:webHidden/>
              </w:rPr>
              <w:instrText xml:space="preserve"> PAGEREF _Toc18092250 \h </w:instrText>
            </w:r>
            <w:r>
              <w:rPr>
                <w:noProof/>
                <w:webHidden/>
              </w:rPr>
            </w:r>
            <w:r>
              <w:rPr>
                <w:noProof/>
                <w:webHidden/>
              </w:rPr>
              <w:fldChar w:fldCharType="separate"/>
            </w:r>
            <w:r>
              <w:rPr>
                <w:noProof/>
                <w:webHidden/>
              </w:rPr>
              <w:t>43</w:t>
            </w:r>
            <w:r>
              <w:rPr>
                <w:noProof/>
                <w:webHidden/>
              </w:rPr>
              <w:fldChar w:fldCharType="end"/>
            </w:r>
          </w:hyperlink>
        </w:p>
        <w:p w14:paraId="69913B08"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51" w:history="1">
            <w:r w:rsidRPr="003215AC">
              <w:rPr>
                <w:rStyle w:val="Hyperlink"/>
                <w:noProof/>
              </w:rPr>
              <w:t>Hoofdstuk 5 : Regressie</w:t>
            </w:r>
            <w:r>
              <w:rPr>
                <w:noProof/>
                <w:webHidden/>
              </w:rPr>
              <w:tab/>
            </w:r>
            <w:r>
              <w:rPr>
                <w:noProof/>
                <w:webHidden/>
              </w:rPr>
              <w:fldChar w:fldCharType="begin"/>
            </w:r>
            <w:r>
              <w:rPr>
                <w:noProof/>
                <w:webHidden/>
              </w:rPr>
              <w:instrText xml:space="preserve"> PAGEREF _Toc18092251 \h </w:instrText>
            </w:r>
            <w:r>
              <w:rPr>
                <w:noProof/>
                <w:webHidden/>
              </w:rPr>
            </w:r>
            <w:r>
              <w:rPr>
                <w:noProof/>
                <w:webHidden/>
              </w:rPr>
              <w:fldChar w:fldCharType="separate"/>
            </w:r>
            <w:r>
              <w:rPr>
                <w:noProof/>
                <w:webHidden/>
              </w:rPr>
              <w:t>44</w:t>
            </w:r>
            <w:r>
              <w:rPr>
                <w:noProof/>
                <w:webHidden/>
              </w:rPr>
              <w:fldChar w:fldCharType="end"/>
            </w:r>
          </w:hyperlink>
        </w:p>
        <w:p w14:paraId="03928A36"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52" w:history="1">
            <w:r w:rsidRPr="003215AC">
              <w:rPr>
                <w:rStyle w:val="Hyperlink"/>
                <w:noProof/>
              </w:rPr>
              <w:t>5.1 Ontwerp basismodel</w:t>
            </w:r>
            <w:r>
              <w:rPr>
                <w:noProof/>
                <w:webHidden/>
              </w:rPr>
              <w:tab/>
            </w:r>
            <w:r>
              <w:rPr>
                <w:noProof/>
                <w:webHidden/>
              </w:rPr>
              <w:fldChar w:fldCharType="begin"/>
            </w:r>
            <w:r>
              <w:rPr>
                <w:noProof/>
                <w:webHidden/>
              </w:rPr>
              <w:instrText xml:space="preserve"> PAGEREF _Toc18092252 \h </w:instrText>
            </w:r>
            <w:r>
              <w:rPr>
                <w:noProof/>
                <w:webHidden/>
              </w:rPr>
            </w:r>
            <w:r>
              <w:rPr>
                <w:noProof/>
                <w:webHidden/>
              </w:rPr>
              <w:fldChar w:fldCharType="separate"/>
            </w:r>
            <w:r>
              <w:rPr>
                <w:noProof/>
                <w:webHidden/>
              </w:rPr>
              <w:t>45</w:t>
            </w:r>
            <w:r>
              <w:rPr>
                <w:noProof/>
                <w:webHidden/>
              </w:rPr>
              <w:fldChar w:fldCharType="end"/>
            </w:r>
          </w:hyperlink>
        </w:p>
        <w:p w14:paraId="27CCE71A"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53" w:history="1">
            <w:r w:rsidRPr="003215AC">
              <w:rPr>
                <w:rStyle w:val="Hyperlink"/>
                <w:noProof/>
              </w:rPr>
              <w:t>5.2 Opstellen dataset</w:t>
            </w:r>
            <w:r>
              <w:rPr>
                <w:noProof/>
                <w:webHidden/>
              </w:rPr>
              <w:tab/>
            </w:r>
            <w:r>
              <w:rPr>
                <w:noProof/>
                <w:webHidden/>
              </w:rPr>
              <w:fldChar w:fldCharType="begin"/>
            </w:r>
            <w:r>
              <w:rPr>
                <w:noProof/>
                <w:webHidden/>
              </w:rPr>
              <w:instrText xml:space="preserve"> PAGEREF _Toc18092253 \h </w:instrText>
            </w:r>
            <w:r>
              <w:rPr>
                <w:noProof/>
                <w:webHidden/>
              </w:rPr>
            </w:r>
            <w:r>
              <w:rPr>
                <w:noProof/>
                <w:webHidden/>
              </w:rPr>
              <w:fldChar w:fldCharType="separate"/>
            </w:r>
            <w:r>
              <w:rPr>
                <w:noProof/>
                <w:webHidden/>
              </w:rPr>
              <w:t>45</w:t>
            </w:r>
            <w:r>
              <w:rPr>
                <w:noProof/>
                <w:webHidden/>
              </w:rPr>
              <w:fldChar w:fldCharType="end"/>
            </w:r>
          </w:hyperlink>
        </w:p>
        <w:p w14:paraId="7ACA8DBC"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54" w:history="1">
            <w:r w:rsidRPr="003215AC">
              <w:rPr>
                <w:rStyle w:val="Hyperlink"/>
                <w:noProof/>
              </w:rPr>
              <w:t>5.2.1 Openpose pose detection</w:t>
            </w:r>
            <w:r>
              <w:rPr>
                <w:noProof/>
                <w:webHidden/>
              </w:rPr>
              <w:tab/>
            </w:r>
            <w:r>
              <w:rPr>
                <w:noProof/>
                <w:webHidden/>
              </w:rPr>
              <w:fldChar w:fldCharType="begin"/>
            </w:r>
            <w:r>
              <w:rPr>
                <w:noProof/>
                <w:webHidden/>
              </w:rPr>
              <w:instrText xml:space="preserve"> PAGEREF _Toc18092254 \h </w:instrText>
            </w:r>
            <w:r>
              <w:rPr>
                <w:noProof/>
                <w:webHidden/>
              </w:rPr>
            </w:r>
            <w:r>
              <w:rPr>
                <w:noProof/>
                <w:webHidden/>
              </w:rPr>
              <w:fldChar w:fldCharType="separate"/>
            </w:r>
            <w:r>
              <w:rPr>
                <w:noProof/>
                <w:webHidden/>
              </w:rPr>
              <w:t>46</w:t>
            </w:r>
            <w:r>
              <w:rPr>
                <w:noProof/>
                <w:webHidden/>
              </w:rPr>
              <w:fldChar w:fldCharType="end"/>
            </w:r>
          </w:hyperlink>
        </w:p>
        <w:p w14:paraId="47AC5577"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55" w:history="1">
            <w:r w:rsidRPr="003215AC">
              <w:rPr>
                <w:rStyle w:val="Hyperlink"/>
                <w:noProof/>
              </w:rPr>
              <w:t>5.3 Eerste resultaten</w:t>
            </w:r>
            <w:r>
              <w:rPr>
                <w:noProof/>
                <w:webHidden/>
              </w:rPr>
              <w:tab/>
            </w:r>
            <w:r>
              <w:rPr>
                <w:noProof/>
                <w:webHidden/>
              </w:rPr>
              <w:fldChar w:fldCharType="begin"/>
            </w:r>
            <w:r>
              <w:rPr>
                <w:noProof/>
                <w:webHidden/>
              </w:rPr>
              <w:instrText xml:space="preserve"> PAGEREF _Toc18092255 \h </w:instrText>
            </w:r>
            <w:r>
              <w:rPr>
                <w:noProof/>
                <w:webHidden/>
              </w:rPr>
            </w:r>
            <w:r>
              <w:rPr>
                <w:noProof/>
                <w:webHidden/>
              </w:rPr>
              <w:fldChar w:fldCharType="separate"/>
            </w:r>
            <w:r>
              <w:rPr>
                <w:noProof/>
                <w:webHidden/>
              </w:rPr>
              <w:t>49</w:t>
            </w:r>
            <w:r>
              <w:rPr>
                <w:noProof/>
                <w:webHidden/>
              </w:rPr>
              <w:fldChar w:fldCharType="end"/>
            </w:r>
          </w:hyperlink>
        </w:p>
        <w:p w14:paraId="39578CEC"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56" w:history="1">
            <w:r w:rsidRPr="003215AC">
              <w:rPr>
                <w:rStyle w:val="Hyperlink"/>
                <w:noProof/>
              </w:rPr>
              <w:t>5.3.1 Resultaten</w:t>
            </w:r>
            <w:r>
              <w:rPr>
                <w:noProof/>
                <w:webHidden/>
              </w:rPr>
              <w:tab/>
            </w:r>
            <w:r>
              <w:rPr>
                <w:noProof/>
                <w:webHidden/>
              </w:rPr>
              <w:fldChar w:fldCharType="begin"/>
            </w:r>
            <w:r>
              <w:rPr>
                <w:noProof/>
                <w:webHidden/>
              </w:rPr>
              <w:instrText xml:space="preserve"> PAGEREF _Toc18092256 \h </w:instrText>
            </w:r>
            <w:r>
              <w:rPr>
                <w:noProof/>
                <w:webHidden/>
              </w:rPr>
            </w:r>
            <w:r>
              <w:rPr>
                <w:noProof/>
                <w:webHidden/>
              </w:rPr>
              <w:fldChar w:fldCharType="separate"/>
            </w:r>
            <w:r>
              <w:rPr>
                <w:noProof/>
                <w:webHidden/>
              </w:rPr>
              <w:t>49</w:t>
            </w:r>
            <w:r>
              <w:rPr>
                <w:noProof/>
                <w:webHidden/>
              </w:rPr>
              <w:fldChar w:fldCharType="end"/>
            </w:r>
          </w:hyperlink>
        </w:p>
        <w:p w14:paraId="6EC619A4"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57" w:history="1">
            <w:r w:rsidRPr="003215AC">
              <w:rPr>
                <w:rStyle w:val="Hyperlink"/>
                <w:noProof/>
              </w:rPr>
              <w:t>5.3.2 Evaluatie en oorzaken tegenvallende resultaten</w:t>
            </w:r>
            <w:r>
              <w:rPr>
                <w:noProof/>
                <w:webHidden/>
              </w:rPr>
              <w:tab/>
            </w:r>
            <w:r>
              <w:rPr>
                <w:noProof/>
                <w:webHidden/>
              </w:rPr>
              <w:fldChar w:fldCharType="begin"/>
            </w:r>
            <w:r>
              <w:rPr>
                <w:noProof/>
                <w:webHidden/>
              </w:rPr>
              <w:instrText xml:space="preserve"> PAGEREF _Toc18092257 \h </w:instrText>
            </w:r>
            <w:r>
              <w:rPr>
                <w:noProof/>
                <w:webHidden/>
              </w:rPr>
            </w:r>
            <w:r>
              <w:rPr>
                <w:noProof/>
                <w:webHidden/>
              </w:rPr>
              <w:fldChar w:fldCharType="separate"/>
            </w:r>
            <w:r>
              <w:rPr>
                <w:noProof/>
                <w:webHidden/>
              </w:rPr>
              <w:t>49</w:t>
            </w:r>
            <w:r>
              <w:rPr>
                <w:noProof/>
                <w:webHidden/>
              </w:rPr>
              <w:fldChar w:fldCharType="end"/>
            </w:r>
          </w:hyperlink>
        </w:p>
        <w:p w14:paraId="40D29599"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58" w:history="1">
            <w:r w:rsidRPr="003215AC">
              <w:rPr>
                <w:rStyle w:val="Hyperlink"/>
                <w:noProof/>
              </w:rPr>
              <w:t>5.3.2.1 Data augmentation</w:t>
            </w:r>
            <w:r>
              <w:rPr>
                <w:noProof/>
                <w:webHidden/>
              </w:rPr>
              <w:tab/>
            </w:r>
            <w:r>
              <w:rPr>
                <w:noProof/>
                <w:webHidden/>
              </w:rPr>
              <w:fldChar w:fldCharType="begin"/>
            </w:r>
            <w:r>
              <w:rPr>
                <w:noProof/>
                <w:webHidden/>
              </w:rPr>
              <w:instrText xml:space="preserve"> PAGEREF _Toc18092258 \h </w:instrText>
            </w:r>
            <w:r>
              <w:rPr>
                <w:noProof/>
                <w:webHidden/>
              </w:rPr>
            </w:r>
            <w:r>
              <w:rPr>
                <w:noProof/>
                <w:webHidden/>
              </w:rPr>
              <w:fldChar w:fldCharType="separate"/>
            </w:r>
            <w:r>
              <w:rPr>
                <w:noProof/>
                <w:webHidden/>
              </w:rPr>
              <w:t>49</w:t>
            </w:r>
            <w:r>
              <w:rPr>
                <w:noProof/>
                <w:webHidden/>
              </w:rPr>
              <w:fldChar w:fldCharType="end"/>
            </w:r>
          </w:hyperlink>
        </w:p>
        <w:p w14:paraId="69C1F382"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59" w:history="1">
            <w:r w:rsidRPr="003215AC">
              <w:rPr>
                <w:rStyle w:val="Hyperlink"/>
                <w:noProof/>
              </w:rPr>
              <w:t>5.3.2.2 Activatiefunctie</w:t>
            </w:r>
            <w:r>
              <w:rPr>
                <w:noProof/>
                <w:webHidden/>
              </w:rPr>
              <w:tab/>
            </w:r>
            <w:r>
              <w:rPr>
                <w:noProof/>
                <w:webHidden/>
              </w:rPr>
              <w:fldChar w:fldCharType="begin"/>
            </w:r>
            <w:r>
              <w:rPr>
                <w:noProof/>
                <w:webHidden/>
              </w:rPr>
              <w:instrText xml:space="preserve"> PAGEREF _Toc18092259 \h </w:instrText>
            </w:r>
            <w:r>
              <w:rPr>
                <w:noProof/>
                <w:webHidden/>
              </w:rPr>
            </w:r>
            <w:r>
              <w:rPr>
                <w:noProof/>
                <w:webHidden/>
              </w:rPr>
              <w:fldChar w:fldCharType="separate"/>
            </w:r>
            <w:r>
              <w:rPr>
                <w:noProof/>
                <w:webHidden/>
              </w:rPr>
              <w:t>51</w:t>
            </w:r>
            <w:r>
              <w:rPr>
                <w:noProof/>
                <w:webHidden/>
              </w:rPr>
              <w:fldChar w:fldCharType="end"/>
            </w:r>
          </w:hyperlink>
        </w:p>
        <w:p w14:paraId="50A7B5C4"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60" w:history="1">
            <w:r w:rsidRPr="003215AC">
              <w:rPr>
                <w:rStyle w:val="Hyperlink"/>
                <w:noProof/>
              </w:rPr>
              <w:t>5.3.2.3 Architectuur model</w:t>
            </w:r>
            <w:r>
              <w:rPr>
                <w:noProof/>
                <w:webHidden/>
              </w:rPr>
              <w:tab/>
            </w:r>
            <w:r>
              <w:rPr>
                <w:noProof/>
                <w:webHidden/>
              </w:rPr>
              <w:fldChar w:fldCharType="begin"/>
            </w:r>
            <w:r>
              <w:rPr>
                <w:noProof/>
                <w:webHidden/>
              </w:rPr>
              <w:instrText xml:space="preserve"> PAGEREF _Toc18092260 \h </w:instrText>
            </w:r>
            <w:r>
              <w:rPr>
                <w:noProof/>
                <w:webHidden/>
              </w:rPr>
            </w:r>
            <w:r>
              <w:rPr>
                <w:noProof/>
                <w:webHidden/>
              </w:rPr>
              <w:fldChar w:fldCharType="separate"/>
            </w:r>
            <w:r>
              <w:rPr>
                <w:noProof/>
                <w:webHidden/>
              </w:rPr>
              <w:t>52</w:t>
            </w:r>
            <w:r>
              <w:rPr>
                <w:noProof/>
                <w:webHidden/>
              </w:rPr>
              <w:fldChar w:fldCharType="end"/>
            </w:r>
          </w:hyperlink>
        </w:p>
        <w:p w14:paraId="4CF4FD7D"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61" w:history="1">
            <w:r w:rsidRPr="003215AC">
              <w:rPr>
                <w:rStyle w:val="Hyperlink"/>
                <w:noProof/>
              </w:rPr>
              <w:t>5.3.2.3.1 Toevoegen convolutional en pooling layer</w:t>
            </w:r>
            <w:r>
              <w:rPr>
                <w:noProof/>
                <w:webHidden/>
              </w:rPr>
              <w:tab/>
            </w:r>
            <w:r>
              <w:rPr>
                <w:noProof/>
                <w:webHidden/>
              </w:rPr>
              <w:fldChar w:fldCharType="begin"/>
            </w:r>
            <w:r>
              <w:rPr>
                <w:noProof/>
                <w:webHidden/>
              </w:rPr>
              <w:instrText xml:space="preserve"> PAGEREF _Toc18092261 \h </w:instrText>
            </w:r>
            <w:r>
              <w:rPr>
                <w:noProof/>
                <w:webHidden/>
              </w:rPr>
            </w:r>
            <w:r>
              <w:rPr>
                <w:noProof/>
                <w:webHidden/>
              </w:rPr>
              <w:fldChar w:fldCharType="separate"/>
            </w:r>
            <w:r>
              <w:rPr>
                <w:noProof/>
                <w:webHidden/>
              </w:rPr>
              <w:t>52</w:t>
            </w:r>
            <w:r>
              <w:rPr>
                <w:noProof/>
                <w:webHidden/>
              </w:rPr>
              <w:fldChar w:fldCharType="end"/>
            </w:r>
          </w:hyperlink>
        </w:p>
        <w:p w14:paraId="6DAD83B7"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62" w:history="1">
            <w:r w:rsidRPr="003215AC">
              <w:rPr>
                <w:rStyle w:val="Hyperlink"/>
                <w:noProof/>
              </w:rPr>
              <w:t>5.3.2.3.2 Toevoegen meerdere convolutional en pooling layers + dropout layer</w:t>
            </w:r>
            <w:r>
              <w:rPr>
                <w:noProof/>
                <w:webHidden/>
              </w:rPr>
              <w:tab/>
            </w:r>
            <w:r>
              <w:rPr>
                <w:noProof/>
                <w:webHidden/>
              </w:rPr>
              <w:fldChar w:fldCharType="begin"/>
            </w:r>
            <w:r>
              <w:rPr>
                <w:noProof/>
                <w:webHidden/>
              </w:rPr>
              <w:instrText xml:space="preserve"> PAGEREF _Toc18092262 \h </w:instrText>
            </w:r>
            <w:r>
              <w:rPr>
                <w:noProof/>
                <w:webHidden/>
              </w:rPr>
            </w:r>
            <w:r>
              <w:rPr>
                <w:noProof/>
                <w:webHidden/>
              </w:rPr>
              <w:fldChar w:fldCharType="separate"/>
            </w:r>
            <w:r>
              <w:rPr>
                <w:noProof/>
                <w:webHidden/>
              </w:rPr>
              <w:t>53</w:t>
            </w:r>
            <w:r>
              <w:rPr>
                <w:noProof/>
                <w:webHidden/>
              </w:rPr>
              <w:fldChar w:fldCharType="end"/>
            </w:r>
          </w:hyperlink>
        </w:p>
        <w:p w14:paraId="34A3057B"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63" w:history="1">
            <w:r w:rsidRPr="003215AC">
              <w:rPr>
                <w:rStyle w:val="Hyperlink"/>
                <w:noProof/>
              </w:rPr>
              <w:t>5.3.2.4 Dimensies kernel</w:t>
            </w:r>
            <w:r>
              <w:rPr>
                <w:noProof/>
                <w:webHidden/>
              </w:rPr>
              <w:tab/>
            </w:r>
            <w:r>
              <w:rPr>
                <w:noProof/>
                <w:webHidden/>
              </w:rPr>
              <w:fldChar w:fldCharType="begin"/>
            </w:r>
            <w:r>
              <w:rPr>
                <w:noProof/>
                <w:webHidden/>
              </w:rPr>
              <w:instrText xml:space="preserve"> PAGEREF _Toc18092263 \h </w:instrText>
            </w:r>
            <w:r>
              <w:rPr>
                <w:noProof/>
                <w:webHidden/>
              </w:rPr>
            </w:r>
            <w:r>
              <w:rPr>
                <w:noProof/>
                <w:webHidden/>
              </w:rPr>
              <w:fldChar w:fldCharType="separate"/>
            </w:r>
            <w:r>
              <w:rPr>
                <w:noProof/>
                <w:webHidden/>
              </w:rPr>
              <w:t>53</w:t>
            </w:r>
            <w:r>
              <w:rPr>
                <w:noProof/>
                <w:webHidden/>
              </w:rPr>
              <w:fldChar w:fldCharType="end"/>
            </w:r>
          </w:hyperlink>
        </w:p>
        <w:p w14:paraId="6D161F37"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64" w:history="1">
            <w:r w:rsidRPr="003215AC">
              <w:rPr>
                <w:rStyle w:val="Hyperlink"/>
                <w:noProof/>
              </w:rPr>
              <w:t>5.4 Pose afhankelijkheid data</w:t>
            </w:r>
            <w:r>
              <w:rPr>
                <w:noProof/>
                <w:webHidden/>
              </w:rPr>
              <w:tab/>
            </w:r>
            <w:r>
              <w:rPr>
                <w:noProof/>
                <w:webHidden/>
              </w:rPr>
              <w:fldChar w:fldCharType="begin"/>
            </w:r>
            <w:r>
              <w:rPr>
                <w:noProof/>
                <w:webHidden/>
              </w:rPr>
              <w:instrText xml:space="preserve"> PAGEREF _Toc18092264 \h </w:instrText>
            </w:r>
            <w:r>
              <w:rPr>
                <w:noProof/>
                <w:webHidden/>
              </w:rPr>
            </w:r>
            <w:r>
              <w:rPr>
                <w:noProof/>
                <w:webHidden/>
              </w:rPr>
              <w:fldChar w:fldCharType="separate"/>
            </w:r>
            <w:r>
              <w:rPr>
                <w:noProof/>
                <w:webHidden/>
              </w:rPr>
              <w:t>55</w:t>
            </w:r>
            <w:r>
              <w:rPr>
                <w:noProof/>
                <w:webHidden/>
              </w:rPr>
              <w:fldChar w:fldCharType="end"/>
            </w:r>
          </w:hyperlink>
        </w:p>
        <w:p w14:paraId="04B87187"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65" w:history="1">
            <w:r w:rsidRPr="003215AC">
              <w:rPr>
                <w:rStyle w:val="Hyperlink"/>
                <w:noProof/>
              </w:rPr>
              <w:t>5.5 Eindresultaten</w:t>
            </w:r>
            <w:r>
              <w:rPr>
                <w:noProof/>
                <w:webHidden/>
              </w:rPr>
              <w:tab/>
            </w:r>
            <w:r>
              <w:rPr>
                <w:noProof/>
                <w:webHidden/>
              </w:rPr>
              <w:fldChar w:fldCharType="begin"/>
            </w:r>
            <w:r>
              <w:rPr>
                <w:noProof/>
                <w:webHidden/>
              </w:rPr>
              <w:instrText xml:space="preserve"> PAGEREF _Toc18092265 \h </w:instrText>
            </w:r>
            <w:r>
              <w:rPr>
                <w:noProof/>
                <w:webHidden/>
              </w:rPr>
            </w:r>
            <w:r>
              <w:rPr>
                <w:noProof/>
                <w:webHidden/>
              </w:rPr>
              <w:fldChar w:fldCharType="separate"/>
            </w:r>
            <w:r>
              <w:rPr>
                <w:noProof/>
                <w:webHidden/>
              </w:rPr>
              <w:t>60</w:t>
            </w:r>
            <w:r>
              <w:rPr>
                <w:noProof/>
                <w:webHidden/>
              </w:rPr>
              <w:fldChar w:fldCharType="end"/>
            </w:r>
          </w:hyperlink>
        </w:p>
        <w:p w14:paraId="32E7F4ED"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66" w:history="1">
            <w:r w:rsidRPr="003215AC">
              <w:rPr>
                <w:rStyle w:val="Hyperlink"/>
                <w:noProof/>
              </w:rPr>
              <w:t>5.5.1 Resultaten</w:t>
            </w:r>
            <w:r>
              <w:rPr>
                <w:noProof/>
                <w:webHidden/>
              </w:rPr>
              <w:tab/>
            </w:r>
            <w:r>
              <w:rPr>
                <w:noProof/>
                <w:webHidden/>
              </w:rPr>
              <w:fldChar w:fldCharType="begin"/>
            </w:r>
            <w:r>
              <w:rPr>
                <w:noProof/>
                <w:webHidden/>
              </w:rPr>
              <w:instrText xml:space="preserve"> PAGEREF _Toc18092266 \h </w:instrText>
            </w:r>
            <w:r>
              <w:rPr>
                <w:noProof/>
                <w:webHidden/>
              </w:rPr>
            </w:r>
            <w:r>
              <w:rPr>
                <w:noProof/>
                <w:webHidden/>
              </w:rPr>
              <w:fldChar w:fldCharType="separate"/>
            </w:r>
            <w:r>
              <w:rPr>
                <w:noProof/>
                <w:webHidden/>
              </w:rPr>
              <w:t>61</w:t>
            </w:r>
            <w:r>
              <w:rPr>
                <w:noProof/>
                <w:webHidden/>
              </w:rPr>
              <w:fldChar w:fldCharType="end"/>
            </w:r>
          </w:hyperlink>
        </w:p>
        <w:p w14:paraId="07ABFA5F"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67" w:history="1">
            <w:r w:rsidRPr="003215AC">
              <w:rPr>
                <w:rStyle w:val="Hyperlink"/>
                <w:noProof/>
              </w:rPr>
              <w:t>5.5.2 Evaluatie en oorzaken tegenvallende resulaten</w:t>
            </w:r>
            <w:r>
              <w:rPr>
                <w:noProof/>
                <w:webHidden/>
              </w:rPr>
              <w:tab/>
            </w:r>
            <w:r>
              <w:rPr>
                <w:noProof/>
                <w:webHidden/>
              </w:rPr>
              <w:fldChar w:fldCharType="begin"/>
            </w:r>
            <w:r>
              <w:rPr>
                <w:noProof/>
                <w:webHidden/>
              </w:rPr>
              <w:instrText xml:space="preserve"> PAGEREF _Toc18092267 \h </w:instrText>
            </w:r>
            <w:r>
              <w:rPr>
                <w:noProof/>
                <w:webHidden/>
              </w:rPr>
            </w:r>
            <w:r>
              <w:rPr>
                <w:noProof/>
                <w:webHidden/>
              </w:rPr>
              <w:fldChar w:fldCharType="separate"/>
            </w:r>
            <w:r>
              <w:rPr>
                <w:noProof/>
                <w:webHidden/>
              </w:rPr>
              <w:t>62</w:t>
            </w:r>
            <w:r>
              <w:rPr>
                <w:noProof/>
                <w:webHidden/>
              </w:rPr>
              <w:fldChar w:fldCharType="end"/>
            </w:r>
          </w:hyperlink>
        </w:p>
        <w:p w14:paraId="6BB0D2EB"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68" w:history="1">
            <w:r w:rsidRPr="003215AC">
              <w:rPr>
                <w:rStyle w:val="Hyperlink"/>
                <w:noProof/>
              </w:rPr>
              <w:t>5.5.2.1 Confusion matrix</w:t>
            </w:r>
            <w:r>
              <w:rPr>
                <w:noProof/>
                <w:webHidden/>
              </w:rPr>
              <w:tab/>
            </w:r>
            <w:r>
              <w:rPr>
                <w:noProof/>
                <w:webHidden/>
              </w:rPr>
              <w:fldChar w:fldCharType="begin"/>
            </w:r>
            <w:r>
              <w:rPr>
                <w:noProof/>
                <w:webHidden/>
              </w:rPr>
              <w:instrText xml:space="preserve"> PAGEREF _Toc18092268 \h </w:instrText>
            </w:r>
            <w:r>
              <w:rPr>
                <w:noProof/>
                <w:webHidden/>
              </w:rPr>
            </w:r>
            <w:r>
              <w:rPr>
                <w:noProof/>
                <w:webHidden/>
              </w:rPr>
              <w:fldChar w:fldCharType="separate"/>
            </w:r>
            <w:r>
              <w:rPr>
                <w:noProof/>
                <w:webHidden/>
              </w:rPr>
              <w:t>64</w:t>
            </w:r>
            <w:r>
              <w:rPr>
                <w:noProof/>
                <w:webHidden/>
              </w:rPr>
              <w:fldChar w:fldCharType="end"/>
            </w:r>
          </w:hyperlink>
        </w:p>
        <w:p w14:paraId="79987B5A"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69" w:history="1">
            <w:r w:rsidRPr="003215AC">
              <w:rPr>
                <w:rStyle w:val="Hyperlink"/>
                <w:noProof/>
              </w:rPr>
              <w:t>Hoofdstuk 6 : Conclusie en Reflectie</w:t>
            </w:r>
            <w:r>
              <w:rPr>
                <w:noProof/>
                <w:webHidden/>
              </w:rPr>
              <w:tab/>
            </w:r>
            <w:r>
              <w:rPr>
                <w:noProof/>
                <w:webHidden/>
              </w:rPr>
              <w:fldChar w:fldCharType="begin"/>
            </w:r>
            <w:r>
              <w:rPr>
                <w:noProof/>
                <w:webHidden/>
              </w:rPr>
              <w:instrText xml:space="preserve"> PAGEREF _Toc18092269 \h </w:instrText>
            </w:r>
            <w:r>
              <w:rPr>
                <w:noProof/>
                <w:webHidden/>
              </w:rPr>
            </w:r>
            <w:r>
              <w:rPr>
                <w:noProof/>
                <w:webHidden/>
              </w:rPr>
              <w:fldChar w:fldCharType="separate"/>
            </w:r>
            <w:r>
              <w:rPr>
                <w:noProof/>
                <w:webHidden/>
              </w:rPr>
              <w:t>67</w:t>
            </w:r>
            <w:r>
              <w:rPr>
                <w:noProof/>
                <w:webHidden/>
              </w:rPr>
              <w:fldChar w:fldCharType="end"/>
            </w:r>
          </w:hyperlink>
        </w:p>
        <w:p w14:paraId="69C120CE"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70" w:history="1">
            <w:r w:rsidRPr="003215AC">
              <w:rPr>
                <w:rStyle w:val="Hyperlink"/>
                <w:noProof/>
              </w:rPr>
              <w:t>6.1 Conclusie</w:t>
            </w:r>
            <w:r>
              <w:rPr>
                <w:noProof/>
                <w:webHidden/>
              </w:rPr>
              <w:tab/>
            </w:r>
            <w:r>
              <w:rPr>
                <w:noProof/>
                <w:webHidden/>
              </w:rPr>
              <w:fldChar w:fldCharType="begin"/>
            </w:r>
            <w:r>
              <w:rPr>
                <w:noProof/>
                <w:webHidden/>
              </w:rPr>
              <w:instrText xml:space="preserve"> PAGEREF _Toc18092270 \h </w:instrText>
            </w:r>
            <w:r>
              <w:rPr>
                <w:noProof/>
                <w:webHidden/>
              </w:rPr>
            </w:r>
            <w:r>
              <w:rPr>
                <w:noProof/>
                <w:webHidden/>
              </w:rPr>
              <w:fldChar w:fldCharType="separate"/>
            </w:r>
            <w:r>
              <w:rPr>
                <w:noProof/>
                <w:webHidden/>
              </w:rPr>
              <w:t>67</w:t>
            </w:r>
            <w:r>
              <w:rPr>
                <w:noProof/>
                <w:webHidden/>
              </w:rPr>
              <w:fldChar w:fldCharType="end"/>
            </w:r>
          </w:hyperlink>
        </w:p>
        <w:p w14:paraId="31147B71"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71" w:history="1">
            <w:r w:rsidRPr="003215AC">
              <w:rPr>
                <w:rStyle w:val="Hyperlink"/>
                <w:noProof/>
              </w:rPr>
              <w:t>6.2 Reflectie</w:t>
            </w:r>
            <w:r>
              <w:rPr>
                <w:noProof/>
                <w:webHidden/>
              </w:rPr>
              <w:tab/>
            </w:r>
            <w:r>
              <w:rPr>
                <w:noProof/>
                <w:webHidden/>
              </w:rPr>
              <w:fldChar w:fldCharType="begin"/>
            </w:r>
            <w:r>
              <w:rPr>
                <w:noProof/>
                <w:webHidden/>
              </w:rPr>
              <w:instrText xml:space="preserve"> PAGEREF _Toc18092271 \h </w:instrText>
            </w:r>
            <w:r>
              <w:rPr>
                <w:noProof/>
                <w:webHidden/>
              </w:rPr>
            </w:r>
            <w:r>
              <w:rPr>
                <w:noProof/>
                <w:webHidden/>
              </w:rPr>
              <w:fldChar w:fldCharType="separate"/>
            </w:r>
            <w:r>
              <w:rPr>
                <w:noProof/>
                <w:webHidden/>
              </w:rPr>
              <w:t>68</w:t>
            </w:r>
            <w:r>
              <w:rPr>
                <w:noProof/>
                <w:webHidden/>
              </w:rPr>
              <w:fldChar w:fldCharType="end"/>
            </w:r>
          </w:hyperlink>
        </w:p>
        <w:p w14:paraId="79D07A82"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72" w:history="1">
            <w:r w:rsidRPr="003215AC">
              <w:rPr>
                <w:rStyle w:val="Hyperlink"/>
                <w:noProof/>
              </w:rPr>
              <w:t>6.2.1 Tekortkomingen</w:t>
            </w:r>
            <w:r>
              <w:rPr>
                <w:noProof/>
                <w:webHidden/>
              </w:rPr>
              <w:tab/>
            </w:r>
            <w:r>
              <w:rPr>
                <w:noProof/>
                <w:webHidden/>
              </w:rPr>
              <w:fldChar w:fldCharType="begin"/>
            </w:r>
            <w:r>
              <w:rPr>
                <w:noProof/>
                <w:webHidden/>
              </w:rPr>
              <w:instrText xml:space="preserve"> PAGEREF _Toc18092272 \h </w:instrText>
            </w:r>
            <w:r>
              <w:rPr>
                <w:noProof/>
                <w:webHidden/>
              </w:rPr>
            </w:r>
            <w:r>
              <w:rPr>
                <w:noProof/>
                <w:webHidden/>
              </w:rPr>
              <w:fldChar w:fldCharType="separate"/>
            </w:r>
            <w:r>
              <w:rPr>
                <w:noProof/>
                <w:webHidden/>
              </w:rPr>
              <w:t>68</w:t>
            </w:r>
            <w:r>
              <w:rPr>
                <w:noProof/>
                <w:webHidden/>
              </w:rPr>
              <w:fldChar w:fldCharType="end"/>
            </w:r>
          </w:hyperlink>
        </w:p>
        <w:p w14:paraId="4DF8D2F9"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73" w:history="1">
            <w:r w:rsidRPr="003215AC">
              <w:rPr>
                <w:rStyle w:val="Hyperlink"/>
                <w:noProof/>
              </w:rPr>
              <w:t>6.2.2 Toepassingen</w:t>
            </w:r>
            <w:r>
              <w:rPr>
                <w:noProof/>
                <w:webHidden/>
              </w:rPr>
              <w:tab/>
            </w:r>
            <w:r>
              <w:rPr>
                <w:noProof/>
                <w:webHidden/>
              </w:rPr>
              <w:fldChar w:fldCharType="begin"/>
            </w:r>
            <w:r>
              <w:rPr>
                <w:noProof/>
                <w:webHidden/>
              </w:rPr>
              <w:instrText xml:space="preserve"> PAGEREF _Toc18092273 \h </w:instrText>
            </w:r>
            <w:r>
              <w:rPr>
                <w:noProof/>
                <w:webHidden/>
              </w:rPr>
            </w:r>
            <w:r>
              <w:rPr>
                <w:noProof/>
                <w:webHidden/>
              </w:rPr>
              <w:fldChar w:fldCharType="separate"/>
            </w:r>
            <w:r>
              <w:rPr>
                <w:noProof/>
                <w:webHidden/>
              </w:rPr>
              <w:t>68</w:t>
            </w:r>
            <w:r>
              <w:rPr>
                <w:noProof/>
                <w:webHidden/>
              </w:rPr>
              <w:fldChar w:fldCharType="end"/>
            </w:r>
          </w:hyperlink>
        </w:p>
        <w:p w14:paraId="5DC27D23"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74" w:history="1">
            <w:r w:rsidRPr="003215AC">
              <w:rPr>
                <w:rStyle w:val="Hyperlink"/>
                <w:noProof/>
                <w:lang w:val="nl-NL"/>
              </w:rPr>
              <w:t>Referenties</w:t>
            </w:r>
            <w:r>
              <w:rPr>
                <w:noProof/>
                <w:webHidden/>
              </w:rPr>
              <w:tab/>
            </w:r>
            <w:r>
              <w:rPr>
                <w:noProof/>
                <w:webHidden/>
              </w:rPr>
              <w:fldChar w:fldCharType="begin"/>
            </w:r>
            <w:r>
              <w:rPr>
                <w:noProof/>
                <w:webHidden/>
              </w:rPr>
              <w:instrText xml:space="preserve"> PAGEREF _Toc18092274 \h </w:instrText>
            </w:r>
            <w:r>
              <w:rPr>
                <w:noProof/>
                <w:webHidden/>
              </w:rPr>
            </w:r>
            <w:r>
              <w:rPr>
                <w:noProof/>
                <w:webHidden/>
              </w:rPr>
              <w:fldChar w:fldCharType="separate"/>
            </w:r>
            <w:r>
              <w:rPr>
                <w:noProof/>
                <w:webHidden/>
              </w:rPr>
              <w:t>69</w:t>
            </w:r>
            <w:r>
              <w:rPr>
                <w:noProof/>
                <w:webHidden/>
              </w:rPr>
              <w:fldChar w:fldCharType="end"/>
            </w:r>
          </w:hyperlink>
        </w:p>
        <w:p w14:paraId="09478A06" w14:textId="77777777" w:rsidR="00CB703D" w:rsidRDefault="00CB703D" w:rsidP="00CB703D">
          <w:pPr>
            <w:pStyle w:val="Inhopg1"/>
            <w:rPr>
              <w:rFonts w:asciiTheme="minorHAnsi" w:eastAsiaTheme="minorEastAsia" w:hAnsiTheme="minorHAnsi" w:cstheme="minorBidi"/>
              <w:noProof/>
              <w:color w:val="auto"/>
              <w:sz w:val="22"/>
              <w:szCs w:val="22"/>
              <w:lang w:eastAsia="nl-BE"/>
            </w:rPr>
          </w:pPr>
          <w:hyperlink w:anchor="_Toc18092275" w:history="1">
            <w:r w:rsidRPr="003215AC">
              <w:rPr>
                <w:rStyle w:val="Hyperlink"/>
                <w:noProof/>
                <w:lang w:val="en-GB"/>
              </w:rPr>
              <w:t>Appendix</w:t>
            </w:r>
            <w:r>
              <w:rPr>
                <w:noProof/>
                <w:webHidden/>
              </w:rPr>
              <w:tab/>
            </w:r>
            <w:r>
              <w:rPr>
                <w:noProof/>
                <w:webHidden/>
              </w:rPr>
              <w:fldChar w:fldCharType="begin"/>
            </w:r>
            <w:r>
              <w:rPr>
                <w:noProof/>
                <w:webHidden/>
              </w:rPr>
              <w:instrText xml:space="preserve"> PAGEREF _Toc18092275 \h </w:instrText>
            </w:r>
            <w:r>
              <w:rPr>
                <w:noProof/>
                <w:webHidden/>
              </w:rPr>
            </w:r>
            <w:r>
              <w:rPr>
                <w:noProof/>
                <w:webHidden/>
              </w:rPr>
              <w:fldChar w:fldCharType="separate"/>
            </w:r>
            <w:r>
              <w:rPr>
                <w:noProof/>
                <w:webHidden/>
              </w:rPr>
              <w:t>70</w:t>
            </w:r>
            <w:r>
              <w:rPr>
                <w:noProof/>
                <w:webHidden/>
              </w:rPr>
              <w:fldChar w:fldCharType="end"/>
            </w:r>
          </w:hyperlink>
        </w:p>
        <w:p w14:paraId="1886C7A6" w14:textId="77777777" w:rsidR="00CB703D" w:rsidRDefault="00CB703D" w:rsidP="00CB703D">
          <w:r>
            <w:rPr>
              <w:b/>
              <w:bCs/>
              <w:noProof/>
            </w:rPr>
            <w:fldChar w:fldCharType="end"/>
          </w:r>
        </w:p>
      </w:sdtContent>
    </w:sdt>
    <w:p w14:paraId="05A5D904" w14:textId="77777777" w:rsidR="00CB703D" w:rsidRPr="007E795C" w:rsidRDefault="00CB703D" w:rsidP="00CB703D">
      <w:pPr>
        <w:spacing w:line="320" w:lineRule="exact"/>
      </w:pPr>
    </w:p>
    <w:p w14:paraId="46831A49" w14:textId="77777777" w:rsidR="00CB703D" w:rsidRPr="007E795C" w:rsidRDefault="00CB703D" w:rsidP="00CB703D">
      <w:pPr>
        <w:spacing w:line="320" w:lineRule="exact"/>
      </w:pPr>
    </w:p>
    <w:p w14:paraId="2E944653" w14:textId="77777777" w:rsidR="00CB703D" w:rsidRDefault="00CB703D" w:rsidP="00CB703D">
      <w:pPr>
        <w:spacing w:line="320" w:lineRule="exact"/>
      </w:pPr>
    </w:p>
    <w:p w14:paraId="095AB5E6" w14:textId="77777777" w:rsidR="00CB703D" w:rsidRDefault="00CB703D" w:rsidP="00CB703D">
      <w:pPr>
        <w:spacing w:line="320" w:lineRule="exact"/>
      </w:pPr>
    </w:p>
    <w:p w14:paraId="7800E090" w14:textId="77777777" w:rsidR="00CB703D" w:rsidRDefault="00CB703D" w:rsidP="00CB703D">
      <w:pPr>
        <w:spacing w:line="320" w:lineRule="exact"/>
      </w:pPr>
    </w:p>
    <w:p w14:paraId="54B3F45D" w14:textId="77777777" w:rsidR="00CB703D" w:rsidRDefault="00CB703D" w:rsidP="00CB703D">
      <w:pPr>
        <w:spacing w:line="320" w:lineRule="exact"/>
      </w:pPr>
    </w:p>
    <w:p w14:paraId="16B27DF6" w14:textId="77777777" w:rsidR="00CB703D" w:rsidRDefault="00CB703D" w:rsidP="00CB703D">
      <w:pPr>
        <w:spacing w:line="320" w:lineRule="exact"/>
      </w:pPr>
    </w:p>
    <w:p w14:paraId="5897089A" w14:textId="77777777" w:rsidR="00CB703D" w:rsidRDefault="00CB703D" w:rsidP="00CB703D">
      <w:pPr>
        <w:spacing w:line="320" w:lineRule="exact"/>
      </w:pPr>
    </w:p>
    <w:p w14:paraId="3531EBAA" w14:textId="77777777" w:rsidR="00CB703D" w:rsidRDefault="00CB703D" w:rsidP="00CB703D">
      <w:pPr>
        <w:spacing w:line="320" w:lineRule="exact"/>
      </w:pPr>
    </w:p>
    <w:p w14:paraId="572AABED" w14:textId="77777777" w:rsidR="00CB703D" w:rsidRDefault="00CB703D" w:rsidP="00CB703D">
      <w:pPr>
        <w:spacing w:line="320" w:lineRule="exact"/>
      </w:pPr>
    </w:p>
    <w:p w14:paraId="1B1294C4" w14:textId="77777777" w:rsidR="00CB703D" w:rsidRDefault="00CB703D" w:rsidP="00CB703D">
      <w:pPr>
        <w:spacing w:line="320" w:lineRule="exact"/>
      </w:pPr>
    </w:p>
    <w:p w14:paraId="32E1EBBC" w14:textId="77777777" w:rsidR="00CB703D" w:rsidRDefault="00CB703D" w:rsidP="00CB703D">
      <w:pPr>
        <w:spacing w:line="320" w:lineRule="exact"/>
      </w:pPr>
    </w:p>
    <w:p w14:paraId="201D5E8B" w14:textId="77777777" w:rsidR="00CB703D" w:rsidRDefault="00CB703D" w:rsidP="00CB703D">
      <w:pPr>
        <w:spacing w:line="320" w:lineRule="exact"/>
      </w:pPr>
    </w:p>
    <w:p w14:paraId="21C0CCC5" w14:textId="77777777" w:rsidR="00CB703D" w:rsidRDefault="00CB703D" w:rsidP="00CB703D">
      <w:pPr>
        <w:spacing w:line="320" w:lineRule="exact"/>
      </w:pPr>
    </w:p>
    <w:p w14:paraId="7C7C65F9" w14:textId="77777777" w:rsidR="00CB703D" w:rsidRDefault="00CB703D" w:rsidP="00CB703D">
      <w:pPr>
        <w:spacing w:line="320" w:lineRule="exact"/>
      </w:pPr>
    </w:p>
    <w:p w14:paraId="4B60FB71" w14:textId="77777777" w:rsidR="00CB703D" w:rsidRDefault="00CB703D" w:rsidP="00CB703D">
      <w:pPr>
        <w:spacing w:line="320" w:lineRule="exact"/>
      </w:pPr>
    </w:p>
    <w:p w14:paraId="629AECCC" w14:textId="77777777" w:rsidR="00CB703D" w:rsidRDefault="00CB703D" w:rsidP="00CB703D">
      <w:pPr>
        <w:spacing w:line="320" w:lineRule="exact"/>
      </w:pPr>
    </w:p>
    <w:p w14:paraId="6C7B4AA3" w14:textId="77777777" w:rsidR="00CB703D" w:rsidRDefault="00CB703D" w:rsidP="00CB703D">
      <w:pPr>
        <w:spacing w:line="320" w:lineRule="exact"/>
      </w:pPr>
    </w:p>
    <w:p w14:paraId="50EB4B12" w14:textId="77777777" w:rsidR="00CB703D" w:rsidRDefault="00CB703D" w:rsidP="00CB703D">
      <w:pPr>
        <w:spacing w:line="320" w:lineRule="exact"/>
      </w:pPr>
    </w:p>
    <w:p w14:paraId="6DABD51E" w14:textId="77777777" w:rsidR="00CB703D" w:rsidRDefault="00CB703D" w:rsidP="00CB703D">
      <w:pPr>
        <w:spacing w:line="320" w:lineRule="exact"/>
      </w:pPr>
    </w:p>
    <w:p w14:paraId="741BC918" w14:textId="77777777" w:rsidR="00CB703D" w:rsidRDefault="00CB703D" w:rsidP="00CB703D">
      <w:pPr>
        <w:spacing w:line="320" w:lineRule="exact"/>
      </w:pPr>
    </w:p>
    <w:p w14:paraId="68FE9ED1" w14:textId="77777777" w:rsidR="00CB703D" w:rsidRDefault="00CB703D" w:rsidP="00CB703D">
      <w:pPr>
        <w:spacing w:line="320" w:lineRule="exact"/>
      </w:pPr>
    </w:p>
    <w:p w14:paraId="0B1FB6EF" w14:textId="77777777" w:rsidR="00CB703D" w:rsidRDefault="00CB703D" w:rsidP="00CB703D">
      <w:pPr>
        <w:spacing w:line="320" w:lineRule="exact"/>
      </w:pPr>
    </w:p>
    <w:p w14:paraId="5AB99DBA" w14:textId="77777777" w:rsidR="00CB703D" w:rsidRDefault="00CB703D" w:rsidP="00CB703D">
      <w:pPr>
        <w:spacing w:line="320" w:lineRule="exact"/>
      </w:pPr>
    </w:p>
    <w:p w14:paraId="1DE4DD89" w14:textId="77777777" w:rsidR="00CB703D" w:rsidRDefault="00CB703D" w:rsidP="00CB703D">
      <w:pPr>
        <w:spacing w:line="320" w:lineRule="exact"/>
      </w:pPr>
    </w:p>
    <w:p w14:paraId="701398FF" w14:textId="77777777" w:rsidR="00CB703D" w:rsidRDefault="00CB703D" w:rsidP="00CB703D">
      <w:pPr>
        <w:spacing w:line="320" w:lineRule="exact"/>
      </w:pPr>
    </w:p>
    <w:p w14:paraId="3AE172BC" w14:textId="77777777" w:rsidR="00CB703D" w:rsidRDefault="00CB703D" w:rsidP="00CB703D">
      <w:pPr>
        <w:spacing w:line="320" w:lineRule="exact"/>
      </w:pPr>
    </w:p>
    <w:p w14:paraId="75FB7920" w14:textId="77777777" w:rsidR="00CB703D" w:rsidRDefault="00CB703D" w:rsidP="00CB703D">
      <w:pPr>
        <w:spacing w:line="320" w:lineRule="exact"/>
      </w:pPr>
    </w:p>
    <w:p w14:paraId="4B62B0DE" w14:textId="77777777" w:rsidR="00CB703D" w:rsidRDefault="00CB703D" w:rsidP="00CB703D">
      <w:pPr>
        <w:spacing w:line="320" w:lineRule="exact"/>
      </w:pPr>
    </w:p>
    <w:p w14:paraId="24281263" w14:textId="77777777" w:rsidR="00CB703D" w:rsidRDefault="00CB703D" w:rsidP="00CB703D">
      <w:pPr>
        <w:spacing w:line="320" w:lineRule="exact"/>
      </w:pPr>
    </w:p>
    <w:p w14:paraId="30561C5C" w14:textId="77777777" w:rsidR="00CB703D" w:rsidRDefault="00CB703D" w:rsidP="00CB703D">
      <w:pPr>
        <w:spacing w:line="320" w:lineRule="exact"/>
      </w:pPr>
    </w:p>
    <w:p w14:paraId="728AB855" w14:textId="77777777" w:rsidR="00CB703D" w:rsidRDefault="00CB703D" w:rsidP="00CB703D">
      <w:pPr>
        <w:spacing w:line="320" w:lineRule="exact"/>
      </w:pPr>
    </w:p>
    <w:p w14:paraId="4ECE7696" w14:textId="77777777" w:rsidR="00CB703D" w:rsidRDefault="00CB703D" w:rsidP="00CB703D">
      <w:pPr>
        <w:pStyle w:val="Kop1"/>
      </w:pPr>
      <w:bookmarkStart w:id="0" w:name="_Toc18092213"/>
      <w:r>
        <w:lastRenderedPageBreak/>
        <w:t>Lijst van figuren</w:t>
      </w:r>
      <w:bookmarkEnd w:id="0"/>
    </w:p>
    <w:p w14:paraId="61A82CEF" w14:textId="77777777" w:rsidR="00CB703D" w:rsidRPr="00035586" w:rsidRDefault="00CB703D" w:rsidP="00CB703D"/>
    <w:p w14:paraId="0BD0C1DE"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r>
        <w:fldChar w:fldCharType="begin"/>
      </w:r>
      <w:r w:rsidRPr="00A23521">
        <w:rPr>
          <w:lang w:val="en-GB"/>
        </w:rPr>
        <w:instrText xml:space="preserve"> TOC \h \z \c "Figuur" </w:instrText>
      </w:r>
      <w:r>
        <w:fldChar w:fldCharType="separate"/>
      </w:r>
      <w:hyperlink r:id="rId14" w:anchor="_Toc18092168" w:history="1">
        <w:r w:rsidRPr="009B690E">
          <w:rPr>
            <w:rStyle w:val="Hyperlink"/>
            <w:noProof/>
          </w:rPr>
          <w:t>Figuur 1 : werking node</w:t>
        </w:r>
        <w:r>
          <w:rPr>
            <w:noProof/>
            <w:webHidden/>
          </w:rPr>
          <w:tab/>
        </w:r>
        <w:r>
          <w:rPr>
            <w:noProof/>
            <w:webHidden/>
          </w:rPr>
          <w:fldChar w:fldCharType="begin"/>
        </w:r>
        <w:r>
          <w:rPr>
            <w:noProof/>
            <w:webHidden/>
          </w:rPr>
          <w:instrText xml:space="preserve"> PAGEREF _Toc18092168 \h </w:instrText>
        </w:r>
        <w:r>
          <w:rPr>
            <w:noProof/>
            <w:webHidden/>
          </w:rPr>
        </w:r>
        <w:r>
          <w:rPr>
            <w:noProof/>
            <w:webHidden/>
          </w:rPr>
          <w:fldChar w:fldCharType="separate"/>
        </w:r>
        <w:r>
          <w:rPr>
            <w:noProof/>
            <w:webHidden/>
          </w:rPr>
          <w:t>17</w:t>
        </w:r>
        <w:r>
          <w:rPr>
            <w:noProof/>
            <w:webHidden/>
          </w:rPr>
          <w:fldChar w:fldCharType="end"/>
        </w:r>
      </w:hyperlink>
    </w:p>
    <w:p w14:paraId="62AA0A7C"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15" w:anchor="_Toc18092169" w:history="1">
        <w:r w:rsidRPr="009B690E">
          <w:rPr>
            <w:rStyle w:val="Hyperlink"/>
            <w:noProof/>
          </w:rPr>
          <w:t>Figuur 2 : typische architectuur ANN</w:t>
        </w:r>
        <w:r>
          <w:rPr>
            <w:noProof/>
            <w:webHidden/>
          </w:rPr>
          <w:tab/>
        </w:r>
        <w:r>
          <w:rPr>
            <w:noProof/>
            <w:webHidden/>
          </w:rPr>
          <w:fldChar w:fldCharType="begin"/>
        </w:r>
        <w:r>
          <w:rPr>
            <w:noProof/>
            <w:webHidden/>
          </w:rPr>
          <w:instrText xml:space="preserve"> PAGEREF _Toc18092169 \h </w:instrText>
        </w:r>
        <w:r>
          <w:rPr>
            <w:noProof/>
            <w:webHidden/>
          </w:rPr>
        </w:r>
        <w:r>
          <w:rPr>
            <w:noProof/>
            <w:webHidden/>
          </w:rPr>
          <w:fldChar w:fldCharType="separate"/>
        </w:r>
        <w:r>
          <w:rPr>
            <w:noProof/>
            <w:webHidden/>
          </w:rPr>
          <w:t>19</w:t>
        </w:r>
        <w:r>
          <w:rPr>
            <w:noProof/>
            <w:webHidden/>
          </w:rPr>
          <w:fldChar w:fldCharType="end"/>
        </w:r>
      </w:hyperlink>
    </w:p>
    <w:p w14:paraId="306110AA"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16" w:anchor="_Toc18092170" w:history="1">
        <w:r w:rsidRPr="009B690E">
          <w:rPr>
            <w:rStyle w:val="Hyperlink"/>
            <w:noProof/>
          </w:rPr>
          <w:t>Figuur 3 : afbeelding en bijhorende RGB matrix</w:t>
        </w:r>
        <w:r>
          <w:rPr>
            <w:noProof/>
            <w:webHidden/>
          </w:rPr>
          <w:tab/>
        </w:r>
        <w:r>
          <w:rPr>
            <w:noProof/>
            <w:webHidden/>
          </w:rPr>
          <w:fldChar w:fldCharType="begin"/>
        </w:r>
        <w:r>
          <w:rPr>
            <w:noProof/>
            <w:webHidden/>
          </w:rPr>
          <w:instrText xml:space="preserve"> PAGEREF _Toc18092170 \h </w:instrText>
        </w:r>
        <w:r>
          <w:rPr>
            <w:noProof/>
            <w:webHidden/>
          </w:rPr>
        </w:r>
        <w:r>
          <w:rPr>
            <w:noProof/>
            <w:webHidden/>
          </w:rPr>
          <w:fldChar w:fldCharType="separate"/>
        </w:r>
        <w:r>
          <w:rPr>
            <w:noProof/>
            <w:webHidden/>
          </w:rPr>
          <w:t>20</w:t>
        </w:r>
        <w:r>
          <w:rPr>
            <w:noProof/>
            <w:webHidden/>
          </w:rPr>
          <w:fldChar w:fldCharType="end"/>
        </w:r>
      </w:hyperlink>
    </w:p>
    <w:p w14:paraId="16C90687"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17" w:anchor="_Toc18092171" w:history="1">
        <w:r w:rsidRPr="009B690E">
          <w:rPr>
            <w:rStyle w:val="Hyperlink"/>
            <w:noProof/>
          </w:rPr>
          <w:t>Figuur 4 : werking convolutie</w:t>
        </w:r>
        <w:r>
          <w:rPr>
            <w:noProof/>
            <w:webHidden/>
          </w:rPr>
          <w:tab/>
        </w:r>
        <w:r>
          <w:rPr>
            <w:noProof/>
            <w:webHidden/>
          </w:rPr>
          <w:fldChar w:fldCharType="begin"/>
        </w:r>
        <w:r>
          <w:rPr>
            <w:noProof/>
            <w:webHidden/>
          </w:rPr>
          <w:instrText xml:space="preserve"> PAGEREF _Toc18092171 \h </w:instrText>
        </w:r>
        <w:r>
          <w:rPr>
            <w:noProof/>
            <w:webHidden/>
          </w:rPr>
        </w:r>
        <w:r>
          <w:rPr>
            <w:noProof/>
            <w:webHidden/>
          </w:rPr>
          <w:fldChar w:fldCharType="separate"/>
        </w:r>
        <w:r>
          <w:rPr>
            <w:noProof/>
            <w:webHidden/>
          </w:rPr>
          <w:t>21</w:t>
        </w:r>
        <w:r>
          <w:rPr>
            <w:noProof/>
            <w:webHidden/>
          </w:rPr>
          <w:fldChar w:fldCharType="end"/>
        </w:r>
      </w:hyperlink>
    </w:p>
    <w:p w14:paraId="390C286F"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18" w:anchor="_Toc18092172" w:history="1">
        <w:r w:rsidRPr="009B690E">
          <w:rPr>
            <w:rStyle w:val="Hyperlink"/>
            <w:noProof/>
          </w:rPr>
          <w:t>Figuur 5 : overzicht pooling</w:t>
        </w:r>
        <w:r>
          <w:rPr>
            <w:noProof/>
            <w:webHidden/>
          </w:rPr>
          <w:tab/>
        </w:r>
        <w:r>
          <w:rPr>
            <w:noProof/>
            <w:webHidden/>
          </w:rPr>
          <w:fldChar w:fldCharType="begin"/>
        </w:r>
        <w:r>
          <w:rPr>
            <w:noProof/>
            <w:webHidden/>
          </w:rPr>
          <w:instrText xml:space="preserve"> PAGEREF _Toc18092172 \h </w:instrText>
        </w:r>
        <w:r>
          <w:rPr>
            <w:noProof/>
            <w:webHidden/>
          </w:rPr>
        </w:r>
        <w:r>
          <w:rPr>
            <w:noProof/>
            <w:webHidden/>
          </w:rPr>
          <w:fldChar w:fldCharType="separate"/>
        </w:r>
        <w:r>
          <w:rPr>
            <w:noProof/>
            <w:webHidden/>
          </w:rPr>
          <w:t>23</w:t>
        </w:r>
        <w:r>
          <w:rPr>
            <w:noProof/>
            <w:webHidden/>
          </w:rPr>
          <w:fldChar w:fldCharType="end"/>
        </w:r>
      </w:hyperlink>
    </w:p>
    <w:p w14:paraId="2277F76D"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19" w:anchor="_Toc18092173" w:history="1">
        <w:r w:rsidRPr="009B690E">
          <w:rPr>
            <w:rStyle w:val="Hyperlink"/>
            <w:noProof/>
          </w:rPr>
          <w:t>Figuur 6 : architectuur keras</w:t>
        </w:r>
        <w:r>
          <w:rPr>
            <w:noProof/>
            <w:webHidden/>
          </w:rPr>
          <w:tab/>
        </w:r>
        <w:r>
          <w:rPr>
            <w:noProof/>
            <w:webHidden/>
          </w:rPr>
          <w:fldChar w:fldCharType="begin"/>
        </w:r>
        <w:r>
          <w:rPr>
            <w:noProof/>
            <w:webHidden/>
          </w:rPr>
          <w:instrText xml:space="preserve"> PAGEREF _Toc18092173 \h </w:instrText>
        </w:r>
        <w:r>
          <w:rPr>
            <w:noProof/>
            <w:webHidden/>
          </w:rPr>
        </w:r>
        <w:r>
          <w:rPr>
            <w:noProof/>
            <w:webHidden/>
          </w:rPr>
          <w:fldChar w:fldCharType="separate"/>
        </w:r>
        <w:r>
          <w:rPr>
            <w:noProof/>
            <w:webHidden/>
          </w:rPr>
          <w:t>26</w:t>
        </w:r>
        <w:r>
          <w:rPr>
            <w:noProof/>
            <w:webHidden/>
          </w:rPr>
          <w:fldChar w:fldCharType="end"/>
        </w:r>
      </w:hyperlink>
    </w:p>
    <w:p w14:paraId="6F5BE6EA"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20" w:anchor="_Toc18092174" w:history="1">
        <w:r w:rsidRPr="009B690E">
          <w:rPr>
            <w:rStyle w:val="Hyperlink"/>
            <w:noProof/>
          </w:rPr>
          <w:t>Figuur 7 : underfitting</w:t>
        </w:r>
        <w:r>
          <w:rPr>
            <w:rStyle w:val="Hyperlink"/>
            <w:noProof/>
          </w:rPr>
          <w:t>,</w:t>
        </w:r>
        <w:r w:rsidRPr="009B690E">
          <w:rPr>
            <w:rStyle w:val="Hyperlink"/>
            <w:noProof/>
          </w:rPr>
          <w:t xml:space="preserve"> overfitting</w:t>
        </w:r>
        <w:r>
          <w:rPr>
            <w:noProof/>
            <w:webHidden/>
          </w:rPr>
          <w:tab/>
        </w:r>
        <w:r>
          <w:rPr>
            <w:noProof/>
            <w:webHidden/>
          </w:rPr>
          <w:fldChar w:fldCharType="begin"/>
        </w:r>
        <w:r>
          <w:rPr>
            <w:noProof/>
            <w:webHidden/>
          </w:rPr>
          <w:instrText xml:space="preserve"> PAGEREF _Toc18092174 \h </w:instrText>
        </w:r>
        <w:r>
          <w:rPr>
            <w:noProof/>
            <w:webHidden/>
          </w:rPr>
        </w:r>
        <w:r>
          <w:rPr>
            <w:noProof/>
            <w:webHidden/>
          </w:rPr>
          <w:fldChar w:fldCharType="separate"/>
        </w:r>
        <w:r>
          <w:rPr>
            <w:noProof/>
            <w:webHidden/>
          </w:rPr>
          <w:t>28</w:t>
        </w:r>
        <w:r>
          <w:rPr>
            <w:noProof/>
            <w:webHidden/>
          </w:rPr>
          <w:fldChar w:fldCharType="end"/>
        </w:r>
      </w:hyperlink>
    </w:p>
    <w:p w14:paraId="33B68270"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21" w:anchor="_Toc18092175" w:history="1">
        <w:r w:rsidRPr="009B690E">
          <w:rPr>
            <w:rStyle w:val="Hyperlink"/>
            <w:noProof/>
          </w:rPr>
          <w:t>Figuur 8 : sigmoid functie en verloop</w:t>
        </w:r>
        <w:r>
          <w:rPr>
            <w:noProof/>
            <w:webHidden/>
          </w:rPr>
          <w:tab/>
        </w:r>
        <w:r>
          <w:rPr>
            <w:noProof/>
            <w:webHidden/>
          </w:rPr>
          <w:fldChar w:fldCharType="begin"/>
        </w:r>
        <w:r>
          <w:rPr>
            <w:noProof/>
            <w:webHidden/>
          </w:rPr>
          <w:instrText xml:space="preserve"> PAGEREF _Toc18092175 \h </w:instrText>
        </w:r>
        <w:r>
          <w:rPr>
            <w:noProof/>
            <w:webHidden/>
          </w:rPr>
        </w:r>
        <w:r>
          <w:rPr>
            <w:noProof/>
            <w:webHidden/>
          </w:rPr>
          <w:fldChar w:fldCharType="separate"/>
        </w:r>
        <w:r>
          <w:rPr>
            <w:noProof/>
            <w:webHidden/>
          </w:rPr>
          <w:t>28</w:t>
        </w:r>
        <w:r>
          <w:rPr>
            <w:noProof/>
            <w:webHidden/>
          </w:rPr>
          <w:fldChar w:fldCharType="end"/>
        </w:r>
      </w:hyperlink>
    </w:p>
    <w:p w14:paraId="7BB6DE06"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22" w:anchor="_Toc18092176" w:history="1">
        <w:r w:rsidRPr="009B690E">
          <w:rPr>
            <w:rStyle w:val="Hyperlink"/>
            <w:noProof/>
          </w:rPr>
          <w:t>Figuur 9 : voorbeeld van enkele portretfoto's</w:t>
        </w:r>
        <w:r>
          <w:rPr>
            <w:noProof/>
            <w:webHidden/>
          </w:rPr>
          <w:tab/>
        </w:r>
        <w:r>
          <w:rPr>
            <w:noProof/>
            <w:webHidden/>
          </w:rPr>
          <w:fldChar w:fldCharType="begin"/>
        </w:r>
        <w:r>
          <w:rPr>
            <w:noProof/>
            <w:webHidden/>
          </w:rPr>
          <w:instrText xml:space="preserve"> PAGEREF _Toc18092176 \h </w:instrText>
        </w:r>
        <w:r>
          <w:rPr>
            <w:noProof/>
            <w:webHidden/>
          </w:rPr>
        </w:r>
        <w:r>
          <w:rPr>
            <w:noProof/>
            <w:webHidden/>
          </w:rPr>
          <w:fldChar w:fldCharType="separate"/>
        </w:r>
        <w:r>
          <w:rPr>
            <w:noProof/>
            <w:webHidden/>
          </w:rPr>
          <w:t>29</w:t>
        </w:r>
        <w:r>
          <w:rPr>
            <w:noProof/>
            <w:webHidden/>
          </w:rPr>
          <w:fldChar w:fldCharType="end"/>
        </w:r>
      </w:hyperlink>
    </w:p>
    <w:p w14:paraId="31707621"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23" w:anchor="_Toc18092177" w:history="1">
        <w:r w:rsidRPr="009B690E">
          <w:rPr>
            <w:rStyle w:val="Hyperlink"/>
            <w:noProof/>
          </w:rPr>
          <w:t>Figuur 10 : voorbeeld foto's gevonden via Flickr API voor Lotto Soudal</w:t>
        </w:r>
        <w:r>
          <w:rPr>
            <w:noProof/>
            <w:webHidden/>
          </w:rPr>
          <w:tab/>
        </w:r>
        <w:r>
          <w:rPr>
            <w:noProof/>
            <w:webHidden/>
          </w:rPr>
          <w:fldChar w:fldCharType="begin"/>
        </w:r>
        <w:r>
          <w:rPr>
            <w:noProof/>
            <w:webHidden/>
          </w:rPr>
          <w:instrText xml:space="preserve"> PAGEREF _Toc18092177 \h </w:instrText>
        </w:r>
        <w:r>
          <w:rPr>
            <w:noProof/>
            <w:webHidden/>
          </w:rPr>
        </w:r>
        <w:r>
          <w:rPr>
            <w:noProof/>
            <w:webHidden/>
          </w:rPr>
          <w:fldChar w:fldCharType="separate"/>
        </w:r>
        <w:r>
          <w:rPr>
            <w:noProof/>
            <w:webHidden/>
          </w:rPr>
          <w:t>31</w:t>
        </w:r>
        <w:r>
          <w:rPr>
            <w:noProof/>
            <w:webHidden/>
          </w:rPr>
          <w:fldChar w:fldCharType="end"/>
        </w:r>
      </w:hyperlink>
    </w:p>
    <w:p w14:paraId="4270A3D5"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24" w:anchor="_Toc18092178" w:history="1">
        <w:r w:rsidRPr="009B690E">
          <w:rPr>
            <w:rStyle w:val="Hyperlink"/>
            <w:noProof/>
          </w:rPr>
          <w:t>Figuur 11 : gewenste data</w:t>
        </w:r>
        <w:r>
          <w:rPr>
            <w:noProof/>
            <w:webHidden/>
          </w:rPr>
          <w:tab/>
        </w:r>
        <w:r>
          <w:rPr>
            <w:noProof/>
            <w:webHidden/>
          </w:rPr>
          <w:fldChar w:fldCharType="begin"/>
        </w:r>
        <w:r>
          <w:rPr>
            <w:noProof/>
            <w:webHidden/>
          </w:rPr>
          <w:instrText xml:space="preserve"> PAGEREF _Toc18092178 \h </w:instrText>
        </w:r>
        <w:r>
          <w:rPr>
            <w:noProof/>
            <w:webHidden/>
          </w:rPr>
        </w:r>
        <w:r>
          <w:rPr>
            <w:noProof/>
            <w:webHidden/>
          </w:rPr>
          <w:fldChar w:fldCharType="separate"/>
        </w:r>
        <w:r>
          <w:rPr>
            <w:noProof/>
            <w:webHidden/>
          </w:rPr>
          <w:t>32</w:t>
        </w:r>
        <w:r>
          <w:rPr>
            <w:noProof/>
            <w:webHidden/>
          </w:rPr>
          <w:fldChar w:fldCharType="end"/>
        </w:r>
      </w:hyperlink>
    </w:p>
    <w:p w14:paraId="764A0608"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25" w:anchor="_Toc18092179" w:history="1">
        <w:r w:rsidRPr="009B690E">
          <w:rPr>
            <w:rStyle w:val="Hyperlink"/>
            <w:noProof/>
          </w:rPr>
          <w:t>Figuur 12 : niet gewenste data</w:t>
        </w:r>
        <w:r>
          <w:rPr>
            <w:noProof/>
            <w:webHidden/>
          </w:rPr>
          <w:tab/>
        </w:r>
        <w:r>
          <w:rPr>
            <w:noProof/>
            <w:webHidden/>
          </w:rPr>
          <w:fldChar w:fldCharType="begin"/>
        </w:r>
        <w:r>
          <w:rPr>
            <w:noProof/>
            <w:webHidden/>
          </w:rPr>
          <w:instrText xml:space="preserve"> PAGEREF _Toc18092179 \h </w:instrText>
        </w:r>
        <w:r>
          <w:rPr>
            <w:noProof/>
            <w:webHidden/>
          </w:rPr>
        </w:r>
        <w:r>
          <w:rPr>
            <w:noProof/>
            <w:webHidden/>
          </w:rPr>
          <w:fldChar w:fldCharType="separate"/>
        </w:r>
        <w:r>
          <w:rPr>
            <w:noProof/>
            <w:webHidden/>
          </w:rPr>
          <w:t>32</w:t>
        </w:r>
        <w:r>
          <w:rPr>
            <w:noProof/>
            <w:webHidden/>
          </w:rPr>
          <w:fldChar w:fldCharType="end"/>
        </w:r>
      </w:hyperlink>
    </w:p>
    <w:p w14:paraId="10D65114"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26" w:anchor="_Toc18092180" w:history="1">
        <w:r w:rsidRPr="009B690E">
          <w:rPr>
            <w:rStyle w:val="Hyperlink"/>
            <w:noProof/>
          </w:rPr>
          <w:t>Figuur 13 : gedetailleerd overzicht eerste resultaten classificatiemodel</w:t>
        </w:r>
        <w:r>
          <w:rPr>
            <w:noProof/>
            <w:webHidden/>
          </w:rPr>
          <w:tab/>
        </w:r>
        <w:r>
          <w:rPr>
            <w:noProof/>
            <w:webHidden/>
          </w:rPr>
          <w:fldChar w:fldCharType="begin"/>
        </w:r>
        <w:r>
          <w:rPr>
            <w:noProof/>
            <w:webHidden/>
          </w:rPr>
          <w:instrText xml:space="preserve"> PAGEREF _Toc18092180 \h </w:instrText>
        </w:r>
        <w:r>
          <w:rPr>
            <w:noProof/>
            <w:webHidden/>
          </w:rPr>
        </w:r>
        <w:r>
          <w:rPr>
            <w:noProof/>
            <w:webHidden/>
          </w:rPr>
          <w:fldChar w:fldCharType="separate"/>
        </w:r>
        <w:r>
          <w:rPr>
            <w:noProof/>
            <w:webHidden/>
          </w:rPr>
          <w:t>33</w:t>
        </w:r>
        <w:r>
          <w:rPr>
            <w:noProof/>
            <w:webHidden/>
          </w:rPr>
          <w:fldChar w:fldCharType="end"/>
        </w:r>
      </w:hyperlink>
    </w:p>
    <w:p w14:paraId="08F11C99"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27" w:anchor="_Toc18092181" w:history="1">
        <w:r w:rsidRPr="009B690E">
          <w:rPr>
            <w:rStyle w:val="Hyperlink"/>
            <w:noProof/>
          </w:rPr>
          <w:t>Figuur 14 : eerste resultaten classificatiemodel</w:t>
        </w:r>
        <w:r>
          <w:rPr>
            <w:noProof/>
            <w:webHidden/>
          </w:rPr>
          <w:tab/>
        </w:r>
        <w:r>
          <w:rPr>
            <w:noProof/>
            <w:webHidden/>
          </w:rPr>
          <w:fldChar w:fldCharType="begin"/>
        </w:r>
        <w:r>
          <w:rPr>
            <w:noProof/>
            <w:webHidden/>
          </w:rPr>
          <w:instrText xml:space="preserve"> PAGEREF _Toc18092181 \h </w:instrText>
        </w:r>
        <w:r>
          <w:rPr>
            <w:noProof/>
            <w:webHidden/>
          </w:rPr>
        </w:r>
        <w:r>
          <w:rPr>
            <w:noProof/>
            <w:webHidden/>
          </w:rPr>
          <w:fldChar w:fldCharType="separate"/>
        </w:r>
        <w:r>
          <w:rPr>
            <w:noProof/>
            <w:webHidden/>
          </w:rPr>
          <w:t>33</w:t>
        </w:r>
        <w:r>
          <w:rPr>
            <w:noProof/>
            <w:webHidden/>
          </w:rPr>
          <w:fldChar w:fldCharType="end"/>
        </w:r>
      </w:hyperlink>
    </w:p>
    <w:p w14:paraId="24E2D321"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28" w:anchor="_Toc18092182" w:history="1">
        <w:r w:rsidRPr="009B690E">
          <w:rPr>
            <w:rStyle w:val="Hyperlink"/>
            <w:noProof/>
          </w:rPr>
          <w:t>Figuur 15 : superimpositie figuur 16</w:t>
        </w:r>
        <w:r>
          <w:rPr>
            <w:noProof/>
            <w:webHidden/>
          </w:rPr>
          <w:tab/>
        </w:r>
        <w:r>
          <w:rPr>
            <w:noProof/>
            <w:webHidden/>
          </w:rPr>
          <w:fldChar w:fldCharType="begin"/>
        </w:r>
        <w:r>
          <w:rPr>
            <w:noProof/>
            <w:webHidden/>
          </w:rPr>
          <w:instrText xml:space="preserve"> PAGEREF _Toc18092182 \h </w:instrText>
        </w:r>
        <w:r>
          <w:rPr>
            <w:noProof/>
            <w:webHidden/>
          </w:rPr>
        </w:r>
        <w:r>
          <w:rPr>
            <w:noProof/>
            <w:webHidden/>
          </w:rPr>
          <w:fldChar w:fldCharType="separate"/>
        </w:r>
        <w:r>
          <w:rPr>
            <w:noProof/>
            <w:webHidden/>
          </w:rPr>
          <w:t>34</w:t>
        </w:r>
        <w:r>
          <w:rPr>
            <w:noProof/>
            <w:webHidden/>
          </w:rPr>
          <w:fldChar w:fldCharType="end"/>
        </w:r>
      </w:hyperlink>
    </w:p>
    <w:p w14:paraId="2CCA5FA6"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29" w:anchor="_Toc18092183" w:history="1">
        <w:r w:rsidRPr="009B690E">
          <w:rPr>
            <w:rStyle w:val="Hyperlink"/>
            <w:noProof/>
          </w:rPr>
          <w:t>Figuur 16 : portretofoto's renners Bora-Hansgrohe</w:t>
        </w:r>
        <w:r>
          <w:rPr>
            <w:noProof/>
            <w:webHidden/>
          </w:rPr>
          <w:tab/>
        </w:r>
        <w:r>
          <w:rPr>
            <w:noProof/>
            <w:webHidden/>
          </w:rPr>
          <w:fldChar w:fldCharType="begin"/>
        </w:r>
        <w:r>
          <w:rPr>
            <w:noProof/>
            <w:webHidden/>
          </w:rPr>
          <w:instrText xml:space="preserve"> PAGEREF _Toc18092183 \h </w:instrText>
        </w:r>
        <w:r>
          <w:rPr>
            <w:noProof/>
            <w:webHidden/>
          </w:rPr>
        </w:r>
        <w:r>
          <w:rPr>
            <w:noProof/>
            <w:webHidden/>
          </w:rPr>
          <w:fldChar w:fldCharType="separate"/>
        </w:r>
        <w:r>
          <w:rPr>
            <w:noProof/>
            <w:webHidden/>
          </w:rPr>
          <w:t>34</w:t>
        </w:r>
        <w:r>
          <w:rPr>
            <w:noProof/>
            <w:webHidden/>
          </w:rPr>
          <w:fldChar w:fldCharType="end"/>
        </w:r>
      </w:hyperlink>
    </w:p>
    <w:p w14:paraId="6AC421CB"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30" w:anchor="_Toc18092184" w:history="1">
        <w:r w:rsidRPr="009B690E">
          <w:rPr>
            <w:rStyle w:val="Hyperlink"/>
            <w:noProof/>
          </w:rPr>
          <w:t>Figuur 17 : voorbeelden speciale truien</w:t>
        </w:r>
        <w:r>
          <w:rPr>
            <w:noProof/>
            <w:webHidden/>
          </w:rPr>
          <w:tab/>
        </w:r>
        <w:r>
          <w:rPr>
            <w:noProof/>
            <w:webHidden/>
          </w:rPr>
          <w:fldChar w:fldCharType="begin"/>
        </w:r>
        <w:r>
          <w:rPr>
            <w:noProof/>
            <w:webHidden/>
          </w:rPr>
          <w:instrText xml:space="preserve"> PAGEREF _Toc18092184 \h </w:instrText>
        </w:r>
        <w:r>
          <w:rPr>
            <w:noProof/>
            <w:webHidden/>
          </w:rPr>
        </w:r>
        <w:r>
          <w:rPr>
            <w:noProof/>
            <w:webHidden/>
          </w:rPr>
          <w:fldChar w:fldCharType="separate"/>
        </w:r>
        <w:r>
          <w:rPr>
            <w:noProof/>
            <w:webHidden/>
          </w:rPr>
          <w:t>36</w:t>
        </w:r>
        <w:r>
          <w:rPr>
            <w:noProof/>
            <w:webHidden/>
          </w:rPr>
          <w:fldChar w:fldCharType="end"/>
        </w:r>
      </w:hyperlink>
    </w:p>
    <w:p w14:paraId="01515552"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31" w:anchor="_Toc18092185" w:history="1">
        <w:r w:rsidRPr="009B690E">
          <w:rPr>
            <w:rStyle w:val="Hyperlink"/>
            <w:noProof/>
          </w:rPr>
          <w:t>Figuur 18 : voorbeeld verwarring speciale trui</w:t>
        </w:r>
        <w:r>
          <w:rPr>
            <w:noProof/>
            <w:webHidden/>
          </w:rPr>
          <w:tab/>
        </w:r>
        <w:r>
          <w:rPr>
            <w:noProof/>
            <w:webHidden/>
          </w:rPr>
          <w:fldChar w:fldCharType="begin"/>
        </w:r>
        <w:r>
          <w:rPr>
            <w:noProof/>
            <w:webHidden/>
          </w:rPr>
          <w:instrText xml:space="preserve"> PAGEREF _Toc18092185 \h </w:instrText>
        </w:r>
        <w:r>
          <w:rPr>
            <w:noProof/>
            <w:webHidden/>
          </w:rPr>
        </w:r>
        <w:r>
          <w:rPr>
            <w:noProof/>
            <w:webHidden/>
          </w:rPr>
          <w:fldChar w:fldCharType="separate"/>
        </w:r>
        <w:r>
          <w:rPr>
            <w:noProof/>
            <w:webHidden/>
          </w:rPr>
          <w:t>36</w:t>
        </w:r>
        <w:r>
          <w:rPr>
            <w:noProof/>
            <w:webHidden/>
          </w:rPr>
          <w:fldChar w:fldCharType="end"/>
        </w:r>
      </w:hyperlink>
    </w:p>
    <w:p w14:paraId="2842E5E9"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32" w:anchor="_Toc18092186" w:history="1">
        <w:r w:rsidRPr="009B690E">
          <w:rPr>
            <w:rStyle w:val="Hyperlink"/>
            <w:noProof/>
          </w:rPr>
          <w:t>Figuur 19 : detectie objecten in afbeelding via YOLO</w:t>
        </w:r>
        <w:r>
          <w:rPr>
            <w:noProof/>
            <w:webHidden/>
          </w:rPr>
          <w:tab/>
        </w:r>
        <w:r>
          <w:rPr>
            <w:noProof/>
            <w:webHidden/>
          </w:rPr>
          <w:fldChar w:fldCharType="begin"/>
        </w:r>
        <w:r>
          <w:rPr>
            <w:noProof/>
            <w:webHidden/>
          </w:rPr>
          <w:instrText xml:space="preserve"> PAGEREF _Toc18092186 \h </w:instrText>
        </w:r>
        <w:r>
          <w:rPr>
            <w:noProof/>
            <w:webHidden/>
          </w:rPr>
        </w:r>
        <w:r>
          <w:rPr>
            <w:noProof/>
            <w:webHidden/>
          </w:rPr>
          <w:fldChar w:fldCharType="separate"/>
        </w:r>
        <w:r>
          <w:rPr>
            <w:noProof/>
            <w:webHidden/>
          </w:rPr>
          <w:t>38</w:t>
        </w:r>
        <w:r>
          <w:rPr>
            <w:noProof/>
            <w:webHidden/>
          </w:rPr>
          <w:fldChar w:fldCharType="end"/>
        </w:r>
      </w:hyperlink>
    </w:p>
    <w:p w14:paraId="297ADB30"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33" w:anchor="_Toc18092187" w:history="1">
        <w:r w:rsidRPr="009B690E">
          <w:rPr>
            <w:rStyle w:val="Hyperlink"/>
            <w:noProof/>
          </w:rPr>
          <w:t>Figuur 20 : voorbeeld foto's gevonden via Google Custom Search API voor Deceuninck - Quick Step</w:t>
        </w:r>
        <w:r>
          <w:rPr>
            <w:noProof/>
            <w:webHidden/>
          </w:rPr>
          <w:tab/>
        </w:r>
        <w:r>
          <w:rPr>
            <w:noProof/>
            <w:webHidden/>
          </w:rPr>
          <w:fldChar w:fldCharType="begin"/>
        </w:r>
        <w:r>
          <w:rPr>
            <w:noProof/>
            <w:webHidden/>
          </w:rPr>
          <w:instrText xml:space="preserve"> PAGEREF _Toc18092187 \h </w:instrText>
        </w:r>
        <w:r>
          <w:rPr>
            <w:noProof/>
            <w:webHidden/>
          </w:rPr>
        </w:r>
        <w:r>
          <w:rPr>
            <w:noProof/>
            <w:webHidden/>
          </w:rPr>
          <w:fldChar w:fldCharType="separate"/>
        </w:r>
        <w:r>
          <w:rPr>
            <w:noProof/>
            <w:webHidden/>
          </w:rPr>
          <w:t>40</w:t>
        </w:r>
        <w:r>
          <w:rPr>
            <w:noProof/>
            <w:webHidden/>
          </w:rPr>
          <w:fldChar w:fldCharType="end"/>
        </w:r>
      </w:hyperlink>
    </w:p>
    <w:p w14:paraId="6937809D"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34" w:anchor="_Toc18092188" w:history="1">
        <w:r w:rsidRPr="009B690E">
          <w:rPr>
            <w:rStyle w:val="Hyperlink"/>
            <w:noProof/>
          </w:rPr>
          <w:t>Figuur 21 : HTML Scraping</w:t>
        </w:r>
        <w:r>
          <w:rPr>
            <w:noProof/>
            <w:webHidden/>
          </w:rPr>
          <w:tab/>
        </w:r>
        <w:r>
          <w:rPr>
            <w:noProof/>
            <w:webHidden/>
          </w:rPr>
          <w:fldChar w:fldCharType="begin"/>
        </w:r>
        <w:r>
          <w:rPr>
            <w:noProof/>
            <w:webHidden/>
          </w:rPr>
          <w:instrText xml:space="preserve"> PAGEREF _Toc18092188 \h </w:instrText>
        </w:r>
        <w:r>
          <w:rPr>
            <w:noProof/>
            <w:webHidden/>
          </w:rPr>
        </w:r>
        <w:r>
          <w:rPr>
            <w:noProof/>
            <w:webHidden/>
          </w:rPr>
          <w:fldChar w:fldCharType="separate"/>
        </w:r>
        <w:r>
          <w:rPr>
            <w:noProof/>
            <w:webHidden/>
          </w:rPr>
          <w:t>41</w:t>
        </w:r>
        <w:r>
          <w:rPr>
            <w:noProof/>
            <w:webHidden/>
          </w:rPr>
          <w:fldChar w:fldCharType="end"/>
        </w:r>
      </w:hyperlink>
    </w:p>
    <w:p w14:paraId="114DE3C3"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35" w:anchor="_Toc18092189" w:history="1">
        <w:r w:rsidRPr="009B690E">
          <w:rPr>
            <w:rStyle w:val="Hyperlink"/>
            <w:noProof/>
          </w:rPr>
          <w:t>Figuur 22 : eindresultaten classificatiemodel</w:t>
        </w:r>
        <w:r>
          <w:rPr>
            <w:noProof/>
            <w:webHidden/>
          </w:rPr>
          <w:tab/>
        </w:r>
        <w:r>
          <w:rPr>
            <w:noProof/>
            <w:webHidden/>
          </w:rPr>
          <w:fldChar w:fldCharType="begin"/>
        </w:r>
        <w:r>
          <w:rPr>
            <w:noProof/>
            <w:webHidden/>
          </w:rPr>
          <w:instrText xml:space="preserve"> PAGEREF _Toc18092189 \h </w:instrText>
        </w:r>
        <w:r>
          <w:rPr>
            <w:noProof/>
            <w:webHidden/>
          </w:rPr>
        </w:r>
        <w:r>
          <w:rPr>
            <w:noProof/>
            <w:webHidden/>
          </w:rPr>
          <w:fldChar w:fldCharType="separate"/>
        </w:r>
        <w:r>
          <w:rPr>
            <w:noProof/>
            <w:webHidden/>
          </w:rPr>
          <w:t>43</w:t>
        </w:r>
        <w:r>
          <w:rPr>
            <w:noProof/>
            <w:webHidden/>
          </w:rPr>
          <w:fldChar w:fldCharType="end"/>
        </w:r>
      </w:hyperlink>
    </w:p>
    <w:p w14:paraId="74276E07"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36" w:anchor="_Toc18092190" w:history="1">
        <w:r w:rsidRPr="009B690E">
          <w:rPr>
            <w:rStyle w:val="Hyperlink"/>
            <w:noProof/>
          </w:rPr>
          <w:t>Figuur 23 : voorbeelden uitvoer regressie</w:t>
        </w:r>
        <w:r>
          <w:rPr>
            <w:noProof/>
            <w:webHidden/>
          </w:rPr>
          <w:tab/>
        </w:r>
        <w:r>
          <w:rPr>
            <w:noProof/>
            <w:webHidden/>
          </w:rPr>
          <w:fldChar w:fldCharType="begin"/>
        </w:r>
        <w:r>
          <w:rPr>
            <w:noProof/>
            <w:webHidden/>
          </w:rPr>
          <w:instrText xml:space="preserve"> PAGEREF _Toc18092190 \h </w:instrText>
        </w:r>
        <w:r>
          <w:rPr>
            <w:noProof/>
            <w:webHidden/>
          </w:rPr>
        </w:r>
        <w:r>
          <w:rPr>
            <w:noProof/>
            <w:webHidden/>
          </w:rPr>
          <w:fldChar w:fldCharType="separate"/>
        </w:r>
        <w:r>
          <w:rPr>
            <w:noProof/>
            <w:webHidden/>
          </w:rPr>
          <w:t>44</w:t>
        </w:r>
        <w:r>
          <w:rPr>
            <w:noProof/>
            <w:webHidden/>
          </w:rPr>
          <w:fldChar w:fldCharType="end"/>
        </w:r>
      </w:hyperlink>
    </w:p>
    <w:p w14:paraId="27B4F99B"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37" w:anchor="_Toc18092191" w:history="1">
        <w:r w:rsidRPr="009B690E">
          <w:rPr>
            <w:rStyle w:val="Hyperlink"/>
            <w:noProof/>
          </w:rPr>
          <w:t>Figuur 24 : skelet Openpose</w:t>
        </w:r>
        <w:r>
          <w:rPr>
            <w:noProof/>
            <w:webHidden/>
          </w:rPr>
          <w:tab/>
        </w:r>
        <w:r>
          <w:rPr>
            <w:noProof/>
            <w:webHidden/>
          </w:rPr>
          <w:fldChar w:fldCharType="begin"/>
        </w:r>
        <w:r>
          <w:rPr>
            <w:noProof/>
            <w:webHidden/>
          </w:rPr>
          <w:instrText xml:space="preserve"> PAGEREF _Toc18092191 \h </w:instrText>
        </w:r>
        <w:r>
          <w:rPr>
            <w:noProof/>
            <w:webHidden/>
          </w:rPr>
        </w:r>
        <w:r>
          <w:rPr>
            <w:noProof/>
            <w:webHidden/>
          </w:rPr>
          <w:fldChar w:fldCharType="separate"/>
        </w:r>
        <w:r>
          <w:rPr>
            <w:noProof/>
            <w:webHidden/>
          </w:rPr>
          <w:t>46</w:t>
        </w:r>
        <w:r>
          <w:rPr>
            <w:noProof/>
            <w:webHidden/>
          </w:rPr>
          <w:fldChar w:fldCharType="end"/>
        </w:r>
      </w:hyperlink>
    </w:p>
    <w:p w14:paraId="64D87AE9"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38" w:anchor="_Toc18092192" w:history="1">
        <w:r w:rsidRPr="009B690E">
          <w:rPr>
            <w:rStyle w:val="Hyperlink"/>
            <w:noProof/>
          </w:rPr>
          <w:t>Figuur 25 : voorbeeld uitvoer Openpose</w:t>
        </w:r>
        <w:r>
          <w:rPr>
            <w:noProof/>
            <w:webHidden/>
          </w:rPr>
          <w:tab/>
        </w:r>
        <w:r>
          <w:rPr>
            <w:noProof/>
            <w:webHidden/>
          </w:rPr>
          <w:fldChar w:fldCharType="begin"/>
        </w:r>
        <w:r>
          <w:rPr>
            <w:noProof/>
            <w:webHidden/>
          </w:rPr>
          <w:instrText xml:space="preserve"> PAGEREF _Toc18092192 \h </w:instrText>
        </w:r>
        <w:r>
          <w:rPr>
            <w:noProof/>
            <w:webHidden/>
          </w:rPr>
        </w:r>
        <w:r>
          <w:rPr>
            <w:noProof/>
            <w:webHidden/>
          </w:rPr>
          <w:fldChar w:fldCharType="separate"/>
        </w:r>
        <w:r>
          <w:rPr>
            <w:noProof/>
            <w:webHidden/>
          </w:rPr>
          <w:t>47</w:t>
        </w:r>
        <w:r>
          <w:rPr>
            <w:noProof/>
            <w:webHidden/>
          </w:rPr>
          <w:fldChar w:fldCharType="end"/>
        </w:r>
      </w:hyperlink>
    </w:p>
    <w:p w14:paraId="5FF0210C"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39" w:anchor="_Toc18092193" w:history="1">
        <w:r w:rsidRPr="009B690E">
          <w:rPr>
            <w:rStyle w:val="Hyperlink"/>
            <w:noProof/>
          </w:rPr>
          <w:t>Figuur 26 : overzicht dataset</w:t>
        </w:r>
        <w:r>
          <w:rPr>
            <w:noProof/>
            <w:webHidden/>
          </w:rPr>
          <w:tab/>
        </w:r>
        <w:r>
          <w:rPr>
            <w:noProof/>
            <w:webHidden/>
          </w:rPr>
          <w:fldChar w:fldCharType="begin"/>
        </w:r>
        <w:r>
          <w:rPr>
            <w:noProof/>
            <w:webHidden/>
          </w:rPr>
          <w:instrText xml:space="preserve"> PAGEREF _Toc18092193 \h </w:instrText>
        </w:r>
        <w:r>
          <w:rPr>
            <w:noProof/>
            <w:webHidden/>
          </w:rPr>
        </w:r>
        <w:r>
          <w:rPr>
            <w:noProof/>
            <w:webHidden/>
          </w:rPr>
          <w:fldChar w:fldCharType="separate"/>
        </w:r>
        <w:r>
          <w:rPr>
            <w:noProof/>
            <w:webHidden/>
          </w:rPr>
          <w:t>48</w:t>
        </w:r>
        <w:r>
          <w:rPr>
            <w:noProof/>
            <w:webHidden/>
          </w:rPr>
          <w:fldChar w:fldCharType="end"/>
        </w:r>
      </w:hyperlink>
    </w:p>
    <w:p w14:paraId="1A30B27D"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40" w:anchor="_Toc18092194" w:history="1">
        <w:r w:rsidRPr="009B690E">
          <w:rPr>
            <w:rStyle w:val="Hyperlink"/>
            <w:noProof/>
          </w:rPr>
          <w:t>Figuur 27 : eerste resulaten regressiemodel</w:t>
        </w:r>
        <w:r>
          <w:rPr>
            <w:noProof/>
            <w:webHidden/>
          </w:rPr>
          <w:tab/>
        </w:r>
        <w:r>
          <w:rPr>
            <w:noProof/>
            <w:webHidden/>
          </w:rPr>
          <w:fldChar w:fldCharType="begin"/>
        </w:r>
        <w:r>
          <w:rPr>
            <w:noProof/>
            <w:webHidden/>
          </w:rPr>
          <w:instrText xml:space="preserve"> PAGEREF _Toc18092194 \h </w:instrText>
        </w:r>
        <w:r>
          <w:rPr>
            <w:noProof/>
            <w:webHidden/>
          </w:rPr>
        </w:r>
        <w:r>
          <w:rPr>
            <w:noProof/>
            <w:webHidden/>
          </w:rPr>
          <w:fldChar w:fldCharType="separate"/>
        </w:r>
        <w:r>
          <w:rPr>
            <w:noProof/>
            <w:webHidden/>
          </w:rPr>
          <w:t>49</w:t>
        </w:r>
        <w:r>
          <w:rPr>
            <w:noProof/>
            <w:webHidden/>
          </w:rPr>
          <w:fldChar w:fldCharType="end"/>
        </w:r>
      </w:hyperlink>
    </w:p>
    <w:p w14:paraId="593C12D1"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41" w:anchor="_Toc18092195" w:history="1">
        <w:r w:rsidRPr="009B690E">
          <w:rPr>
            <w:rStyle w:val="Hyperlink"/>
            <w:noProof/>
          </w:rPr>
          <w:t>Figuur 28 : voorbeelden data augmentation</w:t>
        </w:r>
        <w:r>
          <w:rPr>
            <w:noProof/>
            <w:webHidden/>
          </w:rPr>
          <w:tab/>
        </w:r>
        <w:r>
          <w:rPr>
            <w:noProof/>
            <w:webHidden/>
          </w:rPr>
          <w:fldChar w:fldCharType="begin"/>
        </w:r>
        <w:r>
          <w:rPr>
            <w:noProof/>
            <w:webHidden/>
          </w:rPr>
          <w:instrText xml:space="preserve"> PAGEREF _Toc18092195 \h </w:instrText>
        </w:r>
        <w:r>
          <w:rPr>
            <w:noProof/>
            <w:webHidden/>
          </w:rPr>
        </w:r>
        <w:r>
          <w:rPr>
            <w:noProof/>
            <w:webHidden/>
          </w:rPr>
          <w:fldChar w:fldCharType="separate"/>
        </w:r>
        <w:r>
          <w:rPr>
            <w:noProof/>
            <w:webHidden/>
          </w:rPr>
          <w:t>50</w:t>
        </w:r>
        <w:r>
          <w:rPr>
            <w:noProof/>
            <w:webHidden/>
          </w:rPr>
          <w:fldChar w:fldCharType="end"/>
        </w:r>
      </w:hyperlink>
    </w:p>
    <w:p w14:paraId="70AAB89C"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42" w:anchor="_Toc18092196" w:history="1">
        <w:r w:rsidRPr="009B690E">
          <w:rPr>
            <w:rStyle w:val="Hyperlink"/>
            <w:noProof/>
          </w:rPr>
          <w:t>Figuur 29 : resultaten regressiemodel na data augmentation</w:t>
        </w:r>
        <w:r>
          <w:rPr>
            <w:noProof/>
            <w:webHidden/>
          </w:rPr>
          <w:tab/>
        </w:r>
        <w:r>
          <w:rPr>
            <w:noProof/>
            <w:webHidden/>
          </w:rPr>
          <w:fldChar w:fldCharType="begin"/>
        </w:r>
        <w:r>
          <w:rPr>
            <w:noProof/>
            <w:webHidden/>
          </w:rPr>
          <w:instrText xml:space="preserve"> PAGEREF _Toc18092196 \h </w:instrText>
        </w:r>
        <w:r>
          <w:rPr>
            <w:noProof/>
            <w:webHidden/>
          </w:rPr>
        </w:r>
        <w:r>
          <w:rPr>
            <w:noProof/>
            <w:webHidden/>
          </w:rPr>
          <w:fldChar w:fldCharType="separate"/>
        </w:r>
        <w:r>
          <w:rPr>
            <w:noProof/>
            <w:webHidden/>
          </w:rPr>
          <w:t>50</w:t>
        </w:r>
        <w:r>
          <w:rPr>
            <w:noProof/>
            <w:webHidden/>
          </w:rPr>
          <w:fldChar w:fldCharType="end"/>
        </w:r>
      </w:hyperlink>
    </w:p>
    <w:p w14:paraId="60792CF5"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43" w:anchor="_Toc18092197" w:history="1">
        <w:r w:rsidRPr="009B690E">
          <w:rPr>
            <w:rStyle w:val="Hyperlink"/>
            <w:noProof/>
          </w:rPr>
          <w:t>Figuur 30 : resulaten regressiemodel na wijziging activatiefunctie</w:t>
        </w:r>
        <w:r>
          <w:rPr>
            <w:noProof/>
            <w:webHidden/>
          </w:rPr>
          <w:tab/>
        </w:r>
        <w:r>
          <w:rPr>
            <w:noProof/>
            <w:webHidden/>
          </w:rPr>
          <w:fldChar w:fldCharType="begin"/>
        </w:r>
        <w:r>
          <w:rPr>
            <w:noProof/>
            <w:webHidden/>
          </w:rPr>
          <w:instrText xml:space="preserve"> PAGEREF _Toc18092197 \h </w:instrText>
        </w:r>
        <w:r>
          <w:rPr>
            <w:noProof/>
            <w:webHidden/>
          </w:rPr>
        </w:r>
        <w:r>
          <w:rPr>
            <w:noProof/>
            <w:webHidden/>
          </w:rPr>
          <w:fldChar w:fldCharType="separate"/>
        </w:r>
        <w:r>
          <w:rPr>
            <w:noProof/>
            <w:webHidden/>
          </w:rPr>
          <w:t>51</w:t>
        </w:r>
        <w:r>
          <w:rPr>
            <w:noProof/>
            <w:webHidden/>
          </w:rPr>
          <w:fldChar w:fldCharType="end"/>
        </w:r>
      </w:hyperlink>
    </w:p>
    <w:p w14:paraId="23BEAF9D"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44" w:anchor="_Toc18092198" w:history="1">
        <w:r w:rsidRPr="009B690E">
          <w:rPr>
            <w:rStyle w:val="Hyperlink"/>
            <w:noProof/>
          </w:rPr>
          <w:t>Figuur 31 : resultaten regressiemodel na toevoegen layers</w:t>
        </w:r>
        <w:r>
          <w:rPr>
            <w:noProof/>
            <w:webHidden/>
          </w:rPr>
          <w:tab/>
        </w:r>
        <w:r>
          <w:rPr>
            <w:noProof/>
            <w:webHidden/>
          </w:rPr>
          <w:fldChar w:fldCharType="begin"/>
        </w:r>
        <w:r>
          <w:rPr>
            <w:noProof/>
            <w:webHidden/>
          </w:rPr>
          <w:instrText xml:space="preserve"> PAGEREF _Toc18092198 \h </w:instrText>
        </w:r>
        <w:r>
          <w:rPr>
            <w:noProof/>
            <w:webHidden/>
          </w:rPr>
        </w:r>
        <w:r>
          <w:rPr>
            <w:noProof/>
            <w:webHidden/>
          </w:rPr>
          <w:fldChar w:fldCharType="separate"/>
        </w:r>
        <w:r>
          <w:rPr>
            <w:noProof/>
            <w:webHidden/>
          </w:rPr>
          <w:t>52</w:t>
        </w:r>
        <w:r>
          <w:rPr>
            <w:noProof/>
            <w:webHidden/>
          </w:rPr>
          <w:fldChar w:fldCharType="end"/>
        </w:r>
      </w:hyperlink>
    </w:p>
    <w:p w14:paraId="6563D022"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45" w:anchor="_Toc18092199" w:history="1">
        <w:r w:rsidRPr="009B690E">
          <w:rPr>
            <w:rStyle w:val="Hyperlink"/>
            <w:noProof/>
          </w:rPr>
          <w:t>Figuur 32 : resultaten regressiemodel na toevoegen extra layers</w:t>
        </w:r>
        <w:r>
          <w:rPr>
            <w:noProof/>
            <w:webHidden/>
          </w:rPr>
          <w:tab/>
        </w:r>
        <w:r>
          <w:rPr>
            <w:noProof/>
            <w:webHidden/>
          </w:rPr>
          <w:fldChar w:fldCharType="begin"/>
        </w:r>
        <w:r>
          <w:rPr>
            <w:noProof/>
            <w:webHidden/>
          </w:rPr>
          <w:instrText xml:space="preserve"> PAGEREF _Toc18092199 \h </w:instrText>
        </w:r>
        <w:r>
          <w:rPr>
            <w:noProof/>
            <w:webHidden/>
          </w:rPr>
        </w:r>
        <w:r>
          <w:rPr>
            <w:noProof/>
            <w:webHidden/>
          </w:rPr>
          <w:fldChar w:fldCharType="separate"/>
        </w:r>
        <w:r>
          <w:rPr>
            <w:noProof/>
            <w:webHidden/>
          </w:rPr>
          <w:t>53</w:t>
        </w:r>
        <w:r>
          <w:rPr>
            <w:noProof/>
            <w:webHidden/>
          </w:rPr>
          <w:fldChar w:fldCharType="end"/>
        </w:r>
      </w:hyperlink>
    </w:p>
    <w:p w14:paraId="413487BC"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46" w:anchor="_Toc18092200" w:history="1">
        <w:r w:rsidRPr="009B690E">
          <w:rPr>
            <w:rStyle w:val="Hyperlink"/>
            <w:noProof/>
          </w:rPr>
          <w:t>Figuur 33 : resultaten regressiemodel na wijziging kerneldimensies</w:t>
        </w:r>
        <w:r>
          <w:rPr>
            <w:noProof/>
            <w:webHidden/>
          </w:rPr>
          <w:tab/>
        </w:r>
        <w:r>
          <w:rPr>
            <w:noProof/>
            <w:webHidden/>
          </w:rPr>
          <w:fldChar w:fldCharType="begin"/>
        </w:r>
        <w:r>
          <w:rPr>
            <w:noProof/>
            <w:webHidden/>
          </w:rPr>
          <w:instrText xml:space="preserve"> PAGEREF _Toc18092200 \h </w:instrText>
        </w:r>
        <w:r>
          <w:rPr>
            <w:noProof/>
            <w:webHidden/>
          </w:rPr>
        </w:r>
        <w:r>
          <w:rPr>
            <w:noProof/>
            <w:webHidden/>
          </w:rPr>
          <w:fldChar w:fldCharType="separate"/>
        </w:r>
        <w:r>
          <w:rPr>
            <w:noProof/>
            <w:webHidden/>
          </w:rPr>
          <w:t>54</w:t>
        </w:r>
        <w:r>
          <w:rPr>
            <w:noProof/>
            <w:webHidden/>
          </w:rPr>
          <w:fldChar w:fldCharType="end"/>
        </w:r>
      </w:hyperlink>
    </w:p>
    <w:p w14:paraId="174819E8"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47" w:anchor="_Toc18092201" w:history="1">
        <w:r w:rsidRPr="009B690E">
          <w:rPr>
            <w:rStyle w:val="Hyperlink"/>
            <w:noProof/>
          </w:rPr>
          <w:t>Figuur 34 : onderscheid gedetecteerde en niet gedetecteerde afbeeldingen openpose</w:t>
        </w:r>
        <w:r>
          <w:rPr>
            <w:noProof/>
            <w:webHidden/>
          </w:rPr>
          <w:tab/>
        </w:r>
        <w:r>
          <w:rPr>
            <w:noProof/>
            <w:webHidden/>
          </w:rPr>
          <w:fldChar w:fldCharType="begin"/>
        </w:r>
        <w:r>
          <w:rPr>
            <w:noProof/>
            <w:webHidden/>
          </w:rPr>
          <w:instrText xml:space="preserve"> PAGEREF _Toc18092201 \h </w:instrText>
        </w:r>
        <w:r>
          <w:rPr>
            <w:noProof/>
            <w:webHidden/>
          </w:rPr>
        </w:r>
        <w:r>
          <w:rPr>
            <w:noProof/>
            <w:webHidden/>
          </w:rPr>
          <w:fldChar w:fldCharType="separate"/>
        </w:r>
        <w:r>
          <w:rPr>
            <w:noProof/>
            <w:webHidden/>
          </w:rPr>
          <w:t>57</w:t>
        </w:r>
        <w:r>
          <w:rPr>
            <w:noProof/>
            <w:webHidden/>
          </w:rPr>
          <w:fldChar w:fldCharType="end"/>
        </w:r>
      </w:hyperlink>
    </w:p>
    <w:p w14:paraId="44168E41"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48" w:anchor="_Toc18092202" w:history="1">
        <w:r w:rsidRPr="009B690E">
          <w:rPr>
            <w:rStyle w:val="Hyperlink"/>
            <w:noProof/>
          </w:rPr>
          <w:t>Figuur 35 : vergelijking skelet openpose front pose en back pose</w:t>
        </w:r>
        <w:r>
          <w:rPr>
            <w:noProof/>
            <w:webHidden/>
          </w:rPr>
          <w:tab/>
        </w:r>
        <w:r>
          <w:rPr>
            <w:noProof/>
            <w:webHidden/>
          </w:rPr>
          <w:fldChar w:fldCharType="begin"/>
        </w:r>
        <w:r>
          <w:rPr>
            <w:noProof/>
            <w:webHidden/>
          </w:rPr>
          <w:instrText xml:space="preserve"> PAGEREF _Toc18092202 \h </w:instrText>
        </w:r>
        <w:r>
          <w:rPr>
            <w:noProof/>
            <w:webHidden/>
          </w:rPr>
        </w:r>
        <w:r>
          <w:rPr>
            <w:noProof/>
            <w:webHidden/>
          </w:rPr>
          <w:fldChar w:fldCharType="separate"/>
        </w:r>
        <w:r>
          <w:rPr>
            <w:noProof/>
            <w:webHidden/>
          </w:rPr>
          <w:t>58</w:t>
        </w:r>
        <w:r>
          <w:rPr>
            <w:noProof/>
            <w:webHidden/>
          </w:rPr>
          <w:fldChar w:fldCharType="end"/>
        </w:r>
      </w:hyperlink>
    </w:p>
    <w:p w14:paraId="305C3D90"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49" w:anchor="_Toc18092203" w:history="1">
        <w:r w:rsidRPr="009B690E">
          <w:rPr>
            <w:rStyle w:val="Hyperlink"/>
            <w:noProof/>
          </w:rPr>
          <w:t>Figuur 36 : voorbeelden niet gedetecteerde afbeeldingen openpose</w:t>
        </w:r>
        <w:r>
          <w:rPr>
            <w:noProof/>
            <w:webHidden/>
          </w:rPr>
          <w:tab/>
        </w:r>
        <w:r>
          <w:rPr>
            <w:noProof/>
            <w:webHidden/>
          </w:rPr>
          <w:fldChar w:fldCharType="begin"/>
        </w:r>
        <w:r>
          <w:rPr>
            <w:noProof/>
            <w:webHidden/>
          </w:rPr>
          <w:instrText xml:space="preserve"> PAGEREF _Toc18092203 \h </w:instrText>
        </w:r>
        <w:r>
          <w:rPr>
            <w:noProof/>
            <w:webHidden/>
          </w:rPr>
        </w:r>
        <w:r>
          <w:rPr>
            <w:noProof/>
            <w:webHidden/>
          </w:rPr>
          <w:fldChar w:fldCharType="separate"/>
        </w:r>
        <w:r>
          <w:rPr>
            <w:noProof/>
            <w:webHidden/>
          </w:rPr>
          <w:t>58</w:t>
        </w:r>
        <w:r>
          <w:rPr>
            <w:noProof/>
            <w:webHidden/>
          </w:rPr>
          <w:fldChar w:fldCharType="end"/>
        </w:r>
      </w:hyperlink>
    </w:p>
    <w:p w14:paraId="5DB29102"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50" w:anchor="_Toc18092204" w:history="1">
        <w:r w:rsidRPr="009B690E">
          <w:rPr>
            <w:rStyle w:val="Hyperlink"/>
            <w:noProof/>
          </w:rPr>
          <w:t>Figuur 37 : voorbeelden verkeerd gedetecteerde afbeeldingen openpose</w:t>
        </w:r>
        <w:r>
          <w:rPr>
            <w:noProof/>
            <w:webHidden/>
          </w:rPr>
          <w:tab/>
        </w:r>
        <w:r>
          <w:rPr>
            <w:noProof/>
            <w:webHidden/>
          </w:rPr>
          <w:fldChar w:fldCharType="begin"/>
        </w:r>
        <w:r>
          <w:rPr>
            <w:noProof/>
            <w:webHidden/>
          </w:rPr>
          <w:instrText xml:space="preserve"> PAGEREF _Toc18092204 \h </w:instrText>
        </w:r>
        <w:r>
          <w:rPr>
            <w:noProof/>
            <w:webHidden/>
          </w:rPr>
        </w:r>
        <w:r>
          <w:rPr>
            <w:noProof/>
            <w:webHidden/>
          </w:rPr>
          <w:fldChar w:fldCharType="separate"/>
        </w:r>
        <w:r>
          <w:rPr>
            <w:noProof/>
            <w:webHidden/>
          </w:rPr>
          <w:t>60</w:t>
        </w:r>
        <w:r>
          <w:rPr>
            <w:noProof/>
            <w:webHidden/>
          </w:rPr>
          <w:fldChar w:fldCharType="end"/>
        </w:r>
      </w:hyperlink>
    </w:p>
    <w:p w14:paraId="2671CF72"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51" w:anchor="_Toc18092205" w:history="1">
        <w:r w:rsidRPr="009B690E">
          <w:rPr>
            <w:rStyle w:val="Hyperlink"/>
            <w:noProof/>
          </w:rPr>
          <w:t>Figuur 38 : resultaten regressiemodel na manipuleren data volgens pose</w:t>
        </w:r>
        <w:r>
          <w:rPr>
            <w:noProof/>
            <w:webHidden/>
          </w:rPr>
          <w:tab/>
        </w:r>
        <w:r>
          <w:rPr>
            <w:noProof/>
            <w:webHidden/>
          </w:rPr>
          <w:fldChar w:fldCharType="begin"/>
        </w:r>
        <w:r>
          <w:rPr>
            <w:noProof/>
            <w:webHidden/>
          </w:rPr>
          <w:instrText xml:space="preserve"> PAGEREF _Toc18092205 \h </w:instrText>
        </w:r>
        <w:r>
          <w:rPr>
            <w:noProof/>
            <w:webHidden/>
          </w:rPr>
        </w:r>
        <w:r>
          <w:rPr>
            <w:noProof/>
            <w:webHidden/>
          </w:rPr>
          <w:fldChar w:fldCharType="separate"/>
        </w:r>
        <w:r>
          <w:rPr>
            <w:noProof/>
            <w:webHidden/>
          </w:rPr>
          <w:t>61</w:t>
        </w:r>
        <w:r>
          <w:rPr>
            <w:noProof/>
            <w:webHidden/>
          </w:rPr>
          <w:fldChar w:fldCharType="end"/>
        </w:r>
      </w:hyperlink>
    </w:p>
    <w:p w14:paraId="77301A75"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52" w:anchor="_Toc18092206" w:history="1">
        <w:r w:rsidRPr="009B690E">
          <w:rPr>
            <w:rStyle w:val="Hyperlink"/>
            <w:noProof/>
          </w:rPr>
          <w:t>Figuur 39 : resultaten regressiemodel voor data front pose</w:t>
        </w:r>
        <w:r>
          <w:rPr>
            <w:noProof/>
            <w:webHidden/>
          </w:rPr>
          <w:tab/>
        </w:r>
        <w:r>
          <w:rPr>
            <w:noProof/>
            <w:webHidden/>
          </w:rPr>
          <w:fldChar w:fldCharType="begin"/>
        </w:r>
        <w:r>
          <w:rPr>
            <w:noProof/>
            <w:webHidden/>
          </w:rPr>
          <w:instrText xml:space="preserve"> PAGEREF _Toc18092206 \h </w:instrText>
        </w:r>
        <w:r>
          <w:rPr>
            <w:noProof/>
            <w:webHidden/>
          </w:rPr>
        </w:r>
        <w:r>
          <w:rPr>
            <w:noProof/>
            <w:webHidden/>
          </w:rPr>
          <w:fldChar w:fldCharType="separate"/>
        </w:r>
        <w:r>
          <w:rPr>
            <w:noProof/>
            <w:webHidden/>
          </w:rPr>
          <w:t>62</w:t>
        </w:r>
        <w:r>
          <w:rPr>
            <w:noProof/>
            <w:webHidden/>
          </w:rPr>
          <w:fldChar w:fldCharType="end"/>
        </w:r>
      </w:hyperlink>
    </w:p>
    <w:p w14:paraId="0B73F6BD"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53" w:anchor="_Toc18092207" w:history="1">
        <w:r w:rsidRPr="009B690E">
          <w:rPr>
            <w:rStyle w:val="Hyperlink"/>
            <w:noProof/>
          </w:rPr>
          <w:t>Figuur 40 : resultaten regressiemodel voor data back pose</w:t>
        </w:r>
        <w:r>
          <w:rPr>
            <w:noProof/>
            <w:webHidden/>
          </w:rPr>
          <w:tab/>
        </w:r>
        <w:r>
          <w:rPr>
            <w:noProof/>
            <w:webHidden/>
          </w:rPr>
          <w:fldChar w:fldCharType="begin"/>
        </w:r>
        <w:r>
          <w:rPr>
            <w:noProof/>
            <w:webHidden/>
          </w:rPr>
          <w:instrText xml:space="preserve"> PAGEREF _Toc18092207 \h </w:instrText>
        </w:r>
        <w:r>
          <w:rPr>
            <w:noProof/>
            <w:webHidden/>
          </w:rPr>
        </w:r>
        <w:r>
          <w:rPr>
            <w:noProof/>
            <w:webHidden/>
          </w:rPr>
          <w:fldChar w:fldCharType="separate"/>
        </w:r>
        <w:r>
          <w:rPr>
            <w:noProof/>
            <w:webHidden/>
          </w:rPr>
          <w:t>62</w:t>
        </w:r>
        <w:r>
          <w:rPr>
            <w:noProof/>
            <w:webHidden/>
          </w:rPr>
          <w:fldChar w:fldCharType="end"/>
        </w:r>
      </w:hyperlink>
    </w:p>
    <w:p w14:paraId="7ACD6A6D"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54" w:anchor="_Toc18092208" w:history="1">
        <w:r w:rsidRPr="009B690E">
          <w:rPr>
            <w:rStyle w:val="Hyperlink"/>
            <w:noProof/>
          </w:rPr>
          <w:t>Figuur 41 : resultaten regressiemodel voor data rest pose</w:t>
        </w:r>
        <w:r>
          <w:rPr>
            <w:noProof/>
            <w:webHidden/>
          </w:rPr>
          <w:tab/>
        </w:r>
        <w:r>
          <w:rPr>
            <w:noProof/>
            <w:webHidden/>
          </w:rPr>
          <w:fldChar w:fldCharType="begin"/>
        </w:r>
        <w:r>
          <w:rPr>
            <w:noProof/>
            <w:webHidden/>
          </w:rPr>
          <w:instrText xml:space="preserve"> PAGEREF _Toc18092208 \h </w:instrText>
        </w:r>
        <w:r>
          <w:rPr>
            <w:noProof/>
            <w:webHidden/>
          </w:rPr>
        </w:r>
        <w:r>
          <w:rPr>
            <w:noProof/>
            <w:webHidden/>
          </w:rPr>
          <w:fldChar w:fldCharType="separate"/>
        </w:r>
        <w:r>
          <w:rPr>
            <w:noProof/>
            <w:webHidden/>
          </w:rPr>
          <w:t>63</w:t>
        </w:r>
        <w:r>
          <w:rPr>
            <w:noProof/>
            <w:webHidden/>
          </w:rPr>
          <w:fldChar w:fldCharType="end"/>
        </w:r>
      </w:hyperlink>
    </w:p>
    <w:p w14:paraId="3578D986"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55" w:anchor="_Toc18092209" w:history="1">
        <w:r w:rsidRPr="009B690E">
          <w:rPr>
            <w:rStyle w:val="Hyperlink"/>
            <w:noProof/>
          </w:rPr>
          <w:t>Figuur 42 : confusion matrix front pose</w:t>
        </w:r>
        <w:r>
          <w:rPr>
            <w:noProof/>
            <w:webHidden/>
          </w:rPr>
          <w:tab/>
        </w:r>
        <w:r>
          <w:rPr>
            <w:noProof/>
            <w:webHidden/>
          </w:rPr>
          <w:fldChar w:fldCharType="begin"/>
        </w:r>
        <w:r>
          <w:rPr>
            <w:noProof/>
            <w:webHidden/>
          </w:rPr>
          <w:instrText xml:space="preserve"> PAGEREF _Toc18092209 \h </w:instrText>
        </w:r>
        <w:r>
          <w:rPr>
            <w:noProof/>
            <w:webHidden/>
          </w:rPr>
        </w:r>
        <w:r>
          <w:rPr>
            <w:noProof/>
            <w:webHidden/>
          </w:rPr>
          <w:fldChar w:fldCharType="separate"/>
        </w:r>
        <w:r>
          <w:rPr>
            <w:noProof/>
            <w:webHidden/>
          </w:rPr>
          <w:t>64</w:t>
        </w:r>
        <w:r>
          <w:rPr>
            <w:noProof/>
            <w:webHidden/>
          </w:rPr>
          <w:fldChar w:fldCharType="end"/>
        </w:r>
      </w:hyperlink>
    </w:p>
    <w:p w14:paraId="783DC251"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56" w:anchor="_Toc18092210" w:history="1">
        <w:r w:rsidRPr="009B690E">
          <w:rPr>
            <w:rStyle w:val="Hyperlink"/>
            <w:noProof/>
          </w:rPr>
          <w:t>Figuur 43 : confusion matrix back pose</w:t>
        </w:r>
        <w:r>
          <w:rPr>
            <w:noProof/>
            <w:webHidden/>
          </w:rPr>
          <w:tab/>
        </w:r>
        <w:r>
          <w:rPr>
            <w:noProof/>
            <w:webHidden/>
          </w:rPr>
          <w:fldChar w:fldCharType="begin"/>
        </w:r>
        <w:r>
          <w:rPr>
            <w:noProof/>
            <w:webHidden/>
          </w:rPr>
          <w:instrText xml:space="preserve"> PAGEREF _Toc18092210 \h </w:instrText>
        </w:r>
        <w:r>
          <w:rPr>
            <w:noProof/>
            <w:webHidden/>
          </w:rPr>
        </w:r>
        <w:r>
          <w:rPr>
            <w:noProof/>
            <w:webHidden/>
          </w:rPr>
          <w:fldChar w:fldCharType="separate"/>
        </w:r>
        <w:r>
          <w:rPr>
            <w:noProof/>
            <w:webHidden/>
          </w:rPr>
          <w:t>65</w:t>
        </w:r>
        <w:r>
          <w:rPr>
            <w:noProof/>
            <w:webHidden/>
          </w:rPr>
          <w:fldChar w:fldCharType="end"/>
        </w:r>
      </w:hyperlink>
    </w:p>
    <w:p w14:paraId="7454990E"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57" w:anchor="_Toc18092211" w:history="1">
        <w:r w:rsidRPr="009B690E">
          <w:rPr>
            <w:rStyle w:val="Hyperlink"/>
            <w:noProof/>
          </w:rPr>
          <w:t>Figuur 44 : confusion matrix rest pose</w:t>
        </w:r>
        <w:r>
          <w:rPr>
            <w:noProof/>
            <w:webHidden/>
          </w:rPr>
          <w:tab/>
        </w:r>
        <w:r>
          <w:rPr>
            <w:noProof/>
            <w:webHidden/>
          </w:rPr>
          <w:fldChar w:fldCharType="begin"/>
        </w:r>
        <w:r>
          <w:rPr>
            <w:noProof/>
            <w:webHidden/>
          </w:rPr>
          <w:instrText xml:space="preserve"> PAGEREF _Toc18092211 \h </w:instrText>
        </w:r>
        <w:r>
          <w:rPr>
            <w:noProof/>
            <w:webHidden/>
          </w:rPr>
        </w:r>
        <w:r>
          <w:rPr>
            <w:noProof/>
            <w:webHidden/>
          </w:rPr>
          <w:fldChar w:fldCharType="separate"/>
        </w:r>
        <w:r>
          <w:rPr>
            <w:noProof/>
            <w:webHidden/>
          </w:rPr>
          <w:t>65</w:t>
        </w:r>
        <w:r>
          <w:rPr>
            <w:noProof/>
            <w:webHidden/>
          </w:rPr>
          <w:fldChar w:fldCharType="end"/>
        </w:r>
      </w:hyperlink>
    </w:p>
    <w:p w14:paraId="6C80A332"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r:id="rId58" w:anchor="_Toc18092212" w:history="1">
        <w:r w:rsidRPr="009B690E">
          <w:rPr>
            <w:rStyle w:val="Hyperlink"/>
            <w:noProof/>
          </w:rPr>
          <w:t>Figuur 45 : confusion matrix overheen alle poses</w:t>
        </w:r>
        <w:r>
          <w:rPr>
            <w:noProof/>
            <w:webHidden/>
          </w:rPr>
          <w:tab/>
        </w:r>
        <w:r>
          <w:rPr>
            <w:noProof/>
            <w:webHidden/>
          </w:rPr>
          <w:fldChar w:fldCharType="begin"/>
        </w:r>
        <w:r>
          <w:rPr>
            <w:noProof/>
            <w:webHidden/>
          </w:rPr>
          <w:instrText xml:space="preserve"> PAGEREF _Toc18092212 \h </w:instrText>
        </w:r>
        <w:r>
          <w:rPr>
            <w:noProof/>
            <w:webHidden/>
          </w:rPr>
        </w:r>
        <w:r>
          <w:rPr>
            <w:noProof/>
            <w:webHidden/>
          </w:rPr>
          <w:fldChar w:fldCharType="separate"/>
        </w:r>
        <w:r>
          <w:rPr>
            <w:noProof/>
            <w:webHidden/>
          </w:rPr>
          <w:t>66</w:t>
        </w:r>
        <w:r>
          <w:rPr>
            <w:noProof/>
            <w:webHidden/>
          </w:rPr>
          <w:fldChar w:fldCharType="end"/>
        </w:r>
      </w:hyperlink>
    </w:p>
    <w:p w14:paraId="1E01B1C6" w14:textId="77777777" w:rsidR="00CB703D" w:rsidRDefault="00CB703D" w:rsidP="00CB703D">
      <w:pPr>
        <w:pStyle w:val="Kop1"/>
      </w:pPr>
      <w:r>
        <w:lastRenderedPageBreak/>
        <w:fldChar w:fldCharType="end"/>
      </w:r>
      <w:bookmarkStart w:id="1" w:name="_Toc18092214"/>
      <w:r>
        <w:t>Lijst van tabellen</w:t>
      </w:r>
      <w:bookmarkEnd w:id="1"/>
    </w:p>
    <w:p w14:paraId="420DAF1A" w14:textId="77777777" w:rsidR="00CB703D" w:rsidRDefault="00CB703D" w:rsidP="00CB703D"/>
    <w:p w14:paraId="22035ECD"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r>
        <w:fldChar w:fldCharType="begin"/>
      </w:r>
      <w:r>
        <w:instrText xml:space="preserve"> TOC \h \z \c "Tabel" </w:instrText>
      </w:r>
      <w:r>
        <w:fldChar w:fldCharType="separate"/>
      </w:r>
      <w:hyperlink w:anchor="_Toc18092116" w:history="1">
        <w:r w:rsidRPr="00C96C9D">
          <w:rPr>
            <w:rStyle w:val="Hyperlink"/>
            <w:noProof/>
          </w:rPr>
          <w:t>Tabel 1 : relatie acc, loss tegenover kernel dimensies</w:t>
        </w:r>
        <w:r>
          <w:rPr>
            <w:noProof/>
            <w:webHidden/>
          </w:rPr>
          <w:tab/>
        </w:r>
        <w:r>
          <w:rPr>
            <w:noProof/>
            <w:webHidden/>
          </w:rPr>
          <w:fldChar w:fldCharType="begin"/>
        </w:r>
        <w:r>
          <w:rPr>
            <w:noProof/>
            <w:webHidden/>
          </w:rPr>
          <w:instrText xml:space="preserve"> PAGEREF _Toc18092116 \h </w:instrText>
        </w:r>
        <w:r>
          <w:rPr>
            <w:noProof/>
            <w:webHidden/>
          </w:rPr>
        </w:r>
        <w:r>
          <w:rPr>
            <w:noProof/>
            <w:webHidden/>
          </w:rPr>
          <w:fldChar w:fldCharType="separate"/>
        </w:r>
        <w:r>
          <w:rPr>
            <w:noProof/>
            <w:webHidden/>
          </w:rPr>
          <w:t>54</w:t>
        </w:r>
        <w:r>
          <w:rPr>
            <w:noProof/>
            <w:webHidden/>
          </w:rPr>
          <w:fldChar w:fldCharType="end"/>
        </w:r>
      </w:hyperlink>
    </w:p>
    <w:p w14:paraId="76589697"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w:anchor="_Toc18092117" w:history="1">
        <w:r w:rsidRPr="00C96C9D">
          <w:rPr>
            <w:rStyle w:val="Hyperlink"/>
            <w:noProof/>
          </w:rPr>
          <w:t>Tabel 2 : accuraatheid eerste versie openpose</w:t>
        </w:r>
        <w:r>
          <w:rPr>
            <w:noProof/>
            <w:webHidden/>
          </w:rPr>
          <w:tab/>
        </w:r>
        <w:r>
          <w:rPr>
            <w:noProof/>
            <w:webHidden/>
          </w:rPr>
          <w:fldChar w:fldCharType="begin"/>
        </w:r>
        <w:r>
          <w:rPr>
            <w:noProof/>
            <w:webHidden/>
          </w:rPr>
          <w:instrText xml:space="preserve"> PAGEREF _Toc18092117 \h </w:instrText>
        </w:r>
        <w:r>
          <w:rPr>
            <w:noProof/>
            <w:webHidden/>
          </w:rPr>
        </w:r>
        <w:r>
          <w:rPr>
            <w:noProof/>
            <w:webHidden/>
          </w:rPr>
          <w:fldChar w:fldCharType="separate"/>
        </w:r>
        <w:r>
          <w:rPr>
            <w:noProof/>
            <w:webHidden/>
          </w:rPr>
          <w:t>57</w:t>
        </w:r>
        <w:r>
          <w:rPr>
            <w:noProof/>
            <w:webHidden/>
          </w:rPr>
          <w:fldChar w:fldCharType="end"/>
        </w:r>
      </w:hyperlink>
    </w:p>
    <w:p w14:paraId="3F9620EE"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w:anchor="_Toc18092118" w:history="1">
        <w:r w:rsidRPr="00C96C9D">
          <w:rPr>
            <w:rStyle w:val="Hyperlink"/>
            <w:noProof/>
          </w:rPr>
          <w:t>Tabel 3 : accuraatheid tweede versie openpose</w:t>
        </w:r>
        <w:r>
          <w:rPr>
            <w:noProof/>
            <w:webHidden/>
          </w:rPr>
          <w:tab/>
        </w:r>
        <w:r>
          <w:rPr>
            <w:noProof/>
            <w:webHidden/>
          </w:rPr>
          <w:fldChar w:fldCharType="begin"/>
        </w:r>
        <w:r>
          <w:rPr>
            <w:noProof/>
            <w:webHidden/>
          </w:rPr>
          <w:instrText xml:space="preserve"> PAGEREF _Toc18092118 \h </w:instrText>
        </w:r>
        <w:r>
          <w:rPr>
            <w:noProof/>
            <w:webHidden/>
          </w:rPr>
        </w:r>
        <w:r>
          <w:rPr>
            <w:noProof/>
            <w:webHidden/>
          </w:rPr>
          <w:fldChar w:fldCharType="separate"/>
        </w:r>
        <w:r>
          <w:rPr>
            <w:noProof/>
            <w:webHidden/>
          </w:rPr>
          <w:t>58</w:t>
        </w:r>
        <w:r>
          <w:rPr>
            <w:noProof/>
            <w:webHidden/>
          </w:rPr>
          <w:fldChar w:fldCharType="end"/>
        </w:r>
      </w:hyperlink>
    </w:p>
    <w:p w14:paraId="7D7A30E2"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w:anchor="_Toc18092119" w:history="1">
        <w:r w:rsidRPr="00C96C9D">
          <w:rPr>
            <w:rStyle w:val="Hyperlink"/>
            <w:noProof/>
          </w:rPr>
          <w:t>Tabel 4 : accuraatheid laatste versie openpose</w:t>
        </w:r>
        <w:r>
          <w:rPr>
            <w:noProof/>
            <w:webHidden/>
          </w:rPr>
          <w:tab/>
        </w:r>
        <w:r>
          <w:rPr>
            <w:noProof/>
            <w:webHidden/>
          </w:rPr>
          <w:fldChar w:fldCharType="begin"/>
        </w:r>
        <w:r>
          <w:rPr>
            <w:noProof/>
            <w:webHidden/>
          </w:rPr>
          <w:instrText xml:space="preserve"> PAGEREF _Toc18092119 \h </w:instrText>
        </w:r>
        <w:r>
          <w:rPr>
            <w:noProof/>
            <w:webHidden/>
          </w:rPr>
        </w:r>
        <w:r>
          <w:rPr>
            <w:noProof/>
            <w:webHidden/>
          </w:rPr>
          <w:fldChar w:fldCharType="separate"/>
        </w:r>
        <w:r>
          <w:rPr>
            <w:noProof/>
            <w:webHidden/>
          </w:rPr>
          <w:t>60</w:t>
        </w:r>
        <w:r>
          <w:rPr>
            <w:noProof/>
            <w:webHidden/>
          </w:rPr>
          <w:fldChar w:fldCharType="end"/>
        </w:r>
      </w:hyperlink>
    </w:p>
    <w:p w14:paraId="53B259EB" w14:textId="77777777" w:rsidR="00CB703D" w:rsidRDefault="00CB703D" w:rsidP="00CB703D">
      <w:pPr>
        <w:pStyle w:val="Lijstmetafbeeldingen"/>
        <w:tabs>
          <w:tab w:val="right" w:leader="dot" w:pos="9492"/>
        </w:tabs>
        <w:rPr>
          <w:rFonts w:asciiTheme="minorHAnsi" w:eastAsiaTheme="minorEastAsia" w:hAnsiTheme="minorHAnsi" w:cstheme="minorBidi"/>
          <w:noProof/>
          <w:color w:val="auto"/>
          <w:sz w:val="22"/>
          <w:szCs w:val="22"/>
          <w:lang w:eastAsia="nl-BE"/>
        </w:rPr>
      </w:pPr>
      <w:hyperlink w:anchor="_Toc18092120" w:history="1">
        <w:r w:rsidRPr="00C96C9D">
          <w:rPr>
            <w:rStyle w:val="Hyperlink"/>
            <w:noProof/>
          </w:rPr>
          <w:t>Tabel 5 : resultaten regressiemodel pose specifieke datasets</w:t>
        </w:r>
        <w:r>
          <w:rPr>
            <w:noProof/>
            <w:webHidden/>
          </w:rPr>
          <w:tab/>
        </w:r>
        <w:r>
          <w:rPr>
            <w:noProof/>
            <w:webHidden/>
          </w:rPr>
          <w:fldChar w:fldCharType="begin"/>
        </w:r>
        <w:r>
          <w:rPr>
            <w:noProof/>
            <w:webHidden/>
          </w:rPr>
          <w:instrText xml:space="preserve"> PAGEREF _Toc18092120 \h </w:instrText>
        </w:r>
        <w:r>
          <w:rPr>
            <w:noProof/>
            <w:webHidden/>
          </w:rPr>
        </w:r>
        <w:r>
          <w:rPr>
            <w:noProof/>
            <w:webHidden/>
          </w:rPr>
          <w:fldChar w:fldCharType="separate"/>
        </w:r>
        <w:r>
          <w:rPr>
            <w:noProof/>
            <w:webHidden/>
          </w:rPr>
          <w:t>63</w:t>
        </w:r>
        <w:r>
          <w:rPr>
            <w:noProof/>
            <w:webHidden/>
          </w:rPr>
          <w:fldChar w:fldCharType="end"/>
        </w:r>
      </w:hyperlink>
    </w:p>
    <w:p w14:paraId="7C30641C" w14:textId="77777777" w:rsidR="00CB703D" w:rsidRDefault="00CB703D" w:rsidP="00CB703D">
      <w:r>
        <w:fldChar w:fldCharType="end"/>
      </w:r>
    </w:p>
    <w:p w14:paraId="677D7AE8" w14:textId="77777777" w:rsidR="00CB703D" w:rsidRDefault="00CB703D" w:rsidP="00CB703D"/>
    <w:p w14:paraId="53E1167C" w14:textId="77777777" w:rsidR="00CB703D" w:rsidRDefault="00CB703D" w:rsidP="00CB703D"/>
    <w:p w14:paraId="7D2864B7" w14:textId="77777777" w:rsidR="00CB703D" w:rsidRDefault="00CB703D" w:rsidP="00CB703D"/>
    <w:p w14:paraId="11ACC03D" w14:textId="77777777" w:rsidR="00CB703D" w:rsidRDefault="00CB703D" w:rsidP="00CB703D"/>
    <w:p w14:paraId="2B578C19" w14:textId="77777777" w:rsidR="00CB703D" w:rsidRDefault="00CB703D" w:rsidP="00CB703D"/>
    <w:p w14:paraId="58A66DCD" w14:textId="77777777" w:rsidR="00CB703D" w:rsidRDefault="00CB703D" w:rsidP="00CB703D"/>
    <w:p w14:paraId="03CF3FB2" w14:textId="77777777" w:rsidR="00CB703D" w:rsidRDefault="00CB703D" w:rsidP="00CB703D"/>
    <w:p w14:paraId="40CB4A8F" w14:textId="77777777" w:rsidR="00CB703D" w:rsidRDefault="00CB703D" w:rsidP="00CB703D"/>
    <w:p w14:paraId="51F820F2" w14:textId="77777777" w:rsidR="00CB703D" w:rsidRDefault="00CB703D" w:rsidP="00CB703D"/>
    <w:p w14:paraId="3714CB51" w14:textId="77777777" w:rsidR="00CB703D" w:rsidRDefault="00CB703D" w:rsidP="00CB703D"/>
    <w:p w14:paraId="33C8AF61" w14:textId="77777777" w:rsidR="00CB703D" w:rsidRDefault="00CB703D" w:rsidP="00CB703D"/>
    <w:p w14:paraId="34FCE49F" w14:textId="77777777" w:rsidR="00CB703D" w:rsidRDefault="00CB703D" w:rsidP="00CB703D"/>
    <w:p w14:paraId="64DB6D12" w14:textId="77777777" w:rsidR="00CB703D" w:rsidRDefault="00CB703D" w:rsidP="00CB703D"/>
    <w:p w14:paraId="50F4260D" w14:textId="77777777" w:rsidR="00CB703D" w:rsidRDefault="00CB703D" w:rsidP="00CB703D"/>
    <w:p w14:paraId="4164AABF" w14:textId="77777777" w:rsidR="00CB703D" w:rsidRDefault="00CB703D" w:rsidP="00CB703D"/>
    <w:p w14:paraId="4DF73C0D" w14:textId="77777777" w:rsidR="00CB703D" w:rsidRDefault="00CB703D" w:rsidP="00CB703D"/>
    <w:p w14:paraId="20C79052" w14:textId="77777777" w:rsidR="00CB703D" w:rsidRDefault="00CB703D" w:rsidP="00CB703D"/>
    <w:p w14:paraId="22F86C36" w14:textId="77777777" w:rsidR="00CB703D" w:rsidRDefault="00CB703D" w:rsidP="00CB703D"/>
    <w:p w14:paraId="2F5C25F7" w14:textId="77777777" w:rsidR="00CB703D" w:rsidRDefault="00CB703D" w:rsidP="00CB703D"/>
    <w:p w14:paraId="7D29401B" w14:textId="77777777" w:rsidR="00CB703D" w:rsidRDefault="00CB703D" w:rsidP="00CB703D"/>
    <w:p w14:paraId="328D41AC" w14:textId="77777777" w:rsidR="00CB703D" w:rsidRDefault="00CB703D" w:rsidP="00CB703D"/>
    <w:p w14:paraId="701D32AE" w14:textId="77777777" w:rsidR="00CB703D" w:rsidRDefault="00CB703D" w:rsidP="00CB703D"/>
    <w:p w14:paraId="2B2E3D31" w14:textId="77777777" w:rsidR="00CB703D" w:rsidRDefault="00CB703D" w:rsidP="00CB703D"/>
    <w:p w14:paraId="27EE3D92" w14:textId="77777777" w:rsidR="00CB703D" w:rsidRDefault="00CB703D" w:rsidP="00CB703D"/>
    <w:p w14:paraId="79BCC96D" w14:textId="77777777" w:rsidR="00CB703D" w:rsidRDefault="00CB703D" w:rsidP="00CB703D"/>
    <w:p w14:paraId="5A884E10" w14:textId="77777777" w:rsidR="00CB703D" w:rsidRDefault="00CB703D" w:rsidP="00CB703D"/>
    <w:p w14:paraId="3A279235" w14:textId="77777777" w:rsidR="00CB703D" w:rsidRDefault="00CB703D" w:rsidP="00CB703D"/>
    <w:p w14:paraId="1B20BF4B" w14:textId="77777777" w:rsidR="00CB703D" w:rsidRDefault="00CB703D" w:rsidP="00CB703D"/>
    <w:p w14:paraId="52575106" w14:textId="77777777" w:rsidR="00CB703D" w:rsidRDefault="00CB703D" w:rsidP="00CB703D"/>
    <w:p w14:paraId="7ACC3688" w14:textId="77777777" w:rsidR="00CB703D" w:rsidRDefault="00CB703D" w:rsidP="00CB703D"/>
    <w:p w14:paraId="0754FA11" w14:textId="77777777" w:rsidR="00CB703D" w:rsidRDefault="00CB703D" w:rsidP="00CB703D"/>
    <w:p w14:paraId="620A1EFD" w14:textId="77777777" w:rsidR="00CB703D" w:rsidRDefault="00CB703D" w:rsidP="00CB703D"/>
    <w:p w14:paraId="3953AE52" w14:textId="77777777" w:rsidR="00CB703D" w:rsidRDefault="00CB703D" w:rsidP="00CB703D"/>
    <w:p w14:paraId="5A535488" w14:textId="77777777" w:rsidR="00CB703D" w:rsidRDefault="00CB703D" w:rsidP="00CB703D"/>
    <w:p w14:paraId="49DECFF4" w14:textId="77777777" w:rsidR="00CB703D" w:rsidRDefault="00CB703D" w:rsidP="00CB703D"/>
    <w:p w14:paraId="03DCA8B9" w14:textId="77777777" w:rsidR="00CB703D" w:rsidRDefault="00CB703D" w:rsidP="00CB703D"/>
    <w:p w14:paraId="434175F5" w14:textId="77777777" w:rsidR="00CB703D" w:rsidRDefault="00CB703D" w:rsidP="00CB703D"/>
    <w:p w14:paraId="41570D0C" w14:textId="77777777" w:rsidR="00CB703D" w:rsidRDefault="00CB703D" w:rsidP="00CB703D"/>
    <w:p w14:paraId="439C656B" w14:textId="77777777" w:rsidR="00CB703D" w:rsidRDefault="00CB703D" w:rsidP="00CB703D"/>
    <w:p w14:paraId="61EB8E77" w14:textId="77777777" w:rsidR="00CB703D" w:rsidRDefault="00CB703D" w:rsidP="00CB703D"/>
    <w:p w14:paraId="24C547D8" w14:textId="77777777" w:rsidR="00CB703D" w:rsidRDefault="00CB703D" w:rsidP="00CB703D"/>
    <w:p w14:paraId="3F61F06D" w14:textId="77777777" w:rsidR="00CB703D" w:rsidRDefault="00CB703D" w:rsidP="00CB703D"/>
    <w:p w14:paraId="2B515FF6" w14:textId="77777777" w:rsidR="00CB703D" w:rsidRPr="00867029" w:rsidRDefault="00CB703D" w:rsidP="00CB703D">
      <w:pPr>
        <w:pStyle w:val="Kop1"/>
        <w:rPr>
          <w:lang w:val="en-GB"/>
        </w:rPr>
      </w:pPr>
      <w:bookmarkStart w:id="2" w:name="_Toc18092215"/>
      <w:r w:rsidRPr="00867029">
        <w:rPr>
          <w:lang w:val="en-GB"/>
        </w:rPr>
        <w:lastRenderedPageBreak/>
        <w:t>Afkortingen</w:t>
      </w:r>
      <w:bookmarkEnd w:id="2"/>
    </w:p>
    <w:p w14:paraId="6BDB3C74" w14:textId="77777777" w:rsidR="00CB703D" w:rsidRPr="00867029" w:rsidRDefault="00CB703D" w:rsidP="00CB703D">
      <w:pPr>
        <w:rPr>
          <w:lang w:val="en-GB"/>
        </w:rPr>
      </w:pPr>
    </w:p>
    <w:p w14:paraId="54AB110C" w14:textId="77777777" w:rsidR="00CB703D" w:rsidRPr="00867029" w:rsidRDefault="00CB703D" w:rsidP="00CB703D">
      <w:pPr>
        <w:rPr>
          <w:lang w:val="en-GB"/>
        </w:rPr>
      </w:pPr>
      <w:r w:rsidRPr="00867029">
        <w:rPr>
          <w:lang w:val="en-GB"/>
        </w:rPr>
        <w:t>AI = Artificial Intelligence</w:t>
      </w:r>
    </w:p>
    <w:p w14:paraId="41B9CA35" w14:textId="77777777" w:rsidR="00CB703D" w:rsidRPr="00867029" w:rsidRDefault="00CB703D" w:rsidP="00CB703D">
      <w:pPr>
        <w:rPr>
          <w:lang w:val="en-GB"/>
        </w:rPr>
      </w:pPr>
    </w:p>
    <w:p w14:paraId="0F8F2CB9" w14:textId="77777777" w:rsidR="00CB703D" w:rsidRPr="00867029" w:rsidRDefault="00CB703D" w:rsidP="00CB703D">
      <w:pPr>
        <w:rPr>
          <w:lang w:val="en-GB"/>
        </w:rPr>
      </w:pPr>
      <w:r w:rsidRPr="00867029">
        <w:rPr>
          <w:lang w:val="en-GB"/>
        </w:rPr>
        <w:t>ANN = Artificial Neural Network</w:t>
      </w:r>
    </w:p>
    <w:p w14:paraId="02B3640B" w14:textId="77777777" w:rsidR="00CB703D" w:rsidRPr="00867029" w:rsidRDefault="00CB703D" w:rsidP="00CB703D">
      <w:pPr>
        <w:rPr>
          <w:lang w:val="en-GB"/>
        </w:rPr>
      </w:pPr>
    </w:p>
    <w:p w14:paraId="37119B44" w14:textId="77777777" w:rsidR="00CB703D" w:rsidRPr="00867029" w:rsidRDefault="00CB703D" w:rsidP="00CB703D">
      <w:pPr>
        <w:rPr>
          <w:lang w:val="en-GB"/>
        </w:rPr>
      </w:pPr>
      <w:r w:rsidRPr="00867029">
        <w:rPr>
          <w:lang w:val="en-GB"/>
        </w:rPr>
        <w:t>CNN = Convolutional Neural Network</w:t>
      </w:r>
    </w:p>
    <w:p w14:paraId="397E4C0F" w14:textId="77777777" w:rsidR="00CB703D" w:rsidRPr="00867029" w:rsidRDefault="00CB703D" w:rsidP="00CB703D">
      <w:pPr>
        <w:rPr>
          <w:lang w:val="en-GB"/>
        </w:rPr>
      </w:pPr>
    </w:p>
    <w:p w14:paraId="3D38A973" w14:textId="77777777" w:rsidR="00CB703D" w:rsidRPr="00867029" w:rsidRDefault="00CB703D" w:rsidP="00CB703D">
      <w:pPr>
        <w:rPr>
          <w:lang w:val="en-GB"/>
        </w:rPr>
      </w:pPr>
      <w:r w:rsidRPr="00867029">
        <w:rPr>
          <w:lang w:val="en-GB"/>
        </w:rPr>
        <w:t>API  = Application Programming Interface</w:t>
      </w:r>
    </w:p>
    <w:p w14:paraId="41C97DFD" w14:textId="77777777" w:rsidR="00CB703D" w:rsidRPr="00867029" w:rsidRDefault="00CB703D" w:rsidP="00CB703D">
      <w:pPr>
        <w:rPr>
          <w:lang w:val="en-GB"/>
        </w:rPr>
      </w:pPr>
    </w:p>
    <w:p w14:paraId="69F32B40" w14:textId="77777777" w:rsidR="00CB703D" w:rsidRPr="00A23521" w:rsidRDefault="00CB703D" w:rsidP="00CB703D">
      <w:r>
        <w:t>ReLu = Rectified Linear Unit</w:t>
      </w:r>
    </w:p>
    <w:p w14:paraId="30CF1602" w14:textId="77777777" w:rsidR="00CB703D" w:rsidRDefault="00CB703D" w:rsidP="00CB703D">
      <w:pPr>
        <w:pStyle w:val="Kop1"/>
      </w:pPr>
    </w:p>
    <w:p w14:paraId="138C29D0" w14:textId="77777777" w:rsidR="00CB703D" w:rsidRDefault="00CB703D" w:rsidP="00CB703D">
      <w:pPr>
        <w:pStyle w:val="Kop1"/>
      </w:pPr>
      <w:bookmarkStart w:id="3" w:name="_Toc18092216"/>
    </w:p>
    <w:p w14:paraId="032CD74D" w14:textId="77777777" w:rsidR="00CB703D" w:rsidRDefault="00CB703D" w:rsidP="00CB703D">
      <w:pPr>
        <w:pStyle w:val="Kop1"/>
      </w:pPr>
    </w:p>
    <w:p w14:paraId="6A4C4411" w14:textId="77777777" w:rsidR="00CB703D" w:rsidRDefault="00CB703D" w:rsidP="00CB703D"/>
    <w:p w14:paraId="0ADC28A2" w14:textId="77777777" w:rsidR="00CB703D" w:rsidRDefault="00CB703D" w:rsidP="00CB703D"/>
    <w:p w14:paraId="3B0F7AE9" w14:textId="77777777" w:rsidR="00CB703D" w:rsidRDefault="00CB703D" w:rsidP="00CB703D"/>
    <w:p w14:paraId="5BEB0EFD" w14:textId="77777777" w:rsidR="00CB703D" w:rsidRDefault="00CB703D" w:rsidP="00CB703D"/>
    <w:p w14:paraId="63AAF1A6" w14:textId="77777777" w:rsidR="00CB703D" w:rsidRDefault="00CB703D" w:rsidP="00CB703D">
      <w:pPr>
        <w:pStyle w:val="Kop1"/>
      </w:pPr>
    </w:p>
    <w:p w14:paraId="3005632B" w14:textId="77777777" w:rsidR="00CB703D" w:rsidRDefault="00CB703D" w:rsidP="00CB703D"/>
    <w:p w14:paraId="59BA37BE" w14:textId="77777777" w:rsidR="00CB703D" w:rsidRDefault="00CB703D" w:rsidP="00CB703D"/>
    <w:p w14:paraId="57F96D08" w14:textId="77777777" w:rsidR="00CB703D" w:rsidRDefault="00CB703D" w:rsidP="00CB703D"/>
    <w:p w14:paraId="16D8B329" w14:textId="77777777" w:rsidR="00CB703D" w:rsidRPr="00093759" w:rsidRDefault="00CB703D" w:rsidP="00CB703D"/>
    <w:p w14:paraId="125DEAEA" w14:textId="77777777" w:rsidR="00CB703D" w:rsidRDefault="00CB703D" w:rsidP="00CB703D">
      <w:pPr>
        <w:pStyle w:val="Kop1"/>
      </w:pPr>
    </w:p>
    <w:p w14:paraId="3809BD45" w14:textId="77777777" w:rsidR="00CB703D" w:rsidRDefault="00CB703D" w:rsidP="00CB703D">
      <w:pPr>
        <w:pStyle w:val="Kop1"/>
      </w:pPr>
    </w:p>
    <w:p w14:paraId="68AEC4A0" w14:textId="77777777" w:rsidR="00CB703D" w:rsidRDefault="00CB703D" w:rsidP="00CB703D"/>
    <w:p w14:paraId="13BA0FAF" w14:textId="77777777" w:rsidR="00CB703D" w:rsidRDefault="00CB703D" w:rsidP="00CB703D"/>
    <w:p w14:paraId="63F87314" w14:textId="77777777" w:rsidR="00CB703D" w:rsidRDefault="00CB703D" w:rsidP="00CB703D"/>
    <w:p w14:paraId="4D63C38C" w14:textId="77777777" w:rsidR="00CB703D" w:rsidRDefault="00CB703D" w:rsidP="00CB703D"/>
    <w:p w14:paraId="0751A050" w14:textId="77777777" w:rsidR="00CB703D" w:rsidRDefault="00CB703D" w:rsidP="00CB703D"/>
    <w:p w14:paraId="617FD75B" w14:textId="77777777" w:rsidR="00CB703D" w:rsidRPr="00093759" w:rsidRDefault="00CB703D" w:rsidP="00CB703D"/>
    <w:p w14:paraId="0075A40A" w14:textId="77777777" w:rsidR="00CB703D" w:rsidRDefault="00CB703D" w:rsidP="00CB703D"/>
    <w:p w14:paraId="3C22CF47" w14:textId="77777777" w:rsidR="00CB703D" w:rsidRDefault="00CB703D" w:rsidP="00CB703D"/>
    <w:p w14:paraId="1E76A0C0" w14:textId="77777777" w:rsidR="00CB703D" w:rsidRDefault="00CB703D" w:rsidP="00CB703D"/>
    <w:p w14:paraId="4801AF68" w14:textId="77777777" w:rsidR="00CB703D" w:rsidRPr="00093759" w:rsidRDefault="00CB703D" w:rsidP="00CB703D"/>
    <w:p w14:paraId="03B2F177" w14:textId="77777777" w:rsidR="00CB703D" w:rsidRDefault="00CB703D" w:rsidP="00CB703D">
      <w:pPr>
        <w:pStyle w:val="Kop1"/>
      </w:pPr>
      <w:r>
        <w:lastRenderedPageBreak/>
        <w:t>Hoofdstuk 1 : Inleiding</w:t>
      </w:r>
      <w:bookmarkEnd w:id="3"/>
    </w:p>
    <w:p w14:paraId="02E61D0E" w14:textId="77777777" w:rsidR="00CB703D" w:rsidRDefault="00CB703D" w:rsidP="00CB703D">
      <w:pPr>
        <w:pStyle w:val="Kop1"/>
        <w:numPr>
          <w:ilvl w:val="1"/>
          <w:numId w:val="12"/>
        </w:numPr>
      </w:pPr>
      <w:bookmarkStart w:id="4" w:name="_Toc18092217"/>
      <w:r>
        <w:t>Kadering masterproef</w:t>
      </w:r>
      <w:bookmarkEnd w:id="4"/>
    </w:p>
    <w:p w14:paraId="50F545C0" w14:textId="77777777" w:rsidR="00CB703D" w:rsidRDefault="00CB703D" w:rsidP="00CB703D"/>
    <w:p w14:paraId="6C81C246" w14:textId="77777777" w:rsidR="00CB703D" w:rsidRDefault="00CB703D" w:rsidP="00CB703D">
      <w:pPr>
        <w:spacing w:line="320" w:lineRule="exact"/>
      </w:pPr>
      <w:r>
        <w:t xml:space="preserve">De wielersport is niet meer wat het ooit geweest is. Tijden waarin vedetten zoals Eddy Merckx, Fausto Coppi en Bernard Hinault op handen werden gedragen zijn gepasseerd. Uiteraard zijn er nog steeds hedendaagse supersterren zoals Tom Boonen of Chris Froome, maar deze lijken hun voorgangers niet te evenaren in roem en bekendheid.  </w:t>
      </w:r>
    </w:p>
    <w:p w14:paraId="4906DB02" w14:textId="77777777" w:rsidR="00CB703D" w:rsidRDefault="00CB703D" w:rsidP="00CB703D">
      <w:pPr>
        <w:spacing w:line="320" w:lineRule="exact"/>
      </w:pPr>
    </w:p>
    <w:p w14:paraId="270CC501" w14:textId="77777777" w:rsidR="00CB703D" w:rsidRDefault="00CB703D" w:rsidP="00CB703D">
      <w:pPr>
        <w:spacing w:line="320" w:lineRule="exact"/>
      </w:pPr>
      <w:r>
        <w:t xml:space="preserve">Dit verlies in populariteit heeft verschillende gevolgen. Jongere generaties lijken interesse te hebben verloren in de sport, de renners worden aangemoedigd door minder en minder fans en het wielertoerisme daalt sterk in populariteit. </w:t>
      </w:r>
    </w:p>
    <w:p w14:paraId="2FEE72B5" w14:textId="77777777" w:rsidR="00CB703D" w:rsidRDefault="00CB703D" w:rsidP="00CB703D">
      <w:pPr>
        <w:spacing w:line="320" w:lineRule="exact"/>
      </w:pPr>
    </w:p>
    <w:p w14:paraId="69B35E32" w14:textId="77777777" w:rsidR="00CB703D" w:rsidRDefault="00CB703D" w:rsidP="00CB703D">
      <w:pPr>
        <w:spacing w:line="320" w:lineRule="exact"/>
      </w:pPr>
      <w:r>
        <w:t>Een ander, minder opgemerkt, gevolg is het saaie, ouderwetse label dat tegenwoordig wordt toegewezen aan de verschillende wielermusea. Deze wielermusea bezitten vaak een indrukwekkende collectie aan wielermemorabilia zoals trofeeën of handgetekend materieel, maar vinden het moeilijk om het publiek warm te maken voor deze grote verzameling aan wielerhistoriek.</w:t>
      </w:r>
    </w:p>
    <w:p w14:paraId="21319934" w14:textId="77777777" w:rsidR="00CB703D" w:rsidRDefault="00CB703D" w:rsidP="00CB703D">
      <w:pPr>
        <w:spacing w:line="320" w:lineRule="exact"/>
      </w:pPr>
    </w:p>
    <w:p w14:paraId="06CF2F18" w14:textId="77777777" w:rsidR="00CB703D" w:rsidRDefault="00CB703D" w:rsidP="00CB703D">
      <w:pPr>
        <w:spacing w:line="320" w:lineRule="exact"/>
      </w:pPr>
      <w:r>
        <w:t xml:space="preserve">Wat als een wielermuseum zijn indrukwekkende collectie op een modernere manier zou kunnen tentoonstellen? Wielermuseum KOERS te Roeselare had net dit idee. In samenwerking met IDLab Ghent werd een ambitieus project gestart, genaamd ‘Museum in de Living : Etappe 2’. Het doel van dit project was om de kijker tijdens het verloop van de koers relevantie collectiestukken te tonen, gerelateerd aan de positie waarop de renners zich op dat moment bevonden. Het tonen van deze collectiestukken gebeurt via een live </w:t>
      </w:r>
      <w:r w:rsidRPr="00D62CFD">
        <w:rPr>
          <w:i/>
        </w:rPr>
        <w:t>webfeed</w:t>
      </w:r>
      <w:r>
        <w:t xml:space="preserve"> die gehost wordt op de website van KOERS zelf. Deze kan dan bekeken worden door de kijker via een smartphone, laptop of tablet.</w:t>
      </w:r>
    </w:p>
    <w:p w14:paraId="554E5EF8" w14:textId="77777777" w:rsidR="00CB703D" w:rsidRDefault="00CB703D" w:rsidP="00CB703D">
      <w:pPr>
        <w:spacing w:line="320" w:lineRule="exact"/>
      </w:pPr>
    </w:p>
    <w:p w14:paraId="3A9E3339" w14:textId="77777777" w:rsidR="00CB703D" w:rsidRDefault="00CB703D" w:rsidP="00CB703D">
      <w:pPr>
        <w:spacing w:line="320" w:lineRule="exact"/>
        <w:rPr>
          <w:rFonts w:cstheme="minorHAnsi"/>
        </w:rPr>
      </w:pPr>
      <w:r>
        <w:t xml:space="preserve">Het project zelf werd opgesplitst in 4 fasen. </w:t>
      </w:r>
      <w:r>
        <w:rPr>
          <w:rFonts w:cstheme="minorHAnsi"/>
        </w:rPr>
        <w:t>De</w:t>
      </w:r>
      <w:r w:rsidRPr="004D379F">
        <w:rPr>
          <w:rFonts w:cstheme="minorHAnsi"/>
        </w:rPr>
        <w:t xml:space="preserve"> eerste fase </w:t>
      </w:r>
      <w:r>
        <w:rPr>
          <w:rFonts w:cstheme="minorHAnsi"/>
        </w:rPr>
        <w:t xml:space="preserve">bestond uit </w:t>
      </w:r>
      <w:r w:rsidRPr="004D379F">
        <w:rPr>
          <w:rFonts w:cstheme="minorHAnsi"/>
        </w:rPr>
        <w:t xml:space="preserve">het voorzien van een </w:t>
      </w:r>
      <w:r w:rsidRPr="00A819F2">
        <w:rPr>
          <w:rFonts w:cstheme="minorHAnsi"/>
          <w:i/>
        </w:rPr>
        <w:t>geotag</w:t>
      </w:r>
      <w:r w:rsidRPr="004D379F">
        <w:rPr>
          <w:rFonts w:cstheme="minorHAnsi"/>
        </w:rPr>
        <w:t xml:space="preserve"> voor elk collectiestuk</w:t>
      </w:r>
      <w:r>
        <w:rPr>
          <w:rFonts w:cstheme="minorHAnsi"/>
        </w:rPr>
        <w:t>, zodat elk collectiestuk gelinkt kon worden aan een bepaalde locatie. In de</w:t>
      </w:r>
      <w:r w:rsidRPr="004D379F">
        <w:rPr>
          <w:rFonts w:cstheme="minorHAnsi"/>
        </w:rPr>
        <w:t xml:space="preserve"> tweede fase </w:t>
      </w:r>
      <w:r>
        <w:rPr>
          <w:rFonts w:cstheme="minorHAnsi"/>
        </w:rPr>
        <w:t>werden</w:t>
      </w:r>
      <w:r w:rsidRPr="004D379F">
        <w:rPr>
          <w:rFonts w:cstheme="minorHAnsi"/>
        </w:rPr>
        <w:t xml:space="preserve"> deze geotags </w:t>
      </w:r>
      <w:r>
        <w:rPr>
          <w:rFonts w:cstheme="minorHAnsi"/>
        </w:rPr>
        <w:t>gebruikt om op basis van</w:t>
      </w:r>
      <w:r w:rsidRPr="004D379F">
        <w:rPr>
          <w:rFonts w:cstheme="minorHAnsi"/>
        </w:rPr>
        <w:t xml:space="preserve"> de huidige locatie van de kopgroep van een bepaalde wielerwedstrijd </w:t>
      </w:r>
      <w:r>
        <w:rPr>
          <w:rFonts w:cstheme="minorHAnsi"/>
        </w:rPr>
        <w:t>een relevant collectiestuk te tonen</w:t>
      </w:r>
      <w:r w:rsidRPr="004D379F">
        <w:rPr>
          <w:rFonts w:cstheme="minorHAnsi"/>
        </w:rPr>
        <w:t xml:space="preserve">. De derde fase </w:t>
      </w:r>
      <w:r>
        <w:rPr>
          <w:rFonts w:cstheme="minorHAnsi"/>
        </w:rPr>
        <w:t>bestond</w:t>
      </w:r>
      <w:r w:rsidRPr="004D379F">
        <w:rPr>
          <w:rFonts w:cstheme="minorHAnsi"/>
        </w:rPr>
        <w:t xml:space="preserve"> uit het optimaliseren van de tweede fase, aan de hand van een ‘</w:t>
      </w:r>
      <w:r w:rsidRPr="00A819F2">
        <w:rPr>
          <w:rFonts w:cstheme="minorHAnsi"/>
          <w:i/>
        </w:rPr>
        <w:t>recommender engine’</w:t>
      </w:r>
      <w:r w:rsidRPr="004D379F">
        <w:rPr>
          <w:rFonts w:cstheme="minorHAnsi"/>
        </w:rPr>
        <w:t>. Deze filter</w:t>
      </w:r>
      <w:r>
        <w:rPr>
          <w:rFonts w:cstheme="minorHAnsi"/>
        </w:rPr>
        <w:t>de</w:t>
      </w:r>
      <w:r w:rsidRPr="004D379F">
        <w:rPr>
          <w:rFonts w:cstheme="minorHAnsi"/>
        </w:rPr>
        <w:t xml:space="preserve"> op basis van het gedrag van de eindgebruiker de collectie aan wielererfgoed zodat deze beter afgestemd </w:t>
      </w:r>
      <w:r>
        <w:rPr>
          <w:rFonts w:cstheme="minorHAnsi"/>
        </w:rPr>
        <w:t>was</w:t>
      </w:r>
      <w:r w:rsidRPr="004D379F">
        <w:rPr>
          <w:rFonts w:cstheme="minorHAnsi"/>
        </w:rPr>
        <w:t xml:space="preserve"> op de interesses van de eindgebruiker. </w:t>
      </w:r>
      <w:r>
        <w:rPr>
          <w:rFonts w:cstheme="minorHAnsi"/>
        </w:rPr>
        <w:t>In de vierde fase werd de webfeed zelf ontworpen, om zo de collectiestukken te tonen aan de eindgebruiker.</w:t>
      </w:r>
    </w:p>
    <w:p w14:paraId="621FF775" w14:textId="77777777" w:rsidR="00CB703D" w:rsidRDefault="00CB703D" w:rsidP="00CB703D">
      <w:pPr>
        <w:spacing w:line="320" w:lineRule="exact"/>
        <w:rPr>
          <w:rFonts w:cstheme="minorHAnsi"/>
        </w:rPr>
      </w:pPr>
    </w:p>
    <w:p w14:paraId="7F6536F7" w14:textId="77777777" w:rsidR="00CB703D" w:rsidRDefault="00CB703D" w:rsidP="00CB703D">
      <w:pPr>
        <w:spacing w:line="320" w:lineRule="exact"/>
        <w:rPr>
          <w:rFonts w:cstheme="minorHAnsi"/>
        </w:rPr>
      </w:pPr>
    </w:p>
    <w:p w14:paraId="68FA9E69" w14:textId="77777777" w:rsidR="00CB703D" w:rsidRDefault="00CB703D" w:rsidP="00CB703D">
      <w:pPr>
        <w:spacing w:line="320" w:lineRule="exact"/>
        <w:rPr>
          <w:rFonts w:cstheme="minorHAnsi"/>
        </w:rPr>
      </w:pPr>
    </w:p>
    <w:p w14:paraId="719C0592" w14:textId="77777777" w:rsidR="00CB703D" w:rsidRPr="00963360" w:rsidRDefault="00CB703D" w:rsidP="00CB703D">
      <w:pPr>
        <w:spacing w:line="320" w:lineRule="exact"/>
        <w:rPr>
          <w:rFonts w:cstheme="minorHAnsi"/>
        </w:rPr>
      </w:pPr>
    </w:p>
    <w:p w14:paraId="098EB3AB" w14:textId="77777777" w:rsidR="00CB703D" w:rsidRPr="0034130D" w:rsidRDefault="00CB703D" w:rsidP="00CB703D">
      <w:pPr>
        <w:pStyle w:val="Kop1"/>
      </w:pPr>
      <w:bookmarkStart w:id="5" w:name="_Toc18092218"/>
      <w:r>
        <w:lastRenderedPageBreak/>
        <w:t>1.2 Probleemstelling masterproef</w:t>
      </w:r>
      <w:bookmarkEnd w:id="5"/>
    </w:p>
    <w:p w14:paraId="428F63E3" w14:textId="77777777" w:rsidR="00CB703D" w:rsidRDefault="00CB703D" w:rsidP="00CB703D">
      <w:pPr>
        <w:spacing w:line="320" w:lineRule="exact"/>
        <w:rPr>
          <w:rFonts w:cstheme="minorHAnsi"/>
        </w:rPr>
      </w:pPr>
    </w:p>
    <w:p w14:paraId="11F7E138" w14:textId="77777777" w:rsidR="00CB703D" w:rsidRDefault="00CB703D" w:rsidP="00CB703D">
      <w:pPr>
        <w:spacing w:line="320" w:lineRule="exact"/>
        <w:rPr>
          <w:rFonts w:cstheme="minorHAnsi"/>
        </w:rPr>
      </w:pPr>
      <w:r>
        <w:rPr>
          <w:rFonts w:cstheme="minorHAnsi"/>
        </w:rPr>
        <w:t>Deze masterproef kadert in het project ‘</w:t>
      </w:r>
      <w:r>
        <w:t>Museum in de Living : Etappe 2’</w:t>
      </w:r>
      <w:r>
        <w:rPr>
          <w:rFonts w:cstheme="minorHAnsi"/>
        </w:rPr>
        <w:t xml:space="preserve">, meer specifiek als een deel van fase 2. Na fase 1 was het reeds mogelijk om aan een bepaalde locatie een collectiestuk te linken. Dit collectiestuk mocht echter alleen getoond worden indien deze locatie de locatie van de kopgroep was. </w:t>
      </w:r>
    </w:p>
    <w:p w14:paraId="6D87EE71" w14:textId="77777777" w:rsidR="00CB703D" w:rsidRDefault="00CB703D" w:rsidP="00CB703D">
      <w:pPr>
        <w:spacing w:line="320" w:lineRule="exact"/>
        <w:rPr>
          <w:rFonts w:cstheme="minorHAnsi"/>
        </w:rPr>
      </w:pPr>
      <w:r>
        <w:rPr>
          <w:rFonts w:cstheme="minorHAnsi"/>
        </w:rPr>
        <w:t>De locatie van de kopgroep is relatief eenvoudig af te leiden uit de kilometerindicator die steeds te zien is tijdens een televisie-uitzending. Dit volstond echter niet, aangezien de kopgroep ook effectief in beeld moest worden gebracht alvorens dit collectiestuk getoond kon worden.</w:t>
      </w:r>
    </w:p>
    <w:p w14:paraId="12D361BC" w14:textId="77777777" w:rsidR="00CB703D" w:rsidRDefault="00CB703D" w:rsidP="00CB703D">
      <w:pPr>
        <w:spacing w:line="320" w:lineRule="exact"/>
        <w:rPr>
          <w:rFonts w:cstheme="minorHAnsi"/>
        </w:rPr>
      </w:pPr>
    </w:p>
    <w:p w14:paraId="5259265D" w14:textId="77777777" w:rsidR="00CB703D" w:rsidRPr="006D76D2" w:rsidRDefault="00CB703D" w:rsidP="00CB703D">
      <w:pPr>
        <w:spacing w:line="320" w:lineRule="exact"/>
        <w:rPr>
          <w:rFonts w:cstheme="minorHAnsi"/>
        </w:rPr>
      </w:pPr>
      <w:r>
        <w:rPr>
          <w:rFonts w:cstheme="minorHAnsi"/>
        </w:rPr>
        <w:t>Er moest met andere woorden een methode gevonden worden om te detecteren of de renners die zichtbaar waren, de renners waren die zich in de kopgroep bevonden.</w:t>
      </w:r>
    </w:p>
    <w:p w14:paraId="4121990C" w14:textId="77777777" w:rsidR="00CB703D" w:rsidRDefault="00CB703D" w:rsidP="00CB703D">
      <w:pPr>
        <w:pStyle w:val="Kop1"/>
      </w:pPr>
      <w:bookmarkStart w:id="6" w:name="_Toc18092219"/>
      <w:r>
        <w:t>1.3 Doelstelling masterproef</w:t>
      </w:r>
      <w:bookmarkEnd w:id="6"/>
    </w:p>
    <w:p w14:paraId="40F94457" w14:textId="77777777" w:rsidR="00CB703D" w:rsidRDefault="00CB703D" w:rsidP="00CB703D"/>
    <w:p w14:paraId="35BF956C" w14:textId="77777777" w:rsidR="00CB703D" w:rsidRDefault="00CB703D" w:rsidP="00CB703D">
      <w:pPr>
        <w:spacing w:line="320" w:lineRule="exact"/>
        <w:rPr>
          <w:rFonts w:cstheme="minorBidi"/>
        </w:rPr>
      </w:pPr>
      <w:r w:rsidRPr="0425C338">
        <w:rPr>
          <w:rFonts w:cstheme="minorBidi"/>
        </w:rPr>
        <w:t xml:space="preserve">Deze masterproef beschrijft hoe </w:t>
      </w:r>
      <w:r>
        <w:rPr>
          <w:rFonts w:cstheme="minorBidi"/>
        </w:rPr>
        <w:t>renner herkenning op basis van wielertenue</w:t>
      </w:r>
      <w:r w:rsidRPr="0425C338">
        <w:rPr>
          <w:rFonts w:cstheme="minorBidi"/>
        </w:rPr>
        <w:t xml:space="preserve"> werd geïmplementeerd. Er werd gebruik gemaakt van een </w:t>
      </w:r>
      <w:r w:rsidRPr="00454E57">
        <w:rPr>
          <w:rFonts w:cstheme="minorBidi"/>
          <w:i/>
        </w:rPr>
        <w:t>Convolutional Neural Network</w:t>
      </w:r>
      <w:r w:rsidRPr="0425C338">
        <w:rPr>
          <w:rFonts w:cstheme="minorBidi"/>
        </w:rPr>
        <w:t xml:space="preserve"> (CNN)</w:t>
      </w:r>
      <w:r>
        <w:rPr>
          <w:rFonts w:cstheme="minorBidi"/>
        </w:rPr>
        <w:t>,</w:t>
      </w:r>
      <w:r w:rsidRPr="0425C338">
        <w:rPr>
          <w:rFonts w:cstheme="minorBidi"/>
        </w:rPr>
        <w:t xml:space="preserve"> een vorm van </w:t>
      </w:r>
      <w:r w:rsidRPr="00454E57">
        <w:rPr>
          <w:rFonts w:cstheme="minorBidi"/>
          <w:i/>
        </w:rPr>
        <w:t>Artificial Intelligence</w:t>
      </w:r>
      <w:r w:rsidRPr="0425C338">
        <w:rPr>
          <w:rFonts w:cstheme="minorBidi"/>
        </w:rPr>
        <w:t xml:space="preserve"> (AI). Het gebruik van een CNN maakte het mogelijk om op basis van de videobeelden van een uitzending </w:t>
      </w:r>
      <w:r>
        <w:rPr>
          <w:rFonts w:cstheme="minorBidi"/>
        </w:rPr>
        <w:t>te herkennen welke wielerploegen op dat ogenblik in beeld waren</w:t>
      </w:r>
      <w:r w:rsidRPr="0425C338">
        <w:rPr>
          <w:rFonts w:cstheme="minorBidi"/>
        </w:rPr>
        <w:t>.</w:t>
      </w:r>
      <w:r>
        <w:rPr>
          <w:rFonts w:cstheme="minorBidi"/>
        </w:rPr>
        <w:t xml:space="preserve"> </w:t>
      </w:r>
    </w:p>
    <w:p w14:paraId="11D42595" w14:textId="77777777" w:rsidR="00CB703D" w:rsidRDefault="00CB703D" w:rsidP="00CB703D">
      <w:pPr>
        <w:spacing w:line="320" w:lineRule="exact"/>
        <w:rPr>
          <w:rFonts w:cstheme="minorBidi"/>
        </w:rPr>
      </w:pPr>
    </w:p>
    <w:p w14:paraId="12B27456" w14:textId="77777777" w:rsidR="00CB703D" w:rsidRDefault="00CB703D" w:rsidP="00CB703D">
      <w:pPr>
        <w:spacing w:line="320" w:lineRule="exact"/>
        <w:rPr>
          <w:rFonts w:cstheme="minorBidi"/>
        </w:rPr>
      </w:pPr>
      <w:r>
        <w:rPr>
          <w:rFonts w:cstheme="minorBidi"/>
        </w:rPr>
        <w:t>Indien gekend was wat de verdeling van de kopgroep was, met andere woorden hoeveel renners van elke wielerploeg aanwezig waren, kon deze informatie gecombineerd worden om zo de kopgroep te identificeren.</w:t>
      </w:r>
    </w:p>
    <w:p w14:paraId="6325CB5A" w14:textId="77777777" w:rsidR="00CB703D" w:rsidRDefault="00CB703D" w:rsidP="00CB703D">
      <w:pPr>
        <w:spacing w:line="320" w:lineRule="exact"/>
        <w:rPr>
          <w:rFonts w:cstheme="minorBidi"/>
        </w:rPr>
      </w:pPr>
    </w:p>
    <w:p w14:paraId="3BF719CE" w14:textId="77777777" w:rsidR="00CB703D" w:rsidRDefault="00CB703D" w:rsidP="00CB703D">
      <w:pPr>
        <w:spacing w:line="320" w:lineRule="exact"/>
        <w:rPr>
          <w:rFonts w:cstheme="minorBidi"/>
        </w:rPr>
      </w:pPr>
      <w:r w:rsidRPr="0425C338">
        <w:rPr>
          <w:rFonts w:cstheme="minorBidi"/>
        </w:rPr>
        <w:t>Hieronder volgt een korte inleiding tot AI</w:t>
      </w:r>
      <w:r>
        <w:rPr>
          <w:rFonts w:cstheme="minorBidi"/>
        </w:rPr>
        <w:t>,</w:t>
      </w:r>
      <w:r w:rsidRPr="0425C338">
        <w:rPr>
          <w:rFonts w:cstheme="minorBidi"/>
        </w:rPr>
        <w:t xml:space="preserve"> waarna het verloop van de masterproef zelf wordt beschreven.</w:t>
      </w:r>
      <w:r>
        <w:rPr>
          <w:rFonts w:cstheme="minorBidi"/>
        </w:rPr>
        <w:t xml:space="preserve"> </w:t>
      </w:r>
    </w:p>
    <w:p w14:paraId="11A5D313" w14:textId="77777777" w:rsidR="00CB703D" w:rsidRPr="006D76D2" w:rsidRDefault="00CB703D" w:rsidP="00CB703D"/>
    <w:p w14:paraId="219F2E36" w14:textId="77777777" w:rsidR="00CB703D" w:rsidRPr="00DA0C9F" w:rsidRDefault="00CB703D" w:rsidP="00CB703D">
      <w:pPr>
        <w:pStyle w:val="Kop1"/>
      </w:pPr>
      <w:bookmarkStart w:id="7" w:name="_Toc18092220"/>
      <w:r>
        <w:t>1.4 Inhoud masterproef</w:t>
      </w:r>
      <w:bookmarkEnd w:id="7"/>
    </w:p>
    <w:p w14:paraId="72BC8AD5" w14:textId="77777777" w:rsidR="00CB703D" w:rsidRDefault="00CB703D" w:rsidP="00CB703D"/>
    <w:p w14:paraId="4626F694" w14:textId="77777777" w:rsidR="00CB703D" w:rsidRDefault="00CB703D" w:rsidP="00CB703D">
      <w:pPr>
        <w:spacing w:line="320" w:lineRule="exact"/>
      </w:pPr>
      <w:r>
        <w:t xml:space="preserve">In recente tijden is AI waarschijnlijk het meest besproken onderwerp in de wereld van de informatica. Toch wordt het vaak verward met termen zoals </w:t>
      </w:r>
      <w:r w:rsidRPr="00454E57">
        <w:rPr>
          <w:i/>
        </w:rPr>
        <w:t>machine learning</w:t>
      </w:r>
      <w:r>
        <w:t xml:space="preserve"> of </w:t>
      </w:r>
      <w:r w:rsidRPr="00454E57">
        <w:rPr>
          <w:i/>
        </w:rPr>
        <w:t>deep learning</w:t>
      </w:r>
      <w:r>
        <w:t xml:space="preserve">. Een korte introductie is vereist. </w:t>
      </w:r>
    </w:p>
    <w:p w14:paraId="5FCE6681" w14:textId="77777777" w:rsidR="00CB703D" w:rsidRDefault="00CB703D" w:rsidP="00CB703D">
      <w:pPr>
        <w:spacing w:line="320" w:lineRule="exact"/>
      </w:pPr>
    </w:p>
    <w:p w14:paraId="0C3F3B6F" w14:textId="77777777" w:rsidR="00CB703D" w:rsidRDefault="00CB703D" w:rsidP="00CB703D">
      <w:pPr>
        <w:pStyle w:val="Kop1"/>
      </w:pPr>
      <w:bookmarkStart w:id="8" w:name="_Toc18092221"/>
      <w:r>
        <w:t>1.4.1 Artificiële intelligentie</w:t>
      </w:r>
      <w:bookmarkEnd w:id="8"/>
    </w:p>
    <w:p w14:paraId="70D7B942" w14:textId="77777777" w:rsidR="00CB703D" w:rsidRDefault="00CB703D" w:rsidP="00CB703D">
      <w:pPr>
        <w:spacing w:line="320" w:lineRule="exact"/>
      </w:pPr>
    </w:p>
    <w:p w14:paraId="1EEB1210" w14:textId="77777777" w:rsidR="00CB703D" w:rsidRDefault="00CB703D" w:rsidP="00CB703D">
      <w:pPr>
        <w:spacing w:line="320" w:lineRule="exact"/>
      </w:pPr>
      <w:r>
        <w:t xml:space="preserve">Een programma valt onder de tak van AI indien het geen vaste regels meekrijgt, maar zelf verwacht wordt te leren wat die regels zijn. Neem bijvoorbeeld een programma dat 2 getallen optelt. Indien dit programma geen regels meekrijgt die het vertellen hoe 2 getallen op te tellen, maar een groot aantal voorbeelden (2+2=4, 5+6=11, …) en hieruit moet afleiden hoe 2 getallen op te tellen, valt het onder de tak van AI. </w:t>
      </w:r>
    </w:p>
    <w:p w14:paraId="3B20B7AB" w14:textId="77777777" w:rsidR="00CB703D" w:rsidRDefault="00CB703D" w:rsidP="00CB703D">
      <w:pPr>
        <w:spacing w:line="320" w:lineRule="exact"/>
      </w:pPr>
      <w:r>
        <w:t>AI kan dus zeer eenvoudig zijn.</w:t>
      </w:r>
    </w:p>
    <w:p w14:paraId="7132FC60" w14:textId="77777777" w:rsidR="00CB703D" w:rsidRDefault="00CB703D" w:rsidP="00CB703D">
      <w:pPr>
        <w:pStyle w:val="Kop1"/>
      </w:pPr>
      <w:bookmarkStart w:id="9" w:name="_Toc18092222"/>
      <w:r>
        <w:lastRenderedPageBreak/>
        <w:t>1.4.2 Machine learning</w:t>
      </w:r>
      <w:bookmarkEnd w:id="9"/>
    </w:p>
    <w:p w14:paraId="4C08E63C" w14:textId="77777777" w:rsidR="00CB703D" w:rsidRPr="00450F52" w:rsidRDefault="00CB703D" w:rsidP="00CB703D"/>
    <w:p w14:paraId="0C757347" w14:textId="77777777" w:rsidR="00CB703D" w:rsidRDefault="00CB703D" w:rsidP="00CB703D">
      <w:pPr>
        <w:spacing w:line="320" w:lineRule="exact"/>
      </w:pPr>
      <w:r w:rsidRPr="00973DCA">
        <w:t>Machine learning is niets meer da</w:t>
      </w:r>
      <w:r>
        <w:t xml:space="preserve">n een manier om AI te implementeren, het is een vorm van AI. In het geval van machine learning noemt men het programma ook wel een model. Per definitie krijgt dat model een set voorbeelden en is de doelstelling hier patronen in te herkennen. </w:t>
      </w:r>
    </w:p>
    <w:p w14:paraId="10D4185A" w14:textId="77777777" w:rsidR="00CB703D" w:rsidRDefault="00CB703D" w:rsidP="00CB703D">
      <w:pPr>
        <w:spacing w:line="320" w:lineRule="exact"/>
      </w:pPr>
    </w:p>
    <w:p w14:paraId="33B6F8F5" w14:textId="77777777" w:rsidR="00CB703D" w:rsidRDefault="00CB703D" w:rsidP="00CB703D">
      <w:pPr>
        <w:spacing w:line="320" w:lineRule="exact"/>
      </w:pPr>
      <w:r>
        <w:t xml:space="preserve">Een model wordt altijd getraind, gevalideerd en getest aan de hand van respectievelijk een </w:t>
      </w:r>
      <w:r w:rsidRPr="009B2336">
        <w:rPr>
          <w:i/>
        </w:rPr>
        <w:t>training set</w:t>
      </w:r>
      <w:r>
        <w:t xml:space="preserve">, </w:t>
      </w:r>
      <w:r w:rsidRPr="009B2336">
        <w:rPr>
          <w:i/>
        </w:rPr>
        <w:t>validation set</w:t>
      </w:r>
      <w:r>
        <w:t xml:space="preserve"> en </w:t>
      </w:r>
      <w:r w:rsidRPr="009B2336">
        <w:rPr>
          <w:i/>
        </w:rPr>
        <w:t>test set</w:t>
      </w:r>
      <w:r>
        <w:t>. Elke set bevat geannoteerde data. Geannoteerde data is data waarvoor elke input kan gelinkt worden aan de gewenste output. Het model zelf weet echter niet altijd wat die verwachte output is, een meer gedetailleerde uitleg volgt hieronder.</w:t>
      </w:r>
    </w:p>
    <w:p w14:paraId="0D7994B1" w14:textId="77777777" w:rsidR="00CB703D" w:rsidRDefault="00CB703D" w:rsidP="00CB703D">
      <w:pPr>
        <w:spacing w:line="320" w:lineRule="exact"/>
      </w:pPr>
    </w:p>
    <w:p w14:paraId="0C49FAEF" w14:textId="77777777" w:rsidR="00CB703D" w:rsidRDefault="00CB703D" w:rsidP="00CB703D">
      <w:pPr>
        <w:spacing w:line="320" w:lineRule="exact"/>
      </w:pPr>
      <w:r>
        <w:t>De eerste stap in het ontwikkelen van een model is steeds het definiëren van de architectuur van dit model. Er bestaan verschillende soorten modellen, elk gekenmerkt door hun voor- en nadelen. Welk soort model wordt gebruikt hangt sterk af van het soort probleem. Ongeacht de gekozen architectuur van het model of de dataset van de welke de data uitmaakt, wordt de data steeds op dezelfde manier aan het model gepresenteerd.</w:t>
      </w:r>
    </w:p>
    <w:p w14:paraId="0D2C51E2" w14:textId="77777777" w:rsidR="00CB703D" w:rsidRDefault="00CB703D" w:rsidP="00CB703D">
      <w:pPr>
        <w:spacing w:line="320" w:lineRule="exact"/>
      </w:pPr>
    </w:p>
    <w:p w14:paraId="784E0146" w14:textId="77777777" w:rsidR="00CB703D" w:rsidRDefault="00CB703D" w:rsidP="00CB703D">
      <w:pPr>
        <w:spacing w:line="320" w:lineRule="exact"/>
      </w:pPr>
      <w:r>
        <w:t xml:space="preserve">Een dataset bestaat steeds uit n dataelementen of </w:t>
      </w:r>
      <w:r w:rsidRPr="00454E57">
        <w:rPr>
          <w:i/>
        </w:rPr>
        <w:t>samples</w:t>
      </w:r>
      <w:r>
        <w:t xml:space="preserve">. Een dataset wordt vervolgens steeds opgedeeld in een aantal </w:t>
      </w:r>
      <w:r w:rsidRPr="00454E57">
        <w:rPr>
          <w:i/>
        </w:rPr>
        <w:t>batches</w:t>
      </w:r>
      <w:r>
        <w:t xml:space="preserve">, gedefinieerd aan de hand van de </w:t>
      </w:r>
      <w:r w:rsidRPr="00454E57">
        <w:rPr>
          <w:i/>
        </w:rPr>
        <w:t>batch size</w:t>
      </w:r>
      <w:r>
        <w:t>. Hierbij bevat 1 batch minimaal 1 en maximaal n samples.</w:t>
      </w:r>
    </w:p>
    <w:p w14:paraId="6393C0C8" w14:textId="77777777" w:rsidR="00CB703D" w:rsidRDefault="00CB703D" w:rsidP="00CB703D">
      <w:pPr>
        <w:spacing w:line="320" w:lineRule="exact"/>
      </w:pPr>
    </w:p>
    <w:p w14:paraId="3657974B" w14:textId="77777777" w:rsidR="00CB703D" w:rsidRDefault="00CB703D" w:rsidP="00CB703D">
      <w:pPr>
        <w:spacing w:line="320" w:lineRule="exact"/>
      </w:pPr>
      <w:r>
        <w:t xml:space="preserve">Neem een dataset die bijvoorbeeld 200 samples bevat. </w:t>
      </w:r>
      <w:r w:rsidRPr="00A269E1">
        <w:t>Indien de batch size 10 bedr</w:t>
      </w:r>
      <w:r>
        <w:t>aagt, kan deze dataset opgedeeld worden in 20 batches van 10 samples. Indien de batch size 7 zou bedragen, zou de dataset opgedeeld worden in 29 batches. De eerste 28 batches tellen dan 7 samples, de laatste batch telt 4 samples.</w:t>
      </w:r>
    </w:p>
    <w:p w14:paraId="5953DB88" w14:textId="77777777" w:rsidR="00CB703D" w:rsidRDefault="00CB703D" w:rsidP="00CB703D">
      <w:pPr>
        <w:spacing w:line="320" w:lineRule="exact"/>
      </w:pPr>
    </w:p>
    <w:p w14:paraId="0119CE98" w14:textId="77777777" w:rsidR="00CB703D" w:rsidRDefault="00CB703D" w:rsidP="00CB703D">
      <w:pPr>
        <w:spacing w:line="320" w:lineRule="exact"/>
      </w:pPr>
      <w:r>
        <w:t xml:space="preserve">Een dataset wordt batch per batch gepresenteerd aan het model tot de volledige dataset doorlopen is. De mogelijkheid bestaat dat dit proces meerdere malen herhaald wordt, waarbij de dataset meerdere malen als input voor het model wordt gebruikt. Dit wordt gedefinieerd door het aantal epochs. Indien het aantal epochs bijvoorbeeld 5 bedraagt, zal een dataset 5 maal het volledige model doorlopen als input. </w:t>
      </w:r>
    </w:p>
    <w:p w14:paraId="56175D0E" w14:textId="77777777" w:rsidR="00CB703D" w:rsidRDefault="00CB703D" w:rsidP="00CB703D">
      <w:pPr>
        <w:spacing w:line="320" w:lineRule="exact"/>
      </w:pPr>
    </w:p>
    <w:p w14:paraId="5959D8FF" w14:textId="77777777" w:rsidR="00CB703D" w:rsidRDefault="00CB703D" w:rsidP="00CB703D">
      <w:pPr>
        <w:spacing w:line="320" w:lineRule="exact"/>
      </w:pPr>
      <w:r>
        <w:t xml:space="preserve">Na het vastleggen van de architectuur van een model volgt de </w:t>
      </w:r>
      <w:r w:rsidRPr="00454E57">
        <w:rPr>
          <w:i/>
        </w:rPr>
        <w:t>training fase</w:t>
      </w:r>
      <w:r>
        <w:t xml:space="preserve"> of </w:t>
      </w:r>
      <w:r w:rsidRPr="00657FE3">
        <w:rPr>
          <w:i/>
        </w:rPr>
        <w:t xml:space="preserve">learning </w:t>
      </w:r>
      <w:r>
        <w:rPr>
          <w:i/>
        </w:rPr>
        <w:t xml:space="preserve">fase. </w:t>
      </w:r>
      <w:r>
        <w:t>In deze fase wordt de training set als input voor het model gebruikt. Het model kent de verwachte output en heeft als doel het zoeken van een verband tussen deze input en verwachte output. Tijdens het verwerken van de input worden de modelparameters constant aangepast. Op deze manier tracht het model de complexe relatie tussen input en verwachte output na te bootsen in volgende fases.</w:t>
      </w:r>
    </w:p>
    <w:p w14:paraId="66E69E0E" w14:textId="77777777" w:rsidR="00CB703D" w:rsidRDefault="00CB703D" w:rsidP="00CB703D">
      <w:pPr>
        <w:spacing w:line="320" w:lineRule="exact"/>
      </w:pPr>
    </w:p>
    <w:p w14:paraId="384A5CBF" w14:textId="77777777" w:rsidR="00CB703D" w:rsidRDefault="00CB703D" w:rsidP="00CB703D">
      <w:pPr>
        <w:spacing w:line="320" w:lineRule="exact"/>
      </w:pPr>
    </w:p>
    <w:p w14:paraId="17D4E72D" w14:textId="77777777" w:rsidR="00CB703D" w:rsidRPr="000E671D" w:rsidRDefault="00CB703D" w:rsidP="00CB703D">
      <w:pPr>
        <w:spacing w:line="320" w:lineRule="exact"/>
        <w:rPr>
          <w:i/>
        </w:rPr>
      </w:pPr>
    </w:p>
    <w:p w14:paraId="5DB57061" w14:textId="77777777" w:rsidR="00CB703D" w:rsidRDefault="00CB703D" w:rsidP="00CB703D">
      <w:pPr>
        <w:spacing w:line="320" w:lineRule="exact"/>
      </w:pPr>
      <w:r>
        <w:lastRenderedPageBreak/>
        <w:t xml:space="preserve">De eerste van die volgende fases is de </w:t>
      </w:r>
      <w:r w:rsidRPr="00454E57">
        <w:rPr>
          <w:i/>
        </w:rPr>
        <w:t>validation fase</w:t>
      </w:r>
      <w:r>
        <w:t xml:space="preserve">. In deze fase wordt de validation set gebruikt als input voor het model. In tegenstelling tot de vorige fase kent het model hier niet de verwachte output. Het model wordt verwacht zelf voorspellingen te maken naar de verwachte output, op basis van wat het geleerd heeft in de training fase. De nauwkeurigheid van deze voorspellingen worden weergegeven door de </w:t>
      </w:r>
      <w:r w:rsidRPr="00454E57">
        <w:rPr>
          <w:i/>
        </w:rPr>
        <w:t>validation accuracy</w:t>
      </w:r>
      <w:r>
        <w:t>.</w:t>
      </w:r>
    </w:p>
    <w:p w14:paraId="14A51A93" w14:textId="77777777" w:rsidR="00CB703D" w:rsidRDefault="00CB703D" w:rsidP="00CB703D">
      <w:pPr>
        <w:spacing w:line="320" w:lineRule="exact"/>
      </w:pPr>
    </w:p>
    <w:p w14:paraId="1CF92B02" w14:textId="77777777" w:rsidR="00CB703D" w:rsidRDefault="00CB703D" w:rsidP="00CB703D">
      <w:pPr>
        <w:spacing w:line="320" w:lineRule="exact"/>
      </w:pPr>
      <w:r>
        <w:t>Hiernaast wordt de validation fase ook gebruikt om de hyperparameters van het model te configureren.</w:t>
      </w:r>
    </w:p>
    <w:p w14:paraId="1DF3A8A5" w14:textId="77777777" w:rsidR="00CB703D" w:rsidRDefault="00CB703D" w:rsidP="00CB703D">
      <w:pPr>
        <w:spacing w:line="320" w:lineRule="exact"/>
      </w:pPr>
      <w:r>
        <w:t>Een hyperparameter is een parameter waarvan de waarde vooraf wordt ingesteld. Dit verschilt dus van de parameters die tijdens de learning fase werden aangepast. Hyperparameters kunnen ook aangepast worden, maar dan gebeurt dit steeds vooraf en indien blijkt dat het model kwalitatief niet goed genoeg is. Hiernaast mag de data ook niet als oorzaak gezien worden van dit tegenvallend resultaat, want dan kan het veranderen van de dataset de kwaliteit van het model verbeteren. Een goed voorbeeld van een hyperparameter is het aantal epochs. Indien opvalt dat de validation accuracy te laag ligt, kan men er voor kiezen om het aantal epochs te verhogen. Op deze manier krijgt het model meer tijd om patronen te ontdekken tijdens de training fase.</w:t>
      </w:r>
    </w:p>
    <w:p w14:paraId="27998F45" w14:textId="77777777" w:rsidR="00CB703D" w:rsidRDefault="00CB703D" w:rsidP="00CB703D">
      <w:pPr>
        <w:spacing w:line="320" w:lineRule="exact"/>
      </w:pPr>
    </w:p>
    <w:p w14:paraId="491A0EED" w14:textId="77777777" w:rsidR="00CB703D" w:rsidRDefault="00CB703D" w:rsidP="00CB703D">
      <w:pPr>
        <w:spacing w:line="320" w:lineRule="exact"/>
      </w:pPr>
      <w:r>
        <w:t xml:space="preserve">De test set ten laatste wordt gebruikt om een objectieve maat te krijgen voor de kwaliteit van het model. Vaak wordt deze gebruikt om een onderscheid te maken tussen verschillende modellen en hieruit de beste te selecteren. Merk op dat elk model de test set maar één maal te zien krijgt. Een model kan echter meerdere malen dezelfde of lichte variaties van de training en validation set doorlopen. Pas als gevalideerd is dat het model goed getraind is, krijgt het model de test set te zien. Deze laatste fase wordt ook wel de </w:t>
      </w:r>
      <w:r w:rsidRPr="00454E57">
        <w:rPr>
          <w:i/>
        </w:rPr>
        <w:t>testing fase</w:t>
      </w:r>
      <w:r>
        <w:t xml:space="preserve"> genoemd.</w:t>
      </w:r>
    </w:p>
    <w:p w14:paraId="07BB712B" w14:textId="77777777" w:rsidR="00CB703D" w:rsidRDefault="00CB703D" w:rsidP="00CB703D">
      <w:pPr>
        <w:spacing w:line="320" w:lineRule="exact"/>
      </w:pPr>
    </w:p>
    <w:p w14:paraId="3CF134A5" w14:textId="77777777" w:rsidR="00CB703D" w:rsidRPr="001D7107" w:rsidRDefault="00CB703D" w:rsidP="00CB703D">
      <w:pPr>
        <w:pStyle w:val="Kop1"/>
        <w:rPr>
          <w:lang w:val="en-GB"/>
        </w:rPr>
      </w:pPr>
      <w:bookmarkStart w:id="10" w:name="_Toc18092223"/>
      <w:r w:rsidRPr="001D7107">
        <w:rPr>
          <w:lang w:val="en-GB"/>
        </w:rPr>
        <w:t>1.</w:t>
      </w:r>
      <w:r>
        <w:rPr>
          <w:lang w:val="en-GB"/>
        </w:rPr>
        <w:t>4.</w:t>
      </w:r>
      <w:r w:rsidRPr="001D7107">
        <w:rPr>
          <w:lang w:val="en-GB"/>
        </w:rPr>
        <w:t>3 Deep learning</w:t>
      </w:r>
      <w:bookmarkEnd w:id="10"/>
    </w:p>
    <w:p w14:paraId="0C7D765C" w14:textId="77777777" w:rsidR="00CB703D" w:rsidRPr="001D7107" w:rsidRDefault="00CB703D" w:rsidP="00CB703D">
      <w:pPr>
        <w:spacing w:line="320" w:lineRule="exact"/>
        <w:rPr>
          <w:lang w:val="en-GB"/>
        </w:rPr>
      </w:pPr>
    </w:p>
    <w:p w14:paraId="443267C9" w14:textId="77777777" w:rsidR="00CB703D" w:rsidRDefault="00CB703D" w:rsidP="00CB703D">
      <w:pPr>
        <w:spacing w:line="320" w:lineRule="exact"/>
      </w:pPr>
      <w:r w:rsidRPr="00466CD5">
        <w:rPr>
          <w:lang w:val="en-GB"/>
        </w:rPr>
        <w:t xml:space="preserve">Deep learning is een subset van machine learning. </w:t>
      </w:r>
      <w:r>
        <w:t xml:space="preserve">In dit geval heeft het model de vorm van een </w:t>
      </w:r>
      <w:r w:rsidRPr="00454E57">
        <w:rPr>
          <w:i/>
        </w:rPr>
        <w:t xml:space="preserve">Artificial Neural Network </w:t>
      </w:r>
      <w:r>
        <w:t xml:space="preserve">(ANN). Een ANN tracht de biologische werking van een brein na te bootsen. </w:t>
      </w:r>
    </w:p>
    <w:p w14:paraId="5CC464FB" w14:textId="77777777" w:rsidR="00CB703D" w:rsidRDefault="00CB703D" w:rsidP="00CB703D">
      <w:pPr>
        <w:spacing w:line="320" w:lineRule="exact"/>
      </w:pPr>
    </w:p>
    <w:p w14:paraId="7562DEA7" w14:textId="77777777" w:rsidR="00CB703D" w:rsidRDefault="00CB703D" w:rsidP="00CB703D">
      <w:pPr>
        <w:spacing w:line="320" w:lineRule="exact"/>
      </w:pPr>
      <w:r>
        <w:t xml:space="preserve">Een ANN bestaat uit </w:t>
      </w:r>
      <w:r w:rsidRPr="001D7107">
        <w:rPr>
          <w:i/>
        </w:rPr>
        <w:t>nodes</w:t>
      </w:r>
      <w:r>
        <w:t>, die elk een neuron voorstellen. De verbindingen tussen de neuronen in een brein worden vertaald in het doorsturen van data van de ene node naar de andere. Een meer gedetailleerde uitleg over de architectuur en werking van een ANN volgt in volgend hoofdstuk.</w:t>
      </w:r>
    </w:p>
    <w:p w14:paraId="6D0494F7" w14:textId="77777777" w:rsidR="00CB703D" w:rsidRDefault="00CB703D" w:rsidP="00CB703D">
      <w:pPr>
        <w:spacing w:line="320" w:lineRule="exact"/>
      </w:pPr>
    </w:p>
    <w:p w14:paraId="63D3C1F0" w14:textId="77777777" w:rsidR="00CB703D" w:rsidRDefault="00CB703D" w:rsidP="00CB703D">
      <w:pPr>
        <w:spacing w:line="320" w:lineRule="exact"/>
      </w:pPr>
      <w:r>
        <w:t>Zoals reeds vermeld in de inleiding werd doorheen het verloop van deze masterproef gebruik gemaakt van een CNN. Een CNN is een soort ANN dat geoptimaliseerd is voor het verwerken van afbeeldingen.</w:t>
      </w:r>
    </w:p>
    <w:p w14:paraId="4DC3F7EB" w14:textId="77777777" w:rsidR="00CB703D" w:rsidRDefault="00CB703D" w:rsidP="00CB703D">
      <w:pPr>
        <w:pStyle w:val="Kop1"/>
      </w:pPr>
    </w:p>
    <w:p w14:paraId="720AC324" w14:textId="77777777" w:rsidR="00CB703D" w:rsidRDefault="00CB703D" w:rsidP="00CB703D">
      <w:pPr>
        <w:pStyle w:val="Kop1"/>
      </w:pPr>
    </w:p>
    <w:p w14:paraId="21ED34F1" w14:textId="77777777" w:rsidR="00CB703D" w:rsidRPr="003A6B9D" w:rsidRDefault="00CB703D" w:rsidP="00CB703D"/>
    <w:p w14:paraId="2414B494" w14:textId="77777777" w:rsidR="00CB703D" w:rsidRDefault="00CB703D" w:rsidP="00CB703D">
      <w:pPr>
        <w:pStyle w:val="Kop1"/>
      </w:pPr>
      <w:bookmarkStart w:id="11" w:name="_Toc18092224"/>
      <w:r>
        <w:lastRenderedPageBreak/>
        <w:t>Hoofdstuk 2 :  Convolutional Neural Network</w:t>
      </w:r>
      <w:bookmarkEnd w:id="11"/>
    </w:p>
    <w:p w14:paraId="49605FFE" w14:textId="77777777" w:rsidR="00CB703D" w:rsidRDefault="00CB703D" w:rsidP="00CB703D">
      <w:pPr>
        <w:pStyle w:val="Kop1"/>
      </w:pPr>
      <w:bookmarkStart w:id="12" w:name="_Toc18092225"/>
      <w:r>
        <w:t>2.1 Algemene architectuur brein</w:t>
      </w:r>
      <w:bookmarkEnd w:id="12"/>
    </w:p>
    <w:p w14:paraId="114F5F07" w14:textId="77777777" w:rsidR="00CB703D" w:rsidRDefault="00CB703D" w:rsidP="00CB703D"/>
    <w:p w14:paraId="2CFD5B86" w14:textId="77777777" w:rsidR="00CB703D" w:rsidRDefault="00CB703D" w:rsidP="00CB703D">
      <w:pPr>
        <w:spacing w:line="320" w:lineRule="exact"/>
      </w:pPr>
      <w:r>
        <w:t>Het menselijke brein is een complexe architectuur van nauw verweven neuronen, onderling verbonden via  synapsen. De vele elektrische impulsen worden via deze synapsen van neuron naar neuron gestuurd, om op deze manier door elke neuron verwerkt te worden alvorens eventueel opnieuw doorgestuurd te worden.</w:t>
      </w:r>
    </w:p>
    <w:p w14:paraId="0EACDE34" w14:textId="77777777" w:rsidR="00CB703D" w:rsidRDefault="00CB703D" w:rsidP="00CB703D">
      <w:pPr>
        <w:spacing w:line="320" w:lineRule="exact"/>
      </w:pPr>
      <w:r>
        <w:t>Een impuls wordt namelijk alleen doorgestuurd indien de neuron geactiveerd werd. Deze activatie, of het gebrek daaraan,  is het resultaat van een chemisch proces binnenin de neuron zelf.</w:t>
      </w:r>
    </w:p>
    <w:p w14:paraId="18D51F0D" w14:textId="77777777" w:rsidR="00CB703D" w:rsidRDefault="00CB703D" w:rsidP="00CB703D">
      <w:pPr>
        <w:spacing w:line="320" w:lineRule="exact"/>
      </w:pPr>
    </w:p>
    <w:p w14:paraId="4314E501" w14:textId="77777777" w:rsidR="00CB703D" w:rsidRDefault="00CB703D" w:rsidP="00CB703D">
      <w:pPr>
        <w:pStyle w:val="Kop1"/>
      </w:pPr>
      <w:bookmarkStart w:id="13" w:name="_Toc18092226"/>
      <w:r>
        <w:t>2.2 Algemene architectuur ANN</w:t>
      </w:r>
      <w:bookmarkEnd w:id="13"/>
    </w:p>
    <w:p w14:paraId="13A22272" w14:textId="77777777" w:rsidR="00CB703D" w:rsidRDefault="00CB703D" w:rsidP="00CB703D">
      <w:pPr>
        <w:spacing w:line="320" w:lineRule="exact"/>
      </w:pPr>
    </w:p>
    <w:p w14:paraId="4E10230A" w14:textId="77777777" w:rsidR="00CB703D" w:rsidRDefault="00CB703D" w:rsidP="00CB703D">
      <w:pPr>
        <w:spacing w:line="320" w:lineRule="exact"/>
      </w:pPr>
      <w:r>
        <w:t>Zoals reeds vermeld bestaat een ANN uit een groot aantal nodes, waarbij elke node de functie van een neuron in het menselijke brein nabootst. Net zoals neuronen in het brein zijn de nodes in een ANN ook zeer nauw verweven. Naar analogie met de neuron die een impuls verwerkt, verwerkt een neuron data [1]. Elke neuron heeft de mogelijkheid om data te ontvangen, verwerken en doorsturen.</w:t>
      </w:r>
    </w:p>
    <w:p w14:paraId="5C1D163D" w14:textId="77777777" w:rsidR="00CB703D" w:rsidRDefault="00CB703D" w:rsidP="00CB703D">
      <w:pPr>
        <w:spacing w:line="320" w:lineRule="exact"/>
      </w:pPr>
    </w:p>
    <w:p w14:paraId="62EB19AB" w14:textId="77777777" w:rsidR="00CB703D" w:rsidRDefault="00CB703D" w:rsidP="00CB703D">
      <w:pPr>
        <w:spacing w:line="320" w:lineRule="exact"/>
      </w:pPr>
      <w:r>
        <w:t>Dit proces van ontvangen, verwerken en doorsturen van data wordt hieronder, aan de hand van figuur 1, meer in detail uitgelegd.</w:t>
      </w:r>
    </w:p>
    <w:p w14:paraId="7044AA75" w14:textId="77777777" w:rsidR="00CB703D" w:rsidRDefault="00CB703D" w:rsidP="00CB703D">
      <w:pPr>
        <w:spacing w:line="320" w:lineRule="exact"/>
        <w:rPr>
          <w:noProof/>
        </w:rPr>
      </w:pPr>
      <w:r>
        <w:rPr>
          <w:noProof/>
        </w:rPr>
        <mc:AlternateContent>
          <mc:Choice Requires="wps">
            <w:drawing>
              <wp:anchor distT="0" distB="0" distL="114300" distR="114300" simplePos="0" relativeHeight="252012544" behindDoc="0" locked="0" layoutInCell="1" allowOverlap="1" wp14:anchorId="1885D5BD" wp14:editId="61657479">
                <wp:simplePos x="0" y="0"/>
                <wp:positionH relativeFrom="column">
                  <wp:posOffset>-41910</wp:posOffset>
                </wp:positionH>
                <wp:positionV relativeFrom="paragraph">
                  <wp:posOffset>3715385</wp:posOffset>
                </wp:positionV>
                <wp:extent cx="600456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wps:spPr>
                      <wps:txbx>
                        <w:txbxContent>
                          <w:p w14:paraId="3BE92B15" w14:textId="77777777" w:rsidR="00CB703D" w:rsidRPr="00057E45" w:rsidRDefault="00CB703D" w:rsidP="00CB703D">
                            <w:pPr>
                              <w:pStyle w:val="Bijschrift"/>
                              <w:jc w:val="center"/>
                              <w:rPr>
                                <w:noProof/>
                                <w:color w:val="000000" w:themeColor="text1"/>
                                <w:sz w:val="20"/>
                                <w:szCs w:val="20"/>
                              </w:rPr>
                            </w:pPr>
                            <w:bookmarkStart w:id="14" w:name="_Toc18092168"/>
                            <w:r>
                              <w:t xml:space="preserve">Figuur </w:t>
                            </w:r>
                            <w:r>
                              <w:fldChar w:fldCharType="begin"/>
                            </w:r>
                            <w:r>
                              <w:instrText xml:space="preserve"> SEQ Figuur \* ARABIC </w:instrText>
                            </w:r>
                            <w:r>
                              <w:fldChar w:fldCharType="separate"/>
                            </w:r>
                            <w:r>
                              <w:rPr>
                                <w:noProof/>
                              </w:rPr>
                              <w:t>1</w:t>
                            </w:r>
                            <w:r>
                              <w:rPr>
                                <w:noProof/>
                              </w:rPr>
                              <w:fldChar w:fldCharType="end"/>
                            </w:r>
                            <w:r>
                              <w:t xml:space="preserve"> : werking node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85D5BD" id="_x0000_t202" coordsize="21600,21600" o:spt="202" path="m,l,21600r21600,l21600,xe">
                <v:stroke joinstyle="miter"/>
                <v:path gradientshapeok="t" o:connecttype="rect"/>
              </v:shapetype>
              <v:shape id="Tekstvak 23" o:spid="_x0000_s1026" type="#_x0000_t202" style="position:absolute;margin-left:-3.3pt;margin-top:292.55pt;width:472.8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" stroked="f">
                <v:textbox style="mso-fit-shape-to-text:t" inset="0,0,0,0">
                  <w:txbxContent>
                    <w:p w14:paraId="3BE92B15" w14:textId="77777777" w:rsidR="00CB703D" w:rsidRPr="00057E45" w:rsidRDefault="00CB703D" w:rsidP="00CB703D">
                      <w:pPr>
                        <w:pStyle w:val="Bijschrift"/>
                        <w:jc w:val="center"/>
                        <w:rPr>
                          <w:noProof/>
                          <w:color w:val="000000" w:themeColor="text1"/>
                          <w:sz w:val="20"/>
                          <w:szCs w:val="20"/>
                        </w:rPr>
                      </w:pPr>
                      <w:bookmarkStart w:id="15" w:name="_Toc18092168"/>
                      <w:r>
                        <w:t xml:space="preserve">Figuur </w:t>
                      </w:r>
                      <w:r>
                        <w:fldChar w:fldCharType="begin"/>
                      </w:r>
                      <w:r>
                        <w:instrText xml:space="preserve"> SEQ Figuur \* ARABIC </w:instrText>
                      </w:r>
                      <w:r>
                        <w:fldChar w:fldCharType="separate"/>
                      </w:r>
                      <w:r>
                        <w:rPr>
                          <w:noProof/>
                        </w:rPr>
                        <w:t>1</w:t>
                      </w:r>
                      <w:r>
                        <w:rPr>
                          <w:noProof/>
                        </w:rPr>
                        <w:fldChar w:fldCharType="end"/>
                      </w:r>
                      <w:r>
                        <w:t xml:space="preserve"> : werking node</w:t>
                      </w:r>
                      <w:bookmarkEnd w:id="15"/>
                    </w:p>
                  </w:txbxContent>
                </v:textbox>
                <w10:wrap type="topAndBottom"/>
              </v:shape>
            </w:pict>
          </mc:Fallback>
        </mc:AlternateContent>
      </w:r>
      <w:r>
        <w:rPr>
          <w:noProof/>
        </w:rPr>
        <w:drawing>
          <wp:anchor distT="0" distB="0" distL="114300" distR="114300" simplePos="0" relativeHeight="251997184" behindDoc="0" locked="0" layoutInCell="1" allowOverlap="1" wp14:anchorId="0C32245F" wp14:editId="7AA9FEE4">
            <wp:simplePos x="0" y="0"/>
            <wp:positionH relativeFrom="margin">
              <wp:posOffset>-41910</wp:posOffset>
            </wp:positionH>
            <wp:positionV relativeFrom="paragraph">
              <wp:posOffset>236855</wp:posOffset>
            </wp:positionV>
            <wp:extent cx="6004560" cy="3421380"/>
            <wp:effectExtent l="0" t="0" r="0" b="762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_architecture_1.png"/>
                    <pic:cNvPicPr/>
                  </pic:nvPicPr>
                  <pic:blipFill>
                    <a:blip r:embed="rId59">
                      <a:extLst>
                        <a:ext uri="{28A0092B-C50C-407E-A947-70E740481C1C}">
                          <a14:useLocalDpi xmlns:a14="http://schemas.microsoft.com/office/drawing/2010/main" val="0"/>
                        </a:ext>
                      </a:extLst>
                    </a:blip>
                    <a:stretch>
                      <a:fillRect/>
                    </a:stretch>
                  </pic:blipFill>
                  <pic:spPr>
                    <a:xfrm>
                      <a:off x="0" y="0"/>
                      <a:ext cx="6004560" cy="3421380"/>
                    </a:xfrm>
                    <a:prstGeom prst="rect">
                      <a:avLst/>
                    </a:prstGeom>
                  </pic:spPr>
                </pic:pic>
              </a:graphicData>
            </a:graphic>
            <wp14:sizeRelH relativeFrom="page">
              <wp14:pctWidth>0</wp14:pctWidth>
            </wp14:sizeRelH>
            <wp14:sizeRelV relativeFrom="page">
              <wp14:pctHeight>0</wp14:pctHeight>
            </wp14:sizeRelV>
          </wp:anchor>
        </w:drawing>
      </w:r>
    </w:p>
    <w:p w14:paraId="154C3594" w14:textId="77777777" w:rsidR="00CB703D" w:rsidRDefault="00CB703D" w:rsidP="00CB703D">
      <w:pPr>
        <w:spacing w:line="320" w:lineRule="exact"/>
      </w:pPr>
    </w:p>
    <w:p w14:paraId="27B037F9" w14:textId="77777777" w:rsidR="00CB703D" w:rsidRDefault="00CB703D" w:rsidP="00CB703D">
      <w:pPr>
        <w:spacing w:line="320" w:lineRule="exact"/>
      </w:pPr>
      <w:r>
        <w:t>De data die een node ontvangt kan gezien worden als een verzameling van n inputs x</w:t>
      </w:r>
      <w:r>
        <w:rPr>
          <w:vertAlign w:val="subscript"/>
        </w:rPr>
        <w:t>n</w:t>
      </w:r>
      <w:r>
        <w:t xml:space="preserve"> die elk langs een eigen verbinding binnenkomen. </w:t>
      </w:r>
      <w:r w:rsidRPr="00833E2A">
        <w:t>Elke input</w:t>
      </w:r>
      <w:r>
        <w:t>,</w:t>
      </w:r>
      <w:r w:rsidRPr="00833E2A">
        <w:t xml:space="preserve"> of in het </w:t>
      </w:r>
      <w:r>
        <w:t>algemeen elke verbinding, draagt een bepaald gewicht w</w:t>
      </w:r>
      <w:r>
        <w:rPr>
          <w:vertAlign w:val="subscript"/>
        </w:rPr>
        <w:t>n</w:t>
      </w:r>
      <w:r>
        <w:t>. Dit gewicht toont het belang van deze inkomende verbinding tegenover de andere inkomende verbindingen. Het verwerken van de data, of inputs, die een node ontvangt gebeurt steeds in twee stappen.</w:t>
      </w:r>
    </w:p>
    <w:p w14:paraId="2E6010B1" w14:textId="77777777" w:rsidR="00CB703D" w:rsidRDefault="00CB703D" w:rsidP="00CB703D">
      <w:pPr>
        <w:spacing w:line="320" w:lineRule="exact"/>
      </w:pPr>
    </w:p>
    <w:p w14:paraId="366D29D9" w14:textId="77777777" w:rsidR="00CB703D" w:rsidRDefault="00CB703D" w:rsidP="00CB703D">
      <w:pPr>
        <w:spacing w:line="320" w:lineRule="exact"/>
      </w:pPr>
      <w:r>
        <w:t>In een eerste stap wordt de som genomen over alle inputs, vermenigvuldigd met het gewicht van de verbinding langs de welke de input is binnengekomen in de node. Dit is weergegeven in onderstaande formule.</w:t>
      </w:r>
      <m:oMath>
        <m:r>
          <m:rPr>
            <m:sty m:val="p"/>
          </m:rPr>
          <w:rPr>
            <w:rFonts w:ascii="Cambria Math" w:hAnsi="Cambria Math"/>
          </w:rPr>
          <w:br/>
        </m:r>
      </m:oMath>
    </w:p>
    <w:p w14:paraId="14EB319E" w14:textId="77777777" w:rsidR="00CB703D" w:rsidRDefault="00CB703D" w:rsidP="00CB703D">
      <w:pPr>
        <w:spacing w:line="320" w:lineRule="exact"/>
        <w:ind w:left="2124" w:firstLine="708"/>
        <w:rPr>
          <w:sz w:val="16"/>
        </w:rPr>
      </w:pPr>
      <w:r>
        <w:rPr>
          <w:rFonts w:eastAsiaTheme="minorEastAsia"/>
          <w:sz w:val="24"/>
        </w:rPr>
        <w:t xml:space="preserve">            </w:t>
      </w:r>
      <m:oMath>
        <m:r>
          <w:rPr>
            <w:rFonts w:ascii="Cambria Math" w:hAnsi="Cambria Math"/>
            <w:sz w:val="24"/>
          </w:rPr>
          <m:t>Som=</m:t>
        </m:r>
        <m:nary>
          <m:naryPr>
            <m:chr m:val="∑"/>
            <m:limLoc m:val="undOvr"/>
            <m:ctrlPr>
              <w:rPr>
                <w:rFonts w:ascii="Cambria Math" w:hAnsi="Cambria Math"/>
                <w:i/>
                <w:sz w:val="24"/>
              </w:rPr>
            </m:ctrlPr>
          </m:naryPr>
          <m:sub>
            <m:r>
              <w:rPr>
                <w:rFonts w:ascii="Cambria Math" w:hAnsi="Cambria Math"/>
                <w:sz w:val="24"/>
              </w:rPr>
              <m:t>0</m:t>
            </m:r>
          </m:sub>
          <m:sup>
            <m:r>
              <w:rPr>
                <w:rFonts w:ascii="Cambria Math" w:hAnsi="Cambria Math"/>
                <w:sz w:val="24"/>
              </w:rPr>
              <m:t>i</m:t>
            </m:r>
          </m:sup>
          <m:e>
            <m:sSub>
              <m:sSubPr>
                <m:ctrlPr>
                  <w:rPr>
                    <w:rFonts w:ascii="Cambria Math" w:hAnsi="Cambria Math"/>
                    <w:i/>
                    <w:sz w:val="24"/>
                  </w:rPr>
                </m:ctrlPr>
              </m:sSubPr>
              <m:e>
                <m:r>
                  <w:rPr>
                    <w:rFonts w:ascii="Cambria Math" w:hAnsi="Cambria Math"/>
                    <w:sz w:val="24"/>
                  </w:rPr>
                  <m:t>x</m:t>
                </m:r>
              </m:e>
              <m:sub>
                <m:r>
                  <w:rPr>
                    <w:rFonts w:ascii="Cambria Math" w:hAnsi="Cambria Math"/>
                    <w:sz w:val="24"/>
                  </w:rPr>
                  <m:t>j</m:t>
                </m:r>
              </m:sub>
            </m:sSub>
            <m:r>
              <w:rPr>
                <w:rFonts w:ascii="Cambria Math" w:hAnsi="Cambria Math"/>
                <w:sz w:val="24"/>
              </w:rPr>
              <m:t>*</m:t>
            </m:r>
          </m:e>
        </m:nary>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w</m:t>
            </m:r>
          </m:e>
          <m:sub>
            <m:r>
              <w:rPr>
                <w:rFonts w:ascii="Cambria Math" w:hAnsi="Cambria Math"/>
                <w:sz w:val="24"/>
              </w:rPr>
              <m:t>j</m:t>
            </m:r>
          </m:sub>
        </m:sSub>
      </m:oMath>
      <w:r>
        <w:rPr>
          <w:sz w:val="16"/>
        </w:rPr>
        <w:t xml:space="preserve"> </w:t>
      </w:r>
    </w:p>
    <w:p w14:paraId="1DDB2E53" w14:textId="77777777" w:rsidR="00CB703D" w:rsidRDefault="00CB703D" w:rsidP="00CB703D">
      <w:pPr>
        <w:spacing w:line="320" w:lineRule="exact"/>
        <w:rPr>
          <w:sz w:val="16"/>
        </w:rPr>
      </w:pPr>
    </w:p>
    <w:p w14:paraId="7C8CFB44" w14:textId="77777777" w:rsidR="00CB703D" w:rsidRDefault="00CB703D" w:rsidP="00CB703D">
      <w:pPr>
        <w:spacing w:line="320" w:lineRule="exact"/>
      </w:pPr>
      <w:r>
        <w:t xml:space="preserve">In een tweede stap wordt het resultaat van deze som doorgegeven aan een activatiefunctie. Wat is nu het nut van deze activatiefunctie? Zoals al eerder vermeld tracht een ANN de werking van een brein na te bootsen. Dat geldt ook voor de manier waarop informatie doorheen het brein passeert. Indien een neuron in het brein informatie ontvangt, is er nooit een garantie dat deze informatie doorgegeven zal worden. Het is pas wanneer deze informatie als nuttig wordt ervaren dat het neuron deze informatie zal doorgegeven aan een ander neuron. Op dat moment is de neuron geactiveerd. </w:t>
      </w:r>
    </w:p>
    <w:p w14:paraId="47906D18" w14:textId="77777777" w:rsidR="00CB703D" w:rsidRDefault="00CB703D" w:rsidP="00CB703D">
      <w:pPr>
        <w:spacing w:line="320" w:lineRule="exact"/>
      </w:pPr>
    </w:p>
    <w:p w14:paraId="0AB60245" w14:textId="77777777" w:rsidR="00CB703D" w:rsidRDefault="00CB703D" w:rsidP="00CB703D">
      <w:pPr>
        <w:spacing w:line="320" w:lineRule="exact"/>
      </w:pPr>
      <w:r>
        <w:t>Een node heeft uiteraard geen chemisch proces die beslist of de informatie die het ontvangen heeft nuttig is of niet. Deze functionaliteit wordt voorzien door de activatiefunctie. De activatiefunctie moet op zich niet zeer complex zijn. Één van de eerste activatiefuncties die ooit ontworpen werd, was zeer eenvoudig en werkte als volgt. De activatiefunctie ontvangt één parameter, namelijk de sommatie zoals uitgerekend volgens bovenstaande formule. Indien het resultaat van deze som groter is dan een bepaalde vooraf ingestelde grenswaarde is de node geactiveerd.</w:t>
      </w:r>
    </w:p>
    <w:p w14:paraId="0381CEA9" w14:textId="77777777" w:rsidR="00CB703D" w:rsidRDefault="00CB703D" w:rsidP="00CB703D">
      <w:pPr>
        <w:spacing w:line="320" w:lineRule="exact"/>
      </w:pPr>
    </w:p>
    <w:p w14:paraId="25E1E8B6" w14:textId="77777777" w:rsidR="00CB703D" w:rsidRPr="00F231E5" w:rsidRDefault="00CB703D" w:rsidP="00CB703D">
      <w:pPr>
        <w:spacing w:line="320" w:lineRule="exact"/>
        <w:rPr>
          <w:bCs/>
          <w:color w:val="222222"/>
          <w:shd w:val="clear" w:color="auto" w:fill="FFFFFF"/>
        </w:rPr>
      </w:pPr>
      <w:r w:rsidRPr="00F231E5">
        <w:t>Een goed voorbeeld van een activatiefunctie die in de praktijk vaak wordt gebruikt is de ReLu (</w:t>
      </w:r>
      <w:r w:rsidRPr="00F231E5">
        <w:rPr>
          <w:bCs/>
          <w:color w:val="222222"/>
          <w:shd w:val="clear" w:color="auto" w:fill="FFFFFF"/>
        </w:rPr>
        <w:t>Rectified Linear Unit) activatiefunctie, de formule wordt hieronder getoond.</w:t>
      </w:r>
    </w:p>
    <w:p w14:paraId="66A9543F" w14:textId="77777777" w:rsidR="00CB703D" w:rsidRPr="00F231E5" w:rsidRDefault="00CB703D" w:rsidP="00CB703D">
      <w:pPr>
        <w:spacing w:line="320" w:lineRule="exact"/>
        <w:rPr>
          <w:bCs/>
          <w:color w:val="222222"/>
          <w:shd w:val="clear" w:color="auto" w:fill="FFFFFF"/>
        </w:rPr>
      </w:pPr>
    </w:p>
    <w:p w14:paraId="0911F5B1" w14:textId="77777777" w:rsidR="00CB703D" w:rsidRPr="00F231E5" w:rsidRDefault="00CB703D" w:rsidP="00CB703D">
      <w:pPr>
        <w:spacing w:line="320" w:lineRule="exact"/>
        <w:rPr>
          <w:rFonts w:eastAsiaTheme="minorEastAsia"/>
          <w:bCs/>
          <w:color w:val="222222"/>
          <w:shd w:val="clear" w:color="auto" w:fill="FFFFFF"/>
        </w:rPr>
      </w:pPr>
      <m:oMathPara>
        <m:oMath>
          <m:r>
            <w:rPr>
              <w:rFonts w:ascii="Cambria Math" w:hAnsi="Cambria Math"/>
              <w:color w:val="222222"/>
              <w:shd w:val="clear" w:color="auto" w:fill="FFFFFF"/>
            </w:rPr>
            <m:t>f</m:t>
          </m:r>
          <m:d>
            <m:dPr>
              <m:ctrlPr>
                <w:rPr>
                  <w:rFonts w:ascii="Cambria Math" w:hAnsi="Cambria Math"/>
                  <w:bCs/>
                  <w:i/>
                  <w:color w:val="222222"/>
                  <w:shd w:val="clear" w:color="auto" w:fill="FFFFFF"/>
                </w:rPr>
              </m:ctrlPr>
            </m:dPr>
            <m:e>
              <m:r>
                <w:rPr>
                  <w:rFonts w:ascii="Cambria Math" w:hAnsi="Cambria Math"/>
                  <w:color w:val="222222"/>
                  <w:shd w:val="clear" w:color="auto" w:fill="FFFFFF"/>
                </w:rPr>
                <m:t>x</m:t>
              </m:r>
            </m:e>
          </m:d>
          <m:r>
            <w:rPr>
              <w:rFonts w:ascii="Cambria Math" w:hAnsi="Cambria Math"/>
              <w:color w:val="222222"/>
              <w:shd w:val="clear" w:color="auto" w:fill="FFFFFF"/>
            </w:rPr>
            <m:t>=</m:t>
          </m:r>
          <m:r>
            <m:rPr>
              <m:sty m:val="p"/>
            </m:rPr>
            <w:rPr>
              <w:rFonts w:ascii="Cambria Math" w:hAnsi="Cambria Math"/>
              <w:color w:val="222222"/>
              <w:shd w:val="clear" w:color="auto" w:fill="FFFFFF"/>
            </w:rPr>
            <m:t>max⁡</m:t>
          </m:r>
          <m:r>
            <w:rPr>
              <w:rFonts w:ascii="Cambria Math" w:hAnsi="Cambria Math"/>
              <w:color w:val="222222"/>
              <w:shd w:val="clear" w:color="auto" w:fill="FFFFFF"/>
            </w:rPr>
            <m:t>(x,0)</m:t>
          </m:r>
        </m:oMath>
      </m:oMathPara>
    </w:p>
    <w:p w14:paraId="110B43FF" w14:textId="77777777" w:rsidR="00CB703D" w:rsidRPr="00F231E5" w:rsidRDefault="00CB703D" w:rsidP="00CB703D">
      <w:pPr>
        <w:spacing w:line="320" w:lineRule="exact"/>
        <w:rPr>
          <w:rFonts w:eastAsiaTheme="minorEastAsia"/>
          <w:bCs/>
          <w:color w:val="222222"/>
          <w:shd w:val="clear" w:color="auto" w:fill="FFFFFF"/>
        </w:rPr>
      </w:pPr>
    </w:p>
    <w:p w14:paraId="783C460E" w14:textId="77777777" w:rsidR="00CB703D" w:rsidRPr="00F231E5" w:rsidRDefault="00CB703D" w:rsidP="00CB703D">
      <w:pPr>
        <w:spacing w:line="320" w:lineRule="exact"/>
      </w:pPr>
      <w:r w:rsidRPr="00F231E5">
        <w:rPr>
          <w:rFonts w:eastAsiaTheme="minorEastAsia"/>
          <w:bCs/>
          <w:color w:val="222222"/>
          <w:shd w:val="clear" w:color="auto" w:fill="FFFFFF"/>
        </w:rPr>
        <w:t>Zoals de formule toont is de grenswaarde in dit geval 0, alle positieve waarden zullen een node activeren.</w:t>
      </w:r>
    </w:p>
    <w:p w14:paraId="3B587EAC" w14:textId="77777777" w:rsidR="00CB703D" w:rsidRDefault="00CB703D" w:rsidP="00CB703D">
      <w:pPr>
        <w:spacing w:line="320" w:lineRule="exact"/>
      </w:pPr>
    </w:p>
    <w:p w14:paraId="4D00626D" w14:textId="77777777" w:rsidR="00CB703D" w:rsidRDefault="00CB703D" w:rsidP="00CB703D">
      <w:pPr>
        <w:spacing w:line="320" w:lineRule="exact"/>
      </w:pPr>
      <w:r>
        <w:t xml:space="preserve">Zoals reeds vermeld bestaat uit het brein uit een nauw verweven architectuur van miljoenen neuronen en tracht een ANN deze structuur na te bootsen via een nauw verweven architectuur van nodes. Een ANN kan echter ook omschreven worden als een opeenvolging van verschillende </w:t>
      </w:r>
      <w:r w:rsidRPr="00F231E5">
        <w:rPr>
          <w:i/>
        </w:rPr>
        <w:t>layers</w:t>
      </w:r>
      <w:r>
        <w:t xml:space="preserve"> of lagen, waarbij aan elke layer nodes worden toegewezen. </w:t>
      </w:r>
    </w:p>
    <w:p w14:paraId="22CCD68D" w14:textId="77777777" w:rsidR="00CB703D" w:rsidRDefault="00CB703D" w:rsidP="00CB703D">
      <w:pPr>
        <w:spacing w:line="320" w:lineRule="exact"/>
      </w:pPr>
      <w:r>
        <w:rPr>
          <w:noProof/>
        </w:rPr>
        <w:lastRenderedPageBreak/>
        <w:drawing>
          <wp:anchor distT="0" distB="0" distL="114300" distR="114300" simplePos="0" relativeHeight="252109824" behindDoc="0" locked="0" layoutInCell="1" allowOverlap="1" wp14:anchorId="66A45B60" wp14:editId="4A52571A">
            <wp:simplePos x="0" y="0"/>
            <wp:positionH relativeFrom="margin">
              <wp:align>center</wp:align>
            </wp:positionH>
            <wp:positionV relativeFrom="paragraph">
              <wp:posOffset>0</wp:posOffset>
            </wp:positionV>
            <wp:extent cx="5082980" cy="3444538"/>
            <wp:effectExtent l="0" t="0" r="3810" b="381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NN_architecture_2.png"/>
                    <pic:cNvPicPr/>
                  </pic:nvPicPr>
                  <pic:blipFill>
                    <a:blip r:embed="rId60">
                      <a:extLst>
                        <a:ext uri="{28A0092B-C50C-407E-A947-70E740481C1C}">
                          <a14:useLocalDpi xmlns:a14="http://schemas.microsoft.com/office/drawing/2010/main" val="0"/>
                        </a:ext>
                      </a:extLst>
                    </a:blip>
                    <a:stretch>
                      <a:fillRect/>
                    </a:stretch>
                  </pic:blipFill>
                  <pic:spPr>
                    <a:xfrm>
                      <a:off x="0" y="0"/>
                      <a:ext cx="5082980" cy="3444538"/>
                    </a:xfrm>
                    <a:prstGeom prst="rect">
                      <a:avLst/>
                    </a:prstGeom>
                  </pic:spPr>
                </pic:pic>
              </a:graphicData>
            </a:graphic>
          </wp:anchor>
        </w:drawing>
      </w:r>
      <w:r>
        <w:rPr>
          <w:noProof/>
        </w:rPr>
        <mc:AlternateContent>
          <mc:Choice Requires="wps">
            <w:drawing>
              <wp:anchor distT="0" distB="0" distL="114300" distR="114300" simplePos="0" relativeHeight="252013568" behindDoc="0" locked="0" layoutInCell="1" allowOverlap="1" wp14:anchorId="53E4697E" wp14:editId="7CAFF9EF">
                <wp:simplePos x="0" y="0"/>
                <wp:positionH relativeFrom="column">
                  <wp:posOffset>-5080</wp:posOffset>
                </wp:positionH>
                <wp:positionV relativeFrom="paragraph">
                  <wp:posOffset>3562985</wp:posOffset>
                </wp:positionV>
                <wp:extent cx="6033770" cy="635"/>
                <wp:effectExtent l="0" t="0" r="0" b="0"/>
                <wp:wrapTopAndBottom/>
                <wp:docPr id="26" name="Tekstvak 26"/>
                <wp:cNvGraphicFramePr/>
                <a:graphic xmlns:a="http://schemas.openxmlformats.org/drawingml/2006/main">
                  <a:graphicData uri="http://schemas.microsoft.com/office/word/2010/wordprocessingShape">
                    <wps:wsp>
                      <wps:cNvSpPr txBox="1"/>
                      <wps:spPr>
                        <a:xfrm>
                          <a:off x="0" y="0"/>
                          <a:ext cx="6033770" cy="635"/>
                        </a:xfrm>
                        <a:prstGeom prst="rect">
                          <a:avLst/>
                        </a:prstGeom>
                        <a:solidFill>
                          <a:prstClr val="white"/>
                        </a:solidFill>
                        <a:ln>
                          <a:noFill/>
                        </a:ln>
                      </wps:spPr>
                      <wps:txbx>
                        <w:txbxContent>
                          <w:p w14:paraId="12A8BE22" w14:textId="77777777" w:rsidR="00CB703D" w:rsidRPr="0034426E" w:rsidRDefault="00CB703D" w:rsidP="00CB703D">
                            <w:pPr>
                              <w:pStyle w:val="Bijschrift"/>
                              <w:jc w:val="center"/>
                              <w:rPr>
                                <w:noProof/>
                                <w:color w:val="000000" w:themeColor="text1"/>
                                <w:sz w:val="20"/>
                                <w:szCs w:val="20"/>
                              </w:rPr>
                            </w:pPr>
                            <w:bookmarkStart w:id="16" w:name="_Toc18092169"/>
                            <w:r>
                              <w:t xml:space="preserve">Figuur </w:t>
                            </w:r>
                            <w:r>
                              <w:fldChar w:fldCharType="begin"/>
                            </w:r>
                            <w:r>
                              <w:instrText xml:space="preserve"> SEQ Figuur \* ARABIC </w:instrText>
                            </w:r>
                            <w:r>
                              <w:fldChar w:fldCharType="separate"/>
                            </w:r>
                            <w:r>
                              <w:rPr>
                                <w:noProof/>
                              </w:rPr>
                              <w:t>2</w:t>
                            </w:r>
                            <w:r>
                              <w:rPr>
                                <w:noProof/>
                              </w:rPr>
                              <w:fldChar w:fldCharType="end"/>
                            </w:r>
                            <w:r>
                              <w:t xml:space="preserve"> : typische architectuur ANN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4697E" id="Tekstvak 26" o:spid="_x0000_s1027" type="#_x0000_t202" style="position:absolute;margin-left:-.4pt;margin-top:280.55pt;width:475.1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" stroked="f">
                <v:textbox style="mso-fit-shape-to-text:t" inset="0,0,0,0">
                  <w:txbxContent>
                    <w:p w14:paraId="12A8BE22" w14:textId="77777777" w:rsidR="00CB703D" w:rsidRPr="0034426E" w:rsidRDefault="00CB703D" w:rsidP="00CB703D">
                      <w:pPr>
                        <w:pStyle w:val="Bijschrift"/>
                        <w:jc w:val="center"/>
                        <w:rPr>
                          <w:noProof/>
                          <w:color w:val="000000" w:themeColor="text1"/>
                          <w:sz w:val="20"/>
                          <w:szCs w:val="20"/>
                        </w:rPr>
                      </w:pPr>
                      <w:bookmarkStart w:id="17" w:name="_Toc18092169"/>
                      <w:r>
                        <w:t xml:space="preserve">Figuur </w:t>
                      </w:r>
                      <w:r>
                        <w:fldChar w:fldCharType="begin"/>
                      </w:r>
                      <w:r>
                        <w:instrText xml:space="preserve"> SEQ Figuur \* ARABIC </w:instrText>
                      </w:r>
                      <w:r>
                        <w:fldChar w:fldCharType="separate"/>
                      </w:r>
                      <w:r>
                        <w:rPr>
                          <w:noProof/>
                        </w:rPr>
                        <w:t>2</w:t>
                      </w:r>
                      <w:r>
                        <w:rPr>
                          <w:noProof/>
                        </w:rPr>
                        <w:fldChar w:fldCharType="end"/>
                      </w:r>
                      <w:r>
                        <w:t xml:space="preserve"> : typische architectuur ANN</w:t>
                      </w:r>
                      <w:bookmarkEnd w:id="17"/>
                    </w:p>
                  </w:txbxContent>
                </v:textbox>
                <w10:wrap type="topAndBottom"/>
              </v:shape>
            </w:pict>
          </mc:Fallback>
        </mc:AlternateContent>
      </w:r>
    </w:p>
    <w:p w14:paraId="274FA8BB" w14:textId="77777777" w:rsidR="00CB703D" w:rsidRDefault="00CB703D" w:rsidP="00CB703D">
      <w:pPr>
        <w:spacing w:line="320" w:lineRule="exact"/>
      </w:pPr>
      <w:r>
        <w:t xml:space="preserve">In zijn meest eenvoudige vorm bestaat een ANN uit 3 </w:t>
      </w:r>
      <w:r w:rsidRPr="00F231E5">
        <w:t>layers</w:t>
      </w:r>
      <w:r>
        <w:rPr>
          <w:i/>
        </w:rPr>
        <w:t xml:space="preserve"> </w:t>
      </w:r>
      <w:r w:rsidRPr="00604ECB">
        <w:t>of lagen</w:t>
      </w:r>
      <w:r>
        <w:t xml:space="preserve">, zoals weergegeven in figuur 2. De </w:t>
      </w:r>
      <w:r w:rsidRPr="00CE6CA6">
        <w:rPr>
          <w:i/>
        </w:rPr>
        <w:t>input layer</w:t>
      </w:r>
      <w:r>
        <w:t xml:space="preserve"> die de input accepteert, de </w:t>
      </w:r>
      <w:r w:rsidRPr="00CE6CA6">
        <w:rPr>
          <w:i/>
        </w:rPr>
        <w:t>hidden layer</w:t>
      </w:r>
      <w:r>
        <w:t xml:space="preserve"> die de input verwerkt en de </w:t>
      </w:r>
      <w:r w:rsidRPr="00CE6CA6">
        <w:rPr>
          <w:i/>
        </w:rPr>
        <w:t>output layer</w:t>
      </w:r>
      <w:r>
        <w:t xml:space="preserve"> die de output presenteert. In de werkelijkheid bestaat deze hidden layer meestal uit verschillende layers, die opeenvolgende transformaties uitvoeren op de ontvangen data. Dit is ook het geval in bovenstaande afbeelding, waarbij twee hidden layers zichtbaar zijn [2].</w:t>
      </w:r>
    </w:p>
    <w:p w14:paraId="3608C8AE" w14:textId="77777777" w:rsidR="00CB703D" w:rsidRDefault="00CB703D" w:rsidP="00CB703D">
      <w:pPr>
        <w:spacing w:line="320" w:lineRule="exact"/>
      </w:pPr>
    </w:p>
    <w:p w14:paraId="0A077E46" w14:textId="77777777" w:rsidR="00CB703D" w:rsidRDefault="00CB703D" w:rsidP="00CB703D">
      <w:pPr>
        <w:spacing w:line="320" w:lineRule="exact"/>
      </w:pPr>
      <w:r>
        <w:t xml:space="preserve">De nodes hebben een andere functie naargelang welke layer ze toe behoren. </w:t>
      </w:r>
      <w:r w:rsidRPr="00520FDC">
        <w:rPr>
          <w:i/>
        </w:rPr>
        <w:t>Input nodes</w:t>
      </w:r>
      <w:r>
        <w:t xml:space="preserve"> worden gebruikt om informatie van buitenaf door te geven aan het model en manipuleren deze data meestal niet, tenzij een conversie moet gebeuren.  </w:t>
      </w:r>
      <w:r w:rsidRPr="00520FDC">
        <w:rPr>
          <w:i/>
        </w:rPr>
        <w:t>Output nodes</w:t>
      </w:r>
      <w:r>
        <w:t xml:space="preserve"> presenteren de informatie aan de buitenwereld. Eventueel gebeuren in deze fase ook nog een klein aantal manipulaties op de data, maar deze zijn dan eerder gerelateerd aan de vorm van die data dan aan de inhoud ervan.</w:t>
      </w:r>
    </w:p>
    <w:p w14:paraId="5C840CB5" w14:textId="77777777" w:rsidR="00CB703D" w:rsidRDefault="00CB703D" w:rsidP="00CB703D">
      <w:pPr>
        <w:spacing w:line="320" w:lineRule="exact"/>
      </w:pPr>
    </w:p>
    <w:p w14:paraId="50E86E52" w14:textId="77777777" w:rsidR="00CB703D" w:rsidRDefault="00CB703D" w:rsidP="00CB703D">
      <w:pPr>
        <w:spacing w:line="320" w:lineRule="exact"/>
      </w:pPr>
      <w:r w:rsidRPr="00520FDC">
        <w:rPr>
          <w:i/>
        </w:rPr>
        <w:t>Hidden nodes</w:t>
      </w:r>
      <w:r>
        <w:t xml:space="preserve"> manipuleren de data wel. De manier waarop deze gemanipuleerd wordt hangt af van de hidden layer waartoe de hidden node behoort. Ook de activatiefunctie die wordt toegepast kan verschillen van hidden layer tot hidden layer. Dit wordt in meer detail behandeld in sectie 2.3 .</w:t>
      </w:r>
    </w:p>
    <w:p w14:paraId="7FDD0F36" w14:textId="77777777" w:rsidR="00CB703D" w:rsidRDefault="00CB703D" w:rsidP="00CB703D">
      <w:pPr>
        <w:spacing w:line="320" w:lineRule="exact"/>
      </w:pPr>
    </w:p>
    <w:p w14:paraId="5E9D7923" w14:textId="77777777" w:rsidR="00CB703D" w:rsidRDefault="00CB703D" w:rsidP="00CB703D">
      <w:pPr>
        <w:spacing w:line="320" w:lineRule="exact"/>
      </w:pPr>
    </w:p>
    <w:p w14:paraId="5A3D0A8E" w14:textId="77777777" w:rsidR="00CB703D" w:rsidRDefault="00CB703D" w:rsidP="00CB703D">
      <w:pPr>
        <w:spacing w:line="320" w:lineRule="exact"/>
      </w:pPr>
    </w:p>
    <w:p w14:paraId="72CAD76E" w14:textId="77777777" w:rsidR="00CB703D" w:rsidRDefault="00CB703D" w:rsidP="00CB703D">
      <w:pPr>
        <w:spacing w:line="320" w:lineRule="exact"/>
      </w:pPr>
    </w:p>
    <w:p w14:paraId="6AB77BBD" w14:textId="77777777" w:rsidR="00CB703D" w:rsidRDefault="00CB703D" w:rsidP="00CB703D">
      <w:pPr>
        <w:pStyle w:val="Kop1"/>
      </w:pPr>
      <w:bookmarkStart w:id="18" w:name="_Toc18092227"/>
      <w:r>
        <w:lastRenderedPageBreak/>
        <w:t>2.3 Algemene architectuur CNN</w:t>
      </w:r>
      <w:bookmarkEnd w:id="18"/>
    </w:p>
    <w:p w14:paraId="1C12E757" w14:textId="77777777" w:rsidR="00CB703D" w:rsidRPr="00ED3548" w:rsidRDefault="00CB703D" w:rsidP="00CB703D"/>
    <w:p w14:paraId="1C41BABE" w14:textId="77777777" w:rsidR="00CB703D" w:rsidRDefault="00CB703D" w:rsidP="00CB703D"/>
    <w:p w14:paraId="20A5BF1A" w14:textId="77777777" w:rsidR="00CB703D" w:rsidRDefault="00CB703D" w:rsidP="00CB703D">
      <w:pPr>
        <w:spacing w:line="320" w:lineRule="exact"/>
      </w:pPr>
      <w:r w:rsidRPr="00C32E65">
        <w:t xml:space="preserve">Een </w:t>
      </w:r>
      <w:r>
        <w:t>CNN</w:t>
      </w:r>
      <w:r w:rsidRPr="00C32E65">
        <w:t xml:space="preserve"> is een soor</w:t>
      </w:r>
      <w:r>
        <w:t>t ANN geoptimaliseerd voor het verwerken van afbeeldingen. In wat volgt wordt de structuur van een typische CNN uitgelegd door de functionaliteit van de opeenvolgende layers gedetailleerd uit te leggen. Merk op dat de opeenvolging van layers zoals deze hieronder worden beschreven niet noodzakelijk overeenkomt met de opeenvolging van layers in de CNN die werd toegepast in het kader van deze masterproef. Dit is het gevolg van het feit dat de architectuur van een model een grote impact heeft op de kwaliteit ervan en ook zeer probleem specifiek gebonden is.</w:t>
      </w:r>
    </w:p>
    <w:p w14:paraId="11A10524" w14:textId="77777777" w:rsidR="00CB703D" w:rsidRDefault="00CB703D" w:rsidP="00CB703D">
      <w:pPr>
        <w:spacing w:line="320" w:lineRule="exact"/>
      </w:pPr>
    </w:p>
    <w:p w14:paraId="694EEE7F" w14:textId="77777777" w:rsidR="00CB703D" w:rsidRDefault="00CB703D" w:rsidP="00CB703D">
      <w:pPr>
        <w:spacing w:line="320" w:lineRule="exact"/>
      </w:pPr>
      <w:r>
        <w:t>De eerste layer, die ook steeds aanwezig moet zijn, is de input layer. Deze layer is verantwoordelijk voor het manipuleren van de ontvangen data op een manier dat deze als input kan worden gebruikt voor de volgende layer. In de context van deze masterproef houdt dat in dat een batch van afbeeldingen wordt omgezet in een array, waarin elk element een afbeelding voorstelt als een 3 dimensionale array. Een voorbeeld wordt hieronder in figuur 3 getoond.</w:t>
      </w:r>
    </w:p>
    <w:p w14:paraId="142075BA" w14:textId="77777777" w:rsidR="00CB703D" w:rsidRDefault="00CB703D" w:rsidP="00CB703D">
      <w:pPr>
        <w:spacing w:line="320" w:lineRule="exact"/>
      </w:pPr>
      <w:r>
        <w:rPr>
          <w:noProof/>
        </w:rPr>
        <w:drawing>
          <wp:anchor distT="0" distB="0" distL="114300" distR="114300" simplePos="0" relativeHeight="251998208" behindDoc="0" locked="0" layoutInCell="1" allowOverlap="1" wp14:anchorId="06144D00" wp14:editId="53DAA030">
            <wp:simplePos x="0" y="0"/>
            <wp:positionH relativeFrom="margin">
              <wp:align>left</wp:align>
            </wp:positionH>
            <wp:positionV relativeFrom="paragraph">
              <wp:posOffset>380789</wp:posOffset>
            </wp:positionV>
            <wp:extent cx="2607945" cy="3802380"/>
            <wp:effectExtent l="0" t="0" r="1905" b="762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3.jpg"/>
                    <pic:cNvPicPr/>
                  </pic:nvPicPr>
                  <pic:blipFill>
                    <a:blip r:embed="rId61">
                      <a:extLst>
                        <a:ext uri="{28A0092B-C50C-407E-A947-70E740481C1C}">
                          <a14:useLocalDpi xmlns:a14="http://schemas.microsoft.com/office/drawing/2010/main" val="0"/>
                        </a:ext>
                      </a:extLst>
                    </a:blip>
                    <a:stretch>
                      <a:fillRect/>
                    </a:stretch>
                  </pic:blipFill>
                  <pic:spPr>
                    <a:xfrm>
                      <a:off x="0" y="0"/>
                      <a:ext cx="2607945" cy="3802380"/>
                    </a:xfrm>
                    <a:prstGeom prst="rect">
                      <a:avLst/>
                    </a:prstGeom>
                  </pic:spPr>
                </pic:pic>
              </a:graphicData>
            </a:graphic>
            <wp14:sizeRelH relativeFrom="page">
              <wp14:pctWidth>0</wp14:pctWidth>
            </wp14:sizeRelH>
            <wp14:sizeRelV relativeFrom="page">
              <wp14:pctHeight>0</wp14:pctHeight>
            </wp14:sizeRelV>
          </wp:anchor>
        </w:drawing>
      </w:r>
    </w:p>
    <w:p w14:paraId="3C511026" w14:textId="77777777" w:rsidR="00CB703D" w:rsidRDefault="00CB703D" w:rsidP="00CB703D">
      <w:pPr>
        <w:spacing w:line="320" w:lineRule="exact"/>
      </w:pPr>
      <w:r>
        <w:rPr>
          <w:noProof/>
        </w:rPr>
        <mc:AlternateContent>
          <mc:Choice Requires="wps">
            <w:drawing>
              <wp:anchor distT="0" distB="0" distL="114300" distR="114300" simplePos="0" relativeHeight="252014592" behindDoc="0" locked="0" layoutInCell="1" allowOverlap="1" wp14:anchorId="05402B35" wp14:editId="09C63499">
                <wp:simplePos x="0" y="0"/>
                <wp:positionH relativeFrom="margin">
                  <wp:align>left</wp:align>
                </wp:positionH>
                <wp:positionV relativeFrom="paragraph">
                  <wp:posOffset>4330276</wp:posOffset>
                </wp:positionV>
                <wp:extent cx="6028055" cy="245110"/>
                <wp:effectExtent l="0" t="0" r="0" b="2540"/>
                <wp:wrapTopAndBottom/>
                <wp:docPr id="27" name="Tekstvak 27"/>
                <wp:cNvGraphicFramePr/>
                <a:graphic xmlns:a="http://schemas.openxmlformats.org/drawingml/2006/main">
                  <a:graphicData uri="http://schemas.microsoft.com/office/word/2010/wordprocessingShape">
                    <wps:wsp>
                      <wps:cNvSpPr txBox="1"/>
                      <wps:spPr>
                        <a:xfrm>
                          <a:off x="0" y="0"/>
                          <a:ext cx="6028055" cy="245110"/>
                        </a:xfrm>
                        <a:prstGeom prst="rect">
                          <a:avLst/>
                        </a:prstGeom>
                        <a:solidFill>
                          <a:prstClr val="white"/>
                        </a:solidFill>
                        <a:ln>
                          <a:noFill/>
                        </a:ln>
                      </wps:spPr>
                      <wps:txbx>
                        <w:txbxContent>
                          <w:p w14:paraId="119F82A8" w14:textId="77777777" w:rsidR="00CB703D" w:rsidRPr="0005558A" w:rsidRDefault="00CB703D" w:rsidP="00CB703D">
                            <w:pPr>
                              <w:pStyle w:val="Bijschrift"/>
                              <w:jc w:val="center"/>
                              <w:rPr>
                                <w:noProof/>
                                <w:color w:val="000000" w:themeColor="text1"/>
                                <w:sz w:val="20"/>
                                <w:szCs w:val="20"/>
                              </w:rPr>
                            </w:pPr>
                            <w:bookmarkStart w:id="19" w:name="_Toc18092170"/>
                            <w:r>
                              <w:t xml:space="preserve">Figuur </w:t>
                            </w:r>
                            <w:r>
                              <w:fldChar w:fldCharType="begin"/>
                            </w:r>
                            <w:r>
                              <w:instrText xml:space="preserve"> SEQ Figuur \* ARABIC </w:instrText>
                            </w:r>
                            <w:r>
                              <w:fldChar w:fldCharType="separate"/>
                            </w:r>
                            <w:r>
                              <w:rPr>
                                <w:noProof/>
                              </w:rPr>
                              <w:t>3</w:t>
                            </w:r>
                            <w:r>
                              <w:rPr>
                                <w:noProof/>
                              </w:rPr>
                              <w:fldChar w:fldCharType="end"/>
                            </w:r>
                            <w:r>
                              <w:t xml:space="preserve"> : afbeelding en bijhorende RGB matrix</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2B35" id="Tekstvak 27" o:spid="_x0000_s1028" type="#_x0000_t202" style="position:absolute;margin-left:0;margin-top:340.95pt;width:474.65pt;height:19.3pt;z-index:252014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" stroked="f">
                <v:textbox inset="0,0,0,0">
                  <w:txbxContent>
                    <w:p w14:paraId="119F82A8" w14:textId="77777777" w:rsidR="00CB703D" w:rsidRPr="0005558A" w:rsidRDefault="00CB703D" w:rsidP="00CB703D">
                      <w:pPr>
                        <w:pStyle w:val="Bijschrift"/>
                        <w:jc w:val="center"/>
                        <w:rPr>
                          <w:noProof/>
                          <w:color w:val="000000" w:themeColor="text1"/>
                          <w:sz w:val="20"/>
                          <w:szCs w:val="20"/>
                        </w:rPr>
                      </w:pPr>
                      <w:bookmarkStart w:id="20" w:name="_Toc18092170"/>
                      <w:r>
                        <w:t xml:space="preserve">Figuur </w:t>
                      </w:r>
                      <w:r>
                        <w:fldChar w:fldCharType="begin"/>
                      </w:r>
                      <w:r>
                        <w:instrText xml:space="preserve"> SEQ Figuur \* ARABIC </w:instrText>
                      </w:r>
                      <w:r>
                        <w:fldChar w:fldCharType="separate"/>
                      </w:r>
                      <w:r>
                        <w:rPr>
                          <w:noProof/>
                        </w:rPr>
                        <w:t>3</w:t>
                      </w:r>
                      <w:r>
                        <w:rPr>
                          <w:noProof/>
                        </w:rPr>
                        <w:fldChar w:fldCharType="end"/>
                      </w:r>
                      <w:r>
                        <w:t xml:space="preserve"> : afbeelding en bijhorende RGB matrix</w:t>
                      </w:r>
                      <w:bookmarkEnd w:id="20"/>
                    </w:p>
                  </w:txbxContent>
                </v:textbox>
                <w10:wrap type="topAndBottom" anchorx="margin"/>
              </v:shape>
            </w:pict>
          </mc:Fallback>
        </mc:AlternateContent>
      </w:r>
      <w:r>
        <w:rPr>
          <w:noProof/>
        </w:rPr>
        <w:drawing>
          <wp:anchor distT="0" distB="0" distL="114300" distR="114300" simplePos="0" relativeHeight="252003328" behindDoc="0" locked="0" layoutInCell="1" allowOverlap="1" wp14:anchorId="13DC88BB" wp14:editId="0E763BCA">
            <wp:simplePos x="0" y="0"/>
            <wp:positionH relativeFrom="margin">
              <wp:posOffset>2980266</wp:posOffset>
            </wp:positionH>
            <wp:positionV relativeFrom="paragraph">
              <wp:posOffset>1146598</wp:posOffset>
            </wp:positionV>
            <wp:extent cx="3326765" cy="2152650"/>
            <wp:effectExtent l="0" t="0" r="6985"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array.png"/>
                    <pic:cNvPicPr/>
                  </pic:nvPicPr>
                  <pic:blipFill>
                    <a:blip r:embed="rId62">
                      <a:extLst>
                        <a:ext uri="{28A0092B-C50C-407E-A947-70E740481C1C}">
                          <a14:useLocalDpi xmlns:a14="http://schemas.microsoft.com/office/drawing/2010/main" val="0"/>
                        </a:ext>
                      </a:extLst>
                    </a:blip>
                    <a:stretch>
                      <a:fillRect/>
                    </a:stretch>
                  </pic:blipFill>
                  <pic:spPr>
                    <a:xfrm>
                      <a:off x="0" y="0"/>
                      <a:ext cx="3326765" cy="2152650"/>
                    </a:xfrm>
                    <a:prstGeom prst="rect">
                      <a:avLst/>
                    </a:prstGeom>
                  </pic:spPr>
                </pic:pic>
              </a:graphicData>
            </a:graphic>
            <wp14:sizeRelH relativeFrom="margin">
              <wp14:pctWidth>0</wp14:pctWidth>
            </wp14:sizeRelH>
            <wp14:sizeRelV relativeFrom="margin">
              <wp14:pctHeight>0</wp14:pctHeight>
            </wp14:sizeRelV>
          </wp:anchor>
        </w:drawing>
      </w:r>
    </w:p>
    <w:p w14:paraId="0CE568C2" w14:textId="77777777" w:rsidR="00CB703D" w:rsidRDefault="00CB703D" w:rsidP="00CB703D">
      <w:pPr>
        <w:spacing w:line="320" w:lineRule="exact"/>
      </w:pPr>
      <w:r>
        <w:lastRenderedPageBreak/>
        <w:t>De dimensies van deze array zijn steeds breedte afbeelding x hoogte afbeelding x 3. Dit is het gevolg van het feit dat de afbeelding per pixel 3 waarden bevat, de 3 RGB waarden (rood, groen en blauw). De derde waarde, in dit geval 3, wordt ook wel de diepte van de array of matrix genoemd. Een array zoals hierboven getoond wordt ook wel een RGB matrix genoemd.</w:t>
      </w:r>
    </w:p>
    <w:p w14:paraId="57F0A3FB" w14:textId="77777777" w:rsidR="00CB703D" w:rsidRDefault="00CB703D" w:rsidP="00CB703D">
      <w:pPr>
        <w:pStyle w:val="Kop1"/>
        <w:rPr>
          <w:lang w:val="en-GB"/>
        </w:rPr>
      </w:pPr>
      <w:bookmarkStart w:id="21" w:name="_Toc18092228"/>
      <w:r w:rsidRPr="00B40E4E">
        <w:rPr>
          <w:lang w:val="en-GB"/>
        </w:rPr>
        <w:t xml:space="preserve">2.3.1 Convolutional </w:t>
      </w:r>
      <w:r>
        <w:rPr>
          <w:lang w:val="en-GB"/>
        </w:rPr>
        <w:t>layer</w:t>
      </w:r>
      <w:bookmarkEnd w:id="21"/>
    </w:p>
    <w:p w14:paraId="45CFB54A" w14:textId="77777777" w:rsidR="00CB703D" w:rsidRPr="00B40E4E" w:rsidRDefault="00CB703D" w:rsidP="00CB703D">
      <w:pPr>
        <w:rPr>
          <w:lang w:val="en-GB"/>
        </w:rPr>
      </w:pPr>
    </w:p>
    <w:p w14:paraId="4C6AC14E" w14:textId="77777777" w:rsidR="00CB703D" w:rsidRDefault="00CB703D" w:rsidP="00CB703D">
      <w:pPr>
        <w:spacing w:line="320" w:lineRule="exact"/>
      </w:pPr>
      <w:r w:rsidRPr="00466CD5">
        <w:rPr>
          <w:lang w:val="en-GB"/>
        </w:rPr>
        <w:t xml:space="preserve">De layer die hierop volgt is de </w:t>
      </w:r>
      <w:r w:rsidRPr="00466CD5">
        <w:rPr>
          <w:i/>
          <w:lang w:val="en-GB"/>
        </w:rPr>
        <w:t xml:space="preserve">convolution </w:t>
      </w:r>
      <w:r w:rsidRPr="00466CD5">
        <w:rPr>
          <w:lang w:val="en-GB"/>
        </w:rPr>
        <w:t>of</w:t>
      </w:r>
      <w:r w:rsidRPr="00466CD5">
        <w:rPr>
          <w:i/>
          <w:lang w:val="en-GB"/>
        </w:rPr>
        <w:t xml:space="preserve"> convolutional layer.</w:t>
      </w:r>
      <w:r w:rsidRPr="00466CD5">
        <w:rPr>
          <w:lang w:val="en-GB"/>
        </w:rPr>
        <w:t xml:space="preserve"> </w:t>
      </w:r>
      <w:r>
        <w:t>Deze layer vormt de kern van het CNN en voert de meeste berekeningen uit. De convolutional layer voert op verschillende delen van de afbeelding een convolutie uit, wat hieronder in meer detail wordt uitgelegd.</w:t>
      </w:r>
    </w:p>
    <w:p w14:paraId="3686BCFB" w14:textId="77777777" w:rsidR="00CB703D" w:rsidRDefault="00CB703D" w:rsidP="00CB703D">
      <w:pPr>
        <w:spacing w:line="320" w:lineRule="exact"/>
      </w:pPr>
    </w:p>
    <w:p w14:paraId="6A0CB562" w14:textId="77777777" w:rsidR="00CB703D" w:rsidRDefault="00CB703D" w:rsidP="00CB703D">
      <w:pPr>
        <w:spacing w:line="320" w:lineRule="exact"/>
      </w:pPr>
      <w:r>
        <w:rPr>
          <w:noProof/>
        </w:rPr>
        <w:drawing>
          <wp:anchor distT="0" distB="0" distL="114300" distR="114300" simplePos="0" relativeHeight="252018688" behindDoc="0" locked="0" layoutInCell="1" allowOverlap="1" wp14:anchorId="68E05D4B" wp14:editId="0267E6D5">
            <wp:simplePos x="0" y="0"/>
            <wp:positionH relativeFrom="margin">
              <wp:align>center</wp:align>
            </wp:positionH>
            <wp:positionV relativeFrom="paragraph">
              <wp:posOffset>308822</wp:posOffset>
            </wp:positionV>
            <wp:extent cx="2892425" cy="854710"/>
            <wp:effectExtent l="0" t="0" r="3175" b="2540"/>
            <wp:wrapTopAndBottom/>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voluti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92425" cy="854710"/>
                    </a:xfrm>
                    <a:prstGeom prst="rect">
                      <a:avLst/>
                    </a:prstGeom>
                  </pic:spPr>
                </pic:pic>
              </a:graphicData>
            </a:graphic>
            <wp14:sizeRelH relativeFrom="margin">
              <wp14:pctWidth>0</wp14:pctWidth>
            </wp14:sizeRelH>
            <wp14:sizeRelV relativeFrom="margin">
              <wp14:pctHeight>0</wp14:pctHeight>
            </wp14:sizeRelV>
          </wp:anchor>
        </w:drawing>
      </w:r>
      <w:r>
        <w:t>De convolutie is een wiskunde berekening, gegeven door onderstaande formule.</w:t>
      </w:r>
    </w:p>
    <w:p w14:paraId="04976665" w14:textId="77777777" w:rsidR="00CB703D" w:rsidRDefault="00CB703D" w:rsidP="00CB703D">
      <w:pPr>
        <w:spacing w:line="320" w:lineRule="exact"/>
      </w:pPr>
      <w:r>
        <w:t>Eenvoudig verwoord is de convolutie een operatie waarbij het resultaat een functie is die aangeeft hoe één functie een andere functie transformeert. Opdat een convolutie dus kan uitgevoerd worden zijn twee functies nodig, de functie die getransformeerd wordt en de functie die de transformatie uitvoert.</w:t>
      </w:r>
    </w:p>
    <w:p w14:paraId="3F3FD27C" w14:textId="77777777" w:rsidR="00CB703D" w:rsidRDefault="00CB703D" w:rsidP="00CB703D">
      <w:pPr>
        <w:spacing w:line="320" w:lineRule="exact"/>
      </w:pPr>
    </w:p>
    <w:p w14:paraId="0E7AB5D1" w14:textId="77777777" w:rsidR="00CB703D" w:rsidRDefault="00CB703D" w:rsidP="00CB703D">
      <w:pPr>
        <w:spacing w:line="320" w:lineRule="exact"/>
      </w:pPr>
      <w:r>
        <w:t>De convolutie-operatie die in een CNN wordt toegepast is gebaseerd op bovenstaande formule, maar niet dezelfde. Zo ontvangt de convolutie-operatie als input niet twee functies, maar twee matrices. De ene matrix is de RGB matrix van een afbeelding, de andere is de filter of kernel. Deze filter of kernel is qua dimensies veel kleiner, maar heeft wel dezelfde diepte. Een realistische filter zou bijvoorbeeld de dimensies 5 x 5 x 3 hebben.</w:t>
      </w:r>
    </w:p>
    <w:p w14:paraId="149DD371" w14:textId="77777777" w:rsidR="00CB703D" w:rsidRDefault="00CB703D" w:rsidP="00CB703D">
      <w:pPr>
        <w:spacing w:line="320" w:lineRule="exact"/>
      </w:pPr>
    </w:p>
    <w:p w14:paraId="05C55897" w14:textId="77777777" w:rsidR="00CB703D" w:rsidRDefault="00CB703D" w:rsidP="00CB703D">
      <w:pPr>
        <w:spacing w:line="320" w:lineRule="exact"/>
      </w:pPr>
      <w:r>
        <w:rPr>
          <w:noProof/>
        </w:rPr>
        <mc:AlternateContent>
          <mc:Choice Requires="wps">
            <w:drawing>
              <wp:anchor distT="0" distB="0" distL="114300" distR="114300" simplePos="0" relativeHeight="251996160" behindDoc="0" locked="0" layoutInCell="1" allowOverlap="1" wp14:anchorId="670F3206" wp14:editId="4CFEF64F">
                <wp:simplePos x="0" y="0"/>
                <wp:positionH relativeFrom="margin">
                  <wp:align>center</wp:align>
                </wp:positionH>
                <wp:positionV relativeFrom="paragraph">
                  <wp:posOffset>2503382</wp:posOffset>
                </wp:positionV>
                <wp:extent cx="2599055" cy="635"/>
                <wp:effectExtent l="0" t="0" r="0" b="8255"/>
                <wp:wrapTopAndBottom/>
                <wp:docPr id="39" name="Text Box 39"/>
                <wp:cNvGraphicFramePr/>
                <a:graphic xmlns:a="http://schemas.openxmlformats.org/drawingml/2006/main">
                  <a:graphicData uri="http://schemas.microsoft.com/office/word/2010/wordprocessingShape">
                    <wps:wsp>
                      <wps:cNvSpPr txBox="1"/>
                      <wps:spPr>
                        <a:xfrm>
                          <a:off x="0" y="0"/>
                          <a:ext cx="2599055" cy="635"/>
                        </a:xfrm>
                        <a:prstGeom prst="rect">
                          <a:avLst/>
                        </a:prstGeom>
                        <a:solidFill>
                          <a:prstClr val="white"/>
                        </a:solidFill>
                        <a:ln>
                          <a:noFill/>
                        </a:ln>
                      </wps:spPr>
                      <wps:txbx>
                        <w:txbxContent>
                          <w:p w14:paraId="2F1D361B" w14:textId="77777777" w:rsidR="00CB703D" w:rsidRPr="001C558B" w:rsidRDefault="00CB703D" w:rsidP="00CB703D">
                            <w:pPr>
                              <w:pStyle w:val="Bijschrift"/>
                              <w:jc w:val="center"/>
                              <w:rPr>
                                <w:noProof/>
                                <w:color w:val="000000" w:themeColor="text1"/>
                                <w:sz w:val="20"/>
                                <w:szCs w:val="20"/>
                              </w:rPr>
                            </w:pPr>
                            <w:bookmarkStart w:id="22" w:name="_Toc18092171"/>
                            <w:r>
                              <w:t xml:space="preserve">Figuur </w:t>
                            </w:r>
                            <w:r>
                              <w:fldChar w:fldCharType="begin"/>
                            </w:r>
                            <w:r>
                              <w:instrText xml:space="preserve"> SEQ Figuur \* ARABIC </w:instrText>
                            </w:r>
                            <w:r>
                              <w:fldChar w:fldCharType="separate"/>
                            </w:r>
                            <w:r>
                              <w:rPr>
                                <w:noProof/>
                              </w:rPr>
                              <w:t>4</w:t>
                            </w:r>
                            <w:r>
                              <w:rPr>
                                <w:noProof/>
                              </w:rPr>
                              <w:fldChar w:fldCharType="end"/>
                            </w:r>
                            <w:r>
                              <w:t xml:space="preserve"> : werking convolutie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F3206" id="Text Box 39" o:spid="_x0000_s1029" type="#_x0000_t202" style="position:absolute;margin-left:0;margin-top:197.1pt;width:204.65pt;height:.05pt;z-index:25199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S9lLwIAAGY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" stroked="f">
                <v:textbox style="mso-fit-shape-to-text:t" inset="0,0,0,0">
                  <w:txbxContent>
                    <w:p w14:paraId="2F1D361B" w14:textId="77777777" w:rsidR="00CB703D" w:rsidRPr="001C558B" w:rsidRDefault="00CB703D" w:rsidP="00CB703D">
                      <w:pPr>
                        <w:pStyle w:val="Bijschrift"/>
                        <w:jc w:val="center"/>
                        <w:rPr>
                          <w:noProof/>
                          <w:color w:val="000000" w:themeColor="text1"/>
                          <w:sz w:val="20"/>
                          <w:szCs w:val="20"/>
                        </w:rPr>
                      </w:pPr>
                      <w:bookmarkStart w:id="23" w:name="_Toc18092171"/>
                      <w:r>
                        <w:t xml:space="preserve">Figuur </w:t>
                      </w:r>
                      <w:r>
                        <w:fldChar w:fldCharType="begin"/>
                      </w:r>
                      <w:r>
                        <w:instrText xml:space="preserve"> SEQ Figuur \* ARABIC </w:instrText>
                      </w:r>
                      <w:r>
                        <w:fldChar w:fldCharType="separate"/>
                      </w:r>
                      <w:r>
                        <w:rPr>
                          <w:noProof/>
                        </w:rPr>
                        <w:t>4</w:t>
                      </w:r>
                      <w:r>
                        <w:rPr>
                          <w:noProof/>
                        </w:rPr>
                        <w:fldChar w:fldCharType="end"/>
                      </w:r>
                      <w:r>
                        <w:t xml:space="preserve"> : werking convolutie</w:t>
                      </w:r>
                      <w:bookmarkEnd w:id="23"/>
                    </w:p>
                  </w:txbxContent>
                </v:textbox>
                <w10:wrap type="topAndBottom" anchorx="margin"/>
              </v:shape>
            </w:pict>
          </mc:Fallback>
        </mc:AlternateContent>
      </w:r>
      <w:r>
        <w:t>Deze filter wordt vervolgens verplaatst over de afbeelding. In het begin bevindt deze filter zich bijvoorbeeld links bovenaan op de afbeelding. Het overlapt als het ware met de 5 x 5 x 3 deelmatrix die links bovenaan is te vinden in de RGB matrix van de oorspronkelijke afbeelding. Dit wordt ook schematisch weergegeven in figuur 4.</w:t>
      </w:r>
    </w:p>
    <w:p w14:paraId="7EE457B7" w14:textId="77777777" w:rsidR="00CB703D" w:rsidRDefault="00CB703D" w:rsidP="00CB703D">
      <w:pPr>
        <w:spacing w:line="320" w:lineRule="exact"/>
      </w:pPr>
      <w:r>
        <w:rPr>
          <w:noProof/>
        </w:rPr>
        <w:drawing>
          <wp:anchor distT="0" distB="0" distL="114300" distR="114300" simplePos="0" relativeHeight="251995136" behindDoc="0" locked="0" layoutInCell="1" allowOverlap="1" wp14:anchorId="6C3C1548" wp14:editId="58094A2A">
            <wp:simplePos x="0" y="0"/>
            <wp:positionH relativeFrom="margin">
              <wp:align>center</wp:align>
            </wp:positionH>
            <wp:positionV relativeFrom="paragraph">
              <wp:posOffset>218440</wp:posOffset>
            </wp:positionV>
            <wp:extent cx="2599055" cy="13823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1MfeP1NnXSHUBwt-i9_o-Q.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99055" cy="1382395"/>
                    </a:xfrm>
                    <a:prstGeom prst="rect">
                      <a:avLst/>
                    </a:prstGeom>
                  </pic:spPr>
                </pic:pic>
              </a:graphicData>
            </a:graphic>
            <wp14:sizeRelH relativeFrom="margin">
              <wp14:pctWidth>0</wp14:pctWidth>
            </wp14:sizeRelH>
            <wp14:sizeRelV relativeFrom="margin">
              <wp14:pctHeight>0</wp14:pctHeight>
            </wp14:sizeRelV>
          </wp:anchor>
        </w:drawing>
      </w:r>
    </w:p>
    <w:p w14:paraId="190616E5" w14:textId="77777777" w:rsidR="00CB703D" w:rsidRDefault="00CB703D" w:rsidP="00CB703D">
      <w:pPr>
        <w:spacing w:line="320" w:lineRule="exact"/>
      </w:pPr>
      <w:r>
        <w:lastRenderedPageBreak/>
        <w:t xml:space="preserve">Tijdens deze overlapping wordt een convolutie uitgevoerd. Het resultaat van deze convolutie is de eerste waarde van een resultaatmatrix. Na het uitvoeren van deze convolutie wordt de filter één pixel opgeschoven in een arbitraire richting, dit wordt ook wel een </w:t>
      </w:r>
      <w:r w:rsidRPr="00520FDC">
        <w:rPr>
          <w:i/>
        </w:rPr>
        <w:t>stride</w:t>
      </w:r>
      <w:r>
        <w:t xml:space="preserve"> genoemd. Meestal wordt de filter eerst volledig horizontaal opgeschoven en wordt dit proces herhaald voor de volledige hoogte van de afbeelding, maar in theorie maakt dit niet uit.</w:t>
      </w:r>
    </w:p>
    <w:p w14:paraId="19A91C25" w14:textId="77777777" w:rsidR="00CB703D" w:rsidRDefault="00CB703D" w:rsidP="00CB703D">
      <w:pPr>
        <w:spacing w:line="320" w:lineRule="exact"/>
      </w:pPr>
    </w:p>
    <w:p w14:paraId="07A97FD3" w14:textId="77777777" w:rsidR="00CB703D" w:rsidRDefault="00CB703D" w:rsidP="00CB703D">
      <w:pPr>
        <w:spacing w:line="320" w:lineRule="exact"/>
      </w:pPr>
      <w:r>
        <w:t xml:space="preserve">Uiteindelijk is de filter over de volledige matrix van de afbeelding verplaatst en is voor elke mogelijke combinatie van filter met deelmatrix van de RGB matrix een convolutie uitgevoerd. Het resultaat van deze convolutie is steeds bijgehouden, waarbij al deze resultaten nu een nieuwe resultaatmatrix vormen [3]. </w:t>
      </w:r>
    </w:p>
    <w:p w14:paraId="0C9986F7" w14:textId="77777777" w:rsidR="00CB703D" w:rsidRDefault="00CB703D" w:rsidP="00CB703D">
      <w:pPr>
        <w:spacing w:line="320" w:lineRule="exact"/>
      </w:pPr>
    </w:p>
    <w:p w14:paraId="78DB65E1" w14:textId="77777777" w:rsidR="00CB703D" w:rsidRDefault="00CB703D" w:rsidP="00CB703D">
      <w:pPr>
        <w:spacing w:line="320" w:lineRule="exact"/>
      </w:pPr>
      <w:r>
        <w:t>De dimensie van de resultaatmatrix is steeds (breedte matrix – breedte filter + 1) x (hoogte matrix – hoogte filter + 1) x 3. Uiteraard hangt de manier waarop de resultaatmatrix moet geïnterpreteerd worden sterk af van de soort filter die werd gebruikt.</w:t>
      </w:r>
    </w:p>
    <w:p w14:paraId="13E052C4" w14:textId="77777777" w:rsidR="00CB703D" w:rsidRDefault="00CB703D" w:rsidP="00CB703D">
      <w:pPr>
        <w:spacing w:line="320" w:lineRule="exact"/>
      </w:pPr>
    </w:p>
    <w:p w14:paraId="1FD3DD95" w14:textId="77777777" w:rsidR="00CB703D" w:rsidRDefault="00CB703D" w:rsidP="00CB703D">
      <w:pPr>
        <w:spacing w:line="320" w:lineRule="exact"/>
      </w:pPr>
      <w:r>
        <w:t xml:space="preserve">Zoals eerder uitgelegd is een filter een relatief kleine matrix. Deze matrix, alhoewel niet direct afgeleid van een afbeelding, kan uiteraard wel geïnterpreteerd worden als een afbeelding. Een matrix van een filter die alleen op de hoofddiagonaal waarden bevat, zou perfect een schuine lijn kunnen voorstellen. </w:t>
      </w:r>
    </w:p>
    <w:p w14:paraId="1DE84F55" w14:textId="77777777" w:rsidR="00CB703D" w:rsidRDefault="00CB703D" w:rsidP="00CB703D">
      <w:pPr>
        <w:spacing w:line="320" w:lineRule="exact"/>
      </w:pPr>
    </w:p>
    <w:p w14:paraId="74383E2D" w14:textId="77777777" w:rsidR="00CB703D" w:rsidRDefault="00CB703D" w:rsidP="00CB703D">
      <w:pPr>
        <w:spacing w:line="320" w:lineRule="exact"/>
      </w:pPr>
      <w:r>
        <w:t>Stel nu dat een convolutie wordt uitgevoerd met deze laatstgenoemde filter over een bepaalde afbeelding. Indien de resultaatmatrix van deze convolutie op bepaalde plaatsen relatief hoge waarden bevat, is de kans groot dat op die plaatsen een schuine lijn te vinden is in de afbeelding. Op deze manier is het mogelijk om in afbeeldingen bepaalde vormen te detecteren.</w:t>
      </w:r>
    </w:p>
    <w:p w14:paraId="2CB63D6F" w14:textId="77777777" w:rsidR="00CB703D" w:rsidRDefault="00CB703D" w:rsidP="00CB703D">
      <w:pPr>
        <w:spacing w:line="320" w:lineRule="exact"/>
      </w:pPr>
    </w:p>
    <w:p w14:paraId="665F932E" w14:textId="77777777" w:rsidR="00CB703D" w:rsidRDefault="00CB703D" w:rsidP="00CB703D">
      <w:pPr>
        <w:spacing w:line="320" w:lineRule="exact"/>
      </w:pPr>
      <w:r>
        <w:t xml:space="preserve">Merk op dat tijdens het trainen van een model deze filter initieel geen specifieke vormen zal zoeken, aangezien het model nog geen idee heeft welke patronen voorkomen in de dataset. Initieel zal de filter dus opgevuld worden met willekeurig verspreide waarden. Geleidelijk aan zal het model echte leren welke vormen het vaakst voorkomen in de set van afbeeldingen. </w:t>
      </w:r>
    </w:p>
    <w:p w14:paraId="7B9E2CF7" w14:textId="77777777" w:rsidR="00CB703D" w:rsidRDefault="00CB703D" w:rsidP="00CB703D">
      <w:pPr>
        <w:spacing w:line="320" w:lineRule="exact"/>
      </w:pPr>
    </w:p>
    <w:p w14:paraId="7E2FF716" w14:textId="77777777" w:rsidR="00CB703D" w:rsidRDefault="00CB703D" w:rsidP="00CB703D">
      <w:pPr>
        <w:spacing w:line="320" w:lineRule="exact"/>
      </w:pPr>
      <w:r>
        <w:t>Op basis hiervan zal de filter anders opgevuld worden om het ontdekken van deze vormen of patronen ten goede te komen. Uiteraard heeft de grootte van de filter ook een effect op de snelheid en kwaliteit van deze operatie, wat ook verderop in deze masterproef zal blijken.</w:t>
      </w:r>
    </w:p>
    <w:p w14:paraId="112714D6" w14:textId="77777777" w:rsidR="00CB703D" w:rsidRPr="000A79CF" w:rsidRDefault="00CB703D" w:rsidP="00CB703D">
      <w:pPr>
        <w:pStyle w:val="Kop1"/>
      </w:pPr>
      <w:bookmarkStart w:id="24" w:name="_Toc18092229"/>
      <w:r w:rsidRPr="000A79CF">
        <w:t>2.3.2 Pooling layer</w:t>
      </w:r>
      <w:bookmarkEnd w:id="24"/>
    </w:p>
    <w:p w14:paraId="23570360" w14:textId="77777777" w:rsidR="00CB703D" w:rsidRPr="000A79CF" w:rsidRDefault="00CB703D" w:rsidP="00CB703D"/>
    <w:p w14:paraId="5C29451A" w14:textId="77777777" w:rsidR="00CB703D" w:rsidRDefault="00CB703D" w:rsidP="00CB703D">
      <w:pPr>
        <w:spacing w:line="320" w:lineRule="exact"/>
      </w:pPr>
      <w:r w:rsidRPr="00732B72">
        <w:t xml:space="preserve">Na elke convolutional layer volgt steeds een </w:t>
      </w:r>
      <w:r w:rsidRPr="00732B72">
        <w:rPr>
          <w:i/>
        </w:rPr>
        <w:t>activation layer</w:t>
      </w:r>
      <w:r w:rsidRPr="00732B72">
        <w:t xml:space="preserve">. </w:t>
      </w:r>
      <w:r>
        <w:t>De meest gebruikte activation layer is de ReLu layer, welke de ReLu activatiefunctie toepast op de ontvangen data.</w:t>
      </w:r>
    </w:p>
    <w:p w14:paraId="364CDE5F" w14:textId="77777777" w:rsidR="00CB703D" w:rsidRDefault="00CB703D" w:rsidP="00CB703D">
      <w:pPr>
        <w:spacing w:line="320" w:lineRule="exact"/>
      </w:pPr>
    </w:p>
    <w:p w14:paraId="3DFBB9E1" w14:textId="77777777" w:rsidR="00CB703D" w:rsidRDefault="00CB703D" w:rsidP="00CB703D">
      <w:pPr>
        <w:spacing w:line="320" w:lineRule="exact"/>
      </w:pPr>
      <w:r>
        <w:t xml:space="preserve">Hierna volgt een </w:t>
      </w:r>
      <w:r w:rsidRPr="00D22775">
        <w:rPr>
          <w:i/>
        </w:rPr>
        <w:t>pooling layer</w:t>
      </w:r>
      <w:r>
        <w:t xml:space="preserve">. Een pooling layer wordt gebruikt om de resultaatmatrix te verkleinen. Dit heeft twee voordelen. Enerzijds vermindert hierdoor de hoeveelheid data die bijgehouden moet worden voor volgende fases. Anderzijds gaat dit </w:t>
      </w:r>
      <w:r w:rsidRPr="00D22775">
        <w:rPr>
          <w:i/>
        </w:rPr>
        <w:t>overfitting</w:t>
      </w:r>
      <w:r>
        <w:t xml:space="preserve"> tegen. </w:t>
      </w:r>
    </w:p>
    <w:p w14:paraId="7D16BEA2" w14:textId="77777777" w:rsidR="00CB703D" w:rsidRDefault="00CB703D" w:rsidP="00CB703D">
      <w:pPr>
        <w:spacing w:line="320" w:lineRule="exact"/>
      </w:pPr>
    </w:p>
    <w:p w14:paraId="6C9C3B25" w14:textId="77777777" w:rsidR="00CB703D" w:rsidRDefault="00CB703D" w:rsidP="00CB703D">
      <w:pPr>
        <w:spacing w:line="320" w:lineRule="exact"/>
      </w:pPr>
      <w:r>
        <w:t xml:space="preserve">Overfitting is het fenomeen waarbij een model te veel patronen heeft herkend in een bepaalde dataset en toekomstige voorspellingen hierdoor niet langer accuraat zijn. Door het verminderen van de grootte van de matrix verkleint de kans dat verborgen patronen ontdekt worden, aangezien alleen bepaalde waarden worden bijgehouden. </w:t>
      </w:r>
    </w:p>
    <w:p w14:paraId="4095E2AB" w14:textId="77777777" w:rsidR="00CB703D" w:rsidRDefault="00CB703D" w:rsidP="00CB703D">
      <w:pPr>
        <w:spacing w:line="320" w:lineRule="exact"/>
      </w:pPr>
    </w:p>
    <w:p w14:paraId="51258712" w14:textId="77777777" w:rsidR="00CB703D" w:rsidRDefault="00CB703D" w:rsidP="00CB703D">
      <w:pPr>
        <w:spacing w:line="320" w:lineRule="exact"/>
      </w:pPr>
      <w:r>
        <w:rPr>
          <w:noProof/>
        </w:rPr>
        <mc:AlternateContent>
          <mc:Choice Requires="wps">
            <w:drawing>
              <wp:anchor distT="0" distB="0" distL="114300" distR="114300" simplePos="0" relativeHeight="252015616" behindDoc="0" locked="0" layoutInCell="1" allowOverlap="1" wp14:anchorId="776F1362" wp14:editId="7B47868B">
                <wp:simplePos x="0" y="0"/>
                <wp:positionH relativeFrom="column">
                  <wp:posOffset>1319318</wp:posOffset>
                </wp:positionH>
                <wp:positionV relativeFrom="paragraph">
                  <wp:posOffset>2437765</wp:posOffset>
                </wp:positionV>
                <wp:extent cx="3767455" cy="635"/>
                <wp:effectExtent l="0" t="0" r="4445" b="8255"/>
                <wp:wrapTopAndBottom/>
                <wp:docPr id="29" name="Tekstvak 29"/>
                <wp:cNvGraphicFramePr/>
                <a:graphic xmlns:a="http://schemas.openxmlformats.org/drawingml/2006/main">
                  <a:graphicData uri="http://schemas.microsoft.com/office/word/2010/wordprocessingShape">
                    <wps:wsp>
                      <wps:cNvSpPr txBox="1"/>
                      <wps:spPr>
                        <a:xfrm>
                          <a:off x="0" y="0"/>
                          <a:ext cx="3767455" cy="635"/>
                        </a:xfrm>
                        <a:prstGeom prst="rect">
                          <a:avLst/>
                        </a:prstGeom>
                        <a:solidFill>
                          <a:prstClr val="white"/>
                        </a:solidFill>
                        <a:ln>
                          <a:noFill/>
                        </a:ln>
                      </wps:spPr>
                      <wps:txbx>
                        <w:txbxContent>
                          <w:p w14:paraId="49429DED" w14:textId="77777777" w:rsidR="00CB703D" w:rsidRPr="002B5EDD" w:rsidRDefault="00CB703D" w:rsidP="00CB703D">
                            <w:pPr>
                              <w:pStyle w:val="Bijschrift"/>
                              <w:jc w:val="center"/>
                              <w:rPr>
                                <w:noProof/>
                                <w:color w:val="000000" w:themeColor="text1"/>
                                <w:sz w:val="20"/>
                                <w:szCs w:val="20"/>
                              </w:rPr>
                            </w:pPr>
                            <w:bookmarkStart w:id="25" w:name="_Toc18092172"/>
                            <w:r>
                              <w:t xml:space="preserve">Figuur </w:t>
                            </w:r>
                            <w:r>
                              <w:fldChar w:fldCharType="begin"/>
                            </w:r>
                            <w:r>
                              <w:instrText xml:space="preserve"> SEQ Figuur \* ARABIC </w:instrText>
                            </w:r>
                            <w:r>
                              <w:fldChar w:fldCharType="separate"/>
                            </w:r>
                            <w:r>
                              <w:rPr>
                                <w:noProof/>
                              </w:rPr>
                              <w:t>5</w:t>
                            </w:r>
                            <w:r>
                              <w:rPr>
                                <w:noProof/>
                              </w:rPr>
                              <w:fldChar w:fldCharType="end"/>
                            </w:r>
                            <w:r>
                              <w:t xml:space="preserve"> : overzicht pooling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F1362" id="Tekstvak 29" o:spid="_x0000_s1030" type="#_x0000_t202" style="position:absolute;margin-left:103.9pt;margin-top:191.95pt;width:296.65pt;height:.05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" stroked="f">
                <v:textbox style="mso-fit-shape-to-text:t" inset="0,0,0,0">
                  <w:txbxContent>
                    <w:p w14:paraId="49429DED" w14:textId="77777777" w:rsidR="00CB703D" w:rsidRPr="002B5EDD" w:rsidRDefault="00CB703D" w:rsidP="00CB703D">
                      <w:pPr>
                        <w:pStyle w:val="Bijschrift"/>
                        <w:jc w:val="center"/>
                        <w:rPr>
                          <w:noProof/>
                          <w:color w:val="000000" w:themeColor="text1"/>
                          <w:sz w:val="20"/>
                          <w:szCs w:val="20"/>
                        </w:rPr>
                      </w:pPr>
                      <w:bookmarkStart w:id="26" w:name="_Toc18092172"/>
                      <w:r>
                        <w:t xml:space="preserve">Figuur </w:t>
                      </w:r>
                      <w:r>
                        <w:fldChar w:fldCharType="begin"/>
                      </w:r>
                      <w:r>
                        <w:instrText xml:space="preserve"> SEQ Figuur \* ARABIC </w:instrText>
                      </w:r>
                      <w:r>
                        <w:fldChar w:fldCharType="separate"/>
                      </w:r>
                      <w:r>
                        <w:rPr>
                          <w:noProof/>
                        </w:rPr>
                        <w:t>5</w:t>
                      </w:r>
                      <w:r>
                        <w:rPr>
                          <w:noProof/>
                        </w:rPr>
                        <w:fldChar w:fldCharType="end"/>
                      </w:r>
                      <w:r>
                        <w:t xml:space="preserve"> : overzicht pooling</w:t>
                      </w:r>
                      <w:bookmarkEnd w:id="26"/>
                    </w:p>
                  </w:txbxContent>
                </v:textbox>
                <w10:wrap type="topAndBottom"/>
              </v:shape>
            </w:pict>
          </mc:Fallback>
        </mc:AlternateContent>
      </w:r>
      <w:r>
        <w:rPr>
          <w:noProof/>
        </w:rPr>
        <w:drawing>
          <wp:anchor distT="0" distB="0" distL="114300" distR="114300" simplePos="0" relativeHeight="252005376" behindDoc="0" locked="0" layoutInCell="1" allowOverlap="1" wp14:anchorId="02016ABA" wp14:editId="0B680829">
            <wp:simplePos x="0" y="0"/>
            <wp:positionH relativeFrom="column">
              <wp:posOffset>3477895</wp:posOffset>
            </wp:positionH>
            <wp:positionV relativeFrom="paragraph">
              <wp:posOffset>1111673</wp:posOffset>
            </wp:positionV>
            <wp:extent cx="1120140" cy="1135380"/>
            <wp:effectExtent l="0" t="0" r="3810" b="7620"/>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oling_small.jpg"/>
                    <pic:cNvPicPr/>
                  </pic:nvPicPr>
                  <pic:blipFill>
                    <a:blip r:embed="rId65">
                      <a:extLst>
                        <a:ext uri="{28A0092B-C50C-407E-A947-70E740481C1C}">
                          <a14:useLocalDpi xmlns:a14="http://schemas.microsoft.com/office/drawing/2010/main" val="0"/>
                        </a:ext>
                      </a:extLst>
                    </a:blip>
                    <a:stretch>
                      <a:fillRect/>
                    </a:stretch>
                  </pic:blipFill>
                  <pic:spPr>
                    <a:xfrm>
                      <a:off x="0" y="0"/>
                      <a:ext cx="1120140" cy="1135380"/>
                    </a:xfrm>
                    <a:prstGeom prst="rect">
                      <a:avLst/>
                    </a:prstGeom>
                  </pic:spPr>
                </pic:pic>
              </a:graphicData>
            </a:graphic>
          </wp:anchor>
        </w:drawing>
      </w:r>
      <w:r>
        <w:rPr>
          <w:noProof/>
        </w:rPr>
        <w:drawing>
          <wp:anchor distT="0" distB="0" distL="114300" distR="114300" simplePos="0" relativeHeight="252004352" behindDoc="0" locked="0" layoutInCell="1" allowOverlap="1" wp14:anchorId="310DD547" wp14:editId="7ABBE118">
            <wp:simplePos x="0" y="0"/>
            <wp:positionH relativeFrom="column">
              <wp:posOffset>1268519</wp:posOffset>
            </wp:positionH>
            <wp:positionV relativeFrom="paragraph">
              <wp:posOffset>859155</wp:posOffset>
            </wp:positionV>
            <wp:extent cx="1697355" cy="1752600"/>
            <wp:effectExtent l="0" t="0" r="0"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oling_big.jpg"/>
                    <pic:cNvPicPr/>
                  </pic:nvPicPr>
                  <pic:blipFill>
                    <a:blip r:embed="rId66">
                      <a:extLst>
                        <a:ext uri="{28A0092B-C50C-407E-A947-70E740481C1C}">
                          <a14:useLocalDpi xmlns:a14="http://schemas.microsoft.com/office/drawing/2010/main" val="0"/>
                        </a:ext>
                      </a:extLst>
                    </a:blip>
                    <a:stretch>
                      <a:fillRect/>
                    </a:stretch>
                  </pic:blipFill>
                  <pic:spPr>
                    <a:xfrm>
                      <a:off x="0" y="0"/>
                      <a:ext cx="1697355" cy="1752600"/>
                    </a:xfrm>
                    <a:prstGeom prst="rect">
                      <a:avLst/>
                    </a:prstGeom>
                  </pic:spPr>
                </pic:pic>
              </a:graphicData>
            </a:graphic>
            <wp14:sizeRelH relativeFrom="margin">
              <wp14:pctWidth>0</wp14:pctWidth>
            </wp14:sizeRelH>
            <wp14:sizeRelV relativeFrom="margin">
              <wp14:pctHeight>0</wp14:pctHeight>
            </wp14:sizeRelV>
          </wp:anchor>
        </w:drawing>
      </w:r>
      <w:r>
        <w:t xml:space="preserve">Welke waarden worden bijgehouden hangt af van het soort pooling layer dat gebruikt wordt, een </w:t>
      </w:r>
      <w:r w:rsidRPr="00535F1A">
        <w:rPr>
          <w:i/>
        </w:rPr>
        <w:t>average pooling layer</w:t>
      </w:r>
      <w:r>
        <w:t xml:space="preserve"> of </w:t>
      </w:r>
      <w:r w:rsidRPr="00535F1A">
        <w:rPr>
          <w:i/>
        </w:rPr>
        <w:t>max pooling layer</w:t>
      </w:r>
      <w:r>
        <w:t xml:space="preserve">. Een average pooling layer verkleint de resultaatmatrix door een gebied te reduceren tot het gemiddelde van alle waarden in dat gebied. Een max pooling layer verkleint een resultaatmatrix door een gebied te vervangen door de maximale waarde die in dat gebied voorkwam. </w:t>
      </w:r>
    </w:p>
    <w:p w14:paraId="27BBAC49" w14:textId="77777777" w:rsidR="00CB703D" w:rsidRDefault="00CB703D" w:rsidP="00CB703D">
      <w:pPr>
        <w:spacing w:line="320" w:lineRule="exact"/>
      </w:pPr>
      <w:r>
        <w:t>Een voorbeeld van een max pooling layer is hierboven in figuur 5 gegeven. In dit voorbeeld wordt de oorspronkelijke 5x5 matrix via pooling gereduceerd tot een 3x3 matrix. Om dit te bereiken wordt de 5x5 beginmatrix gebied per gebied overlopen, waarbij elk gebied een 3x3 matrix is. In deze 3x3 matrix wordt de hoogste waarde gezocht en in een nieuwe cel geplaatst in de resultaatmatrix. Merk op dat de positie van de maximale waarde in de eindmatrix uiteraard overeenkomt met de relatieve positie van het gebied in de beginmatrix.</w:t>
      </w:r>
    </w:p>
    <w:p w14:paraId="65CD31D4" w14:textId="77777777" w:rsidR="00CB703D" w:rsidRDefault="00CB703D" w:rsidP="00CB703D">
      <w:pPr>
        <w:spacing w:line="320" w:lineRule="exact"/>
      </w:pPr>
    </w:p>
    <w:p w14:paraId="0BFD6C88" w14:textId="77777777" w:rsidR="00CB703D" w:rsidRDefault="00CB703D" w:rsidP="00CB703D">
      <w:pPr>
        <w:spacing w:line="320" w:lineRule="exact"/>
      </w:pPr>
      <w:r>
        <w:t xml:space="preserve">In de praktijk wordt de max pooling layer het vaakst gebruikt. Zoals reeds vermeld zullen alleen de hoogste waarden worden behouden indien </w:t>
      </w:r>
      <w:r w:rsidRPr="009529C8">
        <w:rPr>
          <w:i/>
        </w:rPr>
        <w:t>max pooling</w:t>
      </w:r>
      <w:r>
        <w:t xml:space="preserve"> wordt toegepast. Met andere woorden alleen de dominante </w:t>
      </w:r>
      <w:r w:rsidRPr="009529C8">
        <w:rPr>
          <w:i/>
        </w:rPr>
        <w:t>features</w:t>
      </w:r>
      <w:r>
        <w:t xml:space="preserve"> van de afbeelding zullen worden behouden. Dit biedt het voordeel dat indien minder dominante features gedetecteerd worden deze geen invloed hebben op het leerproces dat volgt. Indien echter </w:t>
      </w:r>
      <w:r w:rsidRPr="009529C8">
        <w:rPr>
          <w:i/>
        </w:rPr>
        <w:t>average pooling</w:t>
      </w:r>
      <w:r>
        <w:t xml:space="preserve"> wordt toegepast worden ook deze minder dominante features in rekening gebracht, wat negatieve gevolgen kan hebben op het leerproces. </w:t>
      </w:r>
    </w:p>
    <w:p w14:paraId="14396112" w14:textId="77777777" w:rsidR="00CB703D" w:rsidRDefault="00CB703D" w:rsidP="00CB703D">
      <w:pPr>
        <w:pStyle w:val="Kop1"/>
      </w:pPr>
      <w:bookmarkStart w:id="27" w:name="_Toc18092230"/>
      <w:r>
        <w:t>2.3.3 Dropout layer</w:t>
      </w:r>
      <w:bookmarkEnd w:id="27"/>
    </w:p>
    <w:p w14:paraId="784DA3D6" w14:textId="77777777" w:rsidR="00CB703D" w:rsidRPr="00B40E4E" w:rsidRDefault="00CB703D" w:rsidP="00CB703D"/>
    <w:p w14:paraId="559340B4" w14:textId="77777777" w:rsidR="00CB703D" w:rsidRDefault="00CB703D" w:rsidP="00CB703D">
      <w:pPr>
        <w:spacing w:line="320" w:lineRule="exact"/>
      </w:pPr>
      <w:r>
        <w:t xml:space="preserve">Het is mogelijk, maar niet verplicht, dat op een pooling layer een </w:t>
      </w:r>
      <w:r w:rsidRPr="009529C8">
        <w:rPr>
          <w:i/>
        </w:rPr>
        <w:t>dropout layer</w:t>
      </w:r>
      <w:r>
        <w:t xml:space="preserve"> volgt. Het nut van deze dropout layer is het verder verkleinen van de kans op overfitting. Alhoewel overfitting reeds tegengegaan wordt door het gebruik van een pooling layer bestaat de kans dat overfitting nog steeds plaatsvindt. </w:t>
      </w:r>
    </w:p>
    <w:p w14:paraId="0D260BE4" w14:textId="77777777" w:rsidR="00CB703D" w:rsidRDefault="00CB703D" w:rsidP="00CB703D">
      <w:pPr>
        <w:spacing w:line="320" w:lineRule="exact"/>
      </w:pPr>
      <w:r>
        <w:lastRenderedPageBreak/>
        <w:t>Zo zal een model dat een relatief kleine training set tot zijn beschikking heeft hoogstwaarschijnlijk patronen ontdekken in deze training set die eigen zijn aan die specifieke verzameling data zelf en niet aan de grotere verzameling van data in het algemeen.</w:t>
      </w:r>
    </w:p>
    <w:p w14:paraId="07A2DCC8" w14:textId="77777777" w:rsidR="00CB703D" w:rsidRDefault="00CB703D" w:rsidP="00CB703D">
      <w:pPr>
        <w:spacing w:line="320" w:lineRule="exact"/>
      </w:pPr>
    </w:p>
    <w:p w14:paraId="0DFCABEB" w14:textId="77777777" w:rsidR="00CB703D" w:rsidRDefault="00CB703D" w:rsidP="00CB703D">
      <w:pPr>
        <w:spacing w:line="320" w:lineRule="exact"/>
      </w:pPr>
      <w:r>
        <w:t xml:space="preserve">Bovenstaand probleem van een tekort aan data kan verholpen worden via </w:t>
      </w:r>
      <w:r w:rsidRPr="009529C8">
        <w:rPr>
          <w:i/>
        </w:rPr>
        <w:t>data augmentation</w:t>
      </w:r>
      <w:r>
        <w:t>. In dit geval wordt elke afbeelding geroteerd, bijgesneden of vervormd om zo een grotere dataset te bekomen. Dit wordt ook toegepast in deze masterproef en wordt verder in deze paper in meer detail vermeld. Data augmentation is echter niet altijd een optie. Zo zal een model dat getraind wordt voor nummerherkenning na data augmentation zeer veel moeite hebben om de cijfers 6 en 9 van elkaar te onderscheiden.</w:t>
      </w:r>
    </w:p>
    <w:p w14:paraId="315BFFE2" w14:textId="77777777" w:rsidR="00CB703D" w:rsidRDefault="00CB703D" w:rsidP="00CB703D">
      <w:pPr>
        <w:spacing w:line="320" w:lineRule="exact"/>
      </w:pPr>
    </w:p>
    <w:p w14:paraId="31744CB5" w14:textId="77777777" w:rsidR="00CB703D" w:rsidRDefault="00CB703D" w:rsidP="00CB703D">
      <w:pPr>
        <w:spacing w:line="320" w:lineRule="exact"/>
      </w:pPr>
      <w:r>
        <w:t>Een dropout layer kan echter steeds toegepast worden. Het principe achter een dropout layer zit verscholen in de naam. Een dropout layer zal een willekeurig aantal nodes van de eigen layer op gegeven momenten uitschakelen. Deze gedeactiveerde nodes zullen met andere woorden op dit moment niet kunnen leren van de data die op dat moment passeert, en dus ook niet kunnen communiceren met de layer die op de dropout layer volgt.</w:t>
      </w:r>
    </w:p>
    <w:p w14:paraId="55AF79CB" w14:textId="77777777" w:rsidR="00CB703D" w:rsidRDefault="00CB703D" w:rsidP="00CB703D">
      <w:pPr>
        <w:spacing w:line="320" w:lineRule="exact"/>
      </w:pPr>
    </w:p>
    <w:p w14:paraId="47E049DF" w14:textId="77777777" w:rsidR="00CB703D" w:rsidRPr="00CD6C4E" w:rsidRDefault="00CB703D" w:rsidP="00CB703D">
      <w:pPr>
        <w:spacing w:line="320" w:lineRule="exact"/>
      </w:pPr>
      <w:r>
        <w:t xml:space="preserve">Stel dat een dropout layer tussen twee layers geplaatst wordt, respectievelijk genaamd L1 en L2. L2 is zich niet bewust van de aanwezigheid van de dropout layer en heeft de illusie dat het data ontvangt van L1. </w:t>
      </w:r>
      <w:r w:rsidRPr="00CD6C4E">
        <w:t xml:space="preserve">Indien de dropout layer bepaalde nodes </w:t>
      </w:r>
      <w:r>
        <w:t>deactiveert,</w:t>
      </w:r>
      <w:r w:rsidRPr="00CD6C4E">
        <w:t xml:space="preserve"> verandert de p</w:t>
      </w:r>
      <w:r>
        <w:t>erceptie die L2 heeft van L1, aangezien in het opzicht van L2 de output van de dropout layer de output van L1 is. Indien dit proces meerdere malen herhaald wordt, zal L2 steeds opnieuw data ontvangen van een aangepaste vorm van L1. Dit zorgt ervoor dat L2 telkens opnieuw gedwongen wordt de data anders te verwerken, waardoor de kans verkleint dat L2 steeds opnieuw dezelfde patronen ontdekt. Op deze manier wordt overfitting tegengegaan [4].</w:t>
      </w:r>
    </w:p>
    <w:p w14:paraId="027EC3C9" w14:textId="77777777" w:rsidR="00CB703D" w:rsidRPr="00CD6C4E" w:rsidRDefault="00CB703D" w:rsidP="00CB703D">
      <w:pPr>
        <w:pStyle w:val="Kop1"/>
      </w:pPr>
      <w:bookmarkStart w:id="28" w:name="_Toc18092231"/>
      <w:r w:rsidRPr="00CD6C4E">
        <w:t>2.3.4 Fully connected layer</w:t>
      </w:r>
      <w:bookmarkEnd w:id="28"/>
    </w:p>
    <w:p w14:paraId="5429AC57" w14:textId="77777777" w:rsidR="00CB703D" w:rsidRPr="00CD6C4E" w:rsidRDefault="00CB703D" w:rsidP="00CB703D"/>
    <w:p w14:paraId="5DC579E5" w14:textId="77777777" w:rsidR="00CB703D" w:rsidRDefault="00CB703D" w:rsidP="00CB703D">
      <w:pPr>
        <w:spacing w:line="320" w:lineRule="exact"/>
      </w:pPr>
      <w:r w:rsidRPr="000A79CF">
        <w:t xml:space="preserve">Ten laatste volgt een </w:t>
      </w:r>
      <w:r w:rsidRPr="000A79CF">
        <w:rPr>
          <w:i/>
        </w:rPr>
        <w:t xml:space="preserve">fully connected layer </w:t>
      </w:r>
      <w:r w:rsidRPr="000A79CF">
        <w:t>of</w:t>
      </w:r>
      <w:r w:rsidRPr="000A79CF">
        <w:rPr>
          <w:i/>
        </w:rPr>
        <w:t xml:space="preserve"> dense layer</w:t>
      </w:r>
      <w:r w:rsidRPr="000A79CF">
        <w:t xml:space="preserve">. </w:t>
      </w:r>
      <w:r>
        <w:t>Deze layer verwacht de input data steeds ééndimensionaal. De output data van de bovenstaande layers is vaak meerdimensionaal en zeer algemeen. Zo zal de output data van een pooling layer bijvoorbeeld aangeven welke zones van een afbeelding met de hoogste waarschijnlijkheid een schuine lijn bevatten, maar opdat deze informatie kan gecombineerd worden met opeenvolgende layers, moet deze wel gecomprimeerd worden tot de essentie.</w:t>
      </w:r>
    </w:p>
    <w:p w14:paraId="7BE2336F" w14:textId="77777777" w:rsidR="00CB703D" w:rsidRDefault="00CB703D" w:rsidP="00CB703D">
      <w:pPr>
        <w:spacing w:line="320" w:lineRule="exact"/>
      </w:pPr>
    </w:p>
    <w:p w14:paraId="2FDC2316" w14:textId="77777777" w:rsidR="00CB703D" w:rsidRDefault="00CB703D" w:rsidP="00CB703D">
      <w:pPr>
        <w:spacing w:line="320" w:lineRule="exact"/>
      </w:pPr>
      <w:r>
        <w:t xml:space="preserve">Om dit te bereiken wordt tussen een pooling layer en dense layer vaak een </w:t>
      </w:r>
      <w:r w:rsidRPr="00D22775">
        <w:rPr>
          <w:i/>
        </w:rPr>
        <w:t>flatten layer</w:t>
      </w:r>
      <w:r>
        <w:t xml:space="preserve"> geplaatst. Deze flatten layer transformeert de meerdimensionale matrix die de pooling layer presenteert in een ééndimensionale gegevensstructuur die de essentie van de data bevat. </w:t>
      </w:r>
    </w:p>
    <w:p w14:paraId="2B3ABCEA" w14:textId="77777777" w:rsidR="00CB703D" w:rsidRDefault="00CB703D" w:rsidP="00CB703D">
      <w:pPr>
        <w:spacing w:line="320" w:lineRule="exact"/>
      </w:pPr>
    </w:p>
    <w:p w14:paraId="076E2026" w14:textId="77777777" w:rsidR="00CB703D" w:rsidRDefault="00CB703D" w:rsidP="00CB703D">
      <w:pPr>
        <w:spacing w:line="320" w:lineRule="exact"/>
      </w:pPr>
    </w:p>
    <w:p w14:paraId="26D3FBB1" w14:textId="77777777" w:rsidR="00CB703D" w:rsidRDefault="00CB703D" w:rsidP="00CB703D">
      <w:pPr>
        <w:spacing w:line="320" w:lineRule="exact"/>
      </w:pPr>
    </w:p>
    <w:p w14:paraId="2D6B7D62" w14:textId="77777777" w:rsidR="00CB703D" w:rsidRPr="005B6510" w:rsidRDefault="00CB703D" w:rsidP="00CB703D">
      <w:pPr>
        <w:spacing w:line="320" w:lineRule="exact"/>
      </w:pPr>
    </w:p>
    <w:p w14:paraId="0FB5E867" w14:textId="77777777" w:rsidR="00CB703D" w:rsidRDefault="00CB703D" w:rsidP="00CB703D">
      <w:pPr>
        <w:pStyle w:val="Kop1"/>
      </w:pPr>
      <w:bookmarkStart w:id="29" w:name="_Toc18092232"/>
      <w:r>
        <w:lastRenderedPageBreak/>
        <w:t>Hoofdstuk 3 : Opstellen dataset</w:t>
      </w:r>
      <w:bookmarkEnd w:id="29"/>
    </w:p>
    <w:p w14:paraId="50A17C0D" w14:textId="77777777" w:rsidR="00CB703D" w:rsidRDefault="00CB703D" w:rsidP="00CB703D"/>
    <w:p w14:paraId="5E20E73F" w14:textId="77777777" w:rsidR="00CB703D" w:rsidRDefault="00CB703D" w:rsidP="00CB703D">
      <w:pPr>
        <w:spacing w:line="320" w:lineRule="exact"/>
      </w:pPr>
      <w:r>
        <w:t>Het opstellen van de dataset moet steeds gebeuren met één doel voor ogen :  een zo hoog mogelijke nauwkeurigheid verkrijgen wanneer het model toegepast wordt in real time situaties.</w:t>
      </w:r>
    </w:p>
    <w:p w14:paraId="2F5444A3" w14:textId="77777777" w:rsidR="00CB703D" w:rsidRDefault="00CB703D" w:rsidP="00CB703D">
      <w:pPr>
        <w:spacing w:line="320" w:lineRule="exact"/>
      </w:pPr>
    </w:p>
    <w:p w14:paraId="4ED9F881" w14:textId="77777777" w:rsidR="00CB703D" w:rsidRDefault="00CB703D" w:rsidP="00CB703D">
      <w:pPr>
        <w:spacing w:line="320" w:lineRule="exact"/>
      </w:pPr>
      <w:r>
        <w:t xml:space="preserve">Zoals reeds vermeld in het abstract is het doel van deze masterproef het trainen van een model dat gebruikt kan worden om afbeeldingen te analyseren en hierin renners te herkennen op basis van de wielerploeg waartoe ze behoren. Dit in gedachten houdende betekent het opstellen van een goede dataset in het kader van deze masterproef het volgende. </w:t>
      </w:r>
    </w:p>
    <w:p w14:paraId="1B1F5E28" w14:textId="77777777" w:rsidR="00CB703D" w:rsidRDefault="00CB703D" w:rsidP="00CB703D">
      <w:pPr>
        <w:spacing w:line="320" w:lineRule="exact"/>
      </w:pPr>
    </w:p>
    <w:p w14:paraId="1D6BF096" w14:textId="77777777" w:rsidR="00CB703D" w:rsidRDefault="00CB703D" w:rsidP="00CB703D">
      <w:pPr>
        <w:spacing w:line="320" w:lineRule="exact"/>
      </w:pPr>
      <w:r>
        <w:t>De dataset dient afbeeldingen te bevatten van een voldoende kwaliteit opdat het model er in slaagt in een willekeurig frame van een video-uitzending aanwezige renners in te delen volgens wielerploeg.</w:t>
      </w:r>
    </w:p>
    <w:p w14:paraId="50F96BFB" w14:textId="77777777" w:rsidR="00CB703D" w:rsidRDefault="00CB703D" w:rsidP="00CB703D">
      <w:pPr>
        <w:spacing w:line="320" w:lineRule="exact"/>
      </w:pPr>
    </w:p>
    <w:p w14:paraId="0BB04C96" w14:textId="77777777" w:rsidR="00CB703D" w:rsidRDefault="00CB703D" w:rsidP="00CB703D">
      <w:pPr>
        <w:spacing w:line="320" w:lineRule="exact"/>
      </w:pPr>
      <w:r>
        <w:t>In een eerste fase van het project werden twee beperkingen opgelegd, om zo sneller tot een werkende versie te komen.</w:t>
      </w:r>
    </w:p>
    <w:p w14:paraId="0576C627" w14:textId="77777777" w:rsidR="00CB703D" w:rsidRDefault="00CB703D" w:rsidP="00CB703D">
      <w:pPr>
        <w:spacing w:line="320" w:lineRule="exact"/>
      </w:pPr>
    </w:p>
    <w:p w14:paraId="389C675D" w14:textId="77777777" w:rsidR="00CB703D" w:rsidRDefault="00CB703D" w:rsidP="00CB703D">
      <w:pPr>
        <w:spacing w:line="320" w:lineRule="exact"/>
      </w:pPr>
      <w:r>
        <w:t>Ten eerste werd besloten om alleen te focussen op het tenue van de renner en niet op het volgnummer. Dit heeft als gevolg dat in de eerste fase van het project alleen maar voorspellingen worden gemaakt over de ploeg waartoe de renner behoort en niet de identiteit van de renner zelf. Indien het volgnummer en de startlijst van een wedstrijd namelijk gekend zijn, is het eenvoudig om het volgnummer te linken aan de identiteit van een bepaalde renner.</w:t>
      </w:r>
    </w:p>
    <w:p w14:paraId="6336202B" w14:textId="77777777" w:rsidR="00CB703D" w:rsidRDefault="00CB703D" w:rsidP="00CB703D">
      <w:pPr>
        <w:spacing w:line="320" w:lineRule="exact"/>
      </w:pPr>
    </w:p>
    <w:p w14:paraId="2E7CF31B" w14:textId="77777777" w:rsidR="00CB703D" w:rsidRPr="00D41493" w:rsidRDefault="00CB703D" w:rsidP="00CB703D">
      <w:pPr>
        <w:spacing w:line="320" w:lineRule="exact"/>
      </w:pPr>
      <w:r>
        <w:t xml:space="preserve">Ten tweede werd ook besloten om de dataset op te vullen met foto’s van renners die uitkomen voor een team in de UCI World Tour. Het wielrennen kent namelijk twee internationale wielercompetities : de UCI World Tour en de UCI Continental Tour. De UCI World Tour is de meest prestigieuze competitie van de twee en het best gekend bij de alledaagse wielerfan. </w:t>
      </w:r>
      <w:r w:rsidRPr="00D41493">
        <w:rPr>
          <w:lang w:val="en-GB"/>
        </w:rPr>
        <w:t>Deze UCI World Tour kent 18 ploegen (AG2R La Mondiale</w:t>
      </w:r>
      <w:r>
        <w:rPr>
          <w:lang w:val="en-GB"/>
        </w:rPr>
        <w:t>,</w:t>
      </w:r>
      <w:r w:rsidRPr="00D41493">
        <w:rPr>
          <w:lang w:val="en-GB"/>
        </w:rPr>
        <w:t xml:space="preserve"> Astana Pro Team</w:t>
      </w:r>
      <w:r>
        <w:rPr>
          <w:lang w:val="en-GB"/>
        </w:rPr>
        <w:t>,</w:t>
      </w:r>
      <w:r w:rsidRPr="00D41493">
        <w:rPr>
          <w:lang w:val="en-GB"/>
        </w:rPr>
        <w:t xml:space="preserve"> Bahrain-Merida</w:t>
      </w:r>
      <w:r>
        <w:rPr>
          <w:lang w:val="en-GB"/>
        </w:rPr>
        <w:t>,</w:t>
      </w:r>
      <w:r w:rsidRPr="00D41493">
        <w:rPr>
          <w:lang w:val="en-GB"/>
        </w:rPr>
        <w:t xml:space="preserve"> </w:t>
      </w:r>
      <w:r>
        <w:rPr>
          <w:lang w:val="en-GB"/>
        </w:rPr>
        <w:t>Bora-Hansgrohe,</w:t>
      </w:r>
      <w:r w:rsidRPr="00D41493">
        <w:rPr>
          <w:lang w:val="en-GB"/>
        </w:rPr>
        <w:t xml:space="preserve"> CCC Team</w:t>
      </w:r>
      <w:r>
        <w:rPr>
          <w:lang w:val="en-GB"/>
        </w:rPr>
        <w:t>,</w:t>
      </w:r>
      <w:r w:rsidRPr="00D41493">
        <w:rPr>
          <w:lang w:val="en-GB"/>
        </w:rPr>
        <w:t xml:space="preserve"> Deceuninck – Quick Step</w:t>
      </w:r>
      <w:r>
        <w:rPr>
          <w:lang w:val="en-GB"/>
        </w:rPr>
        <w:t>,</w:t>
      </w:r>
      <w:r w:rsidRPr="00D41493">
        <w:rPr>
          <w:lang w:val="en-GB"/>
        </w:rPr>
        <w:t xml:space="preserve"> EF Education First Pro Cycling</w:t>
      </w:r>
      <w:r>
        <w:rPr>
          <w:lang w:val="en-GB"/>
        </w:rPr>
        <w:t>,</w:t>
      </w:r>
      <w:r w:rsidRPr="00D41493">
        <w:rPr>
          <w:lang w:val="en-GB"/>
        </w:rPr>
        <w:t xml:space="preserve"> Groupama-FDJ</w:t>
      </w:r>
      <w:r>
        <w:rPr>
          <w:lang w:val="en-GB"/>
        </w:rPr>
        <w:t>,</w:t>
      </w:r>
      <w:r w:rsidRPr="00D41493">
        <w:rPr>
          <w:lang w:val="en-GB"/>
        </w:rPr>
        <w:t xml:space="preserve"> Lotto Soudal</w:t>
      </w:r>
      <w:r>
        <w:rPr>
          <w:lang w:val="en-GB"/>
        </w:rPr>
        <w:t>,</w:t>
      </w:r>
      <w:r w:rsidRPr="00D41493">
        <w:rPr>
          <w:lang w:val="en-GB"/>
        </w:rPr>
        <w:t xml:space="preserve"> Movistar Team</w:t>
      </w:r>
      <w:r>
        <w:rPr>
          <w:lang w:val="en-GB"/>
        </w:rPr>
        <w:t>,</w:t>
      </w:r>
      <w:r w:rsidRPr="00D41493">
        <w:rPr>
          <w:lang w:val="en-GB"/>
        </w:rPr>
        <w:t xml:space="preserve"> Mitchelton-Scott</w:t>
      </w:r>
      <w:r>
        <w:rPr>
          <w:lang w:val="en-GB"/>
        </w:rPr>
        <w:t>,</w:t>
      </w:r>
      <w:r w:rsidRPr="00D41493">
        <w:rPr>
          <w:lang w:val="en-GB"/>
        </w:rPr>
        <w:t xml:space="preserve"> Team Dimension Data</w:t>
      </w:r>
      <w:r>
        <w:rPr>
          <w:lang w:val="en-GB"/>
        </w:rPr>
        <w:t>,</w:t>
      </w:r>
      <w:r w:rsidRPr="00D41493">
        <w:rPr>
          <w:lang w:val="en-GB"/>
        </w:rPr>
        <w:t xml:space="preserve"> Team Ineos</w:t>
      </w:r>
      <w:r>
        <w:rPr>
          <w:lang w:val="en-GB"/>
        </w:rPr>
        <w:t>,</w:t>
      </w:r>
      <w:r w:rsidRPr="00D41493">
        <w:rPr>
          <w:lang w:val="en-GB"/>
        </w:rPr>
        <w:t xml:space="preserve"> Team Jumbo-Visma</w:t>
      </w:r>
      <w:r>
        <w:rPr>
          <w:lang w:val="en-GB"/>
        </w:rPr>
        <w:t>,</w:t>
      </w:r>
      <w:r w:rsidRPr="00D41493">
        <w:rPr>
          <w:lang w:val="en-GB"/>
        </w:rPr>
        <w:t xml:space="preserve"> Team Katusha-Alpecin</w:t>
      </w:r>
      <w:r>
        <w:rPr>
          <w:lang w:val="en-GB"/>
        </w:rPr>
        <w:t>,</w:t>
      </w:r>
      <w:r w:rsidRPr="00D41493">
        <w:rPr>
          <w:lang w:val="en-GB"/>
        </w:rPr>
        <w:t xml:space="preserve"> Team Sunweb</w:t>
      </w:r>
      <w:r>
        <w:rPr>
          <w:lang w:val="en-GB"/>
        </w:rPr>
        <w:t>,</w:t>
      </w:r>
      <w:r w:rsidRPr="00D41493">
        <w:rPr>
          <w:lang w:val="en-GB"/>
        </w:rPr>
        <w:t xml:space="preserve"> Trek-Segafredo</w:t>
      </w:r>
      <w:r>
        <w:rPr>
          <w:lang w:val="en-GB"/>
        </w:rPr>
        <w:t>,</w:t>
      </w:r>
      <w:r w:rsidRPr="00D41493">
        <w:rPr>
          <w:lang w:val="en-GB"/>
        </w:rPr>
        <w:t xml:space="preserve"> UAE Team Emirates).</w:t>
      </w:r>
      <w:r>
        <w:rPr>
          <w:lang w:val="en-GB"/>
        </w:rPr>
        <w:t xml:space="preserve"> </w:t>
      </w:r>
      <w:r w:rsidRPr="00D41493">
        <w:t>Indien een bepaalde voorspelling</w:t>
      </w:r>
      <w:r>
        <w:t xml:space="preserve"> wordt gedaan naar de wielerploeg van een renner, zal deze dus steeds één van deze 18 ploegen zijn.</w:t>
      </w:r>
    </w:p>
    <w:p w14:paraId="0A87125A" w14:textId="77777777" w:rsidR="00CB703D" w:rsidRPr="00D41493" w:rsidRDefault="00CB703D" w:rsidP="00CB703D">
      <w:pPr>
        <w:spacing w:line="320" w:lineRule="exact"/>
      </w:pPr>
    </w:p>
    <w:p w14:paraId="7AD7BB5E" w14:textId="77777777" w:rsidR="00CB703D" w:rsidRDefault="00CB703D" w:rsidP="00CB703D">
      <w:pPr>
        <w:spacing w:line="320" w:lineRule="exact"/>
      </w:pPr>
      <w:r>
        <w:t xml:space="preserve">Verschillende technieken werden doorheen het verloop van de masterproef toegepast om afbeeldingen op te halen, dit varieerde van het aanspreken van een API tot het </w:t>
      </w:r>
      <w:r w:rsidRPr="00603F0A">
        <w:rPr>
          <w:i/>
        </w:rPr>
        <w:t>scrapen</w:t>
      </w:r>
      <w:r>
        <w:t xml:space="preserve"> van een HTML pagina. Deze technieken worden in meer detail toegelicht daar waar deze zijn toegepast. Indien nodig zal een codevoorbeeld meer uitleg verschaffen, deze zijn steeds terug te vinden in de appendix.</w:t>
      </w:r>
    </w:p>
    <w:p w14:paraId="413BF996" w14:textId="77777777" w:rsidR="00CB703D" w:rsidRDefault="00CB703D" w:rsidP="00CB703D">
      <w:pPr>
        <w:spacing w:line="320" w:lineRule="exact"/>
      </w:pPr>
    </w:p>
    <w:p w14:paraId="34E2D3D2" w14:textId="77777777" w:rsidR="00CB703D" w:rsidRDefault="00CB703D" w:rsidP="00CB703D">
      <w:pPr>
        <w:spacing w:line="320" w:lineRule="exact"/>
      </w:pPr>
    </w:p>
    <w:p w14:paraId="7CE50171" w14:textId="77777777" w:rsidR="00CB703D" w:rsidRDefault="00CB703D" w:rsidP="00CB703D">
      <w:pPr>
        <w:spacing w:line="320" w:lineRule="exact"/>
      </w:pPr>
    </w:p>
    <w:p w14:paraId="78754A4D" w14:textId="77777777" w:rsidR="00CB703D" w:rsidRDefault="00CB703D" w:rsidP="00CB703D">
      <w:pPr>
        <w:pStyle w:val="Kop1"/>
      </w:pPr>
      <w:bookmarkStart w:id="30" w:name="_Toc18092233"/>
      <w:r>
        <w:lastRenderedPageBreak/>
        <w:t>Hoofdstuk 4 : Classificatie</w:t>
      </w:r>
      <w:bookmarkEnd w:id="30"/>
    </w:p>
    <w:p w14:paraId="46B06EB9" w14:textId="77777777" w:rsidR="00CB703D" w:rsidRDefault="00CB703D" w:rsidP="00CB703D"/>
    <w:p w14:paraId="799487B2" w14:textId="77777777" w:rsidR="00CB703D" w:rsidRPr="00D41493" w:rsidRDefault="00CB703D" w:rsidP="00CB703D">
      <w:pPr>
        <w:spacing w:line="320" w:lineRule="exact"/>
      </w:pPr>
      <w:r>
        <w:t xml:space="preserve">Zoals reeds aangehaald in de inleiding werd in een eerste fase van deze masterproef besloten om afbeeldingen te classificeren. Het classificeren van deze afbeeldingen gebeurde aan de hand van 18 klassen, namelijk de 18 UCI World Tour ploegen zoals reeds vermeld in hoofdstuk 3. </w:t>
      </w:r>
    </w:p>
    <w:p w14:paraId="5226A55C" w14:textId="77777777" w:rsidR="00CB703D" w:rsidRDefault="00CB703D" w:rsidP="00CB703D">
      <w:pPr>
        <w:pStyle w:val="Kop1"/>
      </w:pPr>
      <w:bookmarkStart w:id="31" w:name="_Toc18092234"/>
      <w:r>
        <w:t>4.1 Ontwerp basismodel</w:t>
      </w:r>
      <w:bookmarkEnd w:id="31"/>
    </w:p>
    <w:p w14:paraId="2FA29144" w14:textId="77777777" w:rsidR="00CB703D" w:rsidRDefault="00CB703D" w:rsidP="00CB703D"/>
    <w:p w14:paraId="0AABA530" w14:textId="77777777" w:rsidR="00CB703D" w:rsidRDefault="00CB703D" w:rsidP="00CB703D">
      <w:pPr>
        <w:spacing w:line="320" w:lineRule="exact"/>
      </w:pPr>
      <w:r>
        <w:t xml:space="preserve">Om het model op te bouwen werd gebruik gemaakt van Keras. Keras wordt vaak omschreven als een deep learning </w:t>
      </w:r>
      <w:r w:rsidRPr="000274DA">
        <w:rPr>
          <w:i/>
        </w:rPr>
        <w:t>library</w:t>
      </w:r>
      <w:r>
        <w:t xml:space="preserve"> gescheven in Python, terwijl het eigenlijk een Python </w:t>
      </w:r>
      <w:r w:rsidRPr="000274DA">
        <w:rPr>
          <w:i/>
        </w:rPr>
        <w:t>high level interface</w:t>
      </w:r>
      <w:r>
        <w:t xml:space="preserve"> is die 4 verschillende deep learning libraries kan aanspreken : Tensorflow, Microsoft Cognitive Toolkit, Theano en PlaidML. Dit wordt schematisch weergegeven in figuur 6.</w:t>
      </w:r>
    </w:p>
    <w:p w14:paraId="75ECE0DA" w14:textId="77777777" w:rsidR="00CB703D" w:rsidRDefault="00CB703D" w:rsidP="00CB703D">
      <w:pPr>
        <w:spacing w:line="320" w:lineRule="exact"/>
      </w:pPr>
      <w:r>
        <w:rPr>
          <w:noProof/>
        </w:rPr>
        <w:drawing>
          <wp:anchor distT="0" distB="0" distL="114300" distR="114300" simplePos="0" relativeHeight="252016640" behindDoc="0" locked="0" layoutInCell="1" allowOverlap="1" wp14:anchorId="14B73E49" wp14:editId="54DD293F">
            <wp:simplePos x="0" y="0"/>
            <wp:positionH relativeFrom="margin">
              <wp:align>right</wp:align>
            </wp:positionH>
            <wp:positionV relativeFrom="paragraph">
              <wp:posOffset>263313</wp:posOffset>
            </wp:positionV>
            <wp:extent cx="6033770" cy="3771265"/>
            <wp:effectExtent l="0" t="0" r="5080" b="635"/>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ra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33770" cy="3771265"/>
                    </a:xfrm>
                    <a:prstGeom prst="rect">
                      <a:avLst/>
                    </a:prstGeom>
                  </pic:spPr>
                </pic:pic>
              </a:graphicData>
            </a:graphic>
            <wp14:sizeRelH relativeFrom="page">
              <wp14:pctWidth>0</wp14:pctWidth>
            </wp14:sizeRelH>
            <wp14:sizeRelV relativeFrom="page">
              <wp14:pctHeight>0</wp14:pctHeight>
            </wp14:sizeRelV>
          </wp:anchor>
        </w:drawing>
      </w:r>
    </w:p>
    <w:p w14:paraId="1B7AF0CD" w14:textId="77777777" w:rsidR="00CB703D" w:rsidRDefault="00CB703D" w:rsidP="00CB703D">
      <w:pPr>
        <w:spacing w:line="320" w:lineRule="exact"/>
      </w:pPr>
      <w:r>
        <w:rPr>
          <w:noProof/>
        </w:rPr>
        <mc:AlternateContent>
          <mc:Choice Requires="wps">
            <w:drawing>
              <wp:anchor distT="0" distB="0" distL="114300" distR="114300" simplePos="0" relativeHeight="252017664" behindDoc="0" locked="0" layoutInCell="1" allowOverlap="1" wp14:anchorId="43842E9A" wp14:editId="40FCA62F">
                <wp:simplePos x="0" y="0"/>
                <wp:positionH relativeFrom="column">
                  <wp:posOffset>-26035</wp:posOffset>
                </wp:positionH>
                <wp:positionV relativeFrom="paragraph">
                  <wp:posOffset>3914140</wp:posOffset>
                </wp:positionV>
                <wp:extent cx="6033770"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6033770" cy="635"/>
                        </a:xfrm>
                        <a:prstGeom prst="rect">
                          <a:avLst/>
                        </a:prstGeom>
                        <a:solidFill>
                          <a:prstClr val="white"/>
                        </a:solidFill>
                        <a:ln>
                          <a:noFill/>
                        </a:ln>
                      </wps:spPr>
                      <wps:txbx>
                        <w:txbxContent>
                          <w:p w14:paraId="0205BD00" w14:textId="77777777" w:rsidR="00CB703D" w:rsidRPr="00F50248" w:rsidRDefault="00CB703D" w:rsidP="00CB703D">
                            <w:pPr>
                              <w:pStyle w:val="Bijschrift"/>
                              <w:jc w:val="center"/>
                              <w:rPr>
                                <w:noProof/>
                                <w:color w:val="000000" w:themeColor="text1"/>
                                <w:sz w:val="20"/>
                                <w:szCs w:val="20"/>
                              </w:rPr>
                            </w:pPr>
                            <w:bookmarkStart w:id="32" w:name="_Toc18092173"/>
                            <w:r>
                              <w:t xml:space="preserve">Figuur </w:t>
                            </w:r>
                            <w:r>
                              <w:fldChar w:fldCharType="begin"/>
                            </w:r>
                            <w:r>
                              <w:instrText xml:space="preserve"> SEQ Figuur \* ARABIC </w:instrText>
                            </w:r>
                            <w:r>
                              <w:fldChar w:fldCharType="separate"/>
                            </w:r>
                            <w:r>
                              <w:rPr>
                                <w:noProof/>
                              </w:rPr>
                              <w:t>6</w:t>
                            </w:r>
                            <w:r>
                              <w:rPr>
                                <w:noProof/>
                              </w:rPr>
                              <w:fldChar w:fldCharType="end"/>
                            </w:r>
                            <w:r>
                              <w:t xml:space="preserve"> : architectuur keras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42E9A" id="Tekstvak 37" o:spid="_x0000_s1031" type="#_x0000_t202" style="position:absolute;margin-left:-2.05pt;margin-top:308.2pt;width:475.1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" stroked="f">
                <v:textbox style="mso-fit-shape-to-text:t" inset="0,0,0,0">
                  <w:txbxContent>
                    <w:p w14:paraId="0205BD00" w14:textId="77777777" w:rsidR="00CB703D" w:rsidRPr="00F50248" w:rsidRDefault="00CB703D" w:rsidP="00CB703D">
                      <w:pPr>
                        <w:pStyle w:val="Bijschrift"/>
                        <w:jc w:val="center"/>
                        <w:rPr>
                          <w:noProof/>
                          <w:color w:val="000000" w:themeColor="text1"/>
                          <w:sz w:val="20"/>
                          <w:szCs w:val="20"/>
                        </w:rPr>
                      </w:pPr>
                      <w:bookmarkStart w:id="33" w:name="_Toc18092173"/>
                      <w:r>
                        <w:t xml:space="preserve">Figuur </w:t>
                      </w:r>
                      <w:r>
                        <w:fldChar w:fldCharType="begin"/>
                      </w:r>
                      <w:r>
                        <w:instrText xml:space="preserve"> SEQ Figuur \* ARABIC </w:instrText>
                      </w:r>
                      <w:r>
                        <w:fldChar w:fldCharType="separate"/>
                      </w:r>
                      <w:r>
                        <w:rPr>
                          <w:noProof/>
                        </w:rPr>
                        <w:t>6</w:t>
                      </w:r>
                      <w:r>
                        <w:rPr>
                          <w:noProof/>
                        </w:rPr>
                        <w:fldChar w:fldCharType="end"/>
                      </w:r>
                      <w:r>
                        <w:t xml:space="preserve"> : architectuur keras</w:t>
                      </w:r>
                      <w:bookmarkEnd w:id="33"/>
                    </w:p>
                  </w:txbxContent>
                </v:textbox>
                <w10:wrap type="topAndBottom"/>
              </v:shape>
            </w:pict>
          </mc:Fallback>
        </mc:AlternateContent>
      </w:r>
    </w:p>
    <w:p w14:paraId="5674A7A3" w14:textId="77777777" w:rsidR="00CB703D" w:rsidRDefault="00CB703D" w:rsidP="00CB703D">
      <w:pPr>
        <w:spacing w:line="320" w:lineRule="exact"/>
      </w:pPr>
    </w:p>
    <w:p w14:paraId="544FF6C6" w14:textId="77777777" w:rsidR="00CB703D" w:rsidRDefault="00CB703D" w:rsidP="00CB703D">
      <w:pPr>
        <w:spacing w:line="320" w:lineRule="exact"/>
      </w:pPr>
      <w:r>
        <w:t>Tijdens het verloop van deze masterproef werd gekozen om Tensorflow als deep learning library te gebruiken en deze dus steeds aan te spreken via Keras. Het aanspreken van Tensorflow via Keras in tegenstelling tot Tensorflow direct aanspreken biedt het voordeel dat het meer gebruiksvriendelijk is.</w:t>
      </w:r>
    </w:p>
    <w:p w14:paraId="1ABAEC9D" w14:textId="77777777" w:rsidR="00CB703D" w:rsidRDefault="00CB703D" w:rsidP="00CB703D">
      <w:pPr>
        <w:spacing w:line="320" w:lineRule="exact"/>
      </w:pPr>
    </w:p>
    <w:p w14:paraId="1013FEFB" w14:textId="77777777" w:rsidR="00CB703D" w:rsidRDefault="00CB703D" w:rsidP="00CB703D">
      <w:pPr>
        <w:spacing w:line="320" w:lineRule="exact"/>
      </w:pPr>
    </w:p>
    <w:p w14:paraId="6A29A2A5" w14:textId="77777777" w:rsidR="00CB703D" w:rsidRDefault="00CB703D" w:rsidP="00CB703D">
      <w:pPr>
        <w:spacing w:line="320" w:lineRule="exact"/>
      </w:pPr>
      <w:r>
        <w:t xml:space="preserve">Codevoorbeeld 1 in de appendix toont hoe de architectuur van het model werd opgebouwd via Keras. </w:t>
      </w:r>
    </w:p>
    <w:p w14:paraId="5A518E5F" w14:textId="77777777" w:rsidR="00CB703D" w:rsidRDefault="00CB703D" w:rsidP="00CB703D">
      <w:pPr>
        <w:spacing w:line="320" w:lineRule="exact"/>
      </w:pPr>
      <w:r>
        <w:t>Het model was een sequentieel model. Dit hield in dat het model laag per laag opgebouwd kon worden wat het voordeel bood dat het eenvoudiger aan te passen is. Merk op dat ook de hyperparameters reeds ingesteld werden.</w:t>
      </w:r>
    </w:p>
    <w:p w14:paraId="05CFCB13" w14:textId="77777777" w:rsidR="00CB703D" w:rsidRDefault="00CB703D" w:rsidP="00CB703D">
      <w:pPr>
        <w:spacing w:line="320" w:lineRule="exact"/>
      </w:pPr>
    </w:p>
    <w:p w14:paraId="0FAE5559" w14:textId="77777777" w:rsidR="00CB703D" w:rsidRDefault="00CB703D" w:rsidP="00CB703D">
      <w:pPr>
        <w:spacing w:line="320" w:lineRule="exact"/>
      </w:pPr>
      <w:r>
        <w:t>In een eerste fase werden 3 layers toegevoegd aan het model. De eerste layer die werd toegevoegd was een convolutional layer, waarbij ook de ‘input_shape’ werd meegegeven als argument. Merk op dat het meegeven van dit argument ‘input_shape’ impliciet wijst op de aanwezigheid van de input layer. Alhoewel deze dus niet expliciet vermeld werd, was deze wel degelijk aanwezig.</w:t>
      </w:r>
    </w:p>
    <w:p w14:paraId="2E0CE8B6" w14:textId="77777777" w:rsidR="00CB703D" w:rsidRDefault="00CB703D" w:rsidP="00CB703D">
      <w:pPr>
        <w:spacing w:line="320" w:lineRule="exact"/>
      </w:pPr>
    </w:p>
    <w:p w14:paraId="40485C7E" w14:textId="77777777" w:rsidR="00CB703D" w:rsidRDefault="00CB703D" w:rsidP="00CB703D">
      <w:pPr>
        <w:spacing w:line="320" w:lineRule="exact"/>
      </w:pPr>
      <w:r>
        <w:t xml:space="preserve">Vervolgens werd een activation layer toegevoegd, meer specifiek voor de ReLu activatiefunctie. Zoals reeds vermeld in de inleiding evalueert de ReLu activatiefunctie de input die het ontvangt en vervangt het elk negatief element met 0. </w:t>
      </w:r>
    </w:p>
    <w:p w14:paraId="33112777" w14:textId="77777777" w:rsidR="00CB703D" w:rsidRDefault="00CB703D" w:rsidP="00CB703D">
      <w:pPr>
        <w:spacing w:line="320" w:lineRule="exact"/>
      </w:pPr>
    </w:p>
    <w:p w14:paraId="3423C3F7" w14:textId="77777777" w:rsidR="00CB703D" w:rsidRDefault="00CB703D" w:rsidP="00CB703D">
      <w:pPr>
        <w:spacing w:line="320" w:lineRule="exact"/>
      </w:pPr>
      <w:r>
        <w:t>Hierna werd een pooling layer toegevoegd. Deze pooling layer voerde max pooling uit, waarbij de grootte van het gebied een 2x2 matrix was.</w:t>
      </w:r>
    </w:p>
    <w:p w14:paraId="5B21BC5C" w14:textId="77777777" w:rsidR="00CB703D" w:rsidRDefault="00CB703D" w:rsidP="00CB703D">
      <w:pPr>
        <w:spacing w:line="320" w:lineRule="exact"/>
      </w:pPr>
    </w:p>
    <w:p w14:paraId="38440943" w14:textId="77777777" w:rsidR="00CB703D" w:rsidRDefault="00CB703D" w:rsidP="00CB703D">
      <w:pPr>
        <w:spacing w:line="320" w:lineRule="exact"/>
      </w:pPr>
      <w:r>
        <w:t>Deze opeenvolging van 3 layers werd nog 2 maal herhaald. Op dit punt zou het model beschreven kunnen worden als een opeenvolging van 3 bijna identieke modules. Niet volledig identiek aangezien in de eerste module de convolutional layer voorafgegaan werd door een input layer.</w:t>
      </w:r>
    </w:p>
    <w:p w14:paraId="25242223" w14:textId="77777777" w:rsidR="00CB703D" w:rsidRDefault="00CB703D" w:rsidP="00CB703D">
      <w:pPr>
        <w:spacing w:line="320" w:lineRule="exact"/>
      </w:pPr>
    </w:p>
    <w:p w14:paraId="763E6789" w14:textId="77777777" w:rsidR="00CB703D" w:rsidRDefault="00CB703D" w:rsidP="00CB703D">
      <w:pPr>
        <w:spacing w:line="320" w:lineRule="exact"/>
      </w:pPr>
      <w:r>
        <w:t>Om de output te presenteren moet een fully connected of dense layer toegevoegd worden. Zoals reeds besproken dient een dense layer voorafgegaan te worden door een flatten layer om de meerdimensionale matrix te converteren in een ééndimensionale gegevensstructuur . Als gevolg hiervan werd eerst een flatten layer toegevoegd, waarna de dense layer zelf werd toegevoegd. Het argument dat meegegeven werd aan de dense layer, in dit geval 64, dient op het aantal nodes dat de dense layer tot zijn beschikking heeft.</w:t>
      </w:r>
    </w:p>
    <w:p w14:paraId="5316F645" w14:textId="77777777" w:rsidR="00CB703D" w:rsidRDefault="00CB703D" w:rsidP="00CB703D">
      <w:pPr>
        <w:spacing w:line="320" w:lineRule="exact"/>
      </w:pPr>
    </w:p>
    <w:p w14:paraId="32F28684" w14:textId="77777777" w:rsidR="00CB703D" w:rsidRDefault="00CB703D" w:rsidP="00CB703D">
      <w:pPr>
        <w:spacing w:line="320" w:lineRule="exact"/>
      </w:pPr>
      <w:r>
        <w:t xml:space="preserve">Zoals het model nu geconfigureerd was, voldeed het aan alle vereisten waaraan een CNN moet voldoen, maar toch werd besloten om onder meer nog een dense layer toe te voegen. De reden hiervoor was dezelfde reden waarom meerdere convolutional, activation en pooling layers werden toegevoegd : om </w:t>
      </w:r>
      <w:r w:rsidRPr="00EE7842">
        <w:rPr>
          <w:i/>
        </w:rPr>
        <w:t>underfitting</w:t>
      </w:r>
      <w:r>
        <w:t xml:space="preserve"> te voorkomen. Underfitting komt voor indien een model niet genoeg patronen in de data heeft ontdekt en als gevolg inaccurate voorspelling maakt indien nieuwe data wordt gepresenteerd. Underfitting is als het ware het tegenovergestelde van overfitting, alhoewel beide leiden tot inaccurate voorspellingen. Om verwarring te vermijden toont figuur 7 de relatie tussen under- en overfitting.</w:t>
      </w:r>
    </w:p>
    <w:p w14:paraId="1D1F3A71" w14:textId="77777777" w:rsidR="00CB703D" w:rsidRDefault="00CB703D" w:rsidP="00CB703D">
      <w:pPr>
        <w:spacing w:line="320" w:lineRule="exact"/>
      </w:pPr>
    </w:p>
    <w:p w14:paraId="5211B546" w14:textId="77777777" w:rsidR="00CB703D" w:rsidRDefault="00CB703D" w:rsidP="00CB703D">
      <w:pPr>
        <w:spacing w:line="320" w:lineRule="exact"/>
      </w:pPr>
    </w:p>
    <w:p w14:paraId="0C642F6D" w14:textId="77777777" w:rsidR="00CB703D" w:rsidRDefault="00CB703D" w:rsidP="00CB703D">
      <w:pPr>
        <w:spacing w:line="320" w:lineRule="exact"/>
      </w:pPr>
    </w:p>
    <w:p w14:paraId="7A7C18C6" w14:textId="77777777" w:rsidR="00CB703D" w:rsidRDefault="00CB703D" w:rsidP="00CB703D">
      <w:pPr>
        <w:spacing w:line="320" w:lineRule="exact"/>
      </w:pPr>
    </w:p>
    <w:p w14:paraId="05CF5C45" w14:textId="77777777" w:rsidR="00CB703D" w:rsidRDefault="00CB703D" w:rsidP="00CB703D">
      <w:pPr>
        <w:spacing w:line="320" w:lineRule="exact"/>
      </w:pPr>
      <w:r>
        <w:rPr>
          <w:noProof/>
        </w:rPr>
        <w:lastRenderedPageBreak/>
        <mc:AlternateContent>
          <mc:Choice Requires="wps">
            <w:drawing>
              <wp:anchor distT="0" distB="0" distL="114300" distR="114300" simplePos="0" relativeHeight="252020736" behindDoc="0" locked="0" layoutInCell="1" allowOverlap="1" wp14:anchorId="3780238E" wp14:editId="49E0C731">
                <wp:simplePos x="0" y="0"/>
                <wp:positionH relativeFrom="column">
                  <wp:posOffset>-1270</wp:posOffset>
                </wp:positionH>
                <wp:positionV relativeFrom="paragraph">
                  <wp:posOffset>2153920</wp:posOffset>
                </wp:positionV>
                <wp:extent cx="6033770"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6033770" cy="635"/>
                        </a:xfrm>
                        <a:prstGeom prst="rect">
                          <a:avLst/>
                        </a:prstGeom>
                        <a:solidFill>
                          <a:prstClr val="white"/>
                        </a:solidFill>
                        <a:ln>
                          <a:noFill/>
                        </a:ln>
                      </wps:spPr>
                      <wps:txbx>
                        <w:txbxContent>
                          <w:p w14:paraId="247E66D8" w14:textId="77777777" w:rsidR="00CB703D" w:rsidRPr="00195196" w:rsidRDefault="00CB703D" w:rsidP="00CB703D">
                            <w:pPr>
                              <w:pStyle w:val="Bijschrift"/>
                              <w:jc w:val="center"/>
                              <w:rPr>
                                <w:noProof/>
                                <w:color w:val="000000" w:themeColor="text1"/>
                                <w:sz w:val="20"/>
                                <w:szCs w:val="20"/>
                              </w:rPr>
                            </w:pPr>
                            <w:bookmarkStart w:id="34" w:name="_Toc18092174"/>
                            <w:r>
                              <w:t xml:space="preserve">Figuur </w:t>
                            </w:r>
                            <w:r>
                              <w:fldChar w:fldCharType="begin"/>
                            </w:r>
                            <w:r>
                              <w:instrText xml:space="preserve"> SEQ Figuur \* ARABIC </w:instrText>
                            </w:r>
                            <w:r>
                              <w:fldChar w:fldCharType="separate"/>
                            </w:r>
                            <w:r>
                              <w:rPr>
                                <w:noProof/>
                              </w:rPr>
                              <w:t>7</w:t>
                            </w:r>
                            <w:r>
                              <w:rPr>
                                <w:noProof/>
                              </w:rPr>
                              <w:fldChar w:fldCharType="end"/>
                            </w:r>
                            <w:r>
                              <w:t xml:space="preserve"> : underfitting , overfitting</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0238E" id="Tekstvak 53" o:spid="_x0000_s1032" type="#_x0000_t202" style="position:absolute;margin-left:-.1pt;margin-top:169.6pt;width:475.1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" stroked="f">
                <v:textbox style="mso-fit-shape-to-text:t" inset="0,0,0,0">
                  <w:txbxContent>
                    <w:p w14:paraId="247E66D8" w14:textId="77777777" w:rsidR="00CB703D" w:rsidRPr="00195196" w:rsidRDefault="00CB703D" w:rsidP="00CB703D">
                      <w:pPr>
                        <w:pStyle w:val="Bijschrift"/>
                        <w:jc w:val="center"/>
                        <w:rPr>
                          <w:noProof/>
                          <w:color w:val="000000" w:themeColor="text1"/>
                          <w:sz w:val="20"/>
                          <w:szCs w:val="20"/>
                        </w:rPr>
                      </w:pPr>
                      <w:bookmarkStart w:id="35" w:name="_Toc18092174"/>
                      <w:r>
                        <w:t xml:space="preserve">Figuur </w:t>
                      </w:r>
                      <w:r>
                        <w:fldChar w:fldCharType="begin"/>
                      </w:r>
                      <w:r>
                        <w:instrText xml:space="preserve"> SEQ Figuur \* ARABIC </w:instrText>
                      </w:r>
                      <w:r>
                        <w:fldChar w:fldCharType="separate"/>
                      </w:r>
                      <w:r>
                        <w:rPr>
                          <w:noProof/>
                        </w:rPr>
                        <w:t>7</w:t>
                      </w:r>
                      <w:r>
                        <w:rPr>
                          <w:noProof/>
                        </w:rPr>
                        <w:fldChar w:fldCharType="end"/>
                      </w:r>
                      <w:r>
                        <w:t xml:space="preserve"> : underfitting , overfitting</w:t>
                      </w:r>
                      <w:bookmarkEnd w:id="35"/>
                    </w:p>
                  </w:txbxContent>
                </v:textbox>
                <w10:wrap type="topAndBottom"/>
              </v:shape>
            </w:pict>
          </mc:Fallback>
        </mc:AlternateContent>
      </w:r>
      <w:r>
        <w:rPr>
          <w:noProof/>
        </w:rPr>
        <w:drawing>
          <wp:anchor distT="0" distB="0" distL="114300" distR="114300" simplePos="0" relativeHeight="252019712" behindDoc="0" locked="0" layoutInCell="1" allowOverlap="1" wp14:anchorId="4F467D04" wp14:editId="5E36D09A">
            <wp:simplePos x="0" y="0"/>
            <wp:positionH relativeFrom="column">
              <wp:posOffset>-1270</wp:posOffset>
            </wp:positionH>
            <wp:positionV relativeFrom="paragraph">
              <wp:posOffset>-423</wp:posOffset>
            </wp:positionV>
            <wp:extent cx="6033770" cy="2096770"/>
            <wp:effectExtent l="0" t="0" r="5080" b="0"/>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nderfitting vs overfitting.png"/>
                    <pic:cNvPicPr/>
                  </pic:nvPicPr>
                  <pic:blipFill>
                    <a:blip r:embed="rId68">
                      <a:extLst>
                        <a:ext uri="{28A0092B-C50C-407E-A947-70E740481C1C}">
                          <a14:useLocalDpi xmlns:a14="http://schemas.microsoft.com/office/drawing/2010/main" val="0"/>
                        </a:ext>
                      </a:extLst>
                    </a:blip>
                    <a:stretch>
                      <a:fillRect/>
                    </a:stretch>
                  </pic:blipFill>
                  <pic:spPr>
                    <a:xfrm>
                      <a:off x="0" y="0"/>
                      <a:ext cx="6033770" cy="2096770"/>
                    </a:xfrm>
                    <a:prstGeom prst="rect">
                      <a:avLst/>
                    </a:prstGeom>
                  </pic:spPr>
                </pic:pic>
              </a:graphicData>
            </a:graphic>
          </wp:anchor>
        </w:drawing>
      </w:r>
    </w:p>
    <w:p w14:paraId="7F136BC0" w14:textId="77777777" w:rsidR="00CB703D" w:rsidRDefault="00CB703D" w:rsidP="00CB703D">
      <w:pPr>
        <w:spacing w:line="320" w:lineRule="exact"/>
      </w:pPr>
      <w:r>
        <w:t>Zoals te zien is in de figuur zal underfitting ervoor zorgen dat het model niet genoeg patronen ontdekt in de dataset. Om dit te voorkomen werd een tweede dense layer toegevoegd.</w:t>
      </w:r>
    </w:p>
    <w:p w14:paraId="271996CB" w14:textId="77777777" w:rsidR="00CB703D" w:rsidRDefault="00CB703D" w:rsidP="00CB703D">
      <w:pPr>
        <w:spacing w:line="320" w:lineRule="exact"/>
      </w:pPr>
    </w:p>
    <w:p w14:paraId="1BBAAEE8" w14:textId="77777777" w:rsidR="00CB703D" w:rsidRDefault="00CB703D" w:rsidP="00CB703D">
      <w:pPr>
        <w:spacing w:line="320" w:lineRule="exact"/>
      </w:pPr>
      <w:r>
        <w:t xml:space="preserve">Merk op dat ditmaal deze dense layer maar één node bevatte en niet voorafgegaan werd door een flatten layer, maar door een activation en dropout layer. Enerzijds was er geen nood om een nieuwe flatten layer toe te voegen aangezien de vorige flatten layer de data reeds had gereduceerd tot een ééndimensionale gegevensstructuur. Anderzijds verzekerde het toevoegen van de activation layer de afwezigheid van negatieve waarden en verzekerde de aanwezigheid van de dropout layer een kleinere kans op overfitting. </w:t>
      </w:r>
    </w:p>
    <w:p w14:paraId="63D4C6DB" w14:textId="77777777" w:rsidR="00CB703D" w:rsidRDefault="00CB703D" w:rsidP="00CB703D">
      <w:pPr>
        <w:spacing w:line="320" w:lineRule="exact"/>
      </w:pPr>
    </w:p>
    <w:p w14:paraId="74DDB1D2" w14:textId="77777777" w:rsidR="00CB703D" w:rsidRDefault="00CB703D" w:rsidP="00CB703D">
      <w:pPr>
        <w:spacing w:line="320" w:lineRule="exact"/>
      </w:pPr>
      <w:r>
        <w:t>Aangezien het model getraind werd om afbeeldingen te classificeren had de laatste dense layer maar nood aan één node. De output van deze node was dan de klasse tot de welke de afbeelding behoorde.</w:t>
      </w:r>
    </w:p>
    <w:p w14:paraId="77FBC590" w14:textId="77777777" w:rsidR="00CB703D" w:rsidRDefault="00CB703D" w:rsidP="00CB703D">
      <w:pPr>
        <w:spacing w:line="320" w:lineRule="exact"/>
      </w:pPr>
    </w:p>
    <w:p w14:paraId="10D72452" w14:textId="77777777" w:rsidR="00CB703D" w:rsidRDefault="00CB703D" w:rsidP="00CB703D">
      <w:pPr>
        <w:spacing w:line="320" w:lineRule="exact"/>
      </w:pPr>
      <w:r>
        <w:t>Als laatste volgde een nieuwe activation layer. Deze gebruikt wel een andere activatiefunctie, namelijk de sigmoid functie. De functie zelf en het verloop ervan worden in figuur 8 getoond.</w:t>
      </w:r>
    </w:p>
    <w:p w14:paraId="28990CC5" w14:textId="77777777" w:rsidR="00CB703D" w:rsidRDefault="00CB703D" w:rsidP="00CB703D">
      <w:pPr>
        <w:spacing w:line="320" w:lineRule="exact"/>
      </w:pPr>
    </w:p>
    <w:p w14:paraId="128BB723" w14:textId="77777777" w:rsidR="00CB703D" w:rsidRDefault="00CB703D" w:rsidP="00CB703D">
      <w:pPr>
        <w:spacing w:line="320" w:lineRule="exact"/>
      </w:pPr>
      <w:r>
        <w:rPr>
          <w:noProof/>
        </w:rPr>
        <mc:AlternateContent>
          <mc:Choice Requires="wps">
            <w:drawing>
              <wp:anchor distT="0" distB="0" distL="114300" distR="114300" simplePos="0" relativeHeight="252023808" behindDoc="0" locked="0" layoutInCell="1" allowOverlap="1" wp14:anchorId="77ED8F17" wp14:editId="6F975BD1">
                <wp:simplePos x="0" y="0"/>
                <wp:positionH relativeFrom="column">
                  <wp:posOffset>40640</wp:posOffset>
                </wp:positionH>
                <wp:positionV relativeFrom="paragraph">
                  <wp:posOffset>2272665</wp:posOffset>
                </wp:positionV>
                <wp:extent cx="5723255" cy="227965"/>
                <wp:effectExtent l="0" t="0" r="0" b="635"/>
                <wp:wrapTopAndBottom/>
                <wp:docPr id="56" name="Tekstvak 56"/>
                <wp:cNvGraphicFramePr/>
                <a:graphic xmlns:a="http://schemas.openxmlformats.org/drawingml/2006/main">
                  <a:graphicData uri="http://schemas.microsoft.com/office/word/2010/wordprocessingShape">
                    <wps:wsp>
                      <wps:cNvSpPr txBox="1"/>
                      <wps:spPr>
                        <a:xfrm>
                          <a:off x="0" y="0"/>
                          <a:ext cx="5723255" cy="227965"/>
                        </a:xfrm>
                        <a:prstGeom prst="rect">
                          <a:avLst/>
                        </a:prstGeom>
                        <a:solidFill>
                          <a:prstClr val="white"/>
                        </a:solidFill>
                        <a:ln>
                          <a:noFill/>
                        </a:ln>
                      </wps:spPr>
                      <wps:txbx>
                        <w:txbxContent>
                          <w:p w14:paraId="42A73EC7" w14:textId="77777777" w:rsidR="00CB703D" w:rsidRPr="00F63299" w:rsidRDefault="00CB703D" w:rsidP="00CB703D">
                            <w:pPr>
                              <w:pStyle w:val="Bijschrift"/>
                              <w:jc w:val="center"/>
                              <w:rPr>
                                <w:noProof/>
                                <w:color w:val="000000" w:themeColor="text1"/>
                                <w:sz w:val="20"/>
                                <w:szCs w:val="20"/>
                              </w:rPr>
                            </w:pPr>
                            <w:bookmarkStart w:id="36" w:name="_Toc18092175"/>
                            <w:r>
                              <w:t xml:space="preserve">Figuur </w:t>
                            </w:r>
                            <w:r>
                              <w:fldChar w:fldCharType="begin"/>
                            </w:r>
                            <w:r>
                              <w:instrText xml:space="preserve"> SEQ Figuur \* ARABIC </w:instrText>
                            </w:r>
                            <w:r>
                              <w:fldChar w:fldCharType="separate"/>
                            </w:r>
                            <w:r>
                              <w:rPr>
                                <w:noProof/>
                              </w:rPr>
                              <w:t>8</w:t>
                            </w:r>
                            <w:r>
                              <w:rPr>
                                <w:noProof/>
                              </w:rPr>
                              <w:fldChar w:fldCharType="end"/>
                            </w:r>
                            <w:r>
                              <w:t xml:space="preserve"> : sigmoid functie en verloop</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D8F17" id="Tekstvak 56" o:spid="_x0000_s1033" type="#_x0000_t202" style="position:absolute;margin-left:3.2pt;margin-top:178.95pt;width:450.65pt;height:17.9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" stroked="f">
                <v:textbox inset="0,0,0,0">
                  <w:txbxContent>
                    <w:p w14:paraId="42A73EC7" w14:textId="77777777" w:rsidR="00CB703D" w:rsidRPr="00F63299" w:rsidRDefault="00CB703D" w:rsidP="00CB703D">
                      <w:pPr>
                        <w:pStyle w:val="Bijschrift"/>
                        <w:jc w:val="center"/>
                        <w:rPr>
                          <w:noProof/>
                          <w:color w:val="000000" w:themeColor="text1"/>
                          <w:sz w:val="20"/>
                          <w:szCs w:val="20"/>
                        </w:rPr>
                      </w:pPr>
                      <w:bookmarkStart w:id="37" w:name="_Toc18092175"/>
                      <w:r>
                        <w:t xml:space="preserve">Figuur </w:t>
                      </w:r>
                      <w:r>
                        <w:fldChar w:fldCharType="begin"/>
                      </w:r>
                      <w:r>
                        <w:instrText xml:space="preserve"> SEQ Figuur \* ARABIC </w:instrText>
                      </w:r>
                      <w:r>
                        <w:fldChar w:fldCharType="separate"/>
                      </w:r>
                      <w:r>
                        <w:rPr>
                          <w:noProof/>
                        </w:rPr>
                        <w:t>8</w:t>
                      </w:r>
                      <w:r>
                        <w:rPr>
                          <w:noProof/>
                        </w:rPr>
                        <w:fldChar w:fldCharType="end"/>
                      </w:r>
                      <w:r>
                        <w:t xml:space="preserve"> : sigmoid functie en verloop</w:t>
                      </w:r>
                      <w:bookmarkEnd w:id="37"/>
                    </w:p>
                  </w:txbxContent>
                </v:textbox>
                <w10:wrap type="topAndBottom"/>
              </v:shape>
            </w:pict>
          </mc:Fallback>
        </mc:AlternateContent>
      </w:r>
      <w:r>
        <w:rPr>
          <w:noProof/>
        </w:rPr>
        <w:drawing>
          <wp:anchor distT="0" distB="0" distL="114300" distR="114300" simplePos="0" relativeHeight="252021760" behindDoc="0" locked="0" layoutInCell="1" allowOverlap="1" wp14:anchorId="1CAA4183" wp14:editId="4A9FF74F">
            <wp:simplePos x="0" y="0"/>
            <wp:positionH relativeFrom="margin">
              <wp:posOffset>499533</wp:posOffset>
            </wp:positionH>
            <wp:positionV relativeFrom="paragraph">
              <wp:posOffset>943610</wp:posOffset>
            </wp:positionV>
            <wp:extent cx="1964055" cy="616585"/>
            <wp:effectExtent l="0" t="0" r="0" b="0"/>
            <wp:wrapTopAndBottom/>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gmoi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64055" cy="6165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2784" behindDoc="0" locked="0" layoutInCell="1" allowOverlap="1" wp14:anchorId="75DF7ECB" wp14:editId="1A101D92">
            <wp:simplePos x="0" y="0"/>
            <wp:positionH relativeFrom="margin">
              <wp:posOffset>2816225</wp:posOffset>
            </wp:positionH>
            <wp:positionV relativeFrom="paragraph">
              <wp:posOffset>328930</wp:posOffset>
            </wp:positionV>
            <wp:extent cx="2946400" cy="1964055"/>
            <wp:effectExtent l="0" t="0" r="0"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gmoid functi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6400" cy="1964055"/>
                    </a:xfrm>
                    <a:prstGeom prst="rect">
                      <a:avLst/>
                    </a:prstGeom>
                  </pic:spPr>
                </pic:pic>
              </a:graphicData>
            </a:graphic>
            <wp14:sizeRelH relativeFrom="margin">
              <wp14:pctWidth>0</wp14:pctWidth>
            </wp14:sizeRelH>
            <wp14:sizeRelV relativeFrom="margin">
              <wp14:pctHeight>0</wp14:pctHeight>
            </wp14:sizeRelV>
          </wp:anchor>
        </w:drawing>
      </w:r>
    </w:p>
    <w:p w14:paraId="14FD7DD4" w14:textId="77777777" w:rsidR="00CB703D" w:rsidRDefault="00CB703D" w:rsidP="00CB703D">
      <w:pPr>
        <w:spacing w:line="320" w:lineRule="exact"/>
      </w:pPr>
      <w:r>
        <w:lastRenderedPageBreak/>
        <w:t xml:space="preserve">De reden waarom de sigmoid functie hier werd gebruikt is omdat het bereik van deze functie steeds tussen 0 en 1 ligt. Omwille hiervan is het geschikt om de </w:t>
      </w:r>
      <w:r w:rsidRPr="008A5C6C">
        <w:t>probabiliteit</w:t>
      </w:r>
      <w:r>
        <w:t xml:space="preserve"> van een voorspelling voor te stellen [5].</w:t>
      </w:r>
    </w:p>
    <w:p w14:paraId="5BD0E5C3" w14:textId="77777777" w:rsidR="00CB703D" w:rsidRDefault="00CB703D" w:rsidP="00CB703D">
      <w:pPr>
        <w:spacing w:line="320" w:lineRule="exact"/>
      </w:pPr>
    </w:p>
    <w:p w14:paraId="780B4912" w14:textId="77777777" w:rsidR="00CB703D" w:rsidRPr="006B098B" w:rsidRDefault="00CB703D" w:rsidP="00CB703D">
      <w:pPr>
        <w:spacing w:line="320" w:lineRule="exact"/>
      </w:pPr>
      <w:r>
        <w:t>De laatste stap was het compileren van het model. Het compileren van het model werd gebruikt voor de initialisatie van verschillende parameters. Na compileren van het model telde het model 1 input layer, 15 hidden layers en 1 output layer.</w:t>
      </w:r>
    </w:p>
    <w:p w14:paraId="63FF3292" w14:textId="77777777" w:rsidR="00CB703D" w:rsidRDefault="00CB703D" w:rsidP="00CB703D"/>
    <w:p w14:paraId="5043EEC5" w14:textId="77777777" w:rsidR="00CB703D" w:rsidRDefault="00CB703D" w:rsidP="00CB703D">
      <w:pPr>
        <w:pStyle w:val="Kop1"/>
      </w:pPr>
      <w:bookmarkStart w:id="38" w:name="_Toc18092235"/>
      <w:r>
        <w:t>4.2 Ophalen data</w:t>
      </w:r>
      <w:bookmarkEnd w:id="38"/>
    </w:p>
    <w:p w14:paraId="592BCC57" w14:textId="77777777" w:rsidR="00CB703D" w:rsidRDefault="00CB703D" w:rsidP="00CB703D"/>
    <w:p w14:paraId="004AF81B" w14:textId="77777777" w:rsidR="00CB703D" w:rsidRDefault="00CB703D" w:rsidP="00CB703D">
      <w:pPr>
        <w:spacing w:line="320" w:lineRule="exact"/>
      </w:pPr>
      <w:r>
        <w:t xml:space="preserve">In een eerste poging om een dataset op te stellen werd gebruik gemaakt van de </w:t>
      </w:r>
      <w:r w:rsidRPr="0022683B">
        <w:t>Application Programming Interface</w:t>
      </w:r>
      <w:r>
        <w:t xml:space="preserve"> (API) van Flickr, alsook van een script geleverd door ir. Jelle De Bock.</w:t>
      </w:r>
    </w:p>
    <w:p w14:paraId="571CD6C2" w14:textId="77777777" w:rsidR="00CB703D" w:rsidRDefault="00CB703D" w:rsidP="00CB703D">
      <w:pPr>
        <w:pStyle w:val="Kop1"/>
      </w:pPr>
      <w:bookmarkStart w:id="39" w:name="_Toc18092236"/>
      <w:r>
        <w:t>4.2.1 Opstellen training set</w:t>
      </w:r>
      <w:bookmarkEnd w:id="39"/>
    </w:p>
    <w:p w14:paraId="0867BE1A" w14:textId="77777777" w:rsidR="00CB703D" w:rsidRDefault="00CB703D" w:rsidP="00CB703D"/>
    <w:p w14:paraId="0EF4A358" w14:textId="77777777" w:rsidR="00CB703D" w:rsidRDefault="00CB703D" w:rsidP="00CB703D">
      <w:pPr>
        <w:spacing w:line="320" w:lineRule="exact"/>
      </w:pPr>
      <w:r>
        <w:rPr>
          <w:noProof/>
        </w:rPr>
        <mc:AlternateContent>
          <mc:Choice Requires="wps">
            <w:drawing>
              <wp:anchor distT="0" distB="0" distL="114300" distR="114300" simplePos="0" relativeHeight="252028928" behindDoc="0" locked="0" layoutInCell="1" allowOverlap="1" wp14:anchorId="774B2C33" wp14:editId="19EB8948">
                <wp:simplePos x="0" y="0"/>
                <wp:positionH relativeFrom="margin">
                  <wp:posOffset>-1270</wp:posOffset>
                </wp:positionH>
                <wp:positionV relativeFrom="paragraph">
                  <wp:posOffset>3701415</wp:posOffset>
                </wp:positionV>
                <wp:extent cx="6033770" cy="175260"/>
                <wp:effectExtent l="0" t="0" r="5080" b="0"/>
                <wp:wrapSquare wrapText="bothSides"/>
                <wp:docPr id="40" name="Text Box 40"/>
                <wp:cNvGraphicFramePr/>
                <a:graphic xmlns:a="http://schemas.openxmlformats.org/drawingml/2006/main">
                  <a:graphicData uri="http://schemas.microsoft.com/office/word/2010/wordprocessingShape">
                    <wps:wsp>
                      <wps:cNvSpPr txBox="1"/>
                      <wps:spPr>
                        <a:xfrm>
                          <a:off x="0" y="0"/>
                          <a:ext cx="6033770" cy="175260"/>
                        </a:xfrm>
                        <a:prstGeom prst="rect">
                          <a:avLst/>
                        </a:prstGeom>
                        <a:solidFill>
                          <a:prstClr val="white"/>
                        </a:solidFill>
                        <a:ln>
                          <a:noFill/>
                        </a:ln>
                      </wps:spPr>
                      <wps:txbx>
                        <w:txbxContent>
                          <w:p w14:paraId="5F04F5F6" w14:textId="77777777" w:rsidR="00CB703D" w:rsidRPr="00985561" w:rsidRDefault="00CB703D" w:rsidP="00CB703D">
                            <w:pPr>
                              <w:pStyle w:val="Bijschrift"/>
                              <w:jc w:val="center"/>
                              <w:rPr>
                                <w:noProof/>
                                <w:color w:val="000000" w:themeColor="text1"/>
                                <w:sz w:val="20"/>
                                <w:szCs w:val="20"/>
                              </w:rPr>
                            </w:pPr>
                            <w:bookmarkStart w:id="40" w:name="_Toc4944990"/>
                            <w:bookmarkStart w:id="41" w:name="_Toc18092176"/>
                            <w:r>
                              <w:t xml:space="preserve">Figuur </w:t>
                            </w:r>
                            <w:r>
                              <w:fldChar w:fldCharType="begin"/>
                            </w:r>
                            <w:r>
                              <w:instrText xml:space="preserve"> SEQ Figuur \* ARABIC </w:instrText>
                            </w:r>
                            <w:r>
                              <w:fldChar w:fldCharType="separate"/>
                            </w:r>
                            <w:r>
                              <w:rPr>
                                <w:noProof/>
                              </w:rPr>
                              <w:t>9</w:t>
                            </w:r>
                            <w:r>
                              <w:rPr>
                                <w:noProof/>
                              </w:rPr>
                              <w:fldChar w:fldCharType="end"/>
                            </w:r>
                            <w:r>
                              <w:t xml:space="preserve"> : voorbeeld van enkele portretfoto's</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B2C33" id="Text Box 40" o:spid="_x0000_s1034" type="#_x0000_t202" style="position:absolute;margin-left:-.1pt;margin-top:291.45pt;width:475.1pt;height:13.8pt;z-index:252028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" stroked="f">
                <v:textbox inset="0,0,0,0">
                  <w:txbxContent>
                    <w:p w14:paraId="5F04F5F6" w14:textId="77777777" w:rsidR="00CB703D" w:rsidRPr="00985561" w:rsidRDefault="00CB703D" w:rsidP="00CB703D">
                      <w:pPr>
                        <w:pStyle w:val="Bijschrift"/>
                        <w:jc w:val="center"/>
                        <w:rPr>
                          <w:noProof/>
                          <w:color w:val="000000" w:themeColor="text1"/>
                          <w:sz w:val="20"/>
                          <w:szCs w:val="20"/>
                        </w:rPr>
                      </w:pPr>
                      <w:bookmarkStart w:id="42" w:name="_Toc4944990"/>
                      <w:bookmarkStart w:id="43" w:name="_Toc18092176"/>
                      <w:r>
                        <w:t xml:space="preserve">Figuur </w:t>
                      </w:r>
                      <w:r>
                        <w:fldChar w:fldCharType="begin"/>
                      </w:r>
                      <w:r>
                        <w:instrText xml:space="preserve"> SEQ Figuur \* ARABIC </w:instrText>
                      </w:r>
                      <w:r>
                        <w:fldChar w:fldCharType="separate"/>
                      </w:r>
                      <w:r>
                        <w:rPr>
                          <w:noProof/>
                        </w:rPr>
                        <w:t>9</w:t>
                      </w:r>
                      <w:r>
                        <w:rPr>
                          <w:noProof/>
                        </w:rPr>
                        <w:fldChar w:fldCharType="end"/>
                      </w:r>
                      <w:r>
                        <w:t xml:space="preserve"> : voorbeeld van enkele portretfoto's</w:t>
                      </w:r>
                      <w:bookmarkEnd w:id="42"/>
                      <w:bookmarkEnd w:id="43"/>
                    </w:p>
                  </w:txbxContent>
                </v:textbox>
                <w10:wrap type="square" anchorx="margin"/>
              </v:shape>
            </w:pict>
          </mc:Fallback>
        </mc:AlternateContent>
      </w:r>
      <w:r>
        <w:rPr>
          <w:noProof/>
        </w:rPr>
        <w:drawing>
          <wp:anchor distT="0" distB="0" distL="114300" distR="114300" simplePos="0" relativeHeight="252027904" behindDoc="0" locked="0" layoutInCell="1" allowOverlap="1" wp14:anchorId="7BFE403B" wp14:editId="63F316A9">
            <wp:simplePos x="0" y="0"/>
            <wp:positionH relativeFrom="margin">
              <wp:align>left</wp:align>
            </wp:positionH>
            <wp:positionV relativeFrom="paragraph">
              <wp:posOffset>1378585</wp:posOffset>
            </wp:positionV>
            <wp:extent cx="6033770" cy="2262505"/>
            <wp:effectExtent l="0" t="0" r="5080" b="4445"/>
            <wp:wrapSquare wrapText="bothSides"/>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rge_from_ofoct.jpg"/>
                    <pic:cNvPicPr/>
                  </pic:nvPicPr>
                  <pic:blipFill>
                    <a:blip r:embed="rId71">
                      <a:extLst>
                        <a:ext uri="{28A0092B-C50C-407E-A947-70E740481C1C}">
                          <a14:useLocalDpi xmlns:a14="http://schemas.microsoft.com/office/drawing/2010/main" val="0"/>
                        </a:ext>
                      </a:extLst>
                    </a:blip>
                    <a:stretch>
                      <a:fillRect/>
                    </a:stretch>
                  </pic:blipFill>
                  <pic:spPr>
                    <a:xfrm>
                      <a:off x="0" y="0"/>
                      <a:ext cx="6033770" cy="2262505"/>
                    </a:xfrm>
                    <a:prstGeom prst="rect">
                      <a:avLst/>
                    </a:prstGeom>
                  </pic:spPr>
                </pic:pic>
              </a:graphicData>
            </a:graphic>
            <wp14:sizeRelH relativeFrom="page">
              <wp14:pctWidth>0</wp14:pctWidth>
            </wp14:sizeRelH>
            <wp14:sizeRelV relativeFrom="page">
              <wp14:pctHeight>0</wp14:pctHeight>
            </wp14:sizeRelV>
          </wp:anchor>
        </w:drawing>
      </w:r>
      <w:r>
        <w:t>In een eerste poging om een training set op te stellen, werd de portretfoto van elke renner van elk team behorend tot de UCI World Tour gebruikt. Een portretfoto is een foto die elke renner éénmaal per jaar laat maken. Op deze foto is de renner (en zijn tenue) goed zichtbaar. Elke renner heeft steeds dezelfde positie, recht tegenover de camera gericht en zichtbaar van taille tot net boven het hoofd. Figuur 9 toont de portretfoto van 4 renners : Greg Van Avermaet, Alejandro Valverde, Jurgen Roelandts en Chris Froome.</w:t>
      </w:r>
    </w:p>
    <w:p w14:paraId="5A2B2DC6" w14:textId="77777777" w:rsidR="00CB703D" w:rsidRDefault="00CB703D" w:rsidP="00CB703D">
      <w:pPr>
        <w:spacing w:line="320" w:lineRule="exact"/>
      </w:pPr>
    </w:p>
    <w:p w14:paraId="4587F7B8" w14:textId="77777777" w:rsidR="00CB703D" w:rsidRDefault="00CB703D" w:rsidP="00CB703D">
      <w:pPr>
        <w:spacing w:line="320" w:lineRule="exact"/>
      </w:pPr>
      <w:r>
        <w:t xml:space="preserve">Het ophalen van deze portretfoto’s gebeurde in een eerste fase handmatig. Ir. Jelle De Bock voorzag echter een script dat automatisch deze foto’s ophaalde van de site </w:t>
      </w:r>
      <w:hyperlink r:id="rId72" w:history="1">
        <w:r>
          <w:rPr>
            <w:rStyle w:val="Hyperlink"/>
          </w:rPr>
          <w:t>https://www.procyclingstats.com/</w:t>
        </w:r>
      </w:hyperlink>
      <w:r>
        <w:t>. Dit script werd dan ook in het vervolg gebruikt. Er werden in totaal 501 foto’s opgeslagen.</w:t>
      </w:r>
    </w:p>
    <w:p w14:paraId="0C37322D" w14:textId="77777777" w:rsidR="00CB703D" w:rsidRDefault="00CB703D" w:rsidP="00CB703D"/>
    <w:p w14:paraId="3C8CA424" w14:textId="77777777" w:rsidR="00CB703D" w:rsidRDefault="00CB703D" w:rsidP="00CB703D"/>
    <w:p w14:paraId="7A81D0F7" w14:textId="77777777" w:rsidR="00CB703D" w:rsidRDefault="00CB703D" w:rsidP="00CB703D">
      <w:pPr>
        <w:pStyle w:val="Kop1"/>
      </w:pPr>
      <w:bookmarkStart w:id="44" w:name="_Toc18092237"/>
      <w:r>
        <w:lastRenderedPageBreak/>
        <w:t>4.2.2 Opstellen validation set</w:t>
      </w:r>
      <w:bookmarkEnd w:id="44"/>
    </w:p>
    <w:p w14:paraId="613A9667" w14:textId="77777777" w:rsidR="00CB703D" w:rsidRDefault="00CB703D" w:rsidP="00CB703D"/>
    <w:p w14:paraId="1FA8E53B" w14:textId="77777777" w:rsidR="00CB703D" w:rsidRDefault="00CB703D" w:rsidP="00CB703D">
      <w:pPr>
        <w:spacing w:line="320" w:lineRule="exact"/>
      </w:pPr>
      <w:r>
        <w:t xml:space="preserve">Aangezien de training set automatisch werd opgevuld dankzij ir. Jelle De Bock, was het alleen maar logisch om ook de validation set automatisch op te vullen. Hiervoor werd gebruik gemaakt van de API van Flickr. Flickr is wereldwijd de meest gebruikte applicatie voor het uploaden en delen van foto’s, ongeacht of deze afkomstig zijn van hobbyfotografen of professionele fotografen. Een logisch beginpunt voor het verzamelen van foto’s van wielrenners. </w:t>
      </w:r>
    </w:p>
    <w:p w14:paraId="2D6ECCEB" w14:textId="77777777" w:rsidR="00CB703D" w:rsidRDefault="00CB703D" w:rsidP="00CB703D">
      <w:pPr>
        <w:spacing w:line="320" w:lineRule="exact"/>
      </w:pPr>
    </w:p>
    <w:p w14:paraId="0EB82DF6" w14:textId="77777777" w:rsidR="00CB703D" w:rsidRDefault="00CB703D" w:rsidP="00CB703D">
      <w:pPr>
        <w:spacing w:line="320" w:lineRule="exact"/>
      </w:pPr>
      <w:r>
        <w:t>Elke foto die op Flickr verspreid wordt heeft 3 kenmerken die het uniek maken :</w:t>
      </w:r>
    </w:p>
    <w:p w14:paraId="4AC800FF" w14:textId="77777777" w:rsidR="00CB703D" w:rsidRDefault="00CB703D" w:rsidP="00CB703D">
      <w:pPr>
        <w:spacing w:line="320" w:lineRule="exact"/>
      </w:pPr>
    </w:p>
    <w:p w14:paraId="75DB0D2D" w14:textId="77777777" w:rsidR="00CB703D" w:rsidRDefault="00CB703D" w:rsidP="00CB703D">
      <w:pPr>
        <w:pStyle w:val="Lijstalinea"/>
        <w:numPr>
          <w:ilvl w:val="0"/>
          <w:numId w:val="6"/>
        </w:numPr>
        <w:spacing w:line="320" w:lineRule="exact"/>
      </w:pPr>
      <w:r>
        <w:t>Titel</w:t>
      </w:r>
    </w:p>
    <w:p w14:paraId="6F956FAE" w14:textId="77777777" w:rsidR="00CB703D" w:rsidRDefault="00CB703D" w:rsidP="00CB703D">
      <w:pPr>
        <w:pStyle w:val="Lijstalinea"/>
        <w:numPr>
          <w:ilvl w:val="0"/>
          <w:numId w:val="6"/>
        </w:numPr>
        <w:spacing w:line="320" w:lineRule="exact"/>
      </w:pPr>
      <w:r>
        <w:t>Beschrijving</w:t>
      </w:r>
    </w:p>
    <w:p w14:paraId="52EA5B9F" w14:textId="77777777" w:rsidR="00CB703D" w:rsidRDefault="00CB703D" w:rsidP="00CB703D">
      <w:pPr>
        <w:pStyle w:val="Lijstalinea"/>
        <w:numPr>
          <w:ilvl w:val="0"/>
          <w:numId w:val="6"/>
        </w:numPr>
        <w:spacing w:line="320" w:lineRule="exact"/>
      </w:pPr>
      <w:r>
        <w:t>één of meerdere tags</w:t>
      </w:r>
    </w:p>
    <w:p w14:paraId="03C9D4E2" w14:textId="77777777" w:rsidR="00CB703D" w:rsidRDefault="00CB703D" w:rsidP="00CB703D">
      <w:pPr>
        <w:spacing w:line="320" w:lineRule="exact"/>
      </w:pPr>
    </w:p>
    <w:p w14:paraId="70F887B7" w14:textId="77777777" w:rsidR="00CB703D" w:rsidRDefault="00CB703D" w:rsidP="00CB703D">
      <w:pPr>
        <w:spacing w:line="320" w:lineRule="exact"/>
      </w:pPr>
      <w:r>
        <w:t>Een tag is een soort kernwoord dat bij de foto hoort. Zo zal een foto van een kikker bijvoorbeeld de tags ‘frog’, ‘nature’ en ‘animal’ hebben. Alhoewel een tag niet altijd even betrouwbaar of specifiek is, kan deze wel gebruikt worden bij het filteren van foto’s.Om toegang te verkrijgen tot de API van Flickr werd eerst een API sleutel opgevraagd, waarvoor een Flickr account moest aangemaakt worden.  Deze API sleutel dient als middel van authenticatie.</w:t>
      </w:r>
    </w:p>
    <w:p w14:paraId="097B585E" w14:textId="77777777" w:rsidR="00CB703D" w:rsidRDefault="00CB703D" w:rsidP="00CB703D">
      <w:pPr>
        <w:spacing w:line="320" w:lineRule="exact"/>
      </w:pPr>
    </w:p>
    <w:p w14:paraId="5BF9BC61" w14:textId="77777777" w:rsidR="00CB703D" w:rsidRDefault="00CB703D" w:rsidP="00CB703D">
      <w:pPr>
        <w:spacing w:line="320" w:lineRule="exact"/>
      </w:pPr>
      <w:r>
        <w:t xml:space="preserve">De FlickrAPI is een RESTful API waarmee gecommuniceerd kan worden via een aantal </w:t>
      </w:r>
      <w:r w:rsidRPr="00D22775">
        <w:rPr>
          <w:i/>
        </w:rPr>
        <w:t>endpoints</w:t>
      </w:r>
      <w:r>
        <w:t xml:space="preserve">. Het endpoint dat gebruikt werd voor deze masterproef is de URL </w:t>
      </w:r>
      <w:hyperlink r:id="rId73" w:history="1">
        <w:r>
          <w:rPr>
            <w:rStyle w:val="Hyperlink"/>
          </w:rPr>
          <w:t>https://api.flickr.com/services</w:t>
        </w:r>
      </w:hyperlink>
      <w:r>
        <w:t xml:space="preserve">. </w:t>
      </w:r>
    </w:p>
    <w:p w14:paraId="16BCB1DA" w14:textId="77777777" w:rsidR="00CB703D" w:rsidRDefault="00CB703D" w:rsidP="00CB703D">
      <w:pPr>
        <w:spacing w:line="320" w:lineRule="exact"/>
      </w:pPr>
    </w:p>
    <w:p w14:paraId="5FFFBF27" w14:textId="77777777" w:rsidR="00CB703D" w:rsidRDefault="00CB703D" w:rsidP="00CB703D">
      <w:pPr>
        <w:spacing w:line="320" w:lineRule="exact"/>
      </w:pPr>
      <w:r>
        <w:t xml:space="preserve">Aangezien deze API een RESTFUL API is, moet deze in theorie aangesproken worden via </w:t>
      </w:r>
      <w:r w:rsidRPr="00D22775">
        <w:rPr>
          <w:i/>
        </w:rPr>
        <w:t>HTTP calls</w:t>
      </w:r>
      <w:r>
        <w:t xml:space="preserve">. Om dit te vermijden werd gebruik gemaakt van een Python </w:t>
      </w:r>
      <w:r w:rsidRPr="00A50715">
        <w:t>library</w:t>
      </w:r>
      <w:r>
        <w:t xml:space="preserve"> die dit reeds implementeert. Deze library, de Python Flickr API, is te vinden op </w:t>
      </w:r>
      <w:hyperlink r:id="rId74" w:history="1">
        <w:r>
          <w:rPr>
            <w:rStyle w:val="Hyperlink"/>
          </w:rPr>
          <w:t>https://github.com/alexis-mignon/python-flickr-api</w:t>
        </w:r>
      </w:hyperlink>
      <w:r>
        <w:t xml:space="preserve"> en voorziet een object georiënteerde manier om de Flickr API aan te spreken. Codevoorbeeld 2 in de appendix toont hoe de Python Flickr API werd aangesproken en hoe de afbeeldingen lokaal werden opgeslagen.</w:t>
      </w:r>
    </w:p>
    <w:p w14:paraId="71551587" w14:textId="77777777" w:rsidR="00CB703D" w:rsidRDefault="00CB703D" w:rsidP="00CB703D">
      <w:pPr>
        <w:spacing w:line="320" w:lineRule="exact"/>
      </w:pPr>
    </w:p>
    <w:p w14:paraId="6827DE7E" w14:textId="77777777" w:rsidR="00CB703D" w:rsidRDefault="00CB703D" w:rsidP="00CB703D">
      <w:pPr>
        <w:spacing w:line="320" w:lineRule="exact"/>
      </w:pPr>
      <w:r>
        <w:t xml:space="preserve">De Python Flickr API  is een object georiënteerde API, wat inhoudt dat dus eerst een object wordt aangemaakt die de API voorstelt. Hierna werd de methode ‘walk’ opgeroepen. Deze methode implementeert een HTTP call naar de Flickr API zelf, meer specifiek voor de </w:t>
      </w:r>
      <w:r w:rsidRPr="00C531F2">
        <w:t>REST</w:t>
      </w:r>
      <w:r w:rsidRPr="00D22775">
        <w:rPr>
          <w:i/>
        </w:rPr>
        <w:t xml:space="preserve"> </w:t>
      </w:r>
      <w:r w:rsidRPr="00C531F2">
        <w:t>call</w:t>
      </w:r>
      <w:r>
        <w:t xml:space="preserve"> flickr.photos.search_. Deze REST call laat toe om foto’s op te halen op basis van een aantal zoektermen.</w:t>
      </w:r>
    </w:p>
    <w:p w14:paraId="5C8F6AC1" w14:textId="77777777" w:rsidR="00CB703D" w:rsidRDefault="00CB703D" w:rsidP="00CB703D">
      <w:pPr>
        <w:spacing w:line="320" w:lineRule="exact"/>
      </w:pPr>
    </w:p>
    <w:p w14:paraId="04FF45EF" w14:textId="77777777" w:rsidR="00CB703D" w:rsidRDefault="00CB703D" w:rsidP="00CB703D">
      <w:pPr>
        <w:spacing w:line="320" w:lineRule="exact"/>
      </w:pPr>
    </w:p>
    <w:p w14:paraId="502A90CE" w14:textId="77777777" w:rsidR="00CB703D" w:rsidRDefault="00CB703D" w:rsidP="00CB703D">
      <w:pPr>
        <w:spacing w:line="320" w:lineRule="exact"/>
      </w:pPr>
    </w:p>
    <w:p w14:paraId="0C020468" w14:textId="77777777" w:rsidR="00CB703D" w:rsidRDefault="00CB703D" w:rsidP="00CB703D">
      <w:pPr>
        <w:spacing w:line="320" w:lineRule="exact"/>
      </w:pPr>
    </w:p>
    <w:p w14:paraId="446FCDE4" w14:textId="77777777" w:rsidR="00CB703D" w:rsidRDefault="00CB703D" w:rsidP="00CB703D">
      <w:pPr>
        <w:spacing w:line="320" w:lineRule="exact"/>
      </w:pPr>
    </w:p>
    <w:p w14:paraId="103A81F1" w14:textId="77777777" w:rsidR="00CB703D" w:rsidRDefault="00CB703D" w:rsidP="00CB703D">
      <w:pPr>
        <w:spacing w:line="320" w:lineRule="exact"/>
      </w:pPr>
    </w:p>
    <w:p w14:paraId="2F97B36C" w14:textId="77777777" w:rsidR="00CB703D" w:rsidRDefault="00CB703D" w:rsidP="00CB703D">
      <w:pPr>
        <w:spacing w:line="320" w:lineRule="exact"/>
      </w:pPr>
      <w:r>
        <w:lastRenderedPageBreak/>
        <w:t xml:space="preserve">De methode “walk” en de REST call “flickr.photos.search_” delen dezelfde parameters. Van deze parameters worden volgende ingevuld : </w:t>
      </w:r>
    </w:p>
    <w:p w14:paraId="69CB0AE7" w14:textId="77777777" w:rsidR="00CB703D" w:rsidRDefault="00CB703D" w:rsidP="00CB703D">
      <w:pPr>
        <w:spacing w:line="320" w:lineRule="exact"/>
      </w:pPr>
    </w:p>
    <w:p w14:paraId="2D6E2380" w14:textId="77777777" w:rsidR="00CB703D" w:rsidRPr="00327522" w:rsidRDefault="00CB703D" w:rsidP="00CB703D">
      <w:pPr>
        <w:pStyle w:val="Lijstalinea"/>
        <w:numPr>
          <w:ilvl w:val="0"/>
          <w:numId w:val="5"/>
        </w:numPr>
        <w:spacing w:line="320" w:lineRule="exact"/>
      </w:pPr>
      <w:r w:rsidRPr="00327522">
        <w:t xml:space="preserve">api_key : de </w:t>
      </w:r>
      <w:r>
        <w:t>API sleutel</w:t>
      </w:r>
      <w:r w:rsidRPr="00327522">
        <w:t xml:space="preserve"> van de g</w:t>
      </w:r>
      <w:r>
        <w:t>ebruiker, deze parameter is verplicht.</w:t>
      </w:r>
    </w:p>
    <w:p w14:paraId="7554A855" w14:textId="77777777" w:rsidR="00CB703D" w:rsidRDefault="00CB703D" w:rsidP="00CB703D">
      <w:pPr>
        <w:pStyle w:val="Lijstalinea"/>
        <w:numPr>
          <w:ilvl w:val="0"/>
          <w:numId w:val="5"/>
        </w:numPr>
        <w:spacing w:line="320" w:lineRule="exact"/>
      </w:pPr>
      <w:r>
        <w:t>text : foto’s waarvan de titel, beschrijving of tags deze string bevatten, worden teruggegeven.</w:t>
      </w:r>
    </w:p>
    <w:p w14:paraId="4BCAC5FB" w14:textId="77777777" w:rsidR="00CB703D" w:rsidRDefault="00CB703D" w:rsidP="00CB703D">
      <w:pPr>
        <w:pStyle w:val="Lijstalinea"/>
        <w:numPr>
          <w:ilvl w:val="0"/>
          <w:numId w:val="5"/>
        </w:numPr>
        <w:spacing w:line="320" w:lineRule="exact"/>
      </w:pPr>
      <w:r>
        <w:t>tags : foto’s die één of meerdere van deze tags bevatten worden teruggegeven.</w:t>
      </w:r>
    </w:p>
    <w:p w14:paraId="3D1A06D3" w14:textId="77777777" w:rsidR="00CB703D" w:rsidRDefault="00CB703D" w:rsidP="00CB703D">
      <w:pPr>
        <w:pStyle w:val="Lijstalinea"/>
        <w:numPr>
          <w:ilvl w:val="0"/>
          <w:numId w:val="5"/>
        </w:numPr>
        <w:spacing w:line="320" w:lineRule="exact"/>
      </w:pPr>
      <w:r>
        <w:t>extras : extra informatie die moet opgehaald worden voor de foto, naast de standaard informatie</w:t>
      </w:r>
    </w:p>
    <w:p w14:paraId="2A84A1EC" w14:textId="77777777" w:rsidR="00CB703D" w:rsidRDefault="00CB703D" w:rsidP="00CB703D">
      <w:pPr>
        <w:pStyle w:val="Lijstalinea"/>
        <w:numPr>
          <w:ilvl w:val="0"/>
          <w:numId w:val="5"/>
        </w:numPr>
        <w:spacing w:line="320" w:lineRule="exact"/>
      </w:pPr>
      <w:r>
        <w:t>per_page : het maximaal aantal foto’s dat mag worden teruggegeven per uitvoering van de methode.</w:t>
      </w:r>
    </w:p>
    <w:p w14:paraId="3D44A956" w14:textId="77777777" w:rsidR="00CB703D" w:rsidRDefault="00CB703D" w:rsidP="00CB703D">
      <w:pPr>
        <w:pStyle w:val="Lijstalinea"/>
        <w:numPr>
          <w:ilvl w:val="0"/>
          <w:numId w:val="5"/>
        </w:numPr>
        <w:spacing w:line="320" w:lineRule="exact"/>
      </w:pPr>
      <w:r>
        <w:t>sort : de manier waarop de foto’s moeten gesorteerd teruggegeven worden</w:t>
      </w:r>
    </w:p>
    <w:p w14:paraId="0E21107A" w14:textId="77777777" w:rsidR="00CB703D" w:rsidRDefault="00CB703D" w:rsidP="00CB703D">
      <w:pPr>
        <w:pStyle w:val="Lijstalinea"/>
        <w:numPr>
          <w:ilvl w:val="0"/>
          <w:numId w:val="5"/>
        </w:numPr>
        <w:spacing w:line="320" w:lineRule="exact"/>
      </w:pPr>
      <w:r>
        <w:t>min_taken_date : de vroegste datum waarop de foto mag genomen zijn</w:t>
      </w:r>
    </w:p>
    <w:p w14:paraId="2581CFB2" w14:textId="77777777" w:rsidR="00CB703D" w:rsidRPr="00745071" w:rsidRDefault="00CB703D" w:rsidP="00CB703D">
      <w:pPr>
        <w:pStyle w:val="Lijstalinea"/>
        <w:numPr>
          <w:ilvl w:val="0"/>
          <w:numId w:val="5"/>
        </w:numPr>
        <w:spacing w:line="320" w:lineRule="exact"/>
      </w:pPr>
      <w:r w:rsidRPr="00745071">
        <w:t>max_taken_date :  de meest recente datum w</w:t>
      </w:r>
      <w:r>
        <w:t>aarop de foto mag genomen zijn</w:t>
      </w:r>
    </w:p>
    <w:p w14:paraId="00099C0F" w14:textId="77777777" w:rsidR="00CB703D" w:rsidRDefault="00CB703D" w:rsidP="00CB703D">
      <w:pPr>
        <w:spacing w:line="320" w:lineRule="exact"/>
      </w:pPr>
    </w:p>
    <w:p w14:paraId="0BB4AE5D" w14:textId="77777777" w:rsidR="00CB703D" w:rsidRPr="00745071" w:rsidRDefault="00CB703D" w:rsidP="00CB703D">
      <w:pPr>
        <w:spacing w:line="320" w:lineRule="exact"/>
      </w:pPr>
    </w:p>
    <w:p w14:paraId="2D91E122" w14:textId="77777777" w:rsidR="00CB703D" w:rsidRDefault="00CB703D" w:rsidP="00CB703D">
      <w:pPr>
        <w:spacing w:line="320" w:lineRule="exact"/>
      </w:pPr>
      <w:r>
        <w:t>Eenmaal deze parameters correct werden meegegeven, gaf de methode een set terug van alle foto’s die werden gevonden. Per team werden foto’s gezocht die aan twee vereisten voldoen. De titel of beschrijving van de foto bevatte de naam van het team. De tags van de foto bevatten minstens één van volgende tags : ‘</w:t>
      </w:r>
      <w:r w:rsidRPr="006E3AA5">
        <w:t>UCI World Tour</w:t>
      </w:r>
      <w:r>
        <w:t>’,</w:t>
      </w:r>
      <w:r w:rsidRPr="006E3AA5">
        <w:t xml:space="preserve"> </w:t>
      </w:r>
      <w:r>
        <w:t>‘</w:t>
      </w:r>
      <w:r w:rsidRPr="006E3AA5">
        <w:t>UCI</w:t>
      </w:r>
      <w:r>
        <w:t>’,</w:t>
      </w:r>
      <w:r w:rsidRPr="006E3AA5">
        <w:t xml:space="preserve"> </w:t>
      </w:r>
      <w:r>
        <w:t>‘</w:t>
      </w:r>
      <w:r w:rsidRPr="006E3AA5">
        <w:t>2018</w:t>
      </w:r>
      <w:r>
        <w:t>’,</w:t>
      </w:r>
      <w:r w:rsidRPr="006E3AA5">
        <w:t xml:space="preserve"> </w:t>
      </w:r>
      <w:r>
        <w:t>‘</w:t>
      </w:r>
      <w:r w:rsidRPr="006E3AA5">
        <w:t>2019</w:t>
      </w:r>
      <w:r>
        <w:t>’,</w:t>
      </w:r>
      <w:r w:rsidRPr="006E3AA5">
        <w:t xml:space="preserve"> </w:t>
      </w:r>
      <w:r>
        <w:t>‘</w:t>
      </w:r>
      <w:r w:rsidRPr="006E3AA5">
        <w:t>cycling</w:t>
      </w:r>
      <w:r>
        <w:t>’,</w:t>
      </w:r>
      <w:r w:rsidRPr="006E3AA5">
        <w:t xml:space="preserve"> </w:t>
      </w:r>
      <w:r>
        <w:t>‘</w:t>
      </w:r>
      <w:r w:rsidRPr="006E3AA5">
        <w:t>wielrennen</w:t>
      </w:r>
      <w:r>
        <w:t>’,</w:t>
      </w:r>
      <w:r w:rsidRPr="006E3AA5">
        <w:t xml:space="preserve"> </w:t>
      </w:r>
      <w:r>
        <w:t>‘</w:t>
      </w:r>
      <w:r w:rsidRPr="006E3AA5">
        <w:t>radsport</w:t>
      </w:r>
      <w:r>
        <w:t>’,</w:t>
      </w:r>
      <w:r w:rsidRPr="006E3AA5">
        <w:t xml:space="preserve"> </w:t>
      </w:r>
      <w:r>
        <w:t>‘</w:t>
      </w:r>
      <w:r w:rsidRPr="006E3AA5">
        <w:t>cyclisme</w:t>
      </w:r>
      <w:r>
        <w:t>’,</w:t>
      </w:r>
      <w:r w:rsidRPr="006E3AA5">
        <w:t xml:space="preserve"> </w:t>
      </w:r>
      <w:r>
        <w:t>‘</w:t>
      </w:r>
      <w:r w:rsidRPr="006E3AA5">
        <w:t>sport</w:t>
      </w:r>
      <w:r>
        <w:t>’ of de teamnaam zelf.</w:t>
      </w:r>
    </w:p>
    <w:p w14:paraId="50769116" w14:textId="77777777" w:rsidR="00CB703D" w:rsidRDefault="00CB703D" w:rsidP="00CB703D">
      <w:pPr>
        <w:spacing w:line="320" w:lineRule="exact"/>
      </w:pPr>
    </w:p>
    <w:p w14:paraId="6FA8E868" w14:textId="77777777" w:rsidR="00CB703D" w:rsidRDefault="00CB703D" w:rsidP="00CB703D">
      <w:pPr>
        <w:spacing w:line="320" w:lineRule="exact"/>
      </w:pPr>
      <w:r>
        <w:t>De parameter ‘extras’ werd gebruikt om de URL van de foto op te vragen, zodat deze later via de python module URLlib.URLrequest lokaal opgeslagen kon worden. Een voorbeeld van welk soort foto’s deze methode teruggaf is hieronder in figuur 10 weergegeven, hier werd gezocht naar Lotto Soudal.</w:t>
      </w:r>
    </w:p>
    <w:p w14:paraId="3DE8E1CE" w14:textId="77777777" w:rsidR="00CB703D" w:rsidRDefault="00CB703D" w:rsidP="00CB703D">
      <w:pPr>
        <w:spacing w:line="320" w:lineRule="exact"/>
      </w:pPr>
      <w:r>
        <w:rPr>
          <w:noProof/>
        </w:rPr>
        <w:drawing>
          <wp:anchor distT="0" distB="0" distL="114300" distR="114300" simplePos="0" relativeHeight="252008448" behindDoc="1" locked="0" layoutInCell="1" allowOverlap="1" wp14:anchorId="7FB93BB7" wp14:editId="0034D205">
            <wp:simplePos x="0" y="0"/>
            <wp:positionH relativeFrom="margin">
              <wp:align>center</wp:align>
            </wp:positionH>
            <wp:positionV relativeFrom="paragraph">
              <wp:posOffset>240665</wp:posOffset>
            </wp:positionV>
            <wp:extent cx="4515485" cy="3009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oJet (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15485" cy="3009900"/>
                    </a:xfrm>
                    <a:prstGeom prst="rect">
                      <a:avLst/>
                    </a:prstGeom>
                  </pic:spPr>
                </pic:pic>
              </a:graphicData>
            </a:graphic>
            <wp14:sizeRelH relativeFrom="page">
              <wp14:pctWidth>0</wp14:pctWidth>
            </wp14:sizeRelH>
            <wp14:sizeRelV relativeFrom="page">
              <wp14:pctHeight>0</wp14:pctHeight>
            </wp14:sizeRelV>
          </wp:anchor>
        </w:drawing>
      </w:r>
    </w:p>
    <w:p w14:paraId="2A2B77C6" w14:textId="77777777" w:rsidR="00CB703D" w:rsidRDefault="00CB703D" w:rsidP="00CB703D">
      <w:pPr>
        <w:spacing w:line="320" w:lineRule="exact"/>
      </w:pPr>
      <w:r>
        <w:rPr>
          <w:noProof/>
        </w:rPr>
        <mc:AlternateContent>
          <mc:Choice Requires="wps">
            <w:drawing>
              <wp:anchor distT="0" distB="0" distL="114300" distR="114300" simplePos="0" relativeHeight="252009472" behindDoc="1" locked="0" layoutInCell="1" allowOverlap="1" wp14:anchorId="0569CB15" wp14:editId="46A0A020">
                <wp:simplePos x="0" y="0"/>
                <wp:positionH relativeFrom="margin">
                  <wp:posOffset>1078230</wp:posOffset>
                </wp:positionH>
                <wp:positionV relativeFrom="paragraph">
                  <wp:posOffset>3044190</wp:posOffset>
                </wp:positionV>
                <wp:extent cx="4011930" cy="241300"/>
                <wp:effectExtent l="0" t="0" r="7620" b="6350"/>
                <wp:wrapTight wrapText="bothSides">
                  <wp:wrapPolygon edited="0">
                    <wp:start x="0" y="0"/>
                    <wp:lineTo x="0" y="20463"/>
                    <wp:lineTo x="21538" y="20463"/>
                    <wp:lineTo x="21538"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4011930" cy="241300"/>
                        </a:xfrm>
                        <a:prstGeom prst="rect">
                          <a:avLst/>
                        </a:prstGeom>
                        <a:solidFill>
                          <a:prstClr val="white"/>
                        </a:solidFill>
                        <a:ln>
                          <a:noFill/>
                        </a:ln>
                      </wps:spPr>
                      <wps:txbx>
                        <w:txbxContent>
                          <w:p w14:paraId="6F861338" w14:textId="77777777" w:rsidR="00CB703D" w:rsidRPr="008D0763" w:rsidRDefault="00CB703D" w:rsidP="00CB703D">
                            <w:pPr>
                              <w:pStyle w:val="Bijschrift"/>
                              <w:jc w:val="center"/>
                              <w:rPr>
                                <w:noProof/>
                                <w:color w:val="000000" w:themeColor="text1"/>
                                <w:sz w:val="20"/>
                                <w:szCs w:val="20"/>
                              </w:rPr>
                            </w:pPr>
                            <w:bookmarkStart w:id="45" w:name="_Toc4944991"/>
                            <w:bookmarkStart w:id="46" w:name="_Toc18092177"/>
                            <w:r>
                              <w:t xml:space="preserve">Figuur </w:t>
                            </w:r>
                            <w:r>
                              <w:fldChar w:fldCharType="begin"/>
                            </w:r>
                            <w:r>
                              <w:instrText xml:space="preserve"> SEQ Figuur \* ARABIC </w:instrText>
                            </w:r>
                            <w:r>
                              <w:fldChar w:fldCharType="separate"/>
                            </w:r>
                            <w:r>
                              <w:rPr>
                                <w:noProof/>
                              </w:rPr>
                              <w:t>10</w:t>
                            </w:r>
                            <w:r>
                              <w:rPr>
                                <w:noProof/>
                              </w:rPr>
                              <w:fldChar w:fldCharType="end"/>
                            </w:r>
                            <w:r>
                              <w:t xml:space="preserve"> : voorbeeld foto's gevonden via Flickr API voor Lotto Soudal</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69CB15" id="Text Box 41" o:spid="_x0000_s1035" type="#_x0000_t202" style="position:absolute;margin-left:84.9pt;margin-top:239.7pt;width:315.9pt;height:19pt;z-index:-251307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" stroked="f">
                <v:textbox inset="0,0,0,0">
                  <w:txbxContent>
                    <w:p w14:paraId="6F861338" w14:textId="77777777" w:rsidR="00CB703D" w:rsidRPr="008D0763" w:rsidRDefault="00CB703D" w:rsidP="00CB703D">
                      <w:pPr>
                        <w:pStyle w:val="Bijschrift"/>
                        <w:jc w:val="center"/>
                        <w:rPr>
                          <w:noProof/>
                          <w:color w:val="000000" w:themeColor="text1"/>
                          <w:sz w:val="20"/>
                          <w:szCs w:val="20"/>
                        </w:rPr>
                      </w:pPr>
                      <w:bookmarkStart w:id="47" w:name="_Toc4944991"/>
                      <w:bookmarkStart w:id="48" w:name="_Toc18092177"/>
                      <w:r>
                        <w:t xml:space="preserve">Figuur </w:t>
                      </w:r>
                      <w:r>
                        <w:fldChar w:fldCharType="begin"/>
                      </w:r>
                      <w:r>
                        <w:instrText xml:space="preserve"> SEQ Figuur \* ARABIC </w:instrText>
                      </w:r>
                      <w:r>
                        <w:fldChar w:fldCharType="separate"/>
                      </w:r>
                      <w:r>
                        <w:rPr>
                          <w:noProof/>
                        </w:rPr>
                        <w:t>10</w:t>
                      </w:r>
                      <w:r>
                        <w:rPr>
                          <w:noProof/>
                        </w:rPr>
                        <w:fldChar w:fldCharType="end"/>
                      </w:r>
                      <w:r>
                        <w:t xml:space="preserve"> : voorbeeld foto's gevonden via Flickr API voor Lotto Soudal</w:t>
                      </w:r>
                      <w:bookmarkEnd w:id="47"/>
                      <w:bookmarkEnd w:id="48"/>
                    </w:p>
                  </w:txbxContent>
                </v:textbox>
                <w10:wrap type="tight" anchorx="margin"/>
              </v:shape>
            </w:pict>
          </mc:Fallback>
        </mc:AlternateContent>
      </w:r>
    </w:p>
    <w:p w14:paraId="609EBBE6" w14:textId="77777777" w:rsidR="00CB703D" w:rsidRDefault="00CB703D" w:rsidP="00CB703D">
      <w:pPr>
        <w:spacing w:line="320" w:lineRule="exact"/>
      </w:pPr>
      <w:r>
        <w:lastRenderedPageBreak/>
        <w:t>Niet elke foto die opgehaald werd is uiteraard een foto die later kon gebruikt worden. Zie onderstaand voorbeelden.</w:t>
      </w:r>
    </w:p>
    <w:p w14:paraId="449B3FA5" w14:textId="77777777" w:rsidR="00CB703D" w:rsidRDefault="00CB703D" w:rsidP="00CB703D">
      <w:pPr>
        <w:spacing w:line="320" w:lineRule="exact"/>
      </w:pPr>
      <w:r>
        <w:rPr>
          <w:noProof/>
        </w:rPr>
        <mc:AlternateContent>
          <mc:Choice Requires="wps">
            <w:drawing>
              <wp:anchor distT="0" distB="0" distL="114300" distR="114300" simplePos="0" relativeHeight="252123136" behindDoc="1" locked="0" layoutInCell="1" allowOverlap="1" wp14:anchorId="1B2BB604" wp14:editId="76F28899">
                <wp:simplePos x="0" y="0"/>
                <wp:positionH relativeFrom="margin">
                  <wp:align>left</wp:align>
                </wp:positionH>
                <wp:positionV relativeFrom="paragraph">
                  <wp:posOffset>2280285</wp:posOffset>
                </wp:positionV>
                <wp:extent cx="2963545" cy="635"/>
                <wp:effectExtent l="0" t="0" r="8255" b="8255"/>
                <wp:wrapTight wrapText="bothSides">
                  <wp:wrapPolygon edited="0">
                    <wp:start x="0" y="0"/>
                    <wp:lineTo x="0" y="20698"/>
                    <wp:lineTo x="21521" y="20698"/>
                    <wp:lineTo x="21521" y="0"/>
                    <wp:lineTo x="0" y="0"/>
                  </wp:wrapPolygon>
                </wp:wrapTight>
                <wp:docPr id="145" name="Tekstvak 145"/>
                <wp:cNvGraphicFramePr/>
                <a:graphic xmlns:a="http://schemas.openxmlformats.org/drawingml/2006/main">
                  <a:graphicData uri="http://schemas.microsoft.com/office/word/2010/wordprocessingShape">
                    <wps:wsp>
                      <wps:cNvSpPr txBox="1"/>
                      <wps:spPr>
                        <a:xfrm>
                          <a:off x="0" y="0"/>
                          <a:ext cx="2963545" cy="635"/>
                        </a:xfrm>
                        <a:prstGeom prst="rect">
                          <a:avLst/>
                        </a:prstGeom>
                        <a:solidFill>
                          <a:prstClr val="white"/>
                        </a:solidFill>
                        <a:ln>
                          <a:noFill/>
                        </a:ln>
                      </wps:spPr>
                      <wps:txbx>
                        <w:txbxContent>
                          <w:p w14:paraId="58196AE2" w14:textId="77777777" w:rsidR="00CB703D" w:rsidRPr="0025308A" w:rsidRDefault="00CB703D" w:rsidP="00CB703D">
                            <w:pPr>
                              <w:pStyle w:val="Bijschrift"/>
                              <w:jc w:val="center"/>
                              <w:rPr>
                                <w:noProof/>
                                <w:color w:val="000000" w:themeColor="text1"/>
                                <w:sz w:val="20"/>
                                <w:szCs w:val="20"/>
                              </w:rPr>
                            </w:pPr>
                            <w:bookmarkStart w:id="49" w:name="_Toc18092178"/>
                            <w:r>
                              <w:t xml:space="preserve">Figuur </w:t>
                            </w:r>
                            <w:r>
                              <w:fldChar w:fldCharType="begin"/>
                            </w:r>
                            <w:r>
                              <w:instrText xml:space="preserve"> SEQ Figuur \* ARABIC </w:instrText>
                            </w:r>
                            <w:r>
                              <w:fldChar w:fldCharType="separate"/>
                            </w:r>
                            <w:r>
                              <w:rPr>
                                <w:noProof/>
                              </w:rPr>
                              <w:t>11</w:t>
                            </w:r>
                            <w:r>
                              <w:rPr>
                                <w:noProof/>
                              </w:rPr>
                              <w:fldChar w:fldCharType="end"/>
                            </w:r>
                            <w:r>
                              <w:t xml:space="preserve"> : gewenste data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BB604" id="Tekstvak 145" o:spid="_x0000_s1036" type="#_x0000_t202" style="position:absolute;margin-left:0;margin-top:179.55pt;width:233.35pt;height:.05pt;z-index:-251193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" stroked="f">
                <v:textbox style="mso-fit-shape-to-text:t" inset="0,0,0,0">
                  <w:txbxContent>
                    <w:p w14:paraId="58196AE2" w14:textId="77777777" w:rsidR="00CB703D" w:rsidRPr="0025308A" w:rsidRDefault="00CB703D" w:rsidP="00CB703D">
                      <w:pPr>
                        <w:pStyle w:val="Bijschrift"/>
                        <w:jc w:val="center"/>
                        <w:rPr>
                          <w:noProof/>
                          <w:color w:val="000000" w:themeColor="text1"/>
                          <w:sz w:val="20"/>
                          <w:szCs w:val="20"/>
                        </w:rPr>
                      </w:pPr>
                      <w:bookmarkStart w:id="50" w:name="_Toc18092178"/>
                      <w:r>
                        <w:t xml:space="preserve">Figuur </w:t>
                      </w:r>
                      <w:r>
                        <w:fldChar w:fldCharType="begin"/>
                      </w:r>
                      <w:r>
                        <w:instrText xml:space="preserve"> SEQ Figuur \* ARABIC </w:instrText>
                      </w:r>
                      <w:r>
                        <w:fldChar w:fldCharType="separate"/>
                      </w:r>
                      <w:r>
                        <w:rPr>
                          <w:noProof/>
                        </w:rPr>
                        <w:t>11</w:t>
                      </w:r>
                      <w:r>
                        <w:rPr>
                          <w:noProof/>
                        </w:rPr>
                        <w:fldChar w:fldCharType="end"/>
                      </w:r>
                      <w:r>
                        <w:t xml:space="preserve"> : gewenste data</w:t>
                      </w:r>
                      <w:bookmarkEnd w:id="50"/>
                    </w:p>
                  </w:txbxContent>
                </v:textbox>
                <w10:wrap type="tight" anchorx="margin"/>
              </v:shape>
            </w:pict>
          </mc:Fallback>
        </mc:AlternateContent>
      </w:r>
      <w:r>
        <w:rPr>
          <w:noProof/>
        </w:rPr>
        <w:drawing>
          <wp:anchor distT="0" distB="0" distL="114300" distR="114300" simplePos="0" relativeHeight="252006400" behindDoc="1" locked="0" layoutInCell="1" allowOverlap="1" wp14:anchorId="516F4AEB" wp14:editId="359A0498">
            <wp:simplePos x="0" y="0"/>
            <wp:positionH relativeFrom="margin">
              <wp:align>left</wp:align>
            </wp:positionH>
            <wp:positionV relativeFrom="paragraph">
              <wp:posOffset>258868</wp:posOffset>
            </wp:positionV>
            <wp:extent cx="2963545" cy="1981200"/>
            <wp:effectExtent l="0" t="0" r="8255" b="0"/>
            <wp:wrapTight wrapText="bothSides">
              <wp:wrapPolygon edited="0">
                <wp:start x="0" y="0"/>
                <wp:lineTo x="0" y="21392"/>
                <wp:lineTo x="21521" y="21392"/>
                <wp:lineTo x="21521" y="0"/>
                <wp:lineTo x="0" y="0"/>
              </wp:wrapPolygon>
            </wp:wrapTight>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63545" cy="1981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22112" behindDoc="1" locked="0" layoutInCell="1" allowOverlap="1" wp14:anchorId="70AF1248" wp14:editId="075D56E9">
                <wp:simplePos x="0" y="0"/>
                <wp:positionH relativeFrom="column">
                  <wp:posOffset>3017520</wp:posOffset>
                </wp:positionH>
                <wp:positionV relativeFrom="paragraph">
                  <wp:posOffset>2316480</wp:posOffset>
                </wp:positionV>
                <wp:extent cx="3016250" cy="635"/>
                <wp:effectExtent l="0" t="0" r="0" b="0"/>
                <wp:wrapTight wrapText="bothSides">
                  <wp:wrapPolygon edited="0">
                    <wp:start x="0" y="0"/>
                    <wp:lineTo x="0" y="21600"/>
                    <wp:lineTo x="21600" y="21600"/>
                    <wp:lineTo x="21600" y="0"/>
                  </wp:wrapPolygon>
                </wp:wrapTight>
                <wp:docPr id="144" name="Tekstvak 144"/>
                <wp:cNvGraphicFramePr/>
                <a:graphic xmlns:a="http://schemas.openxmlformats.org/drawingml/2006/main">
                  <a:graphicData uri="http://schemas.microsoft.com/office/word/2010/wordprocessingShape">
                    <wps:wsp>
                      <wps:cNvSpPr txBox="1"/>
                      <wps:spPr>
                        <a:xfrm>
                          <a:off x="0" y="0"/>
                          <a:ext cx="3016250" cy="635"/>
                        </a:xfrm>
                        <a:prstGeom prst="rect">
                          <a:avLst/>
                        </a:prstGeom>
                        <a:solidFill>
                          <a:prstClr val="white"/>
                        </a:solidFill>
                        <a:ln>
                          <a:noFill/>
                        </a:ln>
                      </wps:spPr>
                      <wps:txbx>
                        <w:txbxContent>
                          <w:p w14:paraId="7221A658" w14:textId="77777777" w:rsidR="00CB703D" w:rsidRPr="00807C27" w:rsidRDefault="00CB703D" w:rsidP="00CB703D">
                            <w:pPr>
                              <w:pStyle w:val="Bijschrift"/>
                              <w:jc w:val="center"/>
                              <w:rPr>
                                <w:noProof/>
                                <w:color w:val="000000" w:themeColor="text1"/>
                                <w:sz w:val="20"/>
                                <w:szCs w:val="20"/>
                              </w:rPr>
                            </w:pPr>
                            <w:bookmarkStart w:id="51" w:name="_Toc18092179"/>
                            <w:r>
                              <w:t xml:space="preserve">Figuur </w:t>
                            </w:r>
                            <w:r>
                              <w:fldChar w:fldCharType="begin"/>
                            </w:r>
                            <w:r>
                              <w:instrText xml:space="preserve"> SEQ Figuur \* ARABIC </w:instrText>
                            </w:r>
                            <w:r>
                              <w:fldChar w:fldCharType="separate"/>
                            </w:r>
                            <w:r>
                              <w:rPr>
                                <w:noProof/>
                              </w:rPr>
                              <w:t>12</w:t>
                            </w:r>
                            <w:r>
                              <w:rPr>
                                <w:noProof/>
                              </w:rPr>
                              <w:fldChar w:fldCharType="end"/>
                            </w:r>
                            <w:r>
                              <w:t xml:space="preserve"> : niet gewenste data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F1248" id="Tekstvak 144" o:spid="_x0000_s1037" type="#_x0000_t202" style="position:absolute;margin-left:237.6pt;margin-top:182.4pt;width:237.5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" stroked="f">
                <v:textbox style="mso-fit-shape-to-text:t" inset="0,0,0,0">
                  <w:txbxContent>
                    <w:p w14:paraId="7221A658" w14:textId="77777777" w:rsidR="00CB703D" w:rsidRPr="00807C27" w:rsidRDefault="00CB703D" w:rsidP="00CB703D">
                      <w:pPr>
                        <w:pStyle w:val="Bijschrift"/>
                        <w:jc w:val="center"/>
                        <w:rPr>
                          <w:noProof/>
                          <w:color w:val="000000" w:themeColor="text1"/>
                          <w:sz w:val="20"/>
                          <w:szCs w:val="20"/>
                        </w:rPr>
                      </w:pPr>
                      <w:bookmarkStart w:id="52" w:name="_Toc18092179"/>
                      <w:r>
                        <w:t xml:space="preserve">Figuur </w:t>
                      </w:r>
                      <w:r>
                        <w:fldChar w:fldCharType="begin"/>
                      </w:r>
                      <w:r>
                        <w:instrText xml:space="preserve"> SEQ Figuur \* ARABIC </w:instrText>
                      </w:r>
                      <w:r>
                        <w:fldChar w:fldCharType="separate"/>
                      </w:r>
                      <w:r>
                        <w:rPr>
                          <w:noProof/>
                        </w:rPr>
                        <w:t>12</w:t>
                      </w:r>
                      <w:r>
                        <w:rPr>
                          <w:noProof/>
                        </w:rPr>
                        <w:fldChar w:fldCharType="end"/>
                      </w:r>
                      <w:r>
                        <w:t xml:space="preserve"> : niet gewenste data</w:t>
                      </w:r>
                      <w:bookmarkEnd w:id="52"/>
                    </w:p>
                  </w:txbxContent>
                </v:textbox>
                <w10:wrap type="tight"/>
              </v:shape>
            </w:pict>
          </mc:Fallback>
        </mc:AlternateContent>
      </w:r>
      <w:r>
        <w:rPr>
          <w:noProof/>
        </w:rPr>
        <w:drawing>
          <wp:anchor distT="0" distB="0" distL="114300" distR="114300" simplePos="0" relativeHeight="252007424" behindDoc="1" locked="0" layoutInCell="1" allowOverlap="1" wp14:anchorId="22DBDAC6" wp14:editId="6764A542">
            <wp:simplePos x="0" y="0"/>
            <wp:positionH relativeFrom="margin">
              <wp:align>right</wp:align>
            </wp:positionH>
            <wp:positionV relativeFrom="paragraph">
              <wp:posOffset>254000</wp:posOffset>
            </wp:positionV>
            <wp:extent cx="3016250" cy="2005330"/>
            <wp:effectExtent l="0" t="0" r="0" b="0"/>
            <wp:wrapTight wrapText="bothSides">
              <wp:wrapPolygon edited="0">
                <wp:start x="0" y="0"/>
                <wp:lineTo x="0" y="21340"/>
                <wp:lineTo x="21418" y="21340"/>
                <wp:lineTo x="214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tto Soudal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16250" cy="2005330"/>
                    </a:xfrm>
                    <a:prstGeom prst="rect">
                      <a:avLst/>
                    </a:prstGeom>
                  </pic:spPr>
                </pic:pic>
              </a:graphicData>
            </a:graphic>
            <wp14:sizeRelH relativeFrom="page">
              <wp14:pctWidth>0</wp14:pctWidth>
            </wp14:sizeRelH>
            <wp14:sizeRelV relativeFrom="page">
              <wp14:pctHeight>0</wp14:pctHeight>
            </wp14:sizeRelV>
          </wp:anchor>
        </w:drawing>
      </w:r>
    </w:p>
    <w:p w14:paraId="12E575A9" w14:textId="77777777" w:rsidR="00CB703D" w:rsidRDefault="00CB703D" w:rsidP="00CB703D">
      <w:pPr>
        <w:spacing w:line="320" w:lineRule="exact"/>
      </w:pPr>
    </w:p>
    <w:p w14:paraId="07DF8A46" w14:textId="77777777" w:rsidR="00CB703D" w:rsidRDefault="00CB703D" w:rsidP="00CB703D">
      <w:pPr>
        <w:spacing w:line="320" w:lineRule="exact"/>
      </w:pPr>
      <w:r>
        <w:t xml:space="preserve">Figuur 11 toont een afbeelding die gebruikt kon worden, de renner komt duidelijk in beeld en de sponsor is goed zichtbaar. De rechtse foto, gegeven door figuur 12 kon uiteraard niet gebruikt worden. Beide foto’s zijn echter wel direct gerelateerd aan Lotto Soudal. De opgehaalde data kon dus opgesplitst worden in twee groepen : gewenste en niet gewenste data. De niet gewenste data moest uit de data gefilterd worden. Deze kon echter verschillende vormen aannemen. </w:t>
      </w:r>
    </w:p>
    <w:p w14:paraId="25C8438C" w14:textId="77777777" w:rsidR="00CB703D" w:rsidRDefault="00CB703D" w:rsidP="00CB703D">
      <w:pPr>
        <w:spacing w:line="320" w:lineRule="exact"/>
      </w:pPr>
    </w:p>
    <w:p w14:paraId="0ED41A78" w14:textId="77777777" w:rsidR="00CB703D" w:rsidRDefault="00CB703D" w:rsidP="00CB703D">
      <w:pPr>
        <w:spacing w:line="320" w:lineRule="exact"/>
      </w:pPr>
      <w:r>
        <w:t xml:space="preserve">Enerzijds was er de mogelijkheid dat foto’s werden gevonden die wel gerelateerd waren aan het team waarvoor gezocht werd, maar geen renners toonden, zoals getoond in figuur 12. Vaak waren dan ploegwagens, fietsen, teambussen of ander materieel zichtbaar. </w:t>
      </w:r>
    </w:p>
    <w:p w14:paraId="7A082171" w14:textId="77777777" w:rsidR="00CB703D" w:rsidRDefault="00CB703D" w:rsidP="00CB703D">
      <w:pPr>
        <w:spacing w:line="320" w:lineRule="exact"/>
      </w:pPr>
    </w:p>
    <w:p w14:paraId="24F7E091" w14:textId="77777777" w:rsidR="00CB703D" w:rsidRDefault="00CB703D" w:rsidP="00CB703D">
      <w:pPr>
        <w:spacing w:line="320" w:lineRule="exact"/>
      </w:pPr>
      <w:r>
        <w:t>Anderzijds bestond de mogelijkheid dat een foto werd gevonden voor een bepaald team, die een renner toonde van een ander team. Neem volgende situatie. Een renner van Movistar Team wint een rit in de Tour De France. In elke foto van deze rit wordt in de beschrijving van die foto de naam van deze renner en Movistar Team vermeldt. Indien vervolgens foto’s worden gezocht met als zoekterm ‘Movistar Team’ kan in principe elke foto uit deze rit teruggegeven worden, aangezien voor elke foto de beschrijving de gezochte term bevat. Uiteraard is er geen garantie dat elke foto van deze rit effectief een renner van Movistar Team toont, dit is zelfs zeer onwaarschijnlijk.</w:t>
      </w:r>
    </w:p>
    <w:p w14:paraId="546EDF89" w14:textId="77777777" w:rsidR="00CB703D" w:rsidRDefault="00CB703D" w:rsidP="00CB703D">
      <w:pPr>
        <w:spacing w:line="320" w:lineRule="exact"/>
      </w:pPr>
    </w:p>
    <w:p w14:paraId="3C8261D6" w14:textId="77777777" w:rsidR="00CB703D" w:rsidRDefault="00CB703D" w:rsidP="00CB703D">
      <w:pPr>
        <w:spacing w:line="320" w:lineRule="exact"/>
      </w:pPr>
      <w:r>
        <w:t>Aangezien de niet gewenste data nutteloos was in deze fase van het project werd manueel gefilterd. De niet gewenste data werd verwijderd. Dit liet per team minimaal 2 en maximaal 6 foto’s over.</w:t>
      </w:r>
    </w:p>
    <w:p w14:paraId="70F02B20" w14:textId="77777777" w:rsidR="00CB703D" w:rsidRDefault="00CB703D" w:rsidP="00CB703D">
      <w:pPr>
        <w:spacing w:line="320" w:lineRule="exact"/>
      </w:pPr>
    </w:p>
    <w:p w14:paraId="48B36967" w14:textId="77777777" w:rsidR="00CB703D" w:rsidRPr="002335C8" w:rsidRDefault="00CB703D" w:rsidP="00CB703D">
      <w:pPr>
        <w:spacing w:line="320" w:lineRule="exact"/>
      </w:pPr>
      <w:r w:rsidRPr="00622DF8">
        <w:t>In tota</w:t>
      </w:r>
      <w:r>
        <w:t>a</w:t>
      </w:r>
      <w:r w:rsidRPr="00622DF8">
        <w:t xml:space="preserve">l bleven 79 foto’s over. </w:t>
      </w:r>
      <w:r>
        <w:t>Een algemene vuistregel stelt dat een goede verhouding tussen de grootte van de training set en validation set 80/20 bedraagt. In dit geval bedroeg deze 501/79, wat een goede benadering was van deze vuistregel.</w:t>
      </w:r>
    </w:p>
    <w:p w14:paraId="25DF7B26" w14:textId="77777777" w:rsidR="00CB703D" w:rsidRDefault="00CB703D" w:rsidP="00CB703D">
      <w:pPr>
        <w:pStyle w:val="Kop1"/>
      </w:pPr>
      <w:bookmarkStart w:id="53" w:name="_Toc18092238"/>
      <w:r>
        <w:lastRenderedPageBreak/>
        <w:t>4.3 Eerste resultaten</w:t>
      </w:r>
      <w:bookmarkEnd w:id="53"/>
    </w:p>
    <w:p w14:paraId="09841568" w14:textId="77777777" w:rsidR="00CB703D" w:rsidRPr="00213757" w:rsidRDefault="00CB703D" w:rsidP="00CB703D">
      <w:pPr>
        <w:pStyle w:val="Kop1"/>
      </w:pPr>
      <w:bookmarkStart w:id="54" w:name="_Toc18092239"/>
      <w:r>
        <w:t>4.3.1 Resultaten</w:t>
      </w:r>
      <w:bookmarkEnd w:id="54"/>
    </w:p>
    <w:p w14:paraId="2B35FDE4" w14:textId="77777777" w:rsidR="00CB703D" w:rsidRDefault="00CB703D" w:rsidP="00CB703D"/>
    <w:p w14:paraId="5159D5C4" w14:textId="77777777" w:rsidR="00CB703D" w:rsidRDefault="00CB703D" w:rsidP="00CB703D">
      <w:r>
        <w:t>Na het ontwerpen van het model en opvullen van de dataset werd het algoritme voor een eerste maal uitgevoerd. Figuur 13 toont de resultaten.</w:t>
      </w:r>
    </w:p>
    <w:p w14:paraId="7E6A940B" w14:textId="77777777" w:rsidR="00CB703D" w:rsidRDefault="00CB703D" w:rsidP="00CB703D">
      <w:pPr>
        <w:rPr>
          <w:noProof/>
        </w:rPr>
      </w:pPr>
      <w:r>
        <w:rPr>
          <w:noProof/>
        </w:rPr>
        <mc:AlternateContent>
          <mc:Choice Requires="wps">
            <w:drawing>
              <wp:anchor distT="0" distB="0" distL="114300" distR="114300" simplePos="0" relativeHeight="252000256" behindDoc="0" locked="0" layoutInCell="1" allowOverlap="1" wp14:anchorId="1B24D22F" wp14:editId="6EA01C8E">
                <wp:simplePos x="0" y="0"/>
                <wp:positionH relativeFrom="margin">
                  <wp:align>left</wp:align>
                </wp:positionH>
                <wp:positionV relativeFrom="paragraph">
                  <wp:posOffset>2523702</wp:posOffset>
                </wp:positionV>
                <wp:extent cx="6283960" cy="635"/>
                <wp:effectExtent l="0" t="0" r="2540" b="8255"/>
                <wp:wrapTopAndBottom/>
                <wp:docPr id="44" name="Text Box 44"/>
                <wp:cNvGraphicFramePr/>
                <a:graphic xmlns:a="http://schemas.openxmlformats.org/drawingml/2006/main">
                  <a:graphicData uri="http://schemas.microsoft.com/office/word/2010/wordprocessingShape">
                    <wps:wsp>
                      <wps:cNvSpPr txBox="1"/>
                      <wps:spPr>
                        <a:xfrm>
                          <a:off x="0" y="0"/>
                          <a:ext cx="6283960" cy="635"/>
                        </a:xfrm>
                        <a:prstGeom prst="rect">
                          <a:avLst/>
                        </a:prstGeom>
                        <a:solidFill>
                          <a:prstClr val="white"/>
                        </a:solidFill>
                        <a:ln>
                          <a:noFill/>
                        </a:ln>
                      </wps:spPr>
                      <wps:txbx>
                        <w:txbxContent>
                          <w:p w14:paraId="25B00426" w14:textId="77777777" w:rsidR="00CB703D" w:rsidRPr="00837276" w:rsidRDefault="00CB703D" w:rsidP="00CB703D">
                            <w:pPr>
                              <w:pStyle w:val="Bijschrift"/>
                              <w:jc w:val="center"/>
                              <w:rPr>
                                <w:noProof/>
                                <w:color w:val="000000" w:themeColor="text1"/>
                                <w:sz w:val="20"/>
                                <w:szCs w:val="20"/>
                              </w:rPr>
                            </w:pPr>
                            <w:bookmarkStart w:id="55" w:name="_Toc4944994"/>
                            <w:bookmarkStart w:id="56" w:name="_Toc18092180"/>
                            <w:r>
                              <w:t xml:space="preserve">Figuur </w:t>
                            </w:r>
                            <w:r>
                              <w:fldChar w:fldCharType="begin"/>
                            </w:r>
                            <w:r>
                              <w:instrText xml:space="preserve"> SEQ Figuur \* ARABIC </w:instrText>
                            </w:r>
                            <w:r>
                              <w:fldChar w:fldCharType="separate"/>
                            </w:r>
                            <w:r>
                              <w:rPr>
                                <w:noProof/>
                              </w:rPr>
                              <w:t>13</w:t>
                            </w:r>
                            <w:r>
                              <w:rPr>
                                <w:noProof/>
                              </w:rPr>
                              <w:fldChar w:fldCharType="end"/>
                            </w:r>
                            <w:r>
                              <w:t xml:space="preserve"> : gedetailleerd overzicht eerste resultaten classificatiemodel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D22F" id="Text Box 44" o:spid="_x0000_s1038" type="#_x0000_t202" style="position:absolute;margin-left:0;margin-top:198.7pt;width:494.8pt;height:.05pt;z-index:252000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l/ZMAIAAGcEAAAOAAAAZHJzL2Uyb0RvYy54bWysVMFu2zAMvQ/YPwi6L07SLu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" stroked="f">
                <v:textbox style="mso-fit-shape-to-text:t" inset="0,0,0,0">
                  <w:txbxContent>
                    <w:p w14:paraId="25B00426" w14:textId="77777777" w:rsidR="00CB703D" w:rsidRPr="00837276" w:rsidRDefault="00CB703D" w:rsidP="00CB703D">
                      <w:pPr>
                        <w:pStyle w:val="Bijschrift"/>
                        <w:jc w:val="center"/>
                        <w:rPr>
                          <w:noProof/>
                          <w:color w:val="000000" w:themeColor="text1"/>
                          <w:sz w:val="20"/>
                          <w:szCs w:val="20"/>
                        </w:rPr>
                      </w:pPr>
                      <w:bookmarkStart w:id="57" w:name="_Toc4944994"/>
                      <w:bookmarkStart w:id="58" w:name="_Toc18092180"/>
                      <w:r>
                        <w:t xml:space="preserve">Figuur </w:t>
                      </w:r>
                      <w:r>
                        <w:fldChar w:fldCharType="begin"/>
                      </w:r>
                      <w:r>
                        <w:instrText xml:space="preserve"> SEQ Figuur \* ARABIC </w:instrText>
                      </w:r>
                      <w:r>
                        <w:fldChar w:fldCharType="separate"/>
                      </w:r>
                      <w:r>
                        <w:rPr>
                          <w:noProof/>
                        </w:rPr>
                        <w:t>13</w:t>
                      </w:r>
                      <w:r>
                        <w:rPr>
                          <w:noProof/>
                        </w:rPr>
                        <w:fldChar w:fldCharType="end"/>
                      </w:r>
                      <w:r>
                        <w:t xml:space="preserve"> : gedetailleerd overzicht eerste resultaten classificatiemodel</w:t>
                      </w:r>
                      <w:bookmarkEnd w:id="57"/>
                      <w:bookmarkEnd w:id="58"/>
                    </w:p>
                  </w:txbxContent>
                </v:textbox>
                <w10:wrap type="topAndBottom" anchorx="margin"/>
              </v:shape>
            </w:pict>
          </mc:Fallback>
        </mc:AlternateContent>
      </w:r>
      <w:r>
        <w:rPr>
          <w:noProof/>
        </w:rPr>
        <w:drawing>
          <wp:anchor distT="0" distB="0" distL="114300" distR="114300" simplePos="0" relativeHeight="251999232" behindDoc="0" locked="0" layoutInCell="1" allowOverlap="1" wp14:anchorId="0F74585E" wp14:editId="7D6ECD76">
            <wp:simplePos x="0" y="0"/>
            <wp:positionH relativeFrom="margin">
              <wp:align>left</wp:align>
            </wp:positionH>
            <wp:positionV relativeFrom="paragraph">
              <wp:posOffset>275378</wp:posOffset>
            </wp:positionV>
            <wp:extent cx="6283960" cy="2148840"/>
            <wp:effectExtent l="0" t="0" r="254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1.png"/>
                    <pic:cNvPicPr/>
                  </pic:nvPicPr>
                  <pic:blipFill>
                    <a:blip r:embed="rId78">
                      <a:extLst>
                        <a:ext uri="{28A0092B-C50C-407E-A947-70E740481C1C}">
                          <a14:useLocalDpi xmlns:a14="http://schemas.microsoft.com/office/drawing/2010/main" val="0"/>
                        </a:ext>
                      </a:extLst>
                    </a:blip>
                    <a:stretch>
                      <a:fillRect/>
                    </a:stretch>
                  </pic:blipFill>
                  <pic:spPr>
                    <a:xfrm>
                      <a:off x="0" y="0"/>
                      <a:ext cx="6283960" cy="2148840"/>
                    </a:xfrm>
                    <a:prstGeom prst="rect">
                      <a:avLst/>
                    </a:prstGeom>
                  </pic:spPr>
                </pic:pic>
              </a:graphicData>
            </a:graphic>
            <wp14:sizeRelH relativeFrom="page">
              <wp14:pctWidth>0</wp14:pctWidth>
            </wp14:sizeRelH>
            <wp14:sizeRelV relativeFrom="page">
              <wp14:pctHeight>0</wp14:pctHeight>
            </wp14:sizeRelV>
          </wp:anchor>
        </w:drawing>
      </w:r>
    </w:p>
    <w:p w14:paraId="59BE7403" w14:textId="77777777" w:rsidR="00CB703D" w:rsidRDefault="00CB703D" w:rsidP="00CB703D"/>
    <w:p w14:paraId="7A758767" w14:textId="77777777" w:rsidR="00CB703D" w:rsidRDefault="00CB703D" w:rsidP="00CB703D">
      <w:r>
        <w:t>Een korte definitie van bovenstaande statistieken is vereist.</w:t>
      </w:r>
    </w:p>
    <w:p w14:paraId="09D88557" w14:textId="77777777" w:rsidR="00CB703D" w:rsidRDefault="00CB703D" w:rsidP="00CB703D"/>
    <w:p w14:paraId="52800517" w14:textId="77777777" w:rsidR="00CB703D" w:rsidRDefault="00CB703D" w:rsidP="00CB703D">
      <w:pPr>
        <w:pStyle w:val="Lijstalinea"/>
        <w:numPr>
          <w:ilvl w:val="0"/>
          <w:numId w:val="8"/>
        </w:numPr>
      </w:pPr>
      <w:r>
        <w:t>loss : een waarde die zo laag mogelijk moet gehouden worden. Hoe lager deze waarde, hoe    beter de voorspellingen</w:t>
      </w:r>
    </w:p>
    <w:p w14:paraId="14501CD3" w14:textId="77777777" w:rsidR="00CB703D" w:rsidRDefault="00CB703D" w:rsidP="00CB703D">
      <w:pPr>
        <w:pStyle w:val="Lijstalinea"/>
        <w:numPr>
          <w:ilvl w:val="0"/>
          <w:numId w:val="8"/>
        </w:numPr>
      </w:pPr>
      <w:r>
        <w:t>acc : een waarde die berekend wordt op basis van een wiskunde functie. Dit is een meer betrouwbare maat voor de correctheid van de voorspellingen.</w:t>
      </w:r>
    </w:p>
    <w:p w14:paraId="606E797B" w14:textId="77777777" w:rsidR="00CB703D" w:rsidRDefault="00CB703D" w:rsidP="00CB703D">
      <w:pPr>
        <w:pStyle w:val="Lijstalinea"/>
        <w:numPr>
          <w:ilvl w:val="0"/>
          <w:numId w:val="8"/>
        </w:numPr>
      </w:pPr>
      <w:r>
        <w:t>val_loss : naar analogie met loss, maar tijdens de validation fase</w:t>
      </w:r>
    </w:p>
    <w:p w14:paraId="093751AF" w14:textId="77777777" w:rsidR="00CB703D" w:rsidRDefault="00CB703D" w:rsidP="00CB703D">
      <w:pPr>
        <w:pStyle w:val="Lijstalinea"/>
        <w:numPr>
          <w:ilvl w:val="0"/>
          <w:numId w:val="8"/>
        </w:numPr>
      </w:pPr>
      <w:r>
        <w:t>val_acc : naar analogie met acc, maar tijdens de validation fase</w:t>
      </w:r>
    </w:p>
    <w:p w14:paraId="2A454C91" w14:textId="77777777" w:rsidR="00CB703D" w:rsidRDefault="00CB703D" w:rsidP="00CB703D">
      <w:pPr>
        <w:pStyle w:val="Lijstalinea"/>
        <w:numPr>
          <w:ilvl w:val="0"/>
          <w:numId w:val="8"/>
        </w:numPr>
      </w:pPr>
      <w:r>
        <w:rPr>
          <w:noProof/>
        </w:rPr>
        <mc:AlternateContent>
          <mc:Choice Requires="wps">
            <w:drawing>
              <wp:anchor distT="0" distB="0" distL="114300" distR="114300" simplePos="0" relativeHeight="252071936" behindDoc="0" locked="0" layoutInCell="1" allowOverlap="1" wp14:anchorId="1ECD145E" wp14:editId="3C930E39">
                <wp:simplePos x="0" y="0"/>
                <wp:positionH relativeFrom="margin">
                  <wp:posOffset>-1270</wp:posOffset>
                </wp:positionH>
                <wp:positionV relativeFrom="paragraph">
                  <wp:posOffset>2206625</wp:posOffset>
                </wp:positionV>
                <wp:extent cx="6039485" cy="209550"/>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6039485" cy="209550"/>
                        </a:xfrm>
                        <a:prstGeom prst="rect">
                          <a:avLst/>
                        </a:prstGeom>
                        <a:solidFill>
                          <a:prstClr val="white"/>
                        </a:solidFill>
                        <a:ln>
                          <a:noFill/>
                        </a:ln>
                      </wps:spPr>
                      <wps:txbx>
                        <w:txbxContent>
                          <w:p w14:paraId="3460F482" w14:textId="77777777" w:rsidR="00CB703D" w:rsidRPr="0050132C" w:rsidRDefault="00CB703D" w:rsidP="00CB703D">
                            <w:pPr>
                              <w:pStyle w:val="Bijschrift"/>
                              <w:jc w:val="center"/>
                              <w:rPr>
                                <w:noProof/>
                                <w:color w:val="000000" w:themeColor="text1"/>
                                <w:sz w:val="20"/>
                                <w:szCs w:val="20"/>
                              </w:rPr>
                            </w:pPr>
                            <w:bookmarkStart w:id="59" w:name="_Toc18092181"/>
                            <w:r>
                              <w:t xml:space="preserve">Figuur </w:t>
                            </w:r>
                            <w:r>
                              <w:fldChar w:fldCharType="begin"/>
                            </w:r>
                            <w:r>
                              <w:instrText xml:space="preserve"> SEQ Figuur \* ARABIC </w:instrText>
                            </w:r>
                            <w:r>
                              <w:fldChar w:fldCharType="separate"/>
                            </w:r>
                            <w:r>
                              <w:rPr>
                                <w:noProof/>
                              </w:rPr>
                              <w:t>14</w:t>
                            </w:r>
                            <w:r>
                              <w:rPr>
                                <w:noProof/>
                              </w:rPr>
                              <w:fldChar w:fldCharType="end"/>
                            </w:r>
                            <w:r>
                              <w:t xml:space="preserve"> : eerste resultaten classificatiemodel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D145E" id="Tekstvak 115" o:spid="_x0000_s1039" type="#_x0000_t202" style="position:absolute;left:0;text-align:left;margin-left:-.1pt;margin-top:173.75pt;width:475.55pt;height:16.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" stroked="f">
                <v:textbox inset="0,0,0,0">
                  <w:txbxContent>
                    <w:p w14:paraId="3460F482" w14:textId="77777777" w:rsidR="00CB703D" w:rsidRPr="0050132C" w:rsidRDefault="00CB703D" w:rsidP="00CB703D">
                      <w:pPr>
                        <w:pStyle w:val="Bijschrift"/>
                        <w:jc w:val="center"/>
                        <w:rPr>
                          <w:noProof/>
                          <w:color w:val="000000" w:themeColor="text1"/>
                          <w:sz w:val="20"/>
                          <w:szCs w:val="20"/>
                        </w:rPr>
                      </w:pPr>
                      <w:bookmarkStart w:id="60" w:name="_Toc18092181"/>
                      <w:r>
                        <w:t xml:space="preserve">Figuur </w:t>
                      </w:r>
                      <w:r>
                        <w:fldChar w:fldCharType="begin"/>
                      </w:r>
                      <w:r>
                        <w:instrText xml:space="preserve"> SEQ Figuur \* ARABIC </w:instrText>
                      </w:r>
                      <w:r>
                        <w:fldChar w:fldCharType="separate"/>
                      </w:r>
                      <w:r>
                        <w:rPr>
                          <w:noProof/>
                        </w:rPr>
                        <w:t>14</w:t>
                      </w:r>
                      <w:r>
                        <w:rPr>
                          <w:noProof/>
                        </w:rPr>
                        <w:fldChar w:fldCharType="end"/>
                      </w:r>
                      <w:r>
                        <w:t xml:space="preserve"> : eerste resultaten classificatiemodel</w:t>
                      </w:r>
                      <w:bookmarkEnd w:id="60"/>
                    </w:p>
                  </w:txbxContent>
                </v:textbox>
                <w10:wrap type="topAndBottom" anchorx="margin"/>
              </v:shape>
            </w:pict>
          </mc:Fallback>
        </mc:AlternateContent>
      </w:r>
      <w:r>
        <w:rPr>
          <w:noProof/>
        </w:rPr>
        <w:drawing>
          <wp:anchor distT="0" distB="0" distL="114300" distR="114300" simplePos="0" relativeHeight="252068864" behindDoc="0" locked="0" layoutInCell="1" allowOverlap="1" wp14:anchorId="709583C2" wp14:editId="32ECAEA0">
            <wp:simplePos x="0" y="0"/>
            <wp:positionH relativeFrom="margin">
              <wp:align>center</wp:align>
            </wp:positionH>
            <wp:positionV relativeFrom="paragraph">
              <wp:posOffset>1123950</wp:posOffset>
            </wp:positionV>
            <wp:extent cx="690245" cy="171450"/>
            <wp:effectExtent l="0" t="0" r="0" b="0"/>
            <wp:wrapTopAndBottom/>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egend_v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90245" cy="171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3CF4016C" wp14:editId="77E76924">
            <wp:simplePos x="0" y="0"/>
            <wp:positionH relativeFrom="margin">
              <wp:align>left</wp:align>
            </wp:positionH>
            <wp:positionV relativeFrom="paragraph">
              <wp:posOffset>318770</wp:posOffset>
            </wp:positionV>
            <wp:extent cx="2597785" cy="182880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0_ac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97785" cy="182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840" behindDoc="0" locked="0" layoutInCell="1" allowOverlap="1" wp14:anchorId="03B99347" wp14:editId="0153AE63">
            <wp:simplePos x="0" y="0"/>
            <wp:positionH relativeFrom="margin">
              <wp:align>right</wp:align>
            </wp:positionH>
            <wp:positionV relativeFrom="paragraph">
              <wp:posOffset>294005</wp:posOffset>
            </wp:positionV>
            <wp:extent cx="2572385" cy="1879600"/>
            <wp:effectExtent l="0" t="0" r="0" b="6350"/>
            <wp:wrapTopAndBottom/>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0_los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72385" cy="1879600"/>
                    </a:xfrm>
                    <a:prstGeom prst="rect">
                      <a:avLst/>
                    </a:prstGeom>
                  </pic:spPr>
                </pic:pic>
              </a:graphicData>
            </a:graphic>
            <wp14:sizeRelH relativeFrom="margin">
              <wp14:pctWidth>0</wp14:pctWidth>
            </wp14:sizeRelH>
            <wp14:sizeRelV relativeFrom="margin">
              <wp14:pctHeight>0</wp14:pctHeight>
            </wp14:sizeRelV>
          </wp:anchor>
        </w:drawing>
      </w:r>
    </w:p>
    <w:p w14:paraId="3F970DAC" w14:textId="77777777" w:rsidR="00CB703D" w:rsidRDefault="00CB703D" w:rsidP="00CB703D">
      <w:pPr>
        <w:pStyle w:val="Kop1"/>
      </w:pPr>
      <w:bookmarkStart w:id="61" w:name="_Toc18092240"/>
      <w:r>
        <w:lastRenderedPageBreak/>
        <w:t>4.3.2 Evaluatie en oorzaken tegenvallende resultaten</w:t>
      </w:r>
      <w:bookmarkEnd w:id="61"/>
    </w:p>
    <w:p w14:paraId="20F465C4" w14:textId="77777777" w:rsidR="00CB703D" w:rsidRDefault="00CB703D" w:rsidP="00CB703D"/>
    <w:p w14:paraId="5AF0C15B" w14:textId="77777777" w:rsidR="00CB703D" w:rsidRDefault="00CB703D" w:rsidP="00CB703D">
      <w:pPr>
        <w:spacing w:line="320" w:lineRule="exact"/>
      </w:pPr>
      <w:r>
        <w:t>Figuur 14 toont de evolutie van de statistieken loss en acc voor beide de training en validation fase doorheen de verschillende epochs. Wat onmiddellijk opvalt is dat de waarden van deze statistieken tijdens de training fase bij het begin van de tweede epoch stagneren. Dit is een duidelijk teken van overfitting en volledig te wijten aan de inhoud van de training set, zoals besproken in sectie 4.3.2.1.</w:t>
      </w:r>
    </w:p>
    <w:p w14:paraId="61369FE4" w14:textId="77777777" w:rsidR="00CB703D" w:rsidRDefault="00CB703D" w:rsidP="00CB703D">
      <w:pPr>
        <w:spacing w:line="320" w:lineRule="exact"/>
      </w:pPr>
    </w:p>
    <w:p w14:paraId="07A0D3E2" w14:textId="77777777" w:rsidR="00CB703D" w:rsidRDefault="00CB703D" w:rsidP="00CB703D">
      <w:pPr>
        <w:spacing w:line="320" w:lineRule="exact"/>
      </w:pPr>
      <w:r>
        <w:t>De evolutie van de statistieken in de validation fase zijn deels te verklaren door het ondermaatse niveau van training tijdens de training fase, maar ook door de inhoud van de validation set. Een andere reden waarom de val_acc schommelde rond een lage waarde was de keuze van loss functie.</w:t>
      </w:r>
    </w:p>
    <w:p w14:paraId="3FED47B7" w14:textId="77777777" w:rsidR="00CB703D" w:rsidRDefault="00CB703D" w:rsidP="00CB703D">
      <w:pPr>
        <w:pStyle w:val="Kop1"/>
      </w:pPr>
      <w:bookmarkStart w:id="62" w:name="_Toc18092241"/>
      <w:r>
        <w:t>4.3.2.1 Inhoud training set</w:t>
      </w:r>
      <w:bookmarkEnd w:id="62"/>
    </w:p>
    <w:p w14:paraId="0CE4FD51" w14:textId="77777777" w:rsidR="00CB703D" w:rsidRPr="009F5F84" w:rsidRDefault="00CB703D" w:rsidP="00CB703D">
      <w:pPr>
        <w:pStyle w:val="Kop1"/>
      </w:pPr>
      <w:bookmarkStart w:id="63" w:name="_Toc18092242"/>
      <w:r>
        <w:t>4.3.2.1.1 Oorzaak overfitting</w:t>
      </w:r>
      <w:bookmarkEnd w:id="63"/>
    </w:p>
    <w:p w14:paraId="47D6CAFE" w14:textId="77777777" w:rsidR="00CB703D" w:rsidRDefault="00CB703D" w:rsidP="00CB703D"/>
    <w:p w14:paraId="16363F74" w14:textId="77777777" w:rsidR="00CB703D" w:rsidRDefault="00CB703D" w:rsidP="00CB703D">
      <w:pPr>
        <w:spacing w:line="320" w:lineRule="exact"/>
      </w:pPr>
      <w:r>
        <w:t>De inhoud van de training set had een grote invloed op de slechte resultaten. Elke portretfoto had namelijk ongeveer dezelfde vorm, zoals reeds beschreven in sectie 4.1. Deze kleine variatie in wat zichtbaar was op de foto’s zorgde ervoor dat het CNN patronen herkende in de data die niet ontdekt moesten worden. Het model leed aan overfitting.</w:t>
      </w:r>
    </w:p>
    <w:p w14:paraId="3A2CFC10" w14:textId="77777777" w:rsidR="00CB703D" w:rsidRDefault="00CB703D" w:rsidP="00CB703D"/>
    <w:p w14:paraId="6ACED11E" w14:textId="77777777" w:rsidR="00CB703D" w:rsidRDefault="00CB703D" w:rsidP="00CB703D">
      <w:pPr>
        <w:spacing w:line="320" w:lineRule="exact"/>
      </w:pPr>
      <w:r>
        <w:t>Een CNN is op zich niets meer dan een black box. Een bepaalde groep van afbeeldingen wordt geanalyseerd en hierin worden de meest duidelijke patronen geïdentificeerd. Deze patronen worden later gebruikt om nieuwe afbeeldingen te analyseren en in dit geval te classificeren. Om uit te leggen wat precies was misgelopen, worden figuur 15 en figuur 16 gebruikt.</w:t>
      </w:r>
    </w:p>
    <w:p w14:paraId="1B396DE7" w14:textId="77777777" w:rsidR="00CB703D" w:rsidRDefault="00CB703D" w:rsidP="00CB703D">
      <w:pPr>
        <w:spacing w:line="320" w:lineRule="exact"/>
      </w:pPr>
      <w:r>
        <w:rPr>
          <w:noProof/>
        </w:rPr>
        <mc:AlternateContent>
          <mc:Choice Requires="wps">
            <w:drawing>
              <wp:anchor distT="0" distB="0" distL="114300" distR="114300" simplePos="0" relativeHeight="252133376" behindDoc="0" locked="0" layoutInCell="1" allowOverlap="1" wp14:anchorId="0255CA29" wp14:editId="3039313B">
                <wp:simplePos x="0" y="0"/>
                <wp:positionH relativeFrom="column">
                  <wp:posOffset>4890770</wp:posOffset>
                </wp:positionH>
                <wp:positionV relativeFrom="paragraph">
                  <wp:posOffset>2203450</wp:posOffset>
                </wp:positionV>
                <wp:extent cx="1135380" cy="635"/>
                <wp:effectExtent l="0" t="0" r="0" b="0"/>
                <wp:wrapTopAndBottom/>
                <wp:docPr id="130" name="Tekstvak 130"/>
                <wp:cNvGraphicFramePr/>
                <a:graphic xmlns:a="http://schemas.openxmlformats.org/drawingml/2006/main">
                  <a:graphicData uri="http://schemas.microsoft.com/office/word/2010/wordprocessingShape">
                    <wps:wsp>
                      <wps:cNvSpPr txBox="1"/>
                      <wps:spPr>
                        <a:xfrm>
                          <a:off x="0" y="0"/>
                          <a:ext cx="1135380" cy="635"/>
                        </a:xfrm>
                        <a:prstGeom prst="rect">
                          <a:avLst/>
                        </a:prstGeom>
                        <a:solidFill>
                          <a:prstClr val="white"/>
                        </a:solidFill>
                        <a:ln>
                          <a:noFill/>
                        </a:ln>
                      </wps:spPr>
                      <wps:txbx>
                        <w:txbxContent>
                          <w:p w14:paraId="7F9C3648" w14:textId="77777777" w:rsidR="00CB703D" w:rsidRPr="00B623B5" w:rsidRDefault="00CB703D" w:rsidP="00CB703D">
                            <w:pPr>
                              <w:pStyle w:val="Bijschrift"/>
                              <w:jc w:val="center"/>
                              <w:rPr>
                                <w:noProof/>
                                <w:color w:val="000000" w:themeColor="text1"/>
                                <w:sz w:val="20"/>
                                <w:szCs w:val="20"/>
                              </w:rPr>
                            </w:pPr>
                            <w:bookmarkStart w:id="64" w:name="_Toc18092182"/>
                            <w:r>
                              <w:t xml:space="preserve">Figuur </w:t>
                            </w:r>
                            <w:r>
                              <w:fldChar w:fldCharType="begin"/>
                            </w:r>
                            <w:r>
                              <w:instrText xml:space="preserve"> SEQ Figuur \* ARABIC </w:instrText>
                            </w:r>
                            <w:r>
                              <w:fldChar w:fldCharType="separate"/>
                            </w:r>
                            <w:r>
                              <w:rPr>
                                <w:noProof/>
                              </w:rPr>
                              <w:t>15</w:t>
                            </w:r>
                            <w:r>
                              <w:rPr>
                                <w:noProof/>
                              </w:rPr>
                              <w:fldChar w:fldCharType="end"/>
                            </w:r>
                            <w:r>
                              <w:t xml:space="preserve"> : </w:t>
                            </w:r>
                            <w:r w:rsidRPr="00703631">
                              <w:t>superimpositie figuur 1</w:t>
                            </w:r>
                            <w:r>
                              <w:t>6</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5CA29" id="Tekstvak 130" o:spid="_x0000_s1040" type="#_x0000_t202" style="position:absolute;margin-left:385.1pt;margin-top:173.5pt;width:89.4pt;height:.05pt;z-index:25213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" stroked="f">
                <v:textbox style="mso-fit-shape-to-text:t" inset="0,0,0,0">
                  <w:txbxContent>
                    <w:p w14:paraId="7F9C3648" w14:textId="77777777" w:rsidR="00CB703D" w:rsidRPr="00B623B5" w:rsidRDefault="00CB703D" w:rsidP="00CB703D">
                      <w:pPr>
                        <w:pStyle w:val="Bijschrift"/>
                        <w:jc w:val="center"/>
                        <w:rPr>
                          <w:noProof/>
                          <w:color w:val="000000" w:themeColor="text1"/>
                          <w:sz w:val="20"/>
                          <w:szCs w:val="20"/>
                        </w:rPr>
                      </w:pPr>
                      <w:bookmarkStart w:id="65" w:name="_Toc18092182"/>
                      <w:r>
                        <w:t xml:space="preserve">Figuur </w:t>
                      </w:r>
                      <w:r>
                        <w:fldChar w:fldCharType="begin"/>
                      </w:r>
                      <w:r>
                        <w:instrText xml:space="preserve"> SEQ Figuur \* ARABIC </w:instrText>
                      </w:r>
                      <w:r>
                        <w:fldChar w:fldCharType="separate"/>
                      </w:r>
                      <w:r>
                        <w:rPr>
                          <w:noProof/>
                        </w:rPr>
                        <w:t>15</w:t>
                      </w:r>
                      <w:r>
                        <w:rPr>
                          <w:noProof/>
                        </w:rPr>
                        <w:fldChar w:fldCharType="end"/>
                      </w:r>
                      <w:r>
                        <w:t xml:space="preserve"> : </w:t>
                      </w:r>
                      <w:r w:rsidRPr="00703631">
                        <w:t>superimpositie figuur 1</w:t>
                      </w:r>
                      <w:r>
                        <w:t>6</w:t>
                      </w:r>
                      <w:bookmarkEnd w:id="65"/>
                    </w:p>
                  </w:txbxContent>
                </v:textbox>
                <w10:wrap type="topAndBottom"/>
              </v:shape>
            </w:pict>
          </mc:Fallback>
        </mc:AlternateContent>
      </w:r>
      <w:r>
        <w:rPr>
          <w:noProof/>
        </w:rPr>
        <w:drawing>
          <wp:anchor distT="0" distB="0" distL="114300" distR="114300" simplePos="0" relativeHeight="252030976" behindDoc="0" locked="0" layoutInCell="1" allowOverlap="1" wp14:anchorId="1D227B77" wp14:editId="4EE732F3">
            <wp:simplePos x="0" y="0"/>
            <wp:positionH relativeFrom="margin">
              <wp:align>right</wp:align>
            </wp:positionH>
            <wp:positionV relativeFrom="paragraph">
              <wp:posOffset>443230</wp:posOffset>
            </wp:positionV>
            <wp:extent cx="1135380" cy="1703070"/>
            <wp:effectExtent l="0" t="0" r="762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tput.bmp"/>
                    <pic:cNvPicPr/>
                  </pic:nvPicPr>
                  <pic:blipFill>
                    <a:blip r:embed="rId82">
                      <a:extLst>
                        <a:ext uri="{28A0092B-C50C-407E-A947-70E740481C1C}">
                          <a14:useLocalDpi xmlns:a14="http://schemas.microsoft.com/office/drawing/2010/main" val="0"/>
                        </a:ext>
                      </a:extLst>
                    </a:blip>
                    <a:stretch>
                      <a:fillRect/>
                    </a:stretch>
                  </pic:blipFill>
                  <pic:spPr>
                    <a:xfrm>
                      <a:off x="0" y="0"/>
                      <a:ext cx="1135380" cy="17030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34400" behindDoc="0" locked="0" layoutInCell="1" allowOverlap="1" wp14:anchorId="169A64A4" wp14:editId="3C13A6F8">
                <wp:simplePos x="0" y="0"/>
                <wp:positionH relativeFrom="column">
                  <wp:posOffset>0</wp:posOffset>
                </wp:positionH>
                <wp:positionV relativeFrom="paragraph">
                  <wp:posOffset>2082800</wp:posOffset>
                </wp:positionV>
                <wp:extent cx="4490720" cy="635"/>
                <wp:effectExtent l="0" t="0" r="0" b="0"/>
                <wp:wrapTopAndBottom/>
                <wp:docPr id="133" name="Tekstvak 133"/>
                <wp:cNvGraphicFramePr/>
                <a:graphic xmlns:a="http://schemas.openxmlformats.org/drawingml/2006/main">
                  <a:graphicData uri="http://schemas.microsoft.com/office/word/2010/wordprocessingShape">
                    <wps:wsp>
                      <wps:cNvSpPr txBox="1"/>
                      <wps:spPr>
                        <a:xfrm>
                          <a:off x="0" y="0"/>
                          <a:ext cx="4490720" cy="635"/>
                        </a:xfrm>
                        <a:prstGeom prst="rect">
                          <a:avLst/>
                        </a:prstGeom>
                        <a:solidFill>
                          <a:prstClr val="white"/>
                        </a:solidFill>
                        <a:ln>
                          <a:noFill/>
                        </a:ln>
                      </wps:spPr>
                      <wps:txbx>
                        <w:txbxContent>
                          <w:p w14:paraId="46EC8973" w14:textId="77777777" w:rsidR="00CB703D" w:rsidRPr="006F42E3" w:rsidRDefault="00CB703D" w:rsidP="00CB703D">
                            <w:pPr>
                              <w:pStyle w:val="Bijschrift"/>
                              <w:jc w:val="center"/>
                              <w:rPr>
                                <w:noProof/>
                                <w:color w:val="000000" w:themeColor="text1"/>
                                <w:sz w:val="20"/>
                                <w:szCs w:val="20"/>
                              </w:rPr>
                            </w:pPr>
                            <w:bookmarkStart w:id="66" w:name="_Toc18092183"/>
                            <w:r>
                              <w:t xml:space="preserve">Figuur </w:t>
                            </w:r>
                            <w:r>
                              <w:fldChar w:fldCharType="begin"/>
                            </w:r>
                            <w:r>
                              <w:instrText xml:space="preserve"> SEQ Figuur \* ARABIC </w:instrText>
                            </w:r>
                            <w:r>
                              <w:fldChar w:fldCharType="separate"/>
                            </w:r>
                            <w:r>
                              <w:rPr>
                                <w:noProof/>
                              </w:rPr>
                              <w:t>16</w:t>
                            </w:r>
                            <w:r>
                              <w:rPr>
                                <w:noProof/>
                              </w:rPr>
                              <w:fldChar w:fldCharType="end"/>
                            </w:r>
                            <w:r>
                              <w:t xml:space="preserve"> : portretofoto's renners Bora-Hansgrohe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A64A4" id="Tekstvak 133" o:spid="_x0000_s1041" type="#_x0000_t202" style="position:absolute;margin-left:0;margin-top:164pt;width:353.6pt;height:.0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" stroked="f">
                <v:textbox style="mso-fit-shape-to-text:t" inset="0,0,0,0">
                  <w:txbxContent>
                    <w:p w14:paraId="46EC8973" w14:textId="77777777" w:rsidR="00CB703D" w:rsidRPr="006F42E3" w:rsidRDefault="00CB703D" w:rsidP="00CB703D">
                      <w:pPr>
                        <w:pStyle w:val="Bijschrift"/>
                        <w:jc w:val="center"/>
                        <w:rPr>
                          <w:noProof/>
                          <w:color w:val="000000" w:themeColor="text1"/>
                          <w:sz w:val="20"/>
                          <w:szCs w:val="20"/>
                        </w:rPr>
                      </w:pPr>
                      <w:bookmarkStart w:id="67" w:name="_Toc18092183"/>
                      <w:r>
                        <w:t xml:space="preserve">Figuur </w:t>
                      </w:r>
                      <w:r>
                        <w:fldChar w:fldCharType="begin"/>
                      </w:r>
                      <w:r>
                        <w:instrText xml:space="preserve"> SEQ Figuur \* ARABIC </w:instrText>
                      </w:r>
                      <w:r>
                        <w:fldChar w:fldCharType="separate"/>
                      </w:r>
                      <w:r>
                        <w:rPr>
                          <w:noProof/>
                        </w:rPr>
                        <w:t>16</w:t>
                      </w:r>
                      <w:r>
                        <w:rPr>
                          <w:noProof/>
                        </w:rPr>
                        <w:fldChar w:fldCharType="end"/>
                      </w:r>
                      <w:r>
                        <w:t xml:space="preserve"> : portretofoto's renners Bora-Hansgrohe</w:t>
                      </w:r>
                      <w:bookmarkEnd w:id="67"/>
                    </w:p>
                  </w:txbxContent>
                </v:textbox>
                <w10:wrap type="topAndBottom"/>
              </v:shape>
            </w:pict>
          </mc:Fallback>
        </mc:AlternateContent>
      </w:r>
      <w:r>
        <w:rPr>
          <w:noProof/>
        </w:rPr>
        <w:drawing>
          <wp:anchor distT="0" distB="0" distL="114300" distR="114300" simplePos="0" relativeHeight="252029952" behindDoc="0" locked="0" layoutInCell="1" allowOverlap="1" wp14:anchorId="58F94532" wp14:editId="6DE0657B">
            <wp:simplePos x="0" y="0"/>
            <wp:positionH relativeFrom="margin">
              <wp:align>left</wp:align>
            </wp:positionH>
            <wp:positionV relativeFrom="paragraph">
              <wp:posOffset>341630</wp:posOffset>
            </wp:positionV>
            <wp:extent cx="4490720" cy="1684020"/>
            <wp:effectExtent l="0" t="0" r="508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rge_from_ofoct (1).jpg"/>
                    <pic:cNvPicPr/>
                  </pic:nvPicPr>
                  <pic:blipFill>
                    <a:blip r:embed="rId83">
                      <a:extLst>
                        <a:ext uri="{28A0092B-C50C-407E-A947-70E740481C1C}">
                          <a14:useLocalDpi xmlns:a14="http://schemas.microsoft.com/office/drawing/2010/main" val="0"/>
                        </a:ext>
                      </a:extLst>
                    </a:blip>
                    <a:stretch>
                      <a:fillRect/>
                    </a:stretch>
                  </pic:blipFill>
                  <pic:spPr>
                    <a:xfrm>
                      <a:off x="0" y="0"/>
                      <a:ext cx="4490720" cy="1684020"/>
                    </a:xfrm>
                    <a:prstGeom prst="rect">
                      <a:avLst/>
                    </a:prstGeom>
                  </pic:spPr>
                </pic:pic>
              </a:graphicData>
            </a:graphic>
            <wp14:sizeRelH relativeFrom="page">
              <wp14:pctWidth>0</wp14:pctWidth>
            </wp14:sizeRelH>
            <wp14:sizeRelV relativeFrom="page">
              <wp14:pctHeight>0</wp14:pctHeight>
            </wp14:sizeRelV>
          </wp:anchor>
        </w:drawing>
      </w:r>
    </w:p>
    <w:p w14:paraId="0539F018" w14:textId="77777777" w:rsidR="00CB703D" w:rsidRDefault="00CB703D" w:rsidP="00CB703D">
      <w:pPr>
        <w:spacing w:line="320" w:lineRule="exact"/>
      </w:pPr>
      <w:r>
        <w:t xml:space="preserve">De 4 afbeeldingen in figuur 15 tonen 4 renners van BORA – Hansgrohe, zoals deze ook in de training set te vinden waren. Als persoon is het eenvoudig te zien dat deze 4 afbeeldingen elk een verschillende renner </w:t>
      </w:r>
      <w:r>
        <w:lastRenderedPageBreak/>
        <w:t>tonen die elk uitkomen voor Bora-Hansgrohe, het CNN heeft echter geen idee van wat zichtbaar is. Het gaat op zoek naar de meest duidelijke terugkerende patronen.</w:t>
      </w:r>
    </w:p>
    <w:p w14:paraId="1ABC6C89" w14:textId="77777777" w:rsidR="00CB703D" w:rsidRDefault="00CB703D" w:rsidP="00CB703D">
      <w:pPr>
        <w:spacing w:line="320" w:lineRule="exact"/>
      </w:pPr>
    </w:p>
    <w:p w14:paraId="499C96DD" w14:textId="77777777" w:rsidR="00CB703D" w:rsidRDefault="00CB703D" w:rsidP="00CB703D">
      <w:pPr>
        <w:spacing w:line="320" w:lineRule="exact"/>
      </w:pPr>
      <w:r>
        <w:t xml:space="preserve">De eenvoudigste manier om patronen in een groep van afbeeldingen bloot te leggen is het analyseren van de superimpositie van deze afbeeldingen. De superimpositie, zoals getoond in figuur 16, van een groep afbeeldingen wordt verkregen door de afbeeldingen boven elkaar te plaatsen, verzekerende dat elke afbeelding individueel herkenbaar blijft. </w:t>
      </w:r>
    </w:p>
    <w:p w14:paraId="175486FC" w14:textId="77777777" w:rsidR="00CB703D" w:rsidRDefault="00CB703D" w:rsidP="00CB703D">
      <w:pPr>
        <w:spacing w:line="320" w:lineRule="exact"/>
      </w:pPr>
    </w:p>
    <w:p w14:paraId="20CB3E33" w14:textId="77777777" w:rsidR="00CB703D" w:rsidRDefault="00CB703D" w:rsidP="00CB703D">
      <w:pPr>
        <w:spacing w:line="320" w:lineRule="exact"/>
      </w:pPr>
      <w:r>
        <w:t>De superimpositie van de 4 getoonde afbeeldingen toont volgende terugkerende patronen :</w:t>
      </w:r>
    </w:p>
    <w:p w14:paraId="301DFD66" w14:textId="77777777" w:rsidR="00CB703D" w:rsidRDefault="00CB703D" w:rsidP="00CB703D">
      <w:pPr>
        <w:spacing w:line="320" w:lineRule="exact"/>
      </w:pPr>
    </w:p>
    <w:p w14:paraId="098F07DA" w14:textId="77777777" w:rsidR="00CB703D" w:rsidRDefault="00CB703D" w:rsidP="00CB703D">
      <w:pPr>
        <w:pStyle w:val="Lijstalinea"/>
        <w:numPr>
          <w:ilvl w:val="0"/>
          <w:numId w:val="11"/>
        </w:numPr>
        <w:spacing w:line="320" w:lineRule="exact"/>
      </w:pPr>
      <w:r>
        <w:t>Zwarte achtergrond</w:t>
      </w:r>
    </w:p>
    <w:p w14:paraId="4F2CE8D9" w14:textId="77777777" w:rsidR="00CB703D" w:rsidRDefault="00CB703D" w:rsidP="00CB703D">
      <w:pPr>
        <w:pStyle w:val="Lijstalinea"/>
        <w:numPr>
          <w:ilvl w:val="0"/>
          <w:numId w:val="11"/>
        </w:numPr>
        <w:spacing w:line="320" w:lineRule="exact"/>
      </w:pPr>
      <w:r>
        <w:t>De tekst Bora en Hansgrohe op de borstkas</w:t>
      </w:r>
    </w:p>
    <w:p w14:paraId="08ED9E95" w14:textId="77777777" w:rsidR="00CB703D" w:rsidRDefault="00CB703D" w:rsidP="00CB703D">
      <w:pPr>
        <w:pStyle w:val="Lijstalinea"/>
        <w:numPr>
          <w:ilvl w:val="0"/>
          <w:numId w:val="11"/>
        </w:numPr>
        <w:spacing w:line="320" w:lineRule="exact"/>
      </w:pPr>
      <w:r>
        <w:t>Vorm van het lichaam</w:t>
      </w:r>
    </w:p>
    <w:p w14:paraId="1EE97420" w14:textId="77777777" w:rsidR="00CB703D" w:rsidRDefault="00CB703D" w:rsidP="00CB703D">
      <w:pPr>
        <w:pStyle w:val="Lijstalinea"/>
        <w:numPr>
          <w:ilvl w:val="0"/>
          <w:numId w:val="11"/>
        </w:numPr>
        <w:spacing w:line="320" w:lineRule="exact"/>
      </w:pPr>
      <w:r>
        <w:t>Plaats van gezicht</w:t>
      </w:r>
    </w:p>
    <w:p w14:paraId="7D18B9BA" w14:textId="77777777" w:rsidR="00CB703D" w:rsidRDefault="00CB703D" w:rsidP="00CB703D">
      <w:pPr>
        <w:pStyle w:val="Lijstalinea"/>
        <w:numPr>
          <w:ilvl w:val="0"/>
          <w:numId w:val="11"/>
        </w:numPr>
        <w:spacing w:line="320" w:lineRule="exact"/>
      </w:pPr>
      <w:r>
        <w:t>Kleur van gezicht</w:t>
      </w:r>
    </w:p>
    <w:p w14:paraId="389A0710" w14:textId="77777777" w:rsidR="00CB703D" w:rsidRDefault="00CB703D" w:rsidP="00CB703D">
      <w:pPr>
        <w:pStyle w:val="Lijstalinea"/>
        <w:numPr>
          <w:ilvl w:val="0"/>
          <w:numId w:val="11"/>
        </w:numPr>
        <w:spacing w:line="320" w:lineRule="exact"/>
      </w:pPr>
      <w:r>
        <w:t>Kleur van tenue</w:t>
      </w:r>
    </w:p>
    <w:p w14:paraId="080DB946" w14:textId="77777777" w:rsidR="00CB703D" w:rsidRDefault="00CB703D" w:rsidP="00CB703D">
      <w:pPr>
        <w:pStyle w:val="Lijstalinea"/>
        <w:numPr>
          <w:ilvl w:val="0"/>
          <w:numId w:val="11"/>
        </w:numPr>
        <w:spacing w:line="320" w:lineRule="exact"/>
      </w:pPr>
      <w:r>
        <w:t>Patronen te zien op tenue</w:t>
      </w:r>
    </w:p>
    <w:p w14:paraId="11895859" w14:textId="77777777" w:rsidR="00CB703D" w:rsidRDefault="00CB703D" w:rsidP="00CB703D">
      <w:pPr>
        <w:spacing w:line="320" w:lineRule="exact"/>
      </w:pPr>
    </w:p>
    <w:p w14:paraId="5D0EFE5C" w14:textId="77777777" w:rsidR="00CB703D" w:rsidRDefault="00CB703D" w:rsidP="00CB703D">
      <w:pPr>
        <w:spacing w:line="320" w:lineRule="exact"/>
      </w:pPr>
      <w:r>
        <w:t xml:space="preserve">Er waren met andere woorden enorm veel patronen te herkennen, waarvan maar enkele effectief herkend dienden te worden. Zo zou een renner van Bora-Hansgrohe herkend kunnen worden op basis van de tekst op het tenue of de patronen die het tenue kenmerken, alsook de kleur van het tenue. </w:t>
      </w:r>
    </w:p>
    <w:p w14:paraId="2340F9D2" w14:textId="77777777" w:rsidR="00CB703D" w:rsidRDefault="00CB703D" w:rsidP="00CB703D">
      <w:pPr>
        <w:spacing w:line="320" w:lineRule="exact"/>
      </w:pPr>
    </w:p>
    <w:p w14:paraId="0EBCC46F" w14:textId="77777777" w:rsidR="00CB703D" w:rsidRDefault="00CB703D" w:rsidP="00CB703D">
      <w:pPr>
        <w:spacing w:line="320" w:lineRule="exact"/>
      </w:pPr>
      <w:r>
        <w:t>De positie van het lichaam, kleur en plaats van gezicht of de zwarte achtergrond zijn geen patronen die specifiek aan Bora-Hansgrohe toegewezen konden worden. Als volgt was het detecteren van deze laatst opgenoemde patronen nefast voor de performantie van het model, aangezien het model er van uitging dat elke afbeelding die een renner van Bora-Hansgrohe bevatte bovenstaande patronen zou bevatten.</w:t>
      </w:r>
    </w:p>
    <w:p w14:paraId="7AC89350" w14:textId="77777777" w:rsidR="00CB703D" w:rsidRDefault="00CB703D" w:rsidP="00CB703D">
      <w:pPr>
        <w:spacing w:line="320" w:lineRule="exact"/>
      </w:pPr>
    </w:p>
    <w:p w14:paraId="7BC85EB7" w14:textId="77777777" w:rsidR="00CB703D" w:rsidRDefault="00CB703D" w:rsidP="00CB703D">
      <w:pPr>
        <w:pStyle w:val="Kop1"/>
      </w:pPr>
      <w:bookmarkStart w:id="68" w:name="_Toc18092243"/>
      <w:r>
        <w:t>4.3.2.2 Inhoud validation set</w:t>
      </w:r>
      <w:bookmarkEnd w:id="68"/>
    </w:p>
    <w:p w14:paraId="50E6A005" w14:textId="77777777" w:rsidR="00CB703D" w:rsidRPr="005F7251" w:rsidRDefault="00CB703D" w:rsidP="00CB703D"/>
    <w:p w14:paraId="3A95BE4D" w14:textId="77777777" w:rsidR="00CB703D" w:rsidRDefault="00CB703D" w:rsidP="00CB703D">
      <w:pPr>
        <w:spacing w:line="320" w:lineRule="exact"/>
      </w:pPr>
      <w:r>
        <w:t>De inhoud van de validation set bracht ook problemen met zich mee. Tijdens het wielerseizoen worden namelijk speciale truien gedragen. Zo zal de leider in het algemeen klassement in de Tour De France steeds de gele trui dragen, of zal de leider in het bergklassement de zogenaamde bolletjestrui dragen. Een renner kan ook nationaal kampioen of wereldkampioen zijn, waarbij deze renner dan steeds een variatie van het tenue van zijn wielerploeg draagt. Enkele voorbeelden zijn in figuur 17 gegeven.</w:t>
      </w:r>
    </w:p>
    <w:p w14:paraId="1DB26BB0" w14:textId="77777777" w:rsidR="00CB703D" w:rsidRDefault="00CB703D" w:rsidP="00CB703D">
      <w:r>
        <w:rPr>
          <w:noProof/>
        </w:rPr>
        <w:lastRenderedPageBreak/>
        <mc:AlternateContent>
          <mc:Choice Requires="wps">
            <w:drawing>
              <wp:anchor distT="0" distB="0" distL="114300" distR="114300" simplePos="0" relativeHeight="252072960" behindDoc="1" locked="0" layoutInCell="1" allowOverlap="1" wp14:anchorId="54A2031D" wp14:editId="665E4ADF">
                <wp:simplePos x="0" y="0"/>
                <wp:positionH relativeFrom="margin">
                  <wp:align>left</wp:align>
                </wp:positionH>
                <wp:positionV relativeFrom="paragraph">
                  <wp:posOffset>1757680</wp:posOffset>
                </wp:positionV>
                <wp:extent cx="5991225" cy="200025"/>
                <wp:effectExtent l="0" t="0" r="9525" b="9525"/>
                <wp:wrapTight wrapText="bothSides">
                  <wp:wrapPolygon edited="0">
                    <wp:start x="0" y="0"/>
                    <wp:lineTo x="0" y="20571"/>
                    <wp:lineTo x="21566" y="20571"/>
                    <wp:lineTo x="21566" y="0"/>
                    <wp:lineTo x="0" y="0"/>
                  </wp:wrapPolygon>
                </wp:wrapTight>
                <wp:docPr id="116" name="Tekstvak 116"/>
                <wp:cNvGraphicFramePr/>
                <a:graphic xmlns:a="http://schemas.openxmlformats.org/drawingml/2006/main">
                  <a:graphicData uri="http://schemas.microsoft.com/office/word/2010/wordprocessingShape">
                    <wps:wsp>
                      <wps:cNvSpPr txBox="1"/>
                      <wps:spPr>
                        <a:xfrm>
                          <a:off x="0" y="0"/>
                          <a:ext cx="5991225" cy="200025"/>
                        </a:xfrm>
                        <a:prstGeom prst="rect">
                          <a:avLst/>
                        </a:prstGeom>
                        <a:solidFill>
                          <a:prstClr val="white"/>
                        </a:solidFill>
                        <a:ln>
                          <a:noFill/>
                        </a:ln>
                      </wps:spPr>
                      <wps:txbx>
                        <w:txbxContent>
                          <w:p w14:paraId="73DBD344" w14:textId="77777777" w:rsidR="00CB703D" w:rsidRPr="009D5298" w:rsidRDefault="00CB703D" w:rsidP="00CB703D">
                            <w:pPr>
                              <w:pStyle w:val="Bijschrift"/>
                              <w:jc w:val="center"/>
                              <w:rPr>
                                <w:noProof/>
                                <w:color w:val="000000" w:themeColor="text1"/>
                                <w:sz w:val="20"/>
                                <w:szCs w:val="20"/>
                              </w:rPr>
                            </w:pPr>
                            <w:bookmarkStart w:id="69" w:name="_Toc18092184"/>
                            <w:r>
                              <w:t xml:space="preserve">Figuur </w:t>
                            </w:r>
                            <w:r>
                              <w:fldChar w:fldCharType="begin"/>
                            </w:r>
                            <w:r>
                              <w:instrText xml:space="preserve"> SEQ Figuur \* ARABIC </w:instrText>
                            </w:r>
                            <w:r>
                              <w:fldChar w:fldCharType="separate"/>
                            </w:r>
                            <w:r>
                              <w:rPr>
                                <w:noProof/>
                              </w:rPr>
                              <w:t>17</w:t>
                            </w:r>
                            <w:r>
                              <w:rPr>
                                <w:noProof/>
                              </w:rPr>
                              <w:fldChar w:fldCharType="end"/>
                            </w:r>
                            <w:r>
                              <w:t xml:space="preserve"> : voorbeelden speciale truien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2031D" id="Tekstvak 116" o:spid="_x0000_s1042" type="#_x0000_t202" style="position:absolute;margin-left:0;margin-top:138.4pt;width:471.75pt;height:15.75pt;z-index:-251243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" stroked="f">
                <v:textbox inset="0,0,0,0">
                  <w:txbxContent>
                    <w:p w14:paraId="73DBD344" w14:textId="77777777" w:rsidR="00CB703D" w:rsidRPr="009D5298" w:rsidRDefault="00CB703D" w:rsidP="00CB703D">
                      <w:pPr>
                        <w:pStyle w:val="Bijschrift"/>
                        <w:jc w:val="center"/>
                        <w:rPr>
                          <w:noProof/>
                          <w:color w:val="000000" w:themeColor="text1"/>
                          <w:sz w:val="20"/>
                          <w:szCs w:val="20"/>
                        </w:rPr>
                      </w:pPr>
                      <w:bookmarkStart w:id="70" w:name="_Toc18092184"/>
                      <w:r>
                        <w:t xml:space="preserve">Figuur </w:t>
                      </w:r>
                      <w:r>
                        <w:fldChar w:fldCharType="begin"/>
                      </w:r>
                      <w:r>
                        <w:instrText xml:space="preserve"> SEQ Figuur \* ARABIC </w:instrText>
                      </w:r>
                      <w:r>
                        <w:fldChar w:fldCharType="separate"/>
                      </w:r>
                      <w:r>
                        <w:rPr>
                          <w:noProof/>
                        </w:rPr>
                        <w:t>17</w:t>
                      </w:r>
                      <w:r>
                        <w:rPr>
                          <w:noProof/>
                        </w:rPr>
                        <w:fldChar w:fldCharType="end"/>
                      </w:r>
                      <w:r>
                        <w:t xml:space="preserve"> : voorbeelden speciale truien</w:t>
                      </w:r>
                      <w:bookmarkEnd w:id="70"/>
                    </w:p>
                  </w:txbxContent>
                </v:textbox>
                <w10:wrap type="tight" anchorx="margin"/>
              </v:shape>
            </w:pict>
          </mc:Fallback>
        </mc:AlternateContent>
      </w:r>
      <w:r>
        <w:rPr>
          <w:noProof/>
        </w:rPr>
        <w:drawing>
          <wp:anchor distT="0" distB="0" distL="114300" distR="114300" simplePos="0" relativeHeight="252061696" behindDoc="0" locked="0" layoutInCell="1" allowOverlap="1" wp14:anchorId="4A6B36F6" wp14:editId="0E284F11">
            <wp:simplePos x="0" y="0"/>
            <wp:positionH relativeFrom="margin">
              <wp:posOffset>4890770</wp:posOffset>
            </wp:positionH>
            <wp:positionV relativeFrom="paragraph">
              <wp:posOffset>5715</wp:posOffset>
            </wp:positionV>
            <wp:extent cx="1143000" cy="17145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ryl-impey-2018.jpg"/>
                    <pic:cNvPicPr/>
                  </pic:nvPicPr>
                  <pic:blipFill>
                    <a:blip r:embed="rId84">
                      <a:extLst>
                        <a:ext uri="{28A0092B-C50C-407E-A947-70E740481C1C}">
                          <a14:useLocalDpi xmlns:a14="http://schemas.microsoft.com/office/drawing/2010/main" val="0"/>
                        </a:ext>
                      </a:extLst>
                    </a:blip>
                    <a:stretch>
                      <a:fillRect/>
                    </a:stretch>
                  </pic:blipFill>
                  <pic:spPr>
                    <a:xfrm>
                      <a:off x="0" y="0"/>
                      <a:ext cx="1143000" cy="1714500"/>
                    </a:xfrm>
                    <a:prstGeom prst="rect">
                      <a:avLst/>
                    </a:prstGeom>
                  </pic:spPr>
                </pic:pic>
              </a:graphicData>
            </a:graphic>
          </wp:anchor>
        </w:drawing>
      </w:r>
      <w:r>
        <w:rPr>
          <w:noProof/>
        </w:rPr>
        <w:drawing>
          <wp:anchor distT="0" distB="0" distL="114300" distR="114300" simplePos="0" relativeHeight="252060672" behindDoc="1" locked="0" layoutInCell="1" allowOverlap="1" wp14:anchorId="3B6DEE88" wp14:editId="0364A975">
            <wp:simplePos x="0" y="0"/>
            <wp:positionH relativeFrom="margin">
              <wp:posOffset>2445385</wp:posOffset>
            </wp:positionH>
            <wp:positionV relativeFrom="paragraph">
              <wp:posOffset>24765</wp:posOffset>
            </wp:positionV>
            <wp:extent cx="1143000" cy="1714500"/>
            <wp:effectExtent l="0" t="0" r="0" b="0"/>
            <wp:wrapTight wrapText="bothSides">
              <wp:wrapPolygon edited="0">
                <wp:start x="0" y="0"/>
                <wp:lineTo x="0" y="21360"/>
                <wp:lineTo x="21240" y="21360"/>
                <wp:lineTo x="2124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yves-lampaert-2019.jpg"/>
                    <pic:cNvPicPr/>
                  </pic:nvPicPr>
                  <pic:blipFill>
                    <a:blip r:embed="rId85">
                      <a:extLst>
                        <a:ext uri="{28A0092B-C50C-407E-A947-70E740481C1C}">
                          <a14:useLocalDpi xmlns:a14="http://schemas.microsoft.com/office/drawing/2010/main" val="0"/>
                        </a:ext>
                      </a:extLst>
                    </a:blip>
                    <a:stretch>
                      <a:fillRect/>
                    </a:stretch>
                  </pic:blipFill>
                  <pic:spPr>
                    <a:xfrm>
                      <a:off x="0" y="0"/>
                      <a:ext cx="1143000" cy="1714500"/>
                    </a:xfrm>
                    <a:prstGeom prst="rect">
                      <a:avLst/>
                    </a:prstGeom>
                  </pic:spPr>
                </pic:pic>
              </a:graphicData>
            </a:graphic>
          </wp:anchor>
        </w:drawing>
      </w:r>
      <w:r>
        <w:rPr>
          <w:noProof/>
        </w:rPr>
        <w:drawing>
          <wp:anchor distT="0" distB="0" distL="114300" distR="114300" simplePos="0" relativeHeight="252059648" behindDoc="1" locked="0" layoutInCell="1" allowOverlap="1" wp14:anchorId="47C59D02" wp14:editId="032535B7">
            <wp:simplePos x="0" y="0"/>
            <wp:positionH relativeFrom="margin">
              <wp:posOffset>0</wp:posOffset>
            </wp:positionH>
            <wp:positionV relativeFrom="paragraph">
              <wp:posOffset>1270</wp:posOffset>
            </wp:positionV>
            <wp:extent cx="1143000" cy="1714500"/>
            <wp:effectExtent l="0" t="0" r="0" b="0"/>
            <wp:wrapTight wrapText="bothSides">
              <wp:wrapPolygon edited="0">
                <wp:start x="0" y="0"/>
                <wp:lineTo x="0" y="21360"/>
                <wp:lineTo x="21240" y="21360"/>
                <wp:lineTo x="2124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b-jungels-2019.jpg"/>
                    <pic:cNvPicPr/>
                  </pic:nvPicPr>
                  <pic:blipFill>
                    <a:blip r:embed="rId86">
                      <a:extLst>
                        <a:ext uri="{28A0092B-C50C-407E-A947-70E740481C1C}">
                          <a14:useLocalDpi xmlns:a14="http://schemas.microsoft.com/office/drawing/2010/main" val="0"/>
                        </a:ext>
                      </a:extLst>
                    </a:blip>
                    <a:stretch>
                      <a:fillRect/>
                    </a:stretch>
                  </pic:blipFill>
                  <pic:spPr>
                    <a:xfrm>
                      <a:off x="0" y="0"/>
                      <a:ext cx="1143000" cy="1714500"/>
                    </a:xfrm>
                    <a:prstGeom prst="rect">
                      <a:avLst/>
                    </a:prstGeom>
                  </pic:spPr>
                </pic:pic>
              </a:graphicData>
            </a:graphic>
          </wp:anchor>
        </w:drawing>
      </w:r>
      <w:r>
        <w:rPr>
          <w:noProof/>
        </w:rPr>
        <w:drawing>
          <wp:anchor distT="0" distB="0" distL="114300" distR="114300" simplePos="0" relativeHeight="252062720" behindDoc="0" locked="0" layoutInCell="1" allowOverlap="1" wp14:anchorId="458A54BE" wp14:editId="66E1DDC2">
            <wp:simplePos x="0" y="0"/>
            <wp:positionH relativeFrom="column">
              <wp:posOffset>1251585</wp:posOffset>
            </wp:positionH>
            <wp:positionV relativeFrom="paragraph">
              <wp:posOffset>0</wp:posOffset>
            </wp:positionV>
            <wp:extent cx="1100455" cy="1741170"/>
            <wp:effectExtent l="0" t="0" r="4445" b="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illotjaun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00455" cy="1741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3744" behindDoc="0" locked="0" layoutInCell="1" allowOverlap="1" wp14:anchorId="02053911" wp14:editId="1D6AEFA2">
            <wp:simplePos x="0" y="0"/>
            <wp:positionH relativeFrom="margin">
              <wp:posOffset>3630295</wp:posOffset>
            </wp:positionH>
            <wp:positionV relativeFrom="paragraph">
              <wp:posOffset>4445</wp:posOffset>
            </wp:positionV>
            <wp:extent cx="1247140" cy="1731010"/>
            <wp:effectExtent l="0" t="0" r="0" b="254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gliaros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47140" cy="1731010"/>
                    </a:xfrm>
                    <a:prstGeom prst="rect">
                      <a:avLst/>
                    </a:prstGeom>
                  </pic:spPr>
                </pic:pic>
              </a:graphicData>
            </a:graphic>
            <wp14:sizeRelH relativeFrom="margin">
              <wp14:pctWidth>0</wp14:pctWidth>
            </wp14:sizeRelH>
            <wp14:sizeRelV relativeFrom="margin">
              <wp14:pctHeight>0</wp14:pctHeight>
            </wp14:sizeRelV>
          </wp:anchor>
        </w:drawing>
      </w:r>
    </w:p>
    <w:p w14:paraId="60D9FF00" w14:textId="77777777" w:rsidR="00CB703D" w:rsidRPr="00C57A83" w:rsidRDefault="00CB703D" w:rsidP="00CB703D">
      <w:pPr>
        <w:spacing w:line="320" w:lineRule="exact"/>
      </w:pPr>
      <w:r w:rsidRPr="00C57A83">
        <w:t>A</w:t>
      </w:r>
      <w:r>
        <w:t>lhoewel de training set ook een aantal portretfoto’s van nationale kampioenen bevatte, was de impact hiervan verwaarloosbaar op de performantie tijdens de training fase. Aldus herkende het model per team patronen, in de verwachting dat elke renner het standaardtenue van het team droeg. Indien dit niet het geval was, waren de voorspelling niet langer accuraat. Een voorbeeldsituatie wordt geschetst aan de hand van figuur 18.</w:t>
      </w:r>
    </w:p>
    <w:p w14:paraId="26188874" w14:textId="77777777" w:rsidR="00CB703D" w:rsidRPr="000D3286" w:rsidRDefault="00CB703D" w:rsidP="00CB703D">
      <w:pPr>
        <w:spacing w:line="320" w:lineRule="exact"/>
        <w:rPr>
          <w:highlight w:val="yellow"/>
        </w:rPr>
      </w:pPr>
      <w:r>
        <w:rPr>
          <w:noProof/>
        </w:rPr>
        <mc:AlternateContent>
          <mc:Choice Requires="wps">
            <w:drawing>
              <wp:anchor distT="0" distB="0" distL="114300" distR="114300" simplePos="0" relativeHeight="252073984" behindDoc="0" locked="0" layoutInCell="1" allowOverlap="1" wp14:anchorId="2A77E502" wp14:editId="54994F53">
                <wp:simplePos x="0" y="0"/>
                <wp:positionH relativeFrom="column">
                  <wp:posOffset>646430</wp:posOffset>
                </wp:positionH>
                <wp:positionV relativeFrom="paragraph">
                  <wp:posOffset>2079625</wp:posOffset>
                </wp:positionV>
                <wp:extent cx="4657725" cy="180975"/>
                <wp:effectExtent l="0" t="0" r="9525" b="9525"/>
                <wp:wrapTopAndBottom/>
                <wp:docPr id="117" name="Tekstvak 117"/>
                <wp:cNvGraphicFramePr/>
                <a:graphic xmlns:a="http://schemas.openxmlformats.org/drawingml/2006/main">
                  <a:graphicData uri="http://schemas.microsoft.com/office/word/2010/wordprocessingShape">
                    <wps:wsp>
                      <wps:cNvSpPr txBox="1"/>
                      <wps:spPr>
                        <a:xfrm>
                          <a:off x="0" y="0"/>
                          <a:ext cx="4657725" cy="180975"/>
                        </a:xfrm>
                        <a:prstGeom prst="rect">
                          <a:avLst/>
                        </a:prstGeom>
                        <a:solidFill>
                          <a:prstClr val="white"/>
                        </a:solidFill>
                        <a:ln>
                          <a:noFill/>
                        </a:ln>
                      </wps:spPr>
                      <wps:txbx>
                        <w:txbxContent>
                          <w:p w14:paraId="120D7D30" w14:textId="77777777" w:rsidR="00CB703D" w:rsidRPr="00F03B43" w:rsidRDefault="00CB703D" w:rsidP="00CB703D">
                            <w:pPr>
                              <w:pStyle w:val="Bijschrift"/>
                              <w:jc w:val="center"/>
                              <w:rPr>
                                <w:noProof/>
                                <w:color w:val="000000" w:themeColor="text1"/>
                                <w:sz w:val="20"/>
                                <w:szCs w:val="20"/>
                              </w:rPr>
                            </w:pPr>
                            <w:bookmarkStart w:id="71" w:name="_Toc18092185"/>
                            <w:r>
                              <w:t xml:space="preserve">Figuur </w:t>
                            </w:r>
                            <w:r>
                              <w:fldChar w:fldCharType="begin"/>
                            </w:r>
                            <w:r>
                              <w:instrText xml:space="preserve"> SEQ Figuur \* ARABIC </w:instrText>
                            </w:r>
                            <w:r>
                              <w:fldChar w:fldCharType="separate"/>
                            </w:r>
                            <w:r>
                              <w:rPr>
                                <w:noProof/>
                              </w:rPr>
                              <w:t>18</w:t>
                            </w:r>
                            <w:r>
                              <w:rPr>
                                <w:noProof/>
                              </w:rPr>
                              <w:fldChar w:fldCharType="end"/>
                            </w:r>
                            <w:r>
                              <w:t xml:space="preserve"> : voorbeeld verwarring speciale trui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7E502" id="Tekstvak 117" o:spid="_x0000_s1043" type="#_x0000_t202" style="position:absolute;margin-left:50.9pt;margin-top:163.75pt;width:366.75pt;height:14.2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" stroked="f">
                <v:textbox inset="0,0,0,0">
                  <w:txbxContent>
                    <w:p w14:paraId="120D7D30" w14:textId="77777777" w:rsidR="00CB703D" w:rsidRPr="00F03B43" w:rsidRDefault="00CB703D" w:rsidP="00CB703D">
                      <w:pPr>
                        <w:pStyle w:val="Bijschrift"/>
                        <w:jc w:val="center"/>
                        <w:rPr>
                          <w:noProof/>
                          <w:color w:val="000000" w:themeColor="text1"/>
                          <w:sz w:val="20"/>
                          <w:szCs w:val="20"/>
                        </w:rPr>
                      </w:pPr>
                      <w:bookmarkStart w:id="72" w:name="_Toc18092185"/>
                      <w:r>
                        <w:t xml:space="preserve">Figuur </w:t>
                      </w:r>
                      <w:r>
                        <w:fldChar w:fldCharType="begin"/>
                      </w:r>
                      <w:r>
                        <w:instrText xml:space="preserve"> SEQ Figuur \* ARABIC </w:instrText>
                      </w:r>
                      <w:r>
                        <w:fldChar w:fldCharType="separate"/>
                      </w:r>
                      <w:r>
                        <w:rPr>
                          <w:noProof/>
                        </w:rPr>
                        <w:t>18</w:t>
                      </w:r>
                      <w:r>
                        <w:rPr>
                          <w:noProof/>
                        </w:rPr>
                        <w:fldChar w:fldCharType="end"/>
                      </w:r>
                      <w:r>
                        <w:t xml:space="preserve"> : voorbeeld verwarring speciale trui</w:t>
                      </w:r>
                      <w:bookmarkEnd w:id="72"/>
                    </w:p>
                  </w:txbxContent>
                </v:textbox>
                <w10:wrap type="topAndBottom"/>
              </v:shape>
            </w:pict>
          </mc:Fallback>
        </mc:AlternateContent>
      </w:r>
      <w:r w:rsidRPr="000D3286">
        <w:rPr>
          <w:noProof/>
          <w:highlight w:val="yellow"/>
        </w:rPr>
        <w:drawing>
          <wp:anchor distT="0" distB="0" distL="114300" distR="114300" simplePos="0" relativeHeight="252032000" behindDoc="0" locked="0" layoutInCell="1" allowOverlap="1" wp14:anchorId="1884F594" wp14:editId="3FCDDAC0">
            <wp:simplePos x="0" y="0"/>
            <wp:positionH relativeFrom="margin">
              <wp:posOffset>4148455</wp:posOffset>
            </wp:positionH>
            <wp:positionV relativeFrom="paragraph">
              <wp:posOffset>228600</wp:posOffset>
            </wp:positionV>
            <wp:extent cx="1190625" cy="1786255"/>
            <wp:effectExtent l="0" t="0" r="9525" b="4445"/>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edit_15_2063743289.jpg"/>
                    <pic:cNvPicPr/>
                  </pic:nvPicPr>
                  <pic:blipFill>
                    <a:blip r:embed="rId89">
                      <a:extLst>
                        <a:ext uri="{28A0092B-C50C-407E-A947-70E740481C1C}">
                          <a14:useLocalDpi xmlns:a14="http://schemas.microsoft.com/office/drawing/2010/main" val="0"/>
                        </a:ext>
                      </a:extLst>
                    </a:blip>
                    <a:stretch>
                      <a:fillRect/>
                    </a:stretch>
                  </pic:blipFill>
                  <pic:spPr>
                    <a:xfrm>
                      <a:off x="0" y="0"/>
                      <a:ext cx="1190625" cy="1786255"/>
                    </a:xfrm>
                    <a:prstGeom prst="rect">
                      <a:avLst/>
                    </a:prstGeom>
                  </pic:spPr>
                </pic:pic>
              </a:graphicData>
            </a:graphic>
            <wp14:sizeRelH relativeFrom="margin">
              <wp14:pctWidth>0</wp14:pctWidth>
            </wp14:sizeRelH>
            <wp14:sizeRelV relativeFrom="margin">
              <wp14:pctHeight>0</wp14:pctHeight>
            </wp14:sizeRelV>
          </wp:anchor>
        </w:drawing>
      </w:r>
      <w:r w:rsidRPr="000D3286">
        <w:rPr>
          <w:noProof/>
          <w:highlight w:val="yellow"/>
        </w:rPr>
        <w:drawing>
          <wp:anchor distT="0" distB="0" distL="114300" distR="114300" simplePos="0" relativeHeight="252033024" behindDoc="0" locked="0" layoutInCell="1" allowOverlap="1" wp14:anchorId="574DC320" wp14:editId="5D43987C">
            <wp:simplePos x="0" y="0"/>
            <wp:positionH relativeFrom="margin">
              <wp:posOffset>2361565</wp:posOffset>
            </wp:positionH>
            <wp:positionV relativeFrom="paragraph">
              <wp:posOffset>228600</wp:posOffset>
            </wp:positionV>
            <wp:extent cx="1290320" cy="1790700"/>
            <wp:effectExtent l="0" t="0" r="508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gliarosa.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90320" cy="1790700"/>
                    </a:xfrm>
                    <a:prstGeom prst="rect">
                      <a:avLst/>
                    </a:prstGeom>
                  </pic:spPr>
                </pic:pic>
              </a:graphicData>
            </a:graphic>
            <wp14:sizeRelH relativeFrom="margin">
              <wp14:pctWidth>0</wp14:pctWidth>
            </wp14:sizeRelH>
            <wp14:sizeRelV relativeFrom="margin">
              <wp14:pctHeight>0</wp14:pctHeight>
            </wp14:sizeRelV>
          </wp:anchor>
        </w:drawing>
      </w:r>
      <w:r w:rsidRPr="000D3286">
        <w:rPr>
          <w:noProof/>
          <w:highlight w:val="yellow"/>
        </w:rPr>
        <w:drawing>
          <wp:anchor distT="0" distB="0" distL="114300" distR="114300" simplePos="0" relativeHeight="252034048" behindDoc="0" locked="0" layoutInCell="1" allowOverlap="1" wp14:anchorId="053DC28A" wp14:editId="2D5CD46B">
            <wp:simplePos x="0" y="0"/>
            <wp:positionH relativeFrom="column">
              <wp:posOffset>676910</wp:posOffset>
            </wp:positionH>
            <wp:positionV relativeFrom="paragraph">
              <wp:posOffset>228600</wp:posOffset>
            </wp:positionV>
            <wp:extent cx="1195705" cy="1794510"/>
            <wp:effectExtent l="0" t="0" r="4445" b="0"/>
            <wp:wrapTopAndBottom/>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edit_3_6671948134.jpg"/>
                    <pic:cNvPicPr/>
                  </pic:nvPicPr>
                  <pic:blipFill>
                    <a:blip r:embed="rId91">
                      <a:extLst>
                        <a:ext uri="{28A0092B-C50C-407E-A947-70E740481C1C}">
                          <a14:useLocalDpi xmlns:a14="http://schemas.microsoft.com/office/drawing/2010/main" val="0"/>
                        </a:ext>
                      </a:extLst>
                    </a:blip>
                    <a:stretch>
                      <a:fillRect/>
                    </a:stretch>
                  </pic:blipFill>
                  <pic:spPr>
                    <a:xfrm>
                      <a:off x="0" y="0"/>
                      <a:ext cx="1195705" cy="1794510"/>
                    </a:xfrm>
                    <a:prstGeom prst="rect">
                      <a:avLst/>
                    </a:prstGeom>
                  </pic:spPr>
                </pic:pic>
              </a:graphicData>
            </a:graphic>
            <wp14:sizeRelH relativeFrom="margin">
              <wp14:pctWidth>0</wp14:pctWidth>
            </wp14:sizeRelH>
            <wp14:sizeRelV relativeFrom="margin">
              <wp14:pctHeight>0</wp14:pctHeight>
            </wp14:sizeRelV>
          </wp:anchor>
        </w:drawing>
      </w:r>
    </w:p>
    <w:p w14:paraId="1637A1BC" w14:textId="77777777" w:rsidR="00CB703D" w:rsidRDefault="00CB703D" w:rsidP="00CB703D">
      <w:pPr>
        <w:spacing w:line="320" w:lineRule="exact"/>
      </w:pPr>
    </w:p>
    <w:p w14:paraId="6F4469BC" w14:textId="77777777" w:rsidR="00CB703D" w:rsidRDefault="00CB703D" w:rsidP="00CB703D">
      <w:pPr>
        <w:spacing w:line="320" w:lineRule="exact"/>
      </w:pPr>
      <w:r>
        <w:t xml:space="preserve">De middelste afbeelding toont wielrenner Valerio Conti, rijdend voor wielerploeg UAE – Team Emirates. Op het moment waarop de afbeelding werd genomen was Conti leider in het algemeen klassement van de Giro D’Italia, waardoor hij de roze leiderstrui droeg. Deze rode leiderstrui zorgde ervoor dat het herkennen van de wielerploeg van Conti enorm moeilijk werd. Om dit te illustreren tonen de twee uiterste afbeelding de superimpositie van de afbeeldingen in de training set, horend bij respectievelijk UAE – Team Emirates en EF Education First. </w:t>
      </w:r>
    </w:p>
    <w:p w14:paraId="2E99333B" w14:textId="77777777" w:rsidR="00CB703D" w:rsidRDefault="00CB703D" w:rsidP="00CB703D">
      <w:pPr>
        <w:spacing w:line="320" w:lineRule="exact"/>
      </w:pPr>
    </w:p>
    <w:p w14:paraId="464F217F" w14:textId="77777777" w:rsidR="00CB703D" w:rsidRDefault="00CB703D" w:rsidP="00CB703D">
      <w:pPr>
        <w:spacing w:line="320" w:lineRule="exact"/>
      </w:pPr>
      <w:r>
        <w:t>Na vergelijken van de middelste afbeelding met beide superimposities wordt duidelijk dat de roze kleur van het tenue de bovenhand haalt op de letters UAE zichtbaar op de borstkas van de renner. Aldus zal de afbeelding van Conti toegewezen worden aan wielerploeg EF Education First, wat een foutieve voorspelling is. Doordat de validation set een aantal afbeeldingen bevatte die een gelijkaardig scenario met zich meebrachten, daalde de validation accuracy.</w:t>
      </w:r>
    </w:p>
    <w:p w14:paraId="64C4CE6A" w14:textId="77777777" w:rsidR="00CB703D" w:rsidRDefault="00CB703D" w:rsidP="00CB703D">
      <w:pPr>
        <w:pStyle w:val="Kop1"/>
      </w:pPr>
      <w:bookmarkStart w:id="73" w:name="_Toc18092244"/>
      <w:r>
        <w:lastRenderedPageBreak/>
        <w:t>4.3.2.3 Keuze loss functie</w:t>
      </w:r>
      <w:bookmarkEnd w:id="73"/>
    </w:p>
    <w:p w14:paraId="6D2FAB12" w14:textId="77777777" w:rsidR="00CB703D" w:rsidRDefault="00CB703D" w:rsidP="00CB703D"/>
    <w:p w14:paraId="58C2C753" w14:textId="77777777" w:rsidR="00CB703D" w:rsidRDefault="00CB703D" w:rsidP="00CB703D">
      <w:pPr>
        <w:spacing w:line="320" w:lineRule="exact"/>
      </w:pPr>
      <w:r>
        <w:t xml:space="preserve">Alvorens dieper in te gaan op de gemaakte keuze van loss functie en de reden waarom deze foutief was, is het beter eerst te definiëren wat een loss functie is. Eenvoudig verwoord geeft de loss functie een beeld van de kwaliteit van de voorspellingen van een model. Indien de voorspelling inaccuraat zijn zal de loss functie een hogere waarde teruggeven, zijn deze voorspellingen accuraat, dan zal de loss functie lagere waarden teruggeven. </w:t>
      </w:r>
    </w:p>
    <w:p w14:paraId="4365A9AC" w14:textId="77777777" w:rsidR="00CB703D" w:rsidRDefault="00CB703D" w:rsidP="00CB703D">
      <w:pPr>
        <w:spacing w:line="320" w:lineRule="exact"/>
      </w:pPr>
    </w:p>
    <w:p w14:paraId="2E2B0241" w14:textId="77777777" w:rsidR="00CB703D" w:rsidRPr="005C61F0" w:rsidRDefault="00CB703D" w:rsidP="00CB703D">
      <w:pPr>
        <w:spacing w:line="320" w:lineRule="exact"/>
      </w:pPr>
      <w:r>
        <w:t xml:space="preserve">De loss functie heeft dus ook een impact op het leerproces zelf. Alhoewel het model zelf bepaalt of een voorspelling correct was of niet, geeft de loss functie een beter beeld over de kwaliteit van voorspellingen over een volledige batch. Hier uit volgt dat het model zijn leerproces aanpast op basis van de waarde die de loss functie teruggeeft. Is deze waarde relatief klein, dan weet het model dat de voorspelling van goede kwaliteit zijn en kan het model verder gaan op de patronen die het reeds ontdekt heeft. Indien deze waarde echter relatief groot is zal het model het leerproces grotendeels opnieuw opstarten, aangezien de patronen die tot dan toe ontdekt werden tot slechte voorspellingen leidden.  </w:t>
      </w:r>
    </w:p>
    <w:p w14:paraId="43023820" w14:textId="77777777" w:rsidR="00CB703D" w:rsidRDefault="00CB703D" w:rsidP="00CB703D"/>
    <w:p w14:paraId="47300C86" w14:textId="77777777" w:rsidR="00CB703D" w:rsidRDefault="00CB703D" w:rsidP="00CB703D">
      <w:pPr>
        <w:spacing w:line="320" w:lineRule="exact"/>
      </w:pPr>
      <w:r>
        <w:t xml:space="preserve">Zoals codevoorbeeld 1 in de appendix toont werd als loss functie gekozen voor </w:t>
      </w:r>
      <w:r w:rsidRPr="000D3286">
        <w:t>'binary_crossentropy'</w:t>
      </w:r>
      <w:r>
        <w:t xml:space="preserve"> . Deze keuze bleek foutief. Deze lossfunctie wordt vaak gebruikt in het geval van multi label classification, het type classification dat in deze masterproef werd geïmplementeerd was echter multi class classification. </w:t>
      </w:r>
    </w:p>
    <w:p w14:paraId="195D55E9" w14:textId="77777777" w:rsidR="00CB703D" w:rsidRDefault="00CB703D" w:rsidP="00CB703D">
      <w:pPr>
        <w:spacing w:line="320" w:lineRule="exact"/>
      </w:pPr>
      <w:r>
        <w:t xml:space="preserve">Het verschil tussen beide is subtiel. </w:t>
      </w:r>
    </w:p>
    <w:p w14:paraId="2CB58E55" w14:textId="77777777" w:rsidR="00CB703D" w:rsidRDefault="00CB703D" w:rsidP="00CB703D">
      <w:pPr>
        <w:spacing w:line="320" w:lineRule="exact"/>
      </w:pPr>
    </w:p>
    <w:p w14:paraId="4C221FAE" w14:textId="77777777" w:rsidR="00CB703D" w:rsidRPr="00EB26A6" w:rsidRDefault="00CB703D" w:rsidP="00CB703D">
      <w:pPr>
        <w:spacing w:line="320" w:lineRule="exact"/>
      </w:pPr>
      <w:r w:rsidRPr="00EB26A6">
        <w:t>In beide types classification bestaan mee</w:t>
      </w:r>
      <w:r>
        <w:t>rdere klassen, maar in het geval van multi label classification kan aan een sample meerdere klassen (of labels) worden toegewezen, waar bij multi class classification maar één klasse kan worden toegewezen. In het vervolg van deze masterproef werd als loss functie gekozen voor ‘categorical_crossentropy’. Deze loss functie is geoptimaliseerd voor multi class classification.</w:t>
      </w:r>
    </w:p>
    <w:p w14:paraId="54263704" w14:textId="77777777" w:rsidR="00CB703D" w:rsidRDefault="00CB703D" w:rsidP="00CB703D">
      <w:pPr>
        <w:pStyle w:val="Kop1"/>
      </w:pPr>
      <w:bookmarkStart w:id="74" w:name="_Toc18092245"/>
      <w:r>
        <w:t>4.4 Aanpassen model</w:t>
      </w:r>
      <w:bookmarkEnd w:id="74"/>
    </w:p>
    <w:p w14:paraId="5919885E" w14:textId="77777777" w:rsidR="00CB703D" w:rsidRDefault="00CB703D" w:rsidP="00CB703D"/>
    <w:p w14:paraId="439157EA" w14:textId="77777777" w:rsidR="00CB703D" w:rsidRDefault="00CB703D" w:rsidP="00CB703D">
      <w:pPr>
        <w:spacing w:line="320" w:lineRule="exact"/>
      </w:pPr>
      <w:r>
        <w:t xml:space="preserve">Zoals reeds vermeld in de vorige paragraaf werd gekozen voor een andere loss functie, ‘categorical_crossentropy’ . Tevens werd besloten om een convolutional, activation en pooling layer uit het model te verwijderen, in de hoop overfitting zo te beperken. </w:t>
      </w:r>
    </w:p>
    <w:p w14:paraId="39E676B6" w14:textId="77777777" w:rsidR="00CB703D" w:rsidRDefault="00CB703D" w:rsidP="00CB703D">
      <w:pPr>
        <w:spacing w:line="320" w:lineRule="exact"/>
      </w:pPr>
    </w:p>
    <w:p w14:paraId="596501A0" w14:textId="77777777" w:rsidR="00CB703D" w:rsidRDefault="00CB703D" w:rsidP="00CB703D">
      <w:pPr>
        <w:spacing w:line="320" w:lineRule="exact"/>
      </w:pPr>
      <w:r>
        <w:t xml:space="preserve">Hiernaast werden ook het aantal nodes in de laatste dense layer aangepast, deze bevatte nu 18 nodes in plaats van 1 node. Als gevolg hiervan was de uitvoer van het model nu niet langer één waarde, maar een combinatie van 18 waarden, waarbij elke waarde een </w:t>
      </w:r>
      <w:r w:rsidRPr="001E272B">
        <w:t xml:space="preserve">probabiliteit </w:t>
      </w:r>
      <w:r>
        <w:t>voorstelde dat de behandelde afbeelding tot de corresponderende klasse behoorde. De 18 klassen komen dan uiteraard overeen met de 18 wielerploegen uit de UCI World Tour.</w:t>
      </w:r>
    </w:p>
    <w:p w14:paraId="12FC4B58" w14:textId="77777777" w:rsidR="00CB703D" w:rsidRDefault="00CB703D" w:rsidP="00CB703D">
      <w:pPr>
        <w:spacing w:line="320" w:lineRule="exact"/>
      </w:pPr>
    </w:p>
    <w:p w14:paraId="73E317E0" w14:textId="77777777" w:rsidR="00CB703D" w:rsidRPr="0041291D" w:rsidRDefault="00CB703D" w:rsidP="00CB703D">
      <w:pPr>
        <w:spacing w:line="320" w:lineRule="exact"/>
      </w:pPr>
      <w:r>
        <w:t>Merk op dat aangezien het model de afbeeldingen classificeerde, het model zelf besliste aan welke klasse de afbeelding uiteindelijk werd toegewezen, namelijk de klasse met de hoogste probabiliteit.</w:t>
      </w:r>
    </w:p>
    <w:p w14:paraId="6A17F352" w14:textId="77777777" w:rsidR="00CB703D" w:rsidRDefault="00CB703D" w:rsidP="00CB703D">
      <w:pPr>
        <w:pStyle w:val="Kop1"/>
      </w:pPr>
      <w:bookmarkStart w:id="75" w:name="_Toc18092246"/>
      <w:r>
        <w:lastRenderedPageBreak/>
        <w:t>4.5 Aanpassen dataset</w:t>
      </w:r>
      <w:bookmarkEnd w:id="75"/>
    </w:p>
    <w:p w14:paraId="33DE6FE0" w14:textId="77777777" w:rsidR="00CB703D" w:rsidRDefault="00CB703D" w:rsidP="00CB703D"/>
    <w:p w14:paraId="7776AB1B" w14:textId="77777777" w:rsidR="00CB703D" w:rsidRDefault="00CB703D" w:rsidP="00CB703D">
      <w:pPr>
        <w:spacing w:line="320" w:lineRule="exact"/>
      </w:pPr>
      <w:r>
        <w:t>Aangezien de resultaten van de eerste test tegenvallend waren, werd besloten om hierna nieuwe technieken toe te passen om de data op te halen. Ongeacht de oude of nieuwe technieken bleek één probleem steeds terug te keren en niet eenvoudig op te lossen zijn. De opgehaalde afbeeldingen bevatten vaak geen renners, maar andere content gerelateerd aan het team waarnaar gezocht werd.</w:t>
      </w:r>
    </w:p>
    <w:p w14:paraId="1E8F16A2" w14:textId="77777777" w:rsidR="00CB703D" w:rsidRDefault="00CB703D" w:rsidP="00CB703D">
      <w:pPr>
        <w:spacing w:line="320" w:lineRule="exact"/>
      </w:pPr>
    </w:p>
    <w:p w14:paraId="72640703" w14:textId="77777777" w:rsidR="00CB703D" w:rsidRDefault="00CB703D" w:rsidP="00CB703D">
      <w:pPr>
        <w:spacing w:line="320" w:lineRule="exact"/>
      </w:pPr>
      <w:r>
        <w:t xml:space="preserve">Als antwoord op dit probleem stelde promotor </w:t>
      </w:r>
      <w:r w:rsidRPr="007E795C">
        <w:t>Prof. dr. Steven Verstockt</w:t>
      </w:r>
      <w:r>
        <w:t xml:space="preserve"> een aantal technieken voor die automatische object detectie uitvoeren op foto’s. Uit deze technieken werden besloten om You Only Look Once (YOLO) te gebruiken.</w:t>
      </w:r>
    </w:p>
    <w:p w14:paraId="026DE6D8" w14:textId="77777777" w:rsidR="00CB703D" w:rsidRDefault="00CB703D" w:rsidP="00CB703D">
      <w:pPr>
        <w:spacing w:line="320" w:lineRule="exact"/>
      </w:pPr>
    </w:p>
    <w:p w14:paraId="4D3D9D8C" w14:textId="77777777" w:rsidR="00CB703D" w:rsidRDefault="00CB703D" w:rsidP="00CB703D">
      <w:pPr>
        <w:spacing w:line="320" w:lineRule="exact"/>
      </w:pPr>
      <w:r w:rsidRPr="00EA3248">
        <w:t xml:space="preserve">YOLO is een Python </w:t>
      </w:r>
      <w:r>
        <w:t xml:space="preserve">object detection </w:t>
      </w:r>
      <w:r w:rsidRPr="00EA3248">
        <w:t>f</w:t>
      </w:r>
      <w:r>
        <w:t>ramework dat gebruik maakt van deep learning en een CNN om zo objecten te detecteren. YOLO hoeft echter zelf niet meer getraind te worden. Een goede vergelijking is dat het eindwerk van deze masterproef een kleinschalig alternatief zou kunnen zijn voor YOLO, specifiek getraind voor het herkennen van wielerploegen.</w:t>
      </w:r>
    </w:p>
    <w:p w14:paraId="4FD1DCBA" w14:textId="77777777" w:rsidR="00CB703D" w:rsidRDefault="00CB703D" w:rsidP="00CB703D">
      <w:pPr>
        <w:spacing w:line="320" w:lineRule="exact"/>
      </w:pPr>
    </w:p>
    <w:p w14:paraId="410DA662" w14:textId="77777777" w:rsidR="00CB703D" w:rsidRDefault="00CB703D" w:rsidP="00CB703D">
      <w:pPr>
        <w:spacing w:line="320" w:lineRule="exact"/>
      </w:pPr>
      <w:r>
        <w:t xml:space="preserve">Aangezien YOLO vooraf getraind is, was er geen keuze meer in welke klassen beschikbaar waren. </w:t>
      </w:r>
      <w:r w:rsidRPr="00D4155A">
        <w:t>In totaal stelt YOLO 93 klassen beschikbaar</w:t>
      </w:r>
      <w:r>
        <w:t>,</w:t>
      </w:r>
      <w:r w:rsidRPr="00D4155A">
        <w:t xml:space="preserve"> waarvan </w:t>
      </w:r>
      <w:r>
        <w:t xml:space="preserve">in het kader van deze masterproef volgende </w:t>
      </w:r>
      <w:r w:rsidRPr="00D4155A">
        <w:t>bruikbaar w</w:t>
      </w:r>
      <w:r>
        <w:t xml:space="preserve">aren : person, bycicle, car, motorbike, bus . </w:t>
      </w:r>
    </w:p>
    <w:p w14:paraId="43B4DD23" w14:textId="77777777" w:rsidR="00CB703D" w:rsidRDefault="00CB703D" w:rsidP="00CB703D">
      <w:pPr>
        <w:spacing w:line="320" w:lineRule="exact"/>
      </w:pPr>
    </w:p>
    <w:p w14:paraId="0C9451E6" w14:textId="77777777" w:rsidR="00CB703D" w:rsidRDefault="00CB703D" w:rsidP="00CB703D">
      <w:pPr>
        <w:spacing w:line="320" w:lineRule="exact"/>
      </w:pPr>
      <w:r>
        <w:t>YOLO detecteert objecten in een afbeelding door de bounding box van dat object te bepalen. Een bounding box kan best gedefinieerd worden als een denkbeeldig kader dat rondom het object getekend wordt. Figuur 19 toont hoe YOLO objecten in een afbeelding detecteert.</w:t>
      </w:r>
    </w:p>
    <w:p w14:paraId="3116914A" w14:textId="77777777" w:rsidR="00CB703D" w:rsidRDefault="00CB703D" w:rsidP="00CB703D">
      <w:pPr>
        <w:spacing w:line="320" w:lineRule="exact"/>
      </w:pPr>
    </w:p>
    <w:p w14:paraId="49D08838" w14:textId="77777777" w:rsidR="00CB703D" w:rsidRDefault="00CB703D" w:rsidP="00CB703D">
      <w:pPr>
        <w:spacing w:line="320" w:lineRule="exact"/>
      </w:pPr>
      <w:r>
        <w:rPr>
          <w:noProof/>
        </w:rPr>
        <mc:AlternateContent>
          <mc:Choice Requires="wps">
            <w:drawing>
              <wp:anchor distT="0" distB="0" distL="114300" distR="114300" simplePos="0" relativeHeight="252026880" behindDoc="0" locked="0" layoutInCell="1" allowOverlap="1" wp14:anchorId="5D4DCDC2" wp14:editId="0CDB70DC">
                <wp:simplePos x="0" y="0"/>
                <wp:positionH relativeFrom="margin">
                  <wp:posOffset>-1270</wp:posOffset>
                </wp:positionH>
                <wp:positionV relativeFrom="paragraph">
                  <wp:posOffset>2477135</wp:posOffset>
                </wp:positionV>
                <wp:extent cx="6036310" cy="194310"/>
                <wp:effectExtent l="0" t="0" r="2540" b="0"/>
                <wp:wrapTopAndBottom/>
                <wp:docPr id="60" name="Tekstvak 60"/>
                <wp:cNvGraphicFramePr/>
                <a:graphic xmlns:a="http://schemas.openxmlformats.org/drawingml/2006/main">
                  <a:graphicData uri="http://schemas.microsoft.com/office/word/2010/wordprocessingShape">
                    <wps:wsp>
                      <wps:cNvSpPr txBox="1"/>
                      <wps:spPr>
                        <a:xfrm>
                          <a:off x="0" y="0"/>
                          <a:ext cx="6036310" cy="194310"/>
                        </a:xfrm>
                        <a:prstGeom prst="rect">
                          <a:avLst/>
                        </a:prstGeom>
                        <a:solidFill>
                          <a:prstClr val="white"/>
                        </a:solidFill>
                        <a:ln>
                          <a:noFill/>
                        </a:ln>
                      </wps:spPr>
                      <wps:txbx>
                        <w:txbxContent>
                          <w:p w14:paraId="4BABA9F6" w14:textId="77777777" w:rsidR="00CB703D" w:rsidRPr="00D60AED" w:rsidRDefault="00CB703D" w:rsidP="00CB703D">
                            <w:pPr>
                              <w:pStyle w:val="Bijschrift"/>
                              <w:jc w:val="center"/>
                              <w:rPr>
                                <w:noProof/>
                                <w:color w:val="000000" w:themeColor="text1"/>
                                <w:sz w:val="20"/>
                                <w:szCs w:val="20"/>
                              </w:rPr>
                            </w:pPr>
                            <w:bookmarkStart w:id="76" w:name="_Toc18092186"/>
                            <w:r>
                              <w:t xml:space="preserve">Figuur </w:t>
                            </w:r>
                            <w:r>
                              <w:fldChar w:fldCharType="begin"/>
                            </w:r>
                            <w:r>
                              <w:instrText xml:space="preserve"> SEQ Figuur \* ARABIC </w:instrText>
                            </w:r>
                            <w:r>
                              <w:fldChar w:fldCharType="separate"/>
                            </w:r>
                            <w:r>
                              <w:rPr>
                                <w:noProof/>
                              </w:rPr>
                              <w:t>19</w:t>
                            </w:r>
                            <w:r>
                              <w:rPr>
                                <w:noProof/>
                              </w:rPr>
                              <w:fldChar w:fldCharType="end"/>
                            </w:r>
                            <w:r>
                              <w:t xml:space="preserve"> : detectie objecten in afbeelding via YOLO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CDC2" id="Tekstvak 60" o:spid="_x0000_s1044" type="#_x0000_t202" style="position:absolute;margin-left:-.1pt;margin-top:195.05pt;width:475.3pt;height:15.3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" stroked="f">
                <v:textbox inset="0,0,0,0">
                  <w:txbxContent>
                    <w:p w14:paraId="4BABA9F6" w14:textId="77777777" w:rsidR="00CB703D" w:rsidRPr="00D60AED" w:rsidRDefault="00CB703D" w:rsidP="00CB703D">
                      <w:pPr>
                        <w:pStyle w:val="Bijschrift"/>
                        <w:jc w:val="center"/>
                        <w:rPr>
                          <w:noProof/>
                          <w:color w:val="000000" w:themeColor="text1"/>
                          <w:sz w:val="20"/>
                          <w:szCs w:val="20"/>
                        </w:rPr>
                      </w:pPr>
                      <w:bookmarkStart w:id="77" w:name="_Toc18092186"/>
                      <w:r>
                        <w:t xml:space="preserve">Figuur </w:t>
                      </w:r>
                      <w:r>
                        <w:fldChar w:fldCharType="begin"/>
                      </w:r>
                      <w:r>
                        <w:instrText xml:space="preserve"> SEQ Figuur \* ARABIC </w:instrText>
                      </w:r>
                      <w:r>
                        <w:fldChar w:fldCharType="separate"/>
                      </w:r>
                      <w:r>
                        <w:rPr>
                          <w:noProof/>
                        </w:rPr>
                        <w:t>19</w:t>
                      </w:r>
                      <w:r>
                        <w:rPr>
                          <w:noProof/>
                        </w:rPr>
                        <w:fldChar w:fldCharType="end"/>
                      </w:r>
                      <w:r>
                        <w:t xml:space="preserve"> : detectie objecten in afbeelding via YOLO</w:t>
                      </w:r>
                      <w:bookmarkEnd w:id="77"/>
                    </w:p>
                  </w:txbxContent>
                </v:textbox>
                <w10:wrap type="topAndBottom" anchorx="margin"/>
              </v:shape>
            </w:pict>
          </mc:Fallback>
        </mc:AlternateContent>
      </w:r>
      <w:r>
        <w:rPr>
          <w:noProof/>
        </w:rPr>
        <w:drawing>
          <wp:anchor distT="0" distB="0" distL="114300" distR="114300" simplePos="0" relativeHeight="252025856" behindDoc="0" locked="0" layoutInCell="1" allowOverlap="1" wp14:anchorId="5985522E" wp14:editId="6AAE99A2">
            <wp:simplePos x="0" y="0"/>
            <wp:positionH relativeFrom="margin">
              <wp:posOffset>3080385</wp:posOffset>
            </wp:positionH>
            <wp:positionV relativeFrom="paragraph">
              <wp:posOffset>410845</wp:posOffset>
            </wp:positionV>
            <wp:extent cx="2969260" cy="1981200"/>
            <wp:effectExtent l="0" t="0" r="254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69260"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4832" behindDoc="0" locked="0" layoutInCell="1" allowOverlap="1" wp14:anchorId="4748BD68" wp14:editId="4C972BA7">
            <wp:simplePos x="0" y="0"/>
            <wp:positionH relativeFrom="margin">
              <wp:align>left</wp:align>
            </wp:positionH>
            <wp:positionV relativeFrom="paragraph">
              <wp:posOffset>394335</wp:posOffset>
            </wp:positionV>
            <wp:extent cx="3033395" cy="202311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40553" cy="2028188"/>
                    </a:xfrm>
                    <a:prstGeom prst="rect">
                      <a:avLst/>
                    </a:prstGeom>
                  </pic:spPr>
                </pic:pic>
              </a:graphicData>
            </a:graphic>
            <wp14:sizeRelH relativeFrom="margin">
              <wp14:pctWidth>0</wp14:pctWidth>
            </wp14:sizeRelH>
            <wp14:sizeRelV relativeFrom="margin">
              <wp14:pctHeight>0</wp14:pctHeight>
            </wp14:sizeRelV>
          </wp:anchor>
        </w:drawing>
      </w:r>
    </w:p>
    <w:p w14:paraId="600698FE" w14:textId="77777777" w:rsidR="00CB703D" w:rsidRDefault="00CB703D" w:rsidP="00CB703D">
      <w:pPr>
        <w:pStyle w:val="Kop1"/>
      </w:pPr>
    </w:p>
    <w:p w14:paraId="78284181" w14:textId="77777777" w:rsidR="00CB703D" w:rsidRPr="00C71AFB" w:rsidRDefault="00CB703D" w:rsidP="00CB703D"/>
    <w:p w14:paraId="3B65EE05" w14:textId="77777777" w:rsidR="00CB703D" w:rsidRDefault="00CB703D" w:rsidP="00CB703D">
      <w:pPr>
        <w:pStyle w:val="Kop1"/>
      </w:pPr>
      <w:bookmarkStart w:id="78" w:name="_Toc18092247"/>
      <w:r>
        <w:lastRenderedPageBreak/>
        <w:t>4.5.1 Ophalen data training set</w:t>
      </w:r>
      <w:bookmarkEnd w:id="78"/>
    </w:p>
    <w:p w14:paraId="50690EE8" w14:textId="77777777" w:rsidR="00CB703D" w:rsidRDefault="00CB703D" w:rsidP="00CB703D"/>
    <w:p w14:paraId="696DB2FF" w14:textId="77777777" w:rsidR="00CB703D" w:rsidRDefault="00CB703D" w:rsidP="00CB703D">
      <w:pPr>
        <w:spacing w:line="320" w:lineRule="exact"/>
      </w:pPr>
      <w:r>
        <w:t>Er werd besloten om niet langer gebruik te maken van de portretfoto’s om de dataset op te vullen. Aangezien de training set nu leeg was, werden onderstaande technieken gebruikt om deze op te vullen.</w:t>
      </w:r>
    </w:p>
    <w:p w14:paraId="3078BCE0" w14:textId="77777777" w:rsidR="00CB703D" w:rsidRDefault="00CB703D" w:rsidP="00CB703D">
      <w:pPr>
        <w:spacing w:line="320" w:lineRule="exact"/>
      </w:pPr>
    </w:p>
    <w:p w14:paraId="22F2A7DB" w14:textId="77777777" w:rsidR="00CB703D" w:rsidRDefault="00CB703D" w:rsidP="00CB703D">
      <w:pPr>
        <w:pStyle w:val="Lijstalinea"/>
        <w:numPr>
          <w:ilvl w:val="0"/>
          <w:numId w:val="15"/>
        </w:numPr>
        <w:spacing w:line="320" w:lineRule="exact"/>
      </w:pPr>
      <w:r>
        <w:t>Flickr API</w:t>
      </w:r>
    </w:p>
    <w:p w14:paraId="521E452A" w14:textId="77777777" w:rsidR="00CB703D" w:rsidRDefault="00CB703D" w:rsidP="00CB703D">
      <w:pPr>
        <w:pStyle w:val="Lijstalinea"/>
        <w:numPr>
          <w:ilvl w:val="0"/>
          <w:numId w:val="15"/>
        </w:numPr>
        <w:spacing w:line="320" w:lineRule="exact"/>
      </w:pPr>
      <w:r>
        <w:t>Google Custom Search API</w:t>
      </w:r>
    </w:p>
    <w:p w14:paraId="6E503678" w14:textId="77777777" w:rsidR="00CB703D" w:rsidRDefault="00CB703D" w:rsidP="00CB703D">
      <w:pPr>
        <w:pStyle w:val="Lijstalinea"/>
        <w:numPr>
          <w:ilvl w:val="0"/>
          <w:numId w:val="15"/>
        </w:numPr>
        <w:spacing w:line="320" w:lineRule="exact"/>
      </w:pPr>
      <w:r>
        <w:t>Handmatig verzamelen afbeeldingen</w:t>
      </w:r>
    </w:p>
    <w:p w14:paraId="16468E1C" w14:textId="77777777" w:rsidR="00CB703D" w:rsidRDefault="00CB703D" w:rsidP="00CB703D">
      <w:pPr>
        <w:spacing w:line="320" w:lineRule="exact"/>
      </w:pPr>
    </w:p>
    <w:p w14:paraId="2BC68D08" w14:textId="77777777" w:rsidR="00CB703D" w:rsidRDefault="00CB703D" w:rsidP="00CB703D">
      <w:pPr>
        <w:spacing w:line="320" w:lineRule="exact"/>
      </w:pPr>
      <w:r>
        <w:t>De FlickrAPI werd gebruikt zoals reeds beschreven werd in sectie 4.2.2. Het filteren van de data gebeurde nu echter niet handmatig, maar via YOLO. Het handmatig verzamelen van afbeeldingen diende vooral om een training set op te bouwen die evenwaardig verdeeld was over alle klassen heen.</w:t>
      </w:r>
    </w:p>
    <w:p w14:paraId="7B1D42F8" w14:textId="77777777" w:rsidR="00CB703D" w:rsidRDefault="00CB703D" w:rsidP="00CB703D">
      <w:pPr>
        <w:spacing w:line="320" w:lineRule="exact"/>
      </w:pPr>
    </w:p>
    <w:p w14:paraId="2C9F26D8" w14:textId="77777777" w:rsidR="00CB703D" w:rsidRPr="007A45D5" w:rsidRDefault="00CB703D" w:rsidP="00CB703D">
      <w:pPr>
        <w:spacing w:line="320" w:lineRule="exact"/>
      </w:pPr>
      <w:r w:rsidRPr="007A45D5">
        <w:t>De Google Custom Search API is een RESTful API die vaa</w:t>
      </w:r>
      <w:r>
        <w:t>k gebruikt wordt door derden om een aangepaste Google zoekfunctie toe te voegen aan een website. In het kader van deze masterproef werd deze API gebruikt om afbeeldingen op te halen van de verschillende wielerploegen.</w:t>
      </w:r>
    </w:p>
    <w:p w14:paraId="70A204F5" w14:textId="77777777" w:rsidR="00CB703D" w:rsidRDefault="00CB703D" w:rsidP="00CB703D">
      <w:pPr>
        <w:spacing w:line="320" w:lineRule="exact"/>
      </w:pPr>
    </w:p>
    <w:p w14:paraId="12A518B4" w14:textId="77777777" w:rsidR="00CB703D" w:rsidRDefault="00CB703D" w:rsidP="00CB703D">
      <w:pPr>
        <w:spacing w:line="320" w:lineRule="exact"/>
      </w:pPr>
      <w:r>
        <w:t xml:space="preserve">In analogie met de Flickr API geldt dat de </w:t>
      </w:r>
      <w:r w:rsidRPr="007A45D5">
        <w:t>Google Custom Search API</w:t>
      </w:r>
      <w:r>
        <w:t xml:space="preserve"> in theorie aangesproken moet worden via HTTP calls. Er werd echter opnieuw gebruik gemaakt van een object georiënteerde API die dit reeds implementeert, de </w:t>
      </w:r>
      <w:r w:rsidRPr="00325598">
        <w:t>google-api-python-client</w:t>
      </w:r>
      <w:r>
        <w:t xml:space="preserve">. Deze API is te vinden via volgende URL : </w:t>
      </w:r>
      <w:hyperlink r:id="rId94" w:history="1">
        <w:r>
          <w:rPr>
            <w:rStyle w:val="Hyperlink"/>
          </w:rPr>
          <w:t>https://github.com/googleapis/google-api-python-client</w:t>
        </w:r>
      </w:hyperlink>
      <w:r>
        <w:t xml:space="preserve"> .</w:t>
      </w:r>
    </w:p>
    <w:p w14:paraId="62B161DE" w14:textId="77777777" w:rsidR="00CB703D" w:rsidRPr="007A45D5" w:rsidRDefault="00CB703D" w:rsidP="00CB703D">
      <w:pPr>
        <w:spacing w:line="320" w:lineRule="exact"/>
      </w:pPr>
    </w:p>
    <w:p w14:paraId="4A046F7E" w14:textId="77777777" w:rsidR="00CB703D" w:rsidRDefault="00CB703D" w:rsidP="00CB703D">
      <w:pPr>
        <w:spacing w:line="320" w:lineRule="exact"/>
      </w:pPr>
      <w:r>
        <w:t xml:space="preserve">Codevoorbeeld 3 in de appendix toont hoe de Google Custom Search API werd aangesproken. Aangezien de gebruikte module, </w:t>
      </w:r>
      <w:r w:rsidRPr="00325598">
        <w:t>google-api-python-client</w:t>
      </w:r>
      <w:r>
        <w:t>, object georiënteerd is, werd een object aangemaakt waarop de methodes cse en list achtereenvolgens werden opgeroepen. Deze laatste methode verwacht volgende parameters :</w:t>
      </w:r>
    </w:p>
    <w:p w14:paraId="2736198E" w14:textId="77777777" w:rsidR="00CB703D" w:rsidRDefault="00CB703D" w:rsidP="00CB703D">
      <w:pPr>
        <w:spacing w:line="320" w:lineRule="exact"/>
      </w:pPr>
    </w:p>
    <w:p w14:paraId="617F1BD3" w14:textId="77777777" w:rsidR="00CB703D" w:rsidRDefault="00CB703D" w:rsidP="00CB703D">
      <w:pPr>
        <w:pStyle w:val="Lijstalinea"/>
        <w:numPr>
          <w:ilvl w:val="0"/>
          <w:numId w:val="9"/>
        </w:numPr>
        <w:spacing w:line="320" w:lineRule="exact"/>
      </w:pPr>
      <w:r>
        <w:t>q : de query, zoals deze zou ingetypt worden op de website van Google zelf</w:t>
      </w:r>
    </w:p>
    <w:p w14:paraId="645B532E" w14:textId="77777777" w:rsidR="00CB703D" w:rsidRPr="0079252D" w:rsidRDefault="00CB703D" w:rsidP="00CB703D">
      <w:pPr>
        <w:pStyle w:val="Lijstalinea"/>
        <w:numPr>
          <w:ilvl w:val="0"/>
          <w:numId w:val="9"/>
        </w:numPr>
        <w:spacing w:line="320" w:lineRule="exact"/>
      </w:pPr>
      <w:r w:rsidRPr="0079252D">
        <w:t>cx : custom search engine id</w:t>
      </w:r>
      <w:r>
        <w:t>,</w:t>
      </w:r>
      <w:r w:rsidRPr="0079252D">
        <w:t xml:space="preserve"> deze werd </w:t>
      </w:r>
      <w:r>
        <w:t>op voorhand gegenereerd</w:t>
      </w:r>
    </w:p>
    <w:p w14:paraId="1E92EA46" w14:textId="77777777" w:rsidR="00CB703D" w:rsidRDefault="00CB703D" w:rsidP="00CB703D">
      <w:pPr>
        <w:pStyle w:val="Lijstalinea"/>
        <w:numPr>
          <w:ilvl w:val="0"/>
          <w:numId w:val="9"/>
        </w:numPr>
        <w:spacing w:line="320" w:lineRule="exact"/>
      </w:pPr>
      <w:r>
        <w:t>searchType : type data binnen te halen, in dit geval afbeeldingen</w:t>
      </w:r>
    </w:p>
    <w:p w14:paraId="05323BC0" w14:textId="77777777" w:rsidR="00CB703D" w:rsidRDefault="00CB703D" w:rsidP="00CB703D">
      <w:pPr>
        <w:pStyle w:val="Lijstalinea"/>
        <w:numPr>
          <w:ilvl w:val="0"/>
          <w:numId w:val="9"/>
        </w:numPr>
        <w:spacing w:line="320" w:lineRule="exact"/>
      </w:pPr>
      <w:r>
        <w:t>num : aantal foto’s binnen te halen per request</w:t>
      </w:r>
    </w:p>
    <w:p w14:paraId="732AF0B1" w14:textId="77777777" w:rsidR="00CB703D" w:rsidRDefault="00CB703D" w:rsidP="00CB703D">
      <w:pPr>
        <w:pStyle w:val="Lijstalinea"/>
        <w:numPr>
          <w:ilvl w:val="0"/>
          <w:numId w:val="9"/>
        </w:numPr>
        <w:spacing w:line="320" w:lineRule="exact"/>
      </w:pPr>
      <w:r>
        <w:t>imgType : verplichte parameter in combinatie met num</w:t>
      </w:r>
    </w:p>
    <w:p w14:paraId="51609C21" w14:textId="77777777" w:rsidR="00CB703D" w:rsidRPr="00B304A0" w:rsidRDefault="00CB703D" w:rsidP="00CB703D">
      <w:pPr>
        <w:pStyle w:val="Lijstalinea"/>
        <w:numPr>
          <w:ilvl w:val="0"/>
          <w:numId w:val="9"/>
        </w:numPr>
        <w:spacing w:line="320" w:lineRule="exact"/>
      </w:pPr>
      <w:r w:rsidRPr="00B304A0">
        <w:t>fileType : type extensie</w:t>
      </w:r>
      <w:r>
        <w:t>,</w:t>
      </w:r>
      <w:r w:rsidRPr="00B304A0">
        <w:t xml:space="preserve"> png leek </w:t>
      </w:r>
      <w:r>
        <w:t>de meest logische keuze</w:t>
      </w:r>
    </w:p>
    <w:p w14:paraId="02527223" w14:textId="77777777" w:rsidR="00CB703D" w:rsidRDefault="00CB703D" w:rsidP="00CB703D">
      <w:pPr>
        <w:pStyle w:val="Lijstalinea"/>
        <w:numPr>
          <w:ilvl w:val="0"/>
          <w:numId w:val="9"/>
        </w:numPr>
        <w:spacing w:line="320" w:lineRule="exact"/>
      </w:pPr>
      <w:r w:rsidRPr="00B304A0">
        <w:t>safe : safesearch of niet</w:t>
      </w:r>
      <w:r>
        <w:t>,</w:t>
      </w:r>
      <w:r w:rsidRPr="00B304A0">
        <w:t xml:space="preserve"> hier werd gek</w:t>
      </w:r>
      <w:r>
        <w:t>ozen voor niet</w:t>
      </w:r>
    </w:p>
    <w:p w14:paraId="2FF15B84" w14:textId="77777777" w:rsidR="00CB703D" w:rsidRDefault="00CB703D" w:rsidP="00CB703D">
      <w:pPr>
        <w:spacing w:line="320" w:lineRule="exact"/>
      </w:pPr>
    </w:p>
    <w:p w14:paraId="5950B6A3" w14:textId="77777777" w:rsidR="00CB703D" w:rsidRDefault="00CB703D" w:rsidP="00CB703D">
      <w:pPr>
        <w:spacing w:line="320" w:lineRule="exact"/>
      </w:pPr>
      <w:r>
        <w:t>Deze methode gaf een dictionary terug die metadata bevat over de zoekopdracht, gebruikte zoekmachine alsook de zoekopdrachten zelf. De zoekopdrachten werden geraadpleegd door de list op te halen, horend bij key ‘items’ in de dictionary. Deze list werd vervolgens overlopen waarna in analogie met de Flickr API gebruik werd gemaakt van de urllib.request module om de afbeelding lokaal op te slaan.</w:t>
      </w:r>
    </w:p>
    <w:p w14:paraId="087B7A56" w14:textId="77777777" w:rsidR="00CB703D" w:rsidRDefault="00CB703D" w:rsidP="00CB703D">
      <w:pPr>
        <w:spacing w:line="320" w:lineRule="exact"/>
      </w:pPr>
      <w:r>
        <w:rPr>
          <w:noProof/>
        </w:rPr>
        <w:lastRenderedPageBreak/>
        <mc:AlternateContent>
          <mc:Choice Requires="wps">
            <w:drawing>
              <wp:anchor distT="0" distB="0" distL="114300" distR="114300" simplePos="0" relativeHeight="252002304" behindDoc="0" locked="0" layoutInCell="1" allowOverlap="1" wp14:anchorId="5E727C95" wp14:editId="692254F1">
                <wp:simplePos x="0" y="0"/>
                <wp:positionH relativeFrom="margin">
                  <wp:align>center</wp:align>
                </wp:positionH>
                <wp:positionV relativeFrom="paragraph">
                  <wp:posOffset>3585422</wp:posOffset>
                </wp:positionV>
                <wp:extent cx="5265420" cy="168910"/>
                <wp:effectExtent l="0" t="0" r="0" b="2540"/>
                <wp:wrapTopAndBottom/>
                <wp:docPr id="51" name="Text Box 51"/>
                <wp:cNvGraphicFramePr/>
                <a:graphic xmlns:a="http://schemas.openxmlformats.org/drawingml/2006/main">
                  <a:graphicData uri="http://schemas.microsoft.com/office/word/2010/wordprocessingShape">
                    <wps:wsp>
                      <wps:cNvSpPr txBox="1"/>
                      <wps:spPr>
                        <a:xfrm>
                          <a:off x="0" y="0"/>
                          <a:ext cx="5265420" cy="168910"/>
                        </a:xfrm>
                        <a:prstGeom prst="rect">
                          <a:avLst/>
                        </a:prstGeom>
                        <a:solidFill>
                          <a:prstClr val="white"/>
                        </a:solidFill>
                        <a:ln>
                          <a:noFill/>
                        </a:ln>
                      </wps:spPr>
                      <wps:txbx>
                        <w:txbxContent>
                          <w:p w14:paraId="1B6A7CF4" w14:textId="77777777" w:rsidR="00CB703D" w:rsidRPr="00F16DD4" w:rsidRDefault="00CB703D" w:rsidP="00CB703D">
                            <w:pPr>
                              <w:pStyle w:val="Bijschrift"/>
                              <w:jc w:val="center"/>
                              <w:rPr>
                                <w:noProof/>
                                <w:color w:val="000000" w:themeColor="text1"/>
                                <w:sz w:val="20"/>
                                <w:szCs w:val="20"/>
                              </w:rPr>
                            </w:pPr>
                            <w:bookmarkStart w:id="79" w:name="_Toc4945001"/>
                            <w:bookmarkStart w:id="80" w:name="_Toc18092187"/>
                            <w:r>
                              <w:t xml:space="preserve">Figuur </w:t>
                            </w:r>
                            <w:r>
                              <w:fldChar w:fldCharType="begin"/>
                            </w:r>
                            <w:r>
                              <w:instrText xml:space="preserve"> SEQ Figuur \* ARABIC </w:instrText>
                            </w:r>
                            <w:r>
                              <w:fldChar w:fldCharType="separate"/>
                            </w:r>
                            <w:r>
                              <w:rPr>
                                <w:noProof/>
                              </w:rPr>
                              <w:t>20</w:t>
                            </w:r>
                            <w:r>
                              <w:rPr>
                                <w:noProof/>
                              </w:rPr>
                              <w:fldChar w:fldCharType="end"/>
                            </w:r>
                            <w:r>
                              <w:t xml:space="preserve"> : voorbeeld foto's gevonden via Google Custom Search API voor Deceuninck - Quick Step</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27C95" id="Text Box 51" o:spid="_x0000_s1045" type="#_x0000_t202" style="position:absolute;margin-left:0;margin-top:282.3pt;width:414.6pt;height:13.3pt;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" stroked="f">
                <v:textbox inset="0,0,0,0">
                  <w:txbxContent>
                    <w:p w14:paraId="1B6A7CF4" w14:textId="77777777" w:rsidR="00CB703D" w:rsidRPr="00F16DD4" w:rsidRDefault="00CB703D" w:rsidP="00CB703D">
                      <w:pPr>
                        <w:pStyle w:val="Bijschrift"/>
                        <w:jc w:val="center"/>
                        <w:rPr>
                          <w:noProof/>
                          <w:color w:val="000000" w:themeColor="text1"/>
                          <w:sz w:val="20"/>
                          <w:szCs w:val="20"/>
                        </w:rPr>
                      </w:pPr>
                      <w:bookmarkStart w:id="81" w:name="_Toc4945001"/>
                      <w:bookmarkStart w:id="82" w:name="_Toc18092187"/>
                      <w:r>
                        <w:t xml:space="preserve">Figuur </w:t>
                      </w:r>
                      <w:r>
                        <w:fldChar w:fldCharType="begin"/>
                      </w:r>
                      <w:r>
                        <w:instrText xml:space="preserve"> SEQ Figuur \* ARABIC </w:instrText>
                      </w:r>
                      <w:r>
                        <w:fldChar w:fldCharType="separate"/>
                      </w:r>
                      <w:r>
                        <w:rPr>
                          <w:noProof/>
                        </w:rPr>
                        <w:t>20</w:t>
                      </w:r>
                      <w:r>
                        <w:rPr>
                          <w:noProof/>
                        </w:rPr>
                        <w:fldChar w:fldCharType="end"/>
                      </w:r>
                      <w:r>
                        <w:t xml:space="preserve"> : voorbeeld foto's gevonden via Google Custom Search API voor Deceuninck - Quick Step</w:t>
                      </w:r>
                      <w:bookmarkEnd w:id="81"/>
                      <w:bookmarkEnd w:id="82"/>
                    </w:p>
                  </w:txbxContent>
                </v:textbox>
                <w10:wrap type="topAndBottom" anchorx="margin"/>
              </v:shape>
            </w:pict>
          </mc:Fallback>
        </mc:AlternateContent>
      </w:r>
      <w:r>
        <w:rPr>
          <w:noProof/>
        </w:rPr>
        <w:drawing>
          <wp:anchor distT="0" distB="0" distL="114300" distR="114300" simplePos="0" relativeHeight="252001280" behindDoc="0" locked="0" layoutInCell="1" allowOverlap="1" wp14:anchorId="65218235" wp14:editId="518D113B">
            <wp:simplePos x="0" y="0"/>
            <wp:positionH relativeFrom="margin">
              <wp:posOffset>1684655</wp:posOffset>
            </wp:positionH>
            <wp:positionV relativeFrom="paragraph">
              <wp:posOffset>1079288</wp:posOffset>
            </wp:positionV>
            <wp:extent cx="2505075" cy="250507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toJet.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05075" cy="2505075"/>
                    </a:xfrm>
                    <a:prstGeom prst="rect">
                      <a:avLst/>
                    </a:prstGeom>
                  </pic:spPr>
                </pic:pic>
              </a:graphicData>
            </a:graphic>
            <wp14:sizeRelH relativeFrom="page">
              <wp14:pctWidth>0</wp14:pctWidth>
            </wp14:sizeRelH>
            <wp14:sizeRelV relativeFrom="page">
              <wp14:pctHeight>0</wp14:pctHeight>
            </wp14:sizeRelV>
          </wp:anchor>
        </w:drawing>
      </w:r>
      <w:r>
        <w:t xml:space="preserve">Na gebruik van de Google Custom Search API kwamen 2 grote nadelen aan het licht. Ten eerste heeft de API een beperking op het aantal </w:t>
      </w:r>
      <w:r w:rsidRPr="001B6358">
        <w:rPr>
          <w:i/>
        </w:rPr>
        <w:t>queries</w:t>
      </w:r>
      <w:r>
        <w:t xml:space="preserve"> dat kan uitgevoerd worden, namelijk 100 per dag. Ten tweede waren de afbeeldingen die werden opgehaald niet zeer bruikbaar. Hieronder worden in figuur 20 enkele afbeeldingen getoond die gevonden werden voor trefwoord ‘Deceuninck – Quick Step’.</w:t>
      </w:r>
    </w:p>
    <w:p w14:paraId="0410F709" w14:textId="77777777" w:rsidR="00CB703D" w:rsidRDefault="00CB703D" w:rsidP="00CB703D">
      <w:pPr>
        <w:spacing w:line="320" w:lineRule="exact"/>
      </w:pPr>
    </w:p>
    <w:p w14:paraId="19E1B3D1" w14:textId="77777777" w:rsidR="00CB703D" w:rsidRDefault="00CB703D" w:rsidP="00CB703D">
      <w:pPr>
        <w:spacing w:line="320" w:lineRule="exact"/>
      </w:pPr>
    </w:p>
    <w:p w14:paraId="02BC1E77" w14:textId="77777777" w:rsidR="00CB703D" w:rsidRPr="00963CB3" w:rsidRDefault="00CB703D" w:rsidP="00CB703D">
      <w:pPr>
        <w:spacing w:line="320" w:lineRule="exact"/>
      </w:pPr>
      <w:r w:rsidRPr="00963CB3">
        <w:t>Ondanks deze nadelen bleek d</w:t>
      </w:r>
      <w:r>
        <w:t>e dataset toch genoeg samples te bevatten, dit dankzij het gebruik van de Flickr API. Tevens was deze evenwichtig verdeeld na het handmatig verzamelen van extra afbeeldingen.</w:t>
      </w:r>
    </w:p>
    <w:p w14:paraId="05E95DED" w14:textId="77777777" w:rsidR="00CB703D" w:rsidRPr="00963CB3" w:rsidRDefault="00CB703D" w:rsidP="00CB703D">
      <w:pPr>
        <w:pStyle w:val="Kop1"/>
      </w:pPr>
      <w:bookmarkStart w:id="83" w:name="_Toc4943411"/>
      <w:bookmarkStart w:id="84" w:name="_Toc18092248"/>
      <w:r w:rsidRPr="00963CB3">
        <w:t>4.5.2 Ophalen data validation set</w:t>
      </w:r>
      <w:bookmarkEnd w:id="83"/>
      <w:bookmarkEnd w:id="84"/>
    </w:p>
    <w:p w14:paraId="64C50465" w14:textId="77777777" w:rsidR="00CB703D" w:rsidRPr="00963CB3" w:rsidRDefault="00CB703D" w:rsidP="00CB703D"/>
    <w:p w14:paraId="75468978" w14:textId="77777777" w:rsidR="00CB703D" w:rsidRDefault="00CB703D" w:rsidP="00CB703D">
      <w:pPr>
        <w:spacing w:line="320" w:lineRule="exact"/>
      </w:pPr>
      <w:r w:rsidRPr="003A4020">
        <w:t>Het opstellen v</w:t>
      </w:r>
      <w:r>
        <w:t xml:space="preserve">an de validation set gebeurde aan de hand van HTML </w:t>
      </w:r>
      <w:r w:rsidRPr="001B6358">
        <w:rPr>
          <w:i/>
        </w:rPr>
        <w:t>scraping</w:t>
      </w:r>
      <w:r>
        <w:t xml:space="preserve">. HTML scraping is een techniek waarbij specifieke data uit een HTML pagina wordt onttrokken. Deze techniek werd in het kader van deze masterproef toegepast om afbeeldingen van renners op te slaan uit de HTML pagina van Google Afbeeldingen. Codevoorbeeld 4 in de appendix toont het script dat hiervoor gebruikt werd. </w:t>
      </w:r>
    </w:p>
    <w:p w14:paraId="2E14BC01" w14:textId="77777777" w:rsidR="00CB703D" w:rsidRDefault="00CB703D" w:rsidP="00CB703D">
      <w:pPr>
        <w:spacing w:line="320" w:lineRule="exact"/>
      </w:pPr>
    </w:p>
    <w:p w14:paraId="6C7D2C21" w14:textId="77777777" w:rsidR="00CB703D" w:rsidRDefault="00CB703D" w:rsidP="00CB703D">
      <w:pPr>
        <w:spacing w:line="320" w:lineRule="exact"/>
      </w:pPr>
      <w:r>
        <w:t>Om de data uit een HTML pagina te onttrekken werd gebruik gemaakt van BeautifulSoup, een Python library die niet alleen data uit HTML, maar ook uit XML pagina’s kan onttrekken. Opdat deze library gebruikt kon worden moest eerst een object aangemaakt worden. De constructor verwachte twee argumenten. Het eerste argument is de URL waarvan de HTML pagina wordt geladen. Het tweede argument is een header waarin het enige verplichte veld, de ‘User-Agent’, ingevuld dient te worden. Om problemen te vermijden werden de meest gebruikte browsers in dit veld ingevuld.</w:t>
      </w:r>
    </w:p>
    <w:p w14:paraId="1912EFEB" w14:textId="77777777" w:rsidR="00CB703D" w:rsidRDefault="00CB703D" w:rsidP="00CB703D">
      <w:pPr>
        <w:spacing w:line="320" w:lineRule="exact"/>
      </w:pPr>
    </w:p>
    <w:p w14:paraId="068ABCA7" w14:textId="77777777" w:rsidR="00CB703D" w:rsidRDefault="00CB703D" w:rsidP="00CB703D">
      <w:pPr>
        <w:spacing w:line="320" w:lineRule="exact"/>
      </w:pPr>
      <w:r>
        <w:t xml:space="preserve">De volgende stap was het analyseren van de HTML pagina van Google Afbeeldingen, op zoek naar het HTML element van een afbeelding dat de bijhorende URL bevatte. </w:t>
      </w:r>
    </w:p>
    <w:p w14:paraId="13740193" w14:textId="77777777" w:rsidR="00CB703D" w:rsidRDefault="00CB703D" w:rsidP="00CB703D"/>
    <w:p w14:paraId="646D3300" w14:textId="77777777" w:rsidR="00CB703D" w:rsidRDefault="00CB703D" w:rsidP="00CB703D">
      <w:r>
        <w:rPr>
          <w:noProof/>
        </w:rPr>
        <w:lastRenderedPageBreak/>
        <mc:AlternateContent>
          <mc:Choice Requires="wps">
            <w:drawing>
              <wp:anchor distT="0" distB="0" distL="114300" distR="114300" simplePos="0" relativeHeight="252075008" behindDoc="0" locked="0" layoutInCell="1" allowOverlap="1" wp14:anchorId="2BDAE671" wp14:editId="07C74702">
                <wp:simplePos x="0" y="0"/>
                <wp:positionH relativeFrom="margin">
                  <wp:posOffset>-1270</wp:posOffset>
                </wp:positionH>
                <wp:positionV relativeFrom="paragraph">
                  <wp:posOffset>1767840</wp:posOffset>
                </wp:positionV>
                <wp:extent cx="6038850" cy="238125"/>
                <wp:effectExtent l="0" t="0" r="0" b="9525"/>
                <wp:wrapTopAndBottom/>
                <wp:docPr id="118" name="Tekstvak 118"/>
                <wp:cNvGraphicFramePr/>
                <a:graphic xmlns:a="http://schemas.openxmlformats.org/drawingml/2006/main">
                  <a:graphicData uri="http://schemas.microsoft.com/office/word/2010/wordprocessingShape">
                    <wps:wsp>
                      <wps:cNvSpPr txBox="1"/>
                      <wps:spPr>
                        <a:xfrm>
                          <a:off x="0" y="0"/>
                          <a:ext cx="6038850" cy="238125"/>
                        </a:xfrm>
                        <a:prstGeom prst="rect">
                          <a:avLst/>
                        </a:prstGeom>
                        <a:solidFill>
                          <a:prstClr val="white"/>
                        </a:solidFill>
                        <a:ln>
                          <a:noFill/>
                        </a:ln>
                      </wps:spPr>
                      <wps:txbx>
                        <w:txbxContent>
                          <w:p w14:paraId="7489BCD1" w14:textId="77777777" w:rsidR="00CB703D" w:rsidRPr="0002576C" w:rsidRDefault="00CB703D" w:rsidP="00CB703D">
                            <w:pPr>
                              <w:pStyle w:val="Bijschrift"/>
                              <w:jc w:val="center"/>
                              <w:rPr>
                                <w:noProof/>
                                <w:color w:val="000000" w:themeColor="text1"/>
                                <w:sz w:val="20"/>
                                <w:szCs w:val="20"/>
                              </w:rPr>
                            </w:pPr>
                            <w:bookmarkStart w:id="85" w:name="_Toc18092188"/>
                            <w:r>
                              <w:t xml:space="preserve">Figuur </w:t>
                            </w:r>
                            <w:r>
                              <w:fldChar w:fldCharType="begin"/>
                            </w:r>
                            <w:r>
                              <w:instrText xml:space="preserve"> SEQ Figuur \* ARABIC </w:instrText>
                            </w:r>
                            <w:r>
                              <w:fldChar w:fldCharType="separate"/>
                            </w:r>
                            <w:r>
                              <w:rPr>
                                <w:noProof/>
                              </w:rPr>
                              <w:t>21</w:t>
                            </w:r>
                            <w:r>
                              <w:rPr>
                                <w:noProof/>
                              </w:rPr>
                              <w:fldChar w:fldCharType="end"/>
                            </w:r>
                            <w:r>
                              <w:t xml:space="preserve"> : HTML Scraping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AE671" id="Tekstvak 118" o:spid="_x0000_s1046" type="#_x0000_t202" style="position:absolute;margin-left:-.1pt;margin-top:139.2pt;width:475.5pt;height:18.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" stroked="f">
                <v:textbox inset="0,0,0,0">
                  <w:txbxContent>
                    <w:p w14:paraId="7489BCD1" w14:textId="77777777" w:rsidR="00CB703D" w:rsidRPr="0002576C" w:rsidRDefault="00CB703D" w:rsidP="00CB703D">
                      <w:pPr>
                        <w:pStyle w:val="Bijschrift"/>
                        <w:jc w:val="center"/>
                        <w:rPr>
                          <w:noProof/>
                          <w:color w:val="000000" w:themeColor="text1"/>
                          <w:sz w:val="20"/>
                          <w:szCs w:val="20"/>
                        </w:rPr>
                      </w:pPr>
                      <w:bookmarkStart w:id="86" w:name="_Toc18092188"/>
                      <w:r>
                        <w:t xml:space="preserve">Figuur </w:t>
                      </w:r>
                      <w:r>
                        <w:fldChar w:fldCharType="begin"/>
                      </w:r>
                      <w:r>
                        <w:instrText xml:space="preserve"> SEQ Figuur \* ARABIC </w:instrText>
                      </w:r>
                      <w:r>
                        <w:fldChar w:fldCharType="separate"/>
                      </w:r>
                      <w:r>
                        <w:rPr>
                          <w:noProof/>
                        </w:rPr>
                        <w:t>21</w:t>
                      </w:r>
                      <w:r>
                        <w:rPr>
                          <w:noProof/>
                        </w:rPr>
                        <w:fldChar w:fldCharType="end"/>
                      </w:r>
                      <w:r>
                        <w:t xml:space="preserve"> : HTML Scraping</w:t>
                      </w:r>
                      <w:bookmarkEnd w:id="86"/>
                    </w:p>
                  </w:txbxContent>
                </v:textbox>
                <w10:wrap type="topAndBottom" anchorx="margin"/>
              </v:shape>
            </w:pict>
          </mc:Fallback>
        </mc:AlternateContent>
      </w:r>
      <w:r>
        <w:rPr>
          <w:noProof/>
        </w:rPr>
        <w:drawing>
          <wp:anchor distT="0" distB="0" distL="114300" distR="114300" simplePos="0" relativeHeight="252035072" behindDoc="0" locked="0" layoutInCell="1" allowOverlap="1" wp14:anchorId="02FBD5EC" wp14:editId="124A6912">
            <wp:simplePos x="0" y="0"/>
            <wp:positionH relativeFrom="margin">
              <wp:align>right</wp:align>
            </wp:positionH>
            <wp:positionV relativeFrom="paragraph">
              <wp:posOffset>0</wp:posOffset>
            </wp:positionV>
            <wp:extent cx="3181350" cy="1711960"/>
            <wp:effectExtent l="0" t="0" r="0" b="2540"/>
            <wp:wrapTopAndBottom/>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se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81350" cy="1711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096" behindDoc="0" locked="0" layoutInCell="1" allowOverlap="1" wp14:anchorId="4BADA312" wp14:editId="5F55B79D">
            <wp:simplePos x="0" y="0"/>
            <wp:positionH relativeFrom="margin">
              <wp:align>left</wp:align>
            </wp:positionH>
            <wp:positionV relativeFrom="paragraph">
              <wp:posOffset>0</wp:posOffset>
            </wp:positionV>
            <wp:extent cx="2400300" cy="168148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a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00300" cy="1681480"/>
                    </a:xfrm>
                    <a:prstGeom prst="rect">
                      <a:avLst/>
                    </a:prstGeom>
                  </pic:spPr>
                </pic:pic>
              </a:graphicData>
            </a:graphic>
            <wp14:sizeRelH relativeFrom="margin">
              <wp14:pctWidth>0</wp14:pctWidth>
            </wp14:sizeRelH>
            <wp14:sizeRelV relativeFrom="margin">
              <wp14:pctHeight>0</wp14:pctHeight>
            </wp14:sizeRelV>
          </wp:anchor>
        </w:drawing>
      </w:r>
    </w:p>
    <w:p w14:paraId="4C4A7598" w14:textId="77777777" w:rsidR="00CB703D" w:rsidRDefault="00CB703D" w:rsidP="00CB703D"/>
    <w:p w14:paraId="5F8E25F4" w14:textId="77777777" w:rsidR="00CB703D" w:rsidRDefault="00CB703D" w:rsidP="00CB703D">
      <w:pPr>
        <w:spacing w:line="320" w:lineRule="exact"/>
      </w:pPr>
      <w:r>
        <w:t>Figuur 21 toont de plaats van de URL in de HTML code, alsook de relatie tussen het HTML bestand en de HTML pagina, geladen door een browser.</w:t>
      </w:r>
    </w:p>
    <w:p w14:paraId="6B52E465" w14:textId="77777777" w:rsidR="00CB703D" w:rsidRDefault="00CB703D" w:rsidP="00CB703D">
      <w:pPr>
        <w:spacing w:line="320" w:lineRule="exact"/>
      </w:pPr>
    </w:p>
    <w:p w14:paraId="6610DFF7" w14:textId="77777777" w:rsidR="00CB703D" w:rsidRDefault="00CB703D" w:rsidP="00CB703D">
      <w:pPr>
        <w:spacing w:line="320" w:lineRule="exact"/>
      </w:pPr>
      <w:r>
        <w:t>Om deze URL op te halen werd de methode find_all opgeroepen op het BeautifulSoup object, deze methode verwachte twee paramaters : het soort HTML element en een conditie om te controleren. Aangezien het gezochte HTML element gekend was, werden deze parameters meegegeven om zo alleen deze elementen (op figuur 23 in het groen omkaderd) terug te geven.</w:t>
      </w:r>
    </w:p>
    <w:p w14:paraId="306CE883" w14:textId="77777777" w:rsidR="00CB703D" w:rsidRDefault="00CB703D" w:rsidP="00CB703D">
      <w:pPr>
        <w:spacing w:line="320" w:lineRule="exact"/>
      </w:pPr>
    </w:p>
    <w:p w14:paraId="5D20C500" w14:textId="77777777" w:rsidR="00CB703D" w:rsidRDefault="00CB703D" w:rsidP="00CB703D">
      <w:pPr>
        <w:spacing w:line="320" w:lineRule="exact"/>
      </w:pPr>
      <w:r>
        <w:t>Van dit HTML element werd vervolgens 2 attributen opgevraagd, respectievelijk ‘ou’ en ‘ity’ welke de link en het type van de afbeelding teruggaven. Hierna werd opnieuw gebruik gemaakt van de Urllib.request module om de gezochte afbeelding lokaal op te slaan.</w:t>
      </w:r>
    </w:p>
    <w:p w14:paraId="4D3281EB" w14:textId="77777777" w:rsidR="00CB703D" w:rsidRDefault="00CB703D" w:rsidP="00CB703D"/>
    <w:p w14:paraId="25AEE3F2" w14:textId="77777777" w:rsidR="00CB703D" w:rsidRDefault="00CB703D" w:rsidP="00CB703D">
      <w:pPr>
        <w:pStyle w:val="Kop1"/>
      </w:pPr>
      <w:bookmarkStart w:id="87" w:name="_Toc18092249"/>
      <w:r>
        <w:t>4.5.3 Manipuleren data via YOLO</w:t>
      </w:r>
      <w:bookmarkEnd w:id="87"/>
    </w:p>
    <w:p w14:paraId="416B9102" w14:textId="77777777" w:rsidR="00CB703D" w:rsidRDefault="00CB703D" w:rsidP="00CB703D"/>
    <w:p w14:paraId="56A6C840" w14:textId="77777777" w:rsidR="00CB703D" w:rsidRDefault="00CB703D" w:rsidP="00CB703D">
      <w:pPr>
        <w:spacing w:line="320" w:lineRule="exact"/>
      </w:pPr>
      <w:r>
        <w:t>Zoals reeds vermeld was het noodzakelijk om de afbeeldingen in de dataset te manipuleren opdat deze enkel nog renners toonden. In een eerste fase werd YOLO gebruikt om de afbeeldingen in de dataset onder te brengen in 2 grote categorieën : ‘wielrenner’ en ‘niet wielrenner’. Alhoewel dit in principe niet nodig was, gaf dit een beeld over hoeveel opgehaalde data effectief bruikbaar was en of de gebruikte technieken dus wel efficiënt waren.</w:t>
      </w:r>
    </w:p>
    <w:p w14:paraId="575D26E0" w14:textId="77777777" w:rsidR="00CB703D" w:rsidRDefault="00CB703D" w:rsidP="00CB703D">
      <w:pPr>
        <w:spacing w:line="320" w:lineRule="exact"/>
      </w:pPr>
    </w:p>
    <w:p w14:paraId="2BA9413C" w14:textId="77777777" w:rsidR="00CB703D" w:rsidRDefault="00CB703D" w:rsidP="00CB703D">
      <w:pPr>
        <w:spacing w:line="320" w:lineRule="exact"/>
      </w:pPr>
      <w:r>
        <w:t xml:space="preserve">Eenmaal deze onderverdeling bereikt was, werden de resterende afbeeldingen in de categorie ‘wielrenner’ verder verwerkt. Deze afbeeldingen bevatten namelijk wielrenners, maar de afbeelding was niet van voldoende kwaliteit om deel uit te maken van de dataset, ongeacht training of validation set. Kwaliteit slaat hierbij niet op de zuiverheid van de afbeelding, maar eerder op de inhoud ervan. </w:t>
      </w:r>
    </w:p>
    <w:p w14:paraId="173856D1" w14:textId="77777777" w:rsidR="00CB703D" w:rsidRDefault="00CB703D" w:rsidP="00CB703D">
      <w:pPr>
        <w:spacing w:line="320" w:lineRule="exact"/>
      </w:pPr>
    </w:p>
    <w:p w14:paraId="6767565B" w14:textId="77777777" w:rsidR="00CB703D" w:rsidRDefault="00CB703D" w:rsidP="00CB703D">
      <w:pPr>
        <w:spacing w:line="320" w:lineRule="exact"/>
      </w:pPr>
      <w:r>
        <w:t xml:space="preserve">Elke afbeelding in de dataset dient exact één renner te tonen, zonder zijn omgeving. De reden hiervoor is eenvoudig. Stel dat de dataset bestaat uit 1000 afbeeldingen, evenwaardig verdeeld over de verschillende klassen, die elk één renner tonen in een bepaalde omgeving. </w:t>
      </w:r>
    </w:p>
    <w:p w14:paraId="0268D760" w14:textId="77777777" w:rsidR="00CB703D" w:rsidRDefault="00CB703D" w:rsidP="00CB703D">
      <w:pPr>
        <w:spacing w:line="320" w:lineRule="exact"/>
      </w:pPr>
      <w:r>
        <w:lastRenderedPageBreak/>
        <w:t xml:space="preserve">Een omgeving kan een snelweg zijn waarbij in de achtergrond andere renners zichtbaar zijn of een aardeweg tijdens een beklimming in een Italiaanse klassieker. In elk geval zal de aanwezigheid van deze omgeving, of dus de achtergrond van de afbeelding, een effect hebben op het leerproces van het model. </w:t>
      </w:r>
    </w:p>
    <w:p w14:paraId="0B1B2A16" w14:textId="77777777" w:rsidR="00CB703D" w:rsidRDefault="00CB703D" w:rsidP="00CB703D">
      <w:pPr>
        <w:spacing w:line="320" w:lineRule="exact"/>
      </w:pPr>
    </w:p>
    <w:p w14:paraId="2C2A47EA" w14:textId="77777777" w:rsidR="00CB703D" w:rsidRDefault="00CB703D" w:rsidP="00CB703D">
      <w:pPr>
        <w:spacing w:line="320" w:lineRule="exact"/>
      </w:pPr>
      <w:r>
        <w:t>Het model is, zoals eerder aangehaald, namelijk een black box die elk mogelijk patroon wens te herkennen. Deze herkenbare patronen zijn niet beperkt tot de renner die in de voorgrond van de afbeelding getoond wordt, maar zullen verspreid zijn over de volledige afbeelding aangezien het model zoveel mogelijk patronen wenst te herkennen. Om zo weinig mogelijk nutteloze patronen in de achtergrond te ontdekken of om met andere woorden het model tegen zichzelf te beschermen, is het beter om de achtergrond van een afbeelding niet op te nemen in de uiteindelijke dataset.</w:t>
      </w:r>
    </w:p>
    <w:p w14:paraId="6D15B622" w14:textId="77777777" w:rsidR="00CB703D" w:rsidRDefault="00CB703D" w:rsidP="00CB703D">
      <w:pPr>
        <w:spacing w:line="320" w:lineRule="exact"/>
      </w:pPr>
    </w:p>
    <w:p w14:paraId="74F93B02" w14:textId="77777777" w:rsidR="00CB703D" w:rsidRDefault="00CB703D" w:rsidP="00CB703D">
      <w:pPr>
        <w:spacing w:line="320" w:lineRule="exact"/>
      </w:pPr>
      <w:r>
        <w:t>Hieruit volgt dat er dus een methode gezocht moest worden om de renner en de achtergrond van de afbeelding van elkaar te scheiden. Hiervoor werd YOLO gebruikt. Codevoorbeeld 5 in de appendix toont het gebruikte algoritme.</w:t>
      </w:r>
    </w:p>
    <w:p w14:paraId="1859BFAE" w14:textId="77777777" w:rsidR="00CB703D" w:rsidRDefault="00CB703D" w:rsidP="00CB703D"/>
    <w:p w14:paraId="461B24BE" w14:textId="77777777" w:rsidR="00CB703D" w:rsidRDefault="00CB703D" w:rsidP="00CB703D">
      <w:pPr>
        <w:spacing w:line="320" w:lineRule="exact"/>
      </w:pPr>
      <w:r>
        <w:t>YOLO voerde eerst voorbereidend werk uit waarbij de afbeelding werd geanalyseerd en de verschillende objecten geïdentificeerd werden aan de hand van de corresponderende bounding boxes, zoals getoond in figuur 19. De list out_classes bevatte alle gedetecteerde klassen in de afbeelding. Aangezien dit algoritme enkel diende om wielrenners te identificeren was een afbeelding bruikbaar als en alleen als deze een persoon en fiets bevatte.</w:t>
      </w:r>
    </w:p>
    <w:p w14:paraId="1A5D5F26" w14:textId="77777777" w:rsidR="00CB703D" w:rsidRDefault="00CB703D" w:rsidP="00CB703D">
      <w:pPr>
        <w:spacing w:line="320" w:lineRule="exact"/>
      </w:pPr>
    </w:p>
    <w:p w14:paraId="0B17EB48" w14:textId="77777777" w:rsidR="00CB703D" w:rsidRDefault="00CB703D" w:rsidP="00CB703D">
      <w:pPr>
        <w:spacing w:line="320" w:lineRule="exact"/>
      </w:pPr>
      <w:r>
        <w:t>YOLO vertaalt elke klasse naar een id, waarbij deze van de klassen persoon en fiets respectievelijk 0 en 1 zijn. Aldus werd eerst gecontroleerd of in de afbeelding een persoon en fiets gedetecteerd waren. Na het bijhouden van de index van de gedetecteerde personen en fietsen in de list out_classes, werden deze gebruikt om de coördinaten van de corresponderende bounding boxes op te halen. Op basis hiervan werd de relatieve positie van persoon en fiets gespiegeld aan deze van een wielrenner. Deze relatieve positie van wielrenner tot fiets werd geëvalueerd aan de hand van de volgende 2 predicaten :</w:t>
      </w:r>
    </w:p>
    <w:p w14:paraId="2FA9DEA8" w14:textId="77777777" w:rsidR="00CB703D" w:rsidRDefault="00CB703D" w:rsidP="00CB703D">
      <w:pPr>
        <w:spacing w:line="320" w:lineRule="exact"/>
      </w:pPr>
    </w:p>
    <w:p w14:paraId="22CFA109" w14:textId="77777777" w:rsidR="00CB703D" w:rsidRDefault="00CB703D" w:rsidP="00CB703D">
      <w:pPr>
        <w:pStyle w:val="Lijstalinea"/>
        <w:numPr>
          <w:ilvl w:val="0"/>
          <w:numId w:val="23"/>
        </w:numPr>
        <w:spacing w:line="320" w:lineRule="exact"/>
      </w:pPr>
      <w:r>
        <w:t>Het horizontale midden van de bounding box van de wielrenner ligt tussen de horizontale uitersten van de bounding box van de fiets</w:t>
      </w:r>
    </w:p>
    <w:p w14:paraId="12618D1F" w14:textId="77777777" w:rsidR="00CB703D" w:rsidRDefault="00CB703D" w:rsidP="00CB703D">
      <w:pPr>
        <w:pStyle w:val="Lijstalinea"/>
        <w:numPr>
          <w:ilvl w:val="0"/>
          <w:numId w:val="23"/>
        </w:numPr>
        <w:spacing w:line="320" w:lineRule="exact"/>
      </w:pPr>
      <w:r>
        <w:t>De laagste grens van de bounding box van de fiets ligt boven het verticale midden van de bounding box van de wielrenner</w:t>
      </w:r>
    </w:p>
    <w:p w14:paraId="436F903D" w14:textId="77777777" w:rsidR="00CB703D" w:rsidRDefault="00CB703D" w:rsidP="00CB703D">
      <w:pPr>
        <w:spacing w:line="320" w:lineRule="exact"/>
      </w:pPr>
    </w:p>
    <w:p w14:paraId="29FD53EC" w14:textId="77777777" w:rsidR="00CB703D" w:rsidRDefault="00CB703D" w:rsidP="00CB703D">
      <w:pPr>
        <w:spacing w:line="320" w:lineRule="exact"/>
      </w:pPr>
      <w:r>
        <w:t>Merk op dat de oorsprong van het assenstelsel linksboven ligt, waardoor de y-coördinaten geïnverteerd zijn. Indien een persoon en een fiets voldeden aan deze twee voorwaarden werd de index van de persoon opgeslagen in een nieuwe list, genaamd riderscrop. Deze list bevatte op het einde van het algoritme de indices van alle renners die gedetecteerd werden in een afbeelding.</w:t>
      </w:r>
    </w:p>
    <w:p w14:paraId="76893D74" w14:textId="77777777" w:rsidR="00CB703D" w:rsidRDefault="00CB703D" w:rsidP="00CB703D">
      <w:pPr>
        <w:spacing w:line="320" w:lineRule="exact"/>
      </w:pPr>
    </w:p>
    <w:p w14:paraId="0A07783D" w14:textId="77777777" w:rsidR="00CB703D" w:rsidRDefault="00CB703D" w:rsidP="00CB703D">
      <w:pPr>
        <w:spacing w:line="320" w:lineRule="exact"/>
      </w:pPr>
    </w:p>
    <w:p w14:paraId="5B9C819E" w14:textId="77777777" w:rsidR="00CB703D" w:rsidRDefault="00CB703D" w:rsidP="00CB703D">
      <w:pPr>
        <w:spacing w:line="320" w:lineRule="exact"/>
      </w:pPr>
      <w:r>
        <w:lastRenderedPageBreak/>
        <w:t>De voorlaatste stap in dit algoritme was controleren of de gevonden renner de moeite waard was om toe te voegen aan de dataset. Indien de bounding box van een gevonden renner een relatief kleine oppervlakte van de oorspronkelijke afbeelding innam, was de kans groot dat de kwaliteit van dat deel van de afbeelding te slecht zou zijn om het model ten goede te komen. Indien de breedte en hoogte van de bounding box van een renner respectievelijk minimaal 1/20</w:t>
      </w:r>
      <w:r w:rsidRPr="00760A7A">
        <w:rPr>
          <w:vertAlign w:val="superscript"/>
        </w:rPr>
        <w:t>ste</w:t>
      </w:r>
      <w:r>
        <w:t xml:space="preserve"> en 1/5</w:t>
      </w:r>
      <w:r w:rsidRPr="00760A7A">
        <w:rPr>
          <w:vertAlign w:val="superscript"/>
        </w:rPr>
        <w:t>de</w:t>
      </w:r>
      <w:r>
        <w:t xml:space="preserve"> van de corresponderende dimensies van de afbeelding bedroegen, werd de renner toegevoegd aan de dataset.</w:t>
      </w:r>
    </w:p>
    <w:p w14:paraId="1E2572DA" w14:textId="77777777" w:rsidR="00CB703D" w:rsidRDefault="00CB703D" w:rsidP="00CB703D">
      <w:pPr>
        <w:spacing w:line="320" w:lineRule="exact"/>
      </w:pPr>
    </w:p>
    <w:p w14:paraId="1DB3D09E" w14:textId="77777777" w:rsidR="00CB703D" w:rsidRDefault="00CB703D" w:rsidP="00CB703D">
      <w:pPr>
        <w:spacing w:line="320" w:lineRule="exact"/>
      </w:pPr>
      <w:r>
        <w:t>De laatste stap was het bijsnijden van de afbeelding, dit gebeurde op basis van de coördinaten van de gevonden renner.</w:t>
      </w:r>
    </w:p>
    <w:p w14:paraId="1656F273" w14:textId="77777777" w:rsidR="00CB703D" w:rsidRDefault="00CB703D" w:rsidP="00CB703D">
      <w:pPr>
        <w:pStyle w:val="Kop1"/>
      </w:pPr>
      <w:bookmarkStart w:id="88" w:name="_4.6_Eindresultaten"/>
      <w:bookmarkStart w:id="89" w:name="_Toc18092250"/>
      <w:bookmarkEnd w:id="88"/>
      <w:r>
        <w:rPr>
          <w:noProof/>
        </w:rPr>
        <mc:AlternateContent>
          <mc:Choice Requires="wps">
            <w:drawing>
              <wp:anchor distT="0" distB="0" distL="114300" distR="114300" simplePos="0" relativeHeight="252076032" behindDoc="0" locked="0" layoutInCell="1" allowOverlap="1" wp14:anchorId="7671E636" wp14:editId="0A99A034">
                <wp:simplePos x="0" y="0"/>
                <wp:positionH relativeFrom="margin">
                  <wp:posOffset>168275</wp:posOffset>
                </wp:positionH>
                <wp:positionV relativeFrom="paragraph">
                  <wp:posOffset>2380615</wp:posOffset>
                </wp:positionV>
                <wp:extent cx="5857875" cy="191770"/>
                <wp:effectExtent l="0" t="0" r="9525" b="0"/>
                <wp:wrapTopAndBottom/>
                <wp:docPr id="119" name="Tekstvak 119"/>
                <wp:cNvGraphicFramePr/>
                <a:graphic xmlns:a="http://schemas.openxmlformats.org/drawingml/2006/main">
                  <a:graphicData uri="http://schemas.microsoft.com/office/word/2010/wordprocessingShape">
                    <wps:wsp>
                      <wps:cNvSpPr txBox="1"/>
                      <wps:spPr>
                        <a:xfrm>
                          <a:off x="0" y="0"/>
                          <a:ext cx="5857875" cy="191770"/>
                        </a:xfrm>
                        <a:prstGeom prst="rect">
                          <a:avLst/>
                        </a:prstGeom>
                        <a:solidFill>
                          <a:prstClr val="white"/>
                        </a:solidFill>
                        <a:ln>
                          <a:noFill/>
                        </a:ln>
                      </wps:spPr>
                      <wps:txbx>
                        <w:txbxContent>
                          <w:p w14:paraId="018D5238" w14:textId="77777777" w:rsidR="00CB703D" w:rsidRPr="001E7226" w:rsidRDefault="00CB703D" w:rsidP="00CB703D">
                            <w:pPr>
                              <w:pStyle w:val="Bijschrift"/>
                              <w:jc w:val="center"/>
                              <w:rPr>
                                <w:noProof/>
                                <w:color w:val="000000" w:themeColor="text1"/>
                                <w:sz w:val="20"/>
                                <w:szCs w:val="20"/>
                              </w:rPr>
                            </w:pPr>
                            <w:bookmarkStart w:id="90" w:name="_Toc18092189"/>
                            <w:r>
                              <w:t xml:space="preserve">Figuur </w:t>
                            </w:r>
                            <w:r>
                              <w:fldChar w:fldCharType="begin"/>
                            </w:r>
                            <w:r>
                              <w:instrText xml:space="preserve"> SEQ Figuur \* ARABIC </w:instrText>
                            </w:r>
                            <w:r>
                              <w:fldChar w:fldCharType="separate"/>
                            </w:r>
                            <w:r>
                              <w:rPr>
                                <w:noProof/>
                              </w:rPr>
                              <w:t>22</w:t>
                            </w:r>
                            <w:r>
                              <w:rPr>
                                <w:noProof/>
                              </w:rPr>
                              <w:fldChar w:fldCharType="end"/>
                            </w:r>
                            <w:r>
                              <w:t xml:space="preserve"> : eindresultaten classificatiemodel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1E636" id="Tekstvak 119" o:spid="_x0000_s1047" type="#_x0000_t202" style="position:absolute;margin-left:13.25pt;margin-top:187.45pt;width:461.25pt;height:15.1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" stroked="f">
                <v:textbox inset="0,0,0,0">
                  <w:txbxContent>
                    <w:p w14:paraId="018D5238" w14:textId="77777777" w:rsidR="00CB703D" w:rsidRPr="001E7226" w:rsidRDefault="00CB703D" w:rsidP="00CB703D">
                      <w:pPr>
                        <w:pStyle w:val="Bijschrift"/>
                        <w:jc w:val="center"/>
                        <w:rPr>
                          <w:noProof/>
                          <w:color w:val="000000" w:themeColor="text1"/>
                          <w:sz w:val="20"/>
                          <w:szCs w:val="20"/>
                        </w:rPr>
                      </w:pPr>
                      <w:bookmarkStart w:id="91" w:name="_Toc18092189"/>
                      <w:r>
                        <w:t xml:space="preserve">Figuur </w:t>
                      </w:r>
                      <w:r>
                        <w:fldChar w:fldCharType="begin"/>
                      </w:r>
                      <w:r>
                        <w:instrText xml:space="preserve"> SEQ Figuur \* ARABIC </w:instrText>
                      </w:r>
                      <w:r>
                        <w:fldChar w:fldCharType="separate"/>
                      </w:r>
                      <w:r>
                        <w:rPr>
                          <w:noProof/>
                        </w:rPr>
                        <w:t>22</w:t>
                      </w:r>
                      <w:r>
                        <w:rPr>
                          <w:noProof/>
                        </w:rPr>
                        <w:fldChar w:fldCharType="end"/>
                      </w:r>
                      <w:r>
                        <w:t xml:space="preserve"> : eindresultaten classificatiemodel</w:t>
                      </w:r>
                      <w:bookmarkEnd w:id="91"/>
                    </w:p>
                  </w:txbxContent>
                </v:textbox>
                <w10:wrap type="topAndBottom" anchorx="margin"/>
              </v:shape>
            </w:pict>
          </mc:Fallback>
        </mc:AlternateContent>
      </w:r>
      <w:r>
        <w:rPr>
          <w:noProof/>
        </w:rPr>
        <w:drawing>
          <wp:anchor distT="0" distB="0" distL="114300" distR="114300" simplePos="0" relativeHeight="252092416" behindDoc="0" locked="0" layoutInCell="1" allowOverlap="1" wp14:anchorId="42A3A4A9" wp14:editId="1AF0C2F6">
            <wp:simplePos x="0" y="0"/>
            <wp:positionH relativeFrom="margin">
              <wp:posOffset>2626360</wp:posOffset>
            </wp:positionH>
            <wp:positionV relativeFrom="paragraph">
              <wp:posOffset>1275715</wp:posOffset>
            </wp:positionV>
            <wp:extent cx="771525" cy="191770"/>
            <wp:effectExtent l="0" t="0" r="9525"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gen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71525" cy="191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2174097F" wp14:editId="7B9D1477">
            <wp:simplePos x="0" y="0"/>
            <wp:positionH relativeFrom="margin">
              <wp:posOffset>0</wp:posOffset>
            </wp:positionH>
            <wp:positionV relativeFrom="paragraph">
              <wp:posOffset>479425</wp:posOffset>
            </wp:positionV>
            <wp:extent cx="2581275" cy="18097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1_acc.png"/>
                    <pic:cNvPicPr/>
                  </pic:nvPicPr>
                  <pic:blipFill>
                    <a:blip r:embed="rId99">
                      <a:extLst>
                        <a:ext uri="{28A0092B-C50C-407E-A947-70E740481C1C}">
                          <a14:useLocalDpi xmlns:a14="http://schemas.microsoft.com/office/drawing/2010/main" val="0"/>
                        </a:ext>
                      </a:extLst>
                    </a:blip>
                    <a:stretch>
                      <a:fillRect/>
                    </a:stretch>
                  </pic:blipFill>
                  <pic:spPr>
                    <a:xfrm>
                      <a:off x="0" y="0"/>
                      <a:ext cx="2581275" cy="1809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0368" behindDoc="0" locked="0" layoutInCell="1" allowOverlap="1" wp14:anchorId="5427166F" wp14:editId="7A948E3E">
            <wp:simplePos x="0" y="0"/>
            <wp:positionH relativeFrom="margin">
              <wp:posOffset>3495675</wp:posOffset>
            </wp:positionH>
            <wp:positionV relativeFrom="paragraph">
              <wp:posOffset>479425</wp:posOffset>
            </wp:positionV>
            <wp:extent cx="2535555" cy="1800225"/>
            <wp:effectExtent l="0" t="0" r="0" b="9525"/>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1_loss.png"/>
                    <pic:cNvPicPr/>
                  </pic:nvPicPr>
                  <pic:blipFill>
                    <a:blip r:embed="rId100">
                      <a:extLst>
                        <a:ext uri="{28A0092B-C50C-407E-A947-70E740481C1C}">
                          <a14:useLocalDpi xmlns:a14="http://schemas.microsoft.com/office/drawing/2010/main" val="0"/>
                        </a:ext>
                      </a:extLst>
                    </a:blip>
                    <a:stretch>
                      <a:fillRect/>
                    </a:stretch>
                  </pic:blipFill>
                  <pic:spPr>
                    <a:xfrm>
                      <a:off x="0" y="0"/>
                      <a:ext cx="2535555" cy="1800225"/>
                    </a:xfrm>
                    <a:prstGeom prst="rect">
                      <a:avLst/>
                    </a:prstGeom>
                  </pic:spPr>
                </pic:pic>
              </a:graphicData>
            </a:graphic>
            <wp14:sizeRelH relativeFrom="margin">
              <wp14:pctWidth>0</wp14:pctWidth>
            </wp14:sizeRelH>
            <wp14:sizeRelV relativeFrom="margin">
              <wp14:pctHeight>0</wp14:pctHeight>
            </wp14:sizeRelV>
          </wp:anchor>
        </w:drawing>
      </w:r>
      <w:r>
        <w:t>4.6 Eindresultaten</w:t>
      </w:r>
      <w:bookmarkEnd w:id="89"/>
    </w:p>
    <w:p w14:paraId="209FF055" w14:textId="77777777" w:rsidR="00CB703D" w:rsidRDefault="00CB703D" w:rsidP="00CB703D"/>
    <w:p w14:paraId="32D3BC74" w14:textId="77777777" w:rsidR="00CB703D" w:rsidRDefault="00CB703D" w:rsidP="00CB703D">
      <w:pPr>
        <w:spacing w:line="320" w:lineRule="exact"/>
      </w:pPr>
      <w:r>
        <w:t>Na het aanpassen van de dataset en het model werd een nieuwe test uitgevoerd. Deze resultaten, getoond in figuur 22, toonden een opmerkelijke verbetering tegenover het vorige model. Zo was tijdens de training en validation fase de accuracy gestegen tot respectievelijk 72,25% en 73,91%. Merk op dat deze laatste waarde, de maximale accuracy bereikt tijdens de validation fase, niet voorkwam op het einde van de validation fase. Zoals de bovenstaande grafiek toont werd deze waarde bereikt na de 8</w:t>
      </w:r>
      <w:r w:rsidRPr="00B21698">
        <w:rPr>
          <w:vertAlign w:val="superscript"/>
        </w:rPr>
        <w:t>ste</w:t>
      </w:r>
      <w:r>
        <w:t xml:space="preserve"> epoch. Hierna daalde deze waarde in opeenvolgende epochs tot 68,19% en 62,28%.</w:t>
      </w:r>
    </w:p>
    <w:p w14:paraId="7FF1843B" w14:textId="77777777" w:rsidR="00CB703D" w:rsidRDefault="00CB703D" w:rsidP="00CB703D">
      <w:pPr>
        <w:spacing w:line="320" w:lineRule="exact"/>
      </w:pPr>
    </w:p>
    <w:p w14:paraId="6F6AC052" w14:textId="77777777" w:rsidR="00CB703D" w:rsidRDefault="00CB703D" w:rsidP="00CB703D">
      <w:pPr>
        <w:spacing w:line="320" w:lineRule="exact"/>
      </w:pPr>
      <w:r>
        <w:t>Een verklaring voor deze dalende trend werd gevonden door het verder analyseren van de laatste twee epochs. Zo valt op dat tijdens de laatste twee epochs de training accuracy bleef stijgen, terwijl deze validation accuracy daalde. Als gevolg hiervan werd geconcludeerd dat overfitting de oorzaak was van deze dalende trend. De redenering die hieraan voorafging was de volgende.</w:t>
      </w:r>
    </w:p>
    <w:p w14:paraId="6D60F16A" w14:textId="77777777" w:rsidR="00CB703D" w:rsidRDefault="00CB703D" w:rsidP="00CB703D">
      <w:pPr>
        <w:spacing w:line="320" w:lineRule="exact"/>
      </w:pPr>
    </w:p>
    <w:p w14:paraId="3B1A5171" w14:textId="77777777" w:rsidR="00CB703D" w:rsidRDefault="00CB703D" w:rsidP="00CB703D">
      <w:pPr>
        <w:spacing w:line="320" w:lineRule="exact"/>
      </w:pPr>
      <w:r>
        <w:t xml:space="preserve">Aangezien de training accuracy bleef stijgen, betekende dit dat het model er succesvol in slaagde nieuwe patronen te ontdekken in de dataset welke toelieten de verschillende afbeeldingen met een hoger succespercentage toe te wijzen aan de corresponderende klassen. Ondanks deze nieuw ontdekte patronen daalde de validation accuracy. </w:t>
      </w:r>
    </w:p>
    <w:p w14:paraId="7BB31F1C" w14:textId="77777777" w:rsidR="00CB703D" w:rsidRDefault="00CB703D" w:rsidP="00CB703D">
      <w:pPr>
        <w:spacing w:line="320" w:lineRule="exact"/>
      </w:pPr>
      <w:r>
        <w:lastRenderedPageBreak/>
        <w:t xml:space="preserve">De enige mogelijke verklaring hiervoor was dat de ontdekte patronen niet voorkwamen in de validation set, want indien ze daar wel voorkwamen zou ook de validation accuracy gestegen zijn. De ontdekte patronen waren met andere woorden uniek aan de training set of dus te wijten aan toevallig aanwezige patronen in die specifieke verzameling data. Aldus leed het model opnieuw aan overfitting.  </w:t>
      </w:r>
    </w:p>
    <w:p w14:paraId="21BD64D1" w14:textId="77777777" w:rsidR="00CB703D" w:rsidRPr="00695027" w:rsidRDefault="00CB703D" w:rsidP="00CB703D"/>
    <w:p w14:paraId="79D17246" w14:textId="77777777" w:rsidR="00CB703D" w:rsidRDefault="00CB703D" w:rsidP="00CB703D">
      <w:pPr>
        <w:pStyle w:val="Kop1"/>
      </w:pPr>
      <w:bookmarkStart w:id="92" w:name="_Toc18092251"/>
      <w:r>
        <w:t>Hoofdstuk 5 : Regressie</w:t>
      </w:r>
      <w:bookmarkEnd w:id="92"/>
    </w:p>
    <w:p w14:paraId="7319EB27" w14:textId="77777777" w:rsidR="00CB703D" w:rsidRDefault="00CB703D" w:rsidP="00CB703D"/>
    <w:p w14:paraId="445F1D98" w14:textId="77777777" w:rsidR="00CB703D" w:rsidRDefault="00CB703D" w:rsidP="00CB703D">
      <w:pPr>
        <w:spacing w:line="320" w:lineRule="exact"/>
      </w:pPr>
      <w:r>
        <w:rPr>
          <w:noProof/>
        </w:rPr>
        <mc:AlternateContent>
          <mc:Choice Requires="wps">
            <w:drawing>
              <wp:anchor distT="0" distB="0" distL="114300" distR="114300" simplePos="0" relativeHeight="252039168" behindDoc="0" locked="0" layoutInCell="1" allowOverlap="1" wp14:anchorId="3021CC46" wp14:editId="1BA654B3">
                <wp:simplePos x="0" y="0"/>
                <wp:positionH relativeFrom="margin">
                  <wp:align>center</wp:align>
                </wp:positionH>
                <wp:positionV relativeFrom="paragraph">
                  <wp:posOffset>5746538</wp:posOffset>
                </wp:positionV>
                <wp:extent cx="6705600" cy="635"/>
                <wp:effectExtent l="0" t="0" r="0" b="8255"/>
                <wp:wrapTopAndBottom/>
                <wp:docPr id="77" name="Tekstvak 77"/>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14:paraId="50AA90D9" w14:textId="77777777" w:rsidR="00CB703D" w:rsidRPr="00124EEF" w:rsidRDefault="00CB703D" w:rsidP="00CB703D">
                            <w:pPr>
                              <w:pStyle w:val="Bijschrift"/>
                              <w:jc w:val="center"/>
                              <w:rPr>
                                <w:noProof/>
                                <w:color w:val="000000" w:themeColor="text1"/>
                                <w:sz w:val="20"/>
                                <w:szCs w:val="20"/>
                              </w:rPr>
                            </w:pPr>
                            <w:bookmarkStart w:id="93" w:name="_Toc18092190"/>
                            <w:r>
                              <w:t xml:space="preserve">Figuur </w:t>
                            </w:r>
                            <w:r>
                              <w:fldChar w:fldCharType="begin"/>
                            </w:r>
                            <w:r>
                              <w:instrText xml:space="preserve"> SEQ Figuur \* ARABIC </w:instrText>
                            </w:r>
                            <w:r>
                              <w:fldChar w:fldCharType="separate"/>
                            </w:r>
                            <w:r>
                              <w:rPr>
                                <w:noProof/>
                              </w:rPr>
                              <w:t>23</w:t>
                            </w:r>
                            <w:r>
                              <w:rPr>
                                <w:noProof/>
                              </w:rPr>
                              <w:fldChar w:fldCharType="end"/>
                            </w:r>
                            <w:r>
                              <w:rPr>
                                <w:noProof/>
                              </w:rPr>
                              <w:t xml:space="preserve"> : voorbeelden uitvoer regressie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1CC46" id="Tekstvak 77" o:spid="_x0000_s1048" type="#_x0000_t202" style="position:absolute;margin-left:0;margin-top:452.5pt;width:528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" stroked="f">
                <v:textbox style="mso-fit-shape-to-text:t" inset="0,0,0,0">
                  <w:txbxContent>
                    <w:p w14:paraId="50AA90D9" w14:textId="77777777" w:rsidR="00CB703D" w:rsidRPr="00124EEF" w:rsidRDefault="00CB703D" w:rsidP="00CB703D">
                      <w:pPr>
                        <w:pStyle w:val="Bijschrift"/>
                        <w:jc w:val="center"/>
                        <w:rPr>
                          <w:noProof/>
                          <w:color w:val="000000" w:themeColor="text1"/>
                          <w:sz w:val="20"/>
                          <w:szCs w:val="20"/>
                        </w:rPr>
                      </w:pPr>
                      <w:bookmarkStart w:id="94" w:name="_Toc18092190"/>
                      <w:r>
                        <w:t xml:space="preserve">Figuur </w:t>
                      </w:r>
                      <w:r>
                        <w:fldChar w:fldCharType="begin"/>
                      </w:r>
                      <w:r>
                        <w:instrText xml:space="preserve"> SEQ Figuur \* ARABIC </w:instrText>
                      </w:r>
                      <w:r>
                        <w:fldChar w:fldCharType="separate"/>
                      </w:r>
                      <w:r>
                        <w:rPr>
                          <w:noProof/>
                        </w:rPr>
                        <w:t>23</w:t>
                      </w:r>
                      <w:r>
                        <w:rPr>
                          <w:noProof/>
                        </w:rPr>
                        <w:fldChar w:fldCharType="end"/>
                      </w:r>
                      <w:r>
                        <w:rPr>
                          <w:noProof/>
                        </w:rPr>
                        <w:t xml:space="preserve"> : voorbeelden uitvoer regressie</w:t>
                      </w:r>
                      <w:bookmarkEnd w:id="94"/>
                    </w:p>
                  </w:txbxContent>
                </v:textbox>
                <w10:wrap type="topAndBottom" anchorx="margin"/>
              </v:shape>
            </w:pict>
          </mc:Fallback>
        </mc:AlternateContent>
      </w:r>
      <w:r>
        <w:rPr>
          <w:noProof/>
        </w:rPr>
        <w:drawing>
          <wp:anchor distT="0" distB="0" distL="114300" distR="114300" simplePos="0" relativeHeight="252038144" behindDoc="0" locked="0" layoutInCell="1" allowOverlap="1" wp14:anchorId="570C2481" wp14:editId="07E13BAA">
            <wp:simplePos x="0" y="0"/>
            <wp:positionH relativeFrom="margin">
              <wp:align>right</wp:align>
            </wp:positionH>
            <wp:positionV relativeFrom="paragraph">
              <wp:posOffset>3454400</wp:posOffset>
            </wp:positionV>
            <wp:extent cx="6033770" cy="2170430"/>
            <wp:effectExtent l="0" t="0" r="5080" b="127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gression_1.png"/>
                    <pic:cNvPicPr/>
                  </pic:nvPicPr>
                  <pic:blipFill>
                    <a:blip r:embed="rId101">
                      <a:extLst>
                        <a:ext uri="{28A0092B-C50C-407E-A947-70E740481C1C}">
                          <a14:useLocalDpi xmlns:a14="http://schemas.microsoft.com/office/drawing/2010/main" val="0"/>
                        </a:ext>
                      </a:extLst>
                    </a:blip>
                    <a:stretch>
                      <a:fillRect/>
                    </a:stretch>
                  </pic:blipFill>
                  <pic:spPr>
                    <a:xfrm>
                      <a:off x="0" y="0"/>
                      <a:ext cx="6033770" cy="2170430"/>
                    </a:xfrm>
                    <a:prstGeom prst="rect">
                      <a:avLst/>
                    </a:prstGeom>
                  </pic:spPr>
                </pic:pic>
              </a:graphicData>
            </a:graphic>
          </wp:anchor>
        </w:drawing>
      </w:r>
      <w:r>
        <w:rPr>
          <w:noProof/>
        </w:rPr>
        <w:drawing>
          <wp:anchor distT="0" distB="0" distL="114300" distR="114300" simplePos="0" relativeHeight="252037120" behindDoc="0" locked="0" layoutInCell="1" allowOverlap="1" wp14:anchorId="66BA9138" wp14:editId="1E61EE7B">
            <wp:simplePos x="0" y="0"/>
            <wp:positionH relativeFrom="margin">
              <wp:align>left</wp:align>
            </wp:positionH>
            <wp:positionV relativeFrom="paragraph">
              <wp:posOffset>848178</wp:posOffset>
            </wp:positionV>
            <wp:extent cx="6033770" cy="2244725"/>
            <wp:effectExtent l="0" t="0" r="5080" b="3175"/>
            <wp:wrapTopAndBottom/>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gression_2.png"/>
                    <pic:cNvPicPr/>
                  </pic:nvPicPr>
                  <pic:blipFill>
                    <a:blip r:embed="rId102">
                      <a:extLst>
                        <a:ext uri="{28A0092B-C50C-407E-A947-70E740481C1C}">
                          <a14:useLocalDpi xmlns:a14="http://schemas.microsoft.com/office/drawing/2010/main" val="0"/>
                        </a:ext>
                      </a:extLst>
                    </a:blip>
                    <a:stretch>
                      <a:fillRect/>
                    </a:stretch>
                  </pic:blipFill>
                  <pic:spPr>
                    <a:xfrm>
                      <a:off x="0" y="0"/>
                      <a:ext cx="6033770" cy="2244725"/>
                    </a:xfrm>
                    <a:prstGeom prst="rect">
                      <a:avLst/>
                    </a:prstGeom>
                  </pic:spPr>
                </pic:pic>
              </a:graphicData>
            </a:graphic>
            <wp14:sizeRelH relativeFrom="margin">
              <wp14:pctWidth>0</wp14:pctWidth>
            </wp14:sizeRelH>
            <wp14:sizeRelV relativeFrom="margin">
              <wp14:pctHeight>0</wp14:pctHeight>
            </wp14:sizeRelV>
          </wp:anchor>
        </w:drawing>
      </w:r>
      <w:r>
        <w:t xml:space="preserve">In overleg met Prof. Dr. Steven Verstockt en ir. Jelle De Bock werd besloten om over te gaan van classificatie naar regressie. Deze overgang heeft als gevolg dat indien een bepaalde afbeelding werd geanalyseerd door het model de voorspelling niet langer een klasse was, maar een </w:t>
      </w:r>
      <w:r w:rsidRPr="00095A00">
        <w:t>waarschijnlijkheidsverdeling</w:t>
      </w:r>
      <w:r>
        <w:t xml:space="preserve"> over de verschillende klassen. Zie figuur 23 voor enkele voorbeelden.</w:t>
      </w:r>
    </w:p>
    <w:p w14:paraId="0FFF35C0" w14:textId="77777777" w:rsidR="00CB703D" w:rsidRDefault="00CB703D" w:rsidP="00CB703D">
      <w:pPr>
        <w:spacing w:line="320" w:lineRule="exact"/>
      </w:pPr>
    </w:p>
    <w:p w14:paraId="4CBDBEF2" w14:textId="77777777" w:rsidR="00CB703D" w:rsidRDefault="00CB703D" w:rsidP="00CB703D">
      <w:pPr>
        <w:spacing w:line="320" w:lineRule="exact"/>
      </w:pPr>
    </w:p>
    <w:p w14:paraId="26532C99" w14:textId="77777777" w:rsidR="00CB703D" w:rsidRDefault="00CB703D" w:rsidP="00CB703D">
      <w:pPr>
        <w:spacing w:line="320" w:lineRule="exact"/>
      </w:pPr>
    </w:p>
    <w:p w14:paraId="5FE2A586" w14:textId="77777777" w:rsidR="00CB703D" w:rsidRDefault="00CB703D" w:rsidP="00CB703D">
      <w:pPr>
        <w:pStyle w:val="Kop1"/>
      </w:pPr>
      <w:bookmarkStart w:id="95" w:name="_Toc18092252"/>
      <w:r>
        <w:lastRenderedPageBreak/>
        <w:t>5.1 Ontwerp basismodel</w:t>
      </w:r>
      <w:bookmarkEnd w:id="95"/>
    </w:p>
    <w:p w14:paraId="14F4EB83" w14:textId="77777777" w:rsidR="00CB703D" w:rsidRDefault="00CB703D" w:rsidP="00CB703D"/>
    <w:p w14:paraId="12FBAE4D" w14:textId="77777777" w:rsidR="00CB703D" w:rsidRPr="00095A00" w:rsidRDefault="00CB703D" w:rsidP="00CB703D">
      <w:pPr>
        <w:spacing w:line="320" w:lineRule="exact"/>
      </w:pPr>
      <w:r>
        <w:t>Aangezien overgegaan werd op regressie in plaats van classificatie moest het gebruikte model uiteraard gewijzigd worden. Er werd gekozen om het nieuwe model niet te baseren op het vorige model, maar om volledig opnieuw te beginnen. Codevoorbeeld 6 in de appendix toont hoe het nieuwe model werd opgebouwd.</w:t>
      </w:r>
    </w:p>
    <w:p w14:paraId="5C5A6BCE" w14:textId="77777777" w:rsidR="00CB703D" w:rsidRPr="00BC0EA0" w:rsidRDefault="00CB703D" w:rsidP="00CB703D">
      <w:pPr>
        <w:pStyle w:val="Normal12pt"/>
        <w:rPr>
          <w:lang w:val="nl-BE"/>
        </w:rPr>
      </w:pPr>
    </w:p>
    <w:p w14:paraId="13E6A1A5" w14:textId="77777777" w:rsidR="00CB703D" w:rsidRDefault="00CB703D" w:rsidP="00CB703D">
      <w:pPr>
        <w:pStyle w:val="Normal12pt"/>
        <w:spacing w:line="320" w:lineRule="exact"/>
        <w:rPr>
          <w:sz w:val="20"/>
          <w:szCs w:val="20"/>
        </w:rPr>
      </w:pPr>
      <w:r w:rsidRPr="00095A00">
        <w:rPr>
          <w:sz w:val="20"/>
          <w:szCs w:val="20"/>
        </w:rPr>
        <w:t>Dit model</w:t>
      </w:r>
      <w:r>
        <w:rPr>
          <w:sz w:val="20"/>
          <w:szCs w:val="20"/>
        </w:rPr>
        <w:t xml:space="preserve"> was overduidelijk veel eenvoudiger dan het vorige model, maar diende ook maar als basismodel waarop verder werd gebouwd. Dit basismodel bevatte maar 3 lagen.</w:t>
      </w:r>
    </w:p>
    <w:p w14:paraId="11D3E853" w14:textId="77777777" w:rsidR="00CB703D" w:rsidRDefault="00CB703D" w:rsidP="00CB703D">
      <w:pPr>
        <w:pStyle w:val="Normal12pt"/>
        <w:spacing w:line="320" w:lineRule="exact"/>
        <w:rPr>
          <w:sz w:val="20"/>
          <w:szCs w:val="20"/>
        </w:rPr>
      </w:pPr>
    </w:p>
    <w:p w14:paraId="0984602B" w14:textId="77777777" w:rsidR="00CB703D" w:rsidRDefault="00CB703D" w:rsidP="00CB703D">
      <w:pPr>
        <w:pStyle w:val="Normal12pt"/>
        <w:spacing w:line="320" w:lineRule="exact"/>
      </w:pPr>
      <w:r>
        <w:rPr>
          <w:sz w:val="20"/>
          <w:szCs w:val="20"/>
        </w:rPr>
        <w:t xml:space="preserve">De eerste laag was een flatten layer die verzekerd dat de input voor de hier op volgende dense layers ééndimensionaal was van vorm. Merk op dat opnieuw impliciet een input layer aanwezig was, aangezien het argument ‘input_shape’ werd meegegeven met de flatten layer. </w:t>
      </w:r>
      <w:r w:rsidRPr="00C926B2">
        <w:rPr>
          <w:sz w:val="20"/>
          <w:szCs w:val="20"/>
        </w:rPr>
        <w:t>Na deze flatten layer volg</w:t>
      </w:r>
      <w:r>
        <w:rPr>
          <w:sz w:val="20"/>
          <w:szCs w:val="20"/>
        </w:rPr>
        <w:t>d</w:t>
      </w:r>
      <w:r w:rsidRPr="00C926B2">
        <w:rPr>
          <w:sz w:val="20"/>
          <w:szCs w:val="20"/>
        </w:rPr>
        <w:t>en 2 dense layers. De eerste hiervan beschikt</w:t>
      </w:r>
      <w:r>
        <w:rPr>
          <w:sz w:val="20"/>
          <w:szCs w:val="20"/>
        </w:rPr>
        <w:t>e</w:t>
      </w:r>
      <w:r w:rsidRPr="00C926B2">
        <w:rPr>
          <w:sz w:val="20"/>
          <w:szCs w:val="20"/>
        </w:rPr>
        <w:t xml:space="preserve"> over 128 nodes</w:t>
      </w:r>
      <w:r>
        <w:rPr>
          <w:sz w:val="20"/>
          <w:szCs w:val="20"/>
        </w:rPr>
        <w:t>,</w:t>
      </w:r>
      <w:r w:rsidRPr="00C926B2">
        <w:rPr>
          <w:sz w:val="20"/>
          <w:szCs w:val="20"/>
        </w:rPr>
        <w:t xml:space="preserve"> de tweede over 18 nodes.</w:t>
      </w:r>
    </w:p>
    <w:p w14:paraId="366A04F3" w14:textId="77777777" w:rsidR="00CB703D" w:rsidRDefault="00CB703D" w:rsidP="00CB703D">
      <w:pPr>
        <w:pStyle w:val="Kop1"/>
      </w:pPr>
      <w:bookmarkStart w:id="96" w:name="_Toc18092253"/>
      <w:r>
        <w:t>5.2 Opstellen dataset</w:t>
      </w:r>
      <w:bookmarkEnd w:id="96"/>
    </w:p>
    <w:p w14:paraId="1C4CA204" w14:textId="77777777" w:rsidR="00CB703D" w:rsidRDefault="00CB703D" w:rsidP="00CB703D"/>
    <w:p w14:paraId="42F02EB9" w14:textId="77777777" w:rsidR="00CB703D" w:rsidRDefault="00CB703D" w:rsidP="00CB703D">
      <w:pPr>
        <w:spacing w:line="320" w:lineRule="exact"/>
      </w:pPr>
      <w:r>
        <w:t>De beslissing om over te gaan van classificatie naar regressie ging gepaard met de beslissing om de dataset niet langer modulair op te bouwen, maar als een geheel. Waar de training en validation set vooraf apart werden opgevuld, werd op dit punt eerst een hoeveelheid data opgeslagen, waarna deze werd verdeeld over training en validation set. Opnieuw werden de afbeelding verdeeld met een ratio 80/20.</w:t>
      </w:r>
    </w:p>
    <w:p w14:paraId="133D3CB0" w14:textId="77777777" w:rsidR="00CB703D" w:rsidRDefault="00CB703D" w:rsidP="00CB703D">
      <w:pPr>
        <w:spacing w:line="320" w:lineRule="exact"/>
      </w:pPr>
    </w:p>
    <w:p w14:paraId="2F4DD85F" w14:textId="77777777" w:rsidR="00CB703D" w:rsidRDefault="00CB703D" w:rsidP="00CB703D">
      <w:pPr>
        <w:spacing w:line="320" w:lineRule="exact"/>
      </w:pPr>
      <w:r>
        <w:t>Het opstellen van de dataset gebeurde enerzijds door het aanspreken van de Flickr API en anderzijds door het lokaal opslaan van frames van verschillende video-uitzendingen. Opnieuw werd YOLO gebruikt om in deze afbeeldingen (onafhankelijk van welke databron ze afkomstig waren) de verschillende renners te detecteren. In de hoop de nauwkeurigheid van het model nog verder te verbeteren werd elke afbeelding tevens verder gemanipuleerd via Openpose.</w:t>
      </w:r>
    </w:p>
    <w:p w14:paraId="58728356" w14:textId="77777777" w:rsidR="00CB703D" w:rsidRDefault="00CB703D" w:rsidP="00CB703D">
      <w:pPr>
        <w:spacing w:line="320" w:lineRule="exact"/>
      </w:pPr>
    </w:p>
    <w:p w14:paraId="3C255761" w14:textId="77777777" w:rsidR="00CB703D" w:rsidRPr="006126F1" w:rsidRDefault="00CB703D" w:rsidP="00CB703D">
      <w:pPr>
        <w:spacing w:line="320" w:lineRule="exact"/>
      </w:pPr>
      <w:r w:rsidRPr="006126F1">
        <w:rPr>
          <w:lang w:val="en-GB"/>
        </w:rPr>
        <w:t xml:space="preserve">Openpose is </w:t>
      </w:r>
      <w:r w:rsidRPr="00861552">
        <w:rPr>
          <w:lang w:val="en-GB"/>
        </w:rPr>
        <w:t>een</w:t>
      </w:r>
      <w:r w:rsidRPr="006126F1">
        <w:rPr>
          <w:lang w:val="en-GB"/>
        </w:rPr>
        <w:t xml:space="preserve"> </w:t>
      </w:r>
      <w:r w:rsidRPr="00AC4E9A">
        <w:rPr>
          <w:i/>
          <w:lang w:val="en-GB"/>
        </w:rPr>
        <w:t>human pose estimation</w:t>
      </w:r>
      <w:r w:rsidRPr="006126F1">
        <w:rPr>
          <w:lang w:val="en-GB"/>
        </w:rPr>
        <w:t xml:space="preserve"> library</w:t>
      </w:r>
      <w:r>
        <w:rPr>
          <w:lang w:val="en-GB"/>
        </w:rPr>
        <w:t>,</w:t>
      </w:r>
      <w:r w:rsidRPr="006126F1">
        <w:rPr>
          <w:lang w:val="en-GB"/>
        </w:rPr>
        <w:t xml:space="preserve"> </w:t>
      </w:r>
      <w:r w:rsidRPr="00861552">
        <w:rPr>
          <w:lang w:val="en-GB"/>
        </w:rPr>
        <w:t>geschreven</w:t>
      </w:r>
      <w:r w:rsidRPr="006126F1">
        <w:rPr>
          <w:lang w:val="en-GB"/>
        </w:rPr>
        <w:t xml:space="preserve"> in Python. </w:t>
      </w:r>
      <w:r>
        <w:t>Eenvoudig verwoord detecteert Openpose personen in een afbeelding en probeert het hierna een skelet af te beelden op deze personen.</w:t>
      </w:r>
    </w:p>
    <w:p w14:paraId="7F95F59B" w14:textId="77777777" w:rsidR="00CB703D" w:rsidRPr="006126F1" w:rsidRDefault="00CB703D" w:rsidP="00CB703D">
      <w:pPr>
        <w:spacing w:line="320" w:lineRule="exact"/>
      </w:pPr>
    </w:p>
    <w:p w14:paraId="36FC458D" w14:textId="77777777" w:rsidR="00CB703D" w:rsidRDefault="00CB703D" w:rsidP="00CB703D">
      <w:pPr>
        <w:spacing w:line="320" w:lineRule="exact"/>
      </w:pPr>
      <w:r>
        <w:t>De afbeeldingen die openpose als input kreeg te verwerken, waren steeds de afbeeldingen die YOLO als output had gepresenteerd. In deze afbeeldingen was de renner met andere woorden al gedetecteerd. Het doel van Openpose was deze afbeelding van de renner te herleiden tot dat deel van de afbeelding dat het model de grootste kans gaf de wielerploeg van de renner te herkennen. Na overleg met Prof. Dr. Steven Verstockt werd besloten elke afbeelding te herleiden tot het bovenlichaam van de renner.</w:t>
      </w:r>
    </w:p>
    <w:p w14:paraId="07051103" w14:textId="77777777" w:rsidR="00CB703D" w:rsidRDefault="00CB703D" w:rsidP="00CB703D">
      <w:pPr>
        <w:spacing w:line="320" w:lineRule="exact"/>
      </w:pPr>
    </w:p>
    <w:p w14:paraId="686A4AF2" w14:textId="77777777" w:rsidR="00CB703D" w:rsidRPr="00F27566" w:rsidRDefault="00CB703D" w:rsidP="00CB703D">
      <w:pPr>
        <w:spacing w:line="320" w:lineRule="exact"/>
      </w:pPr>
    </w:p>
    <w:p w14:paraId="50CA2238" w14:textId="77777777" w:rsidR="00CB703D" w:rsidRPr="00C27953" w:rsidRDefault="00CB703D" w:rsidP="00CB703D">
      <w:pPr>
        <w:pStyle w:val="Kop1"/>
      </w:pPr>
      <w:bookmarkStart w:id="97" w:name="_Toc18092254"/>
      <w:r w:rsidRPr="00C27953">
        <w:lastRenderedPageBreak/>
        <w:t>5.2.1 Openpose pose detection</w:t>
      </w:r>
      <w:bookmarkEnd w:id="97"/>
    </w:p>
    <w:p w14:paraId="758FA54B" w14:textId="77777777" w:rsidR="00CB703D" w:rsidRPr="00C27953" w:rsidRDefault="00CB703D" w:rsidP="00CB703D"/>
    <w:p w14:paraId="22C51E1E" w14:textId="77777777" w:rsidR="00CB703D" w:rsidRDefault="00CB703D" w:rsidP="00CB703D">
      <w:pPr>
        <w:spacing w:line="320" w:lineRule="exact"/>
      </w:pPr>
      <w:r>
        <w:t>Zoals reeds vermeld tracht Openpose op elke persoon die het kan detecteren een skelet af te beelden. In het beste geval bestaat het skelet uit 18 sleutelpunten. Elk sleutelpunt komt hierbij overeen met een lichaamskenmerk zoals de linkerschouder of borstkas, maar ook minder prominente lichaamskenmerken zoals bijvoorbeeld de ogen of oren.  Het skelet en de bijhorende sleutelpunten worden hieronder in figuur 24 getoond.</w:t>
      </w:r>
    </w:p>
    <w:p w14:paraId="7F211FB7" w14:textId="77777777" w:rsidR="00CB703D" w:rsidRDefault="00CB703D" w:rsidP="00CB703D">
      <w:pPr>
        <w:spacing w:line="320" w:lineRule="exact"/>
      </w:pPr>
      <w:r>
        <w:rPr>
          <w:noProof/>
        </w:rPr>
        <mc:AlternateContent>
          <mc:Choice Requires="wps">
            <w:drawing>
              <wp:anchor distT="0" distB="0" distL="114300" distR="114300" simplePos="0" relativeHeight="252077056" behindDoc="0" locked="0" layoutInCell="1" allowOverlap="1" wp14:anchorId="2E06B60F" wp14:editId="52831AF7">
                <wp:simplePos x="0" y="0"/>
                <wp:positionH relativeFrom="margin">
                  <wp:posOffset>-1270</wp:posOffset>
                </wp:positionH>
                <wp:positionV relativeFrom="paragraph">
                  <wp:posOffset>4837430</wp:posOffset>
                </wp:positionV>
                <wp:extent cx="6038850" cy="190500"/>
                <wp:effectExtent l="0" t="0" r="0" b="0"/>
                <wp:wrapTopAndBottom/>
                <wp:docPr id="120" name="Tekstvak 120"/>
                <wp:cNvGraphicFramePr/>
                <a:graphic xmlns:a="http://schemas.openxmlformats.org/drawingml/2006/main">
                  <a:graphicData uri="http://schemas.microsoft.com/office/word/2010/wordprocessingShape">
                    <wps:wsp>
                      <wps:cNvSpPr txBox="1"/>
                      <wps:spPr>
                        <a:xfrm>
                          <a:off x="0" y="0"/>
                          <a:ext cx="6038850" cy="190500"/>
                        </a:xfrm>
                        <a:prstGeom prst="rect">
                          <a:avLst/>
                        </a:prstGeom>
                        <a:solidFill>
                          <a:prstClr val="white"/>
                        </a:solidFill>
                        <a:ln>
                          <a:noFill/>
                        </a:ln>
                      </wps:spPr>
                      <wps:txbx>
                        <w:txbxContent>
                          <w:p w14:paraId="6859837C" w14:textId="77777777" w:rsidR="00CB703D" w:rsidRDefault="00CB703D" w:rsidP="00CB703D">
                            <w:pPr>
                              <w:pStyle w:val="Bijschrift"/>
                              <w:jc w:val="center"/>
                            </w:pPr>
                            <w:bookmarkStart w:id="98" w:name="_Toc18092191"/>
                            <w:r>
                              <w:t xml:space="preserve">Figuur </w:t>
                            </w:r>
                            <w:r>
                              <w:fldChar w:fldCharType="begin"/>
                            </w:r>
                            <w:r>
                              <w:instrText xml:space="preserve"> SEQ Figuur \* ARABIC </w:instrText>
                            </w:r>
                            <w:r>
                              <w:fldChar w:fldCharType="separate"/>
                            </w:r>
                            <w:r>
                              <w:rPr>
                                <w:noProof/>
                              </w:rPr>
                              <w:t>24</w:t>
                            </w:r>
                            <w:r>
                              <w:rPr>
                                <w:noProof/>
                              </w:rPr>
                              <w:fldChar w:fldCharType="end"/>
                            </w:r>
                            <w:r>
                              <w:t xml:space="preserve"> : skelet Openpose</w:t>
                            </w:r>
                            <w:bookmarkEnd w:id="98"/>
                          </w:p>
                          <w:p w14:paraId="4D161386" w14:textId="77777777" w:rsidR="00CB703D" w:rsidRPr="00F02932" w:rsidRDefault="00CB703D" w:rsidP="00CB703D">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6B60F" id="Tekstvak 120" o:spid="_x0000_s1049" type="#_x0000_t202" style="position:absolute;margin-left:-.1pt;margin-top:380.9pt;width:475.5pt;height:1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" stroked="f">
                <v:textbox inset="0,0,0,0">
                  <w:txbxContent>
                    <w:p w14:paraId="6859837C" w14:textId="77777777" w:rsidR="00CB703D" w:rsidRDefault="00CB703D" w:rsidP="00CB703D">
                      <w:pPr>
                        <w:pStyle w:val="Bijschrift"/>
                        <w:jc w:val="center"/>
                      </w:pPr>
                      <w:bookmarkStart w:id="99" w:name="_Toc18092191"/>
                      <w:r>
                        <w:t xml:space="preserve">Figuur </w:t>
                      </w:r>
                      <w:r>
                        <w:fldChar w:fldCharType="begin"/>
                      </w:r>
                      <w:r>
                        <w:instrText xml:space="preserve"> SEQ Figuur \* ARABIC </w:instrText>
                      </w:r>
                      <w:r>
                        <w:fldChar w:fldCharType="separate"/>
                      </w:r>
                      <w:r>
                        <w:rPr>
                          <w:noProof/>
                        </w:rPr>
                        <w:t>24</w:t>
                      </w:r>
                      <w:r>
                        <w:rPr>
                          <w:noProof/>
                        </w:rPr>
                        <w:fldChar w:fldCharType="end"/>
                      </w:r>
                      <w:r>
                        <w:t xml:space="preserve"> : skelet Openpose</w:t>
                      </w:r>
                      <w:bookmarkEnd w:id="99"/>
                    </w:p>
                    <w:p w14:paraId="4D161386" w14:textId="77777777" w:rsidR="00CB703D" w:rsidRPr="00F02932" w:rsidRDefault="00CB703D" w:rsidP="00CB703D">
                      <w:pPr>
                        <w:jc w:val="center"/>
                      </w:pPr>
                    </w:p>
                  </w:txbxContent>
                </v:textbox>
                <w10:wrap type="topAndBottom" anchorx="margin"/>
              </v:shape>
            </w:pict>
          </mc:Fallback>
        </mc:AlternateContent>
      </w:r>
      <w:r>
        <w:rPr>
          <w:noProof/>
        </w:rPr>
        <w:drawing>
          <wp:anchor distT="0" distB="0" distL="114300" distR="114300" simplePos="0" relativeHeight="252041216" behindDoc="0" locked="0" layoutInCell="1" allowOverlap="1" wp14:anchorId="0AAE5472" wp14:editId="5CEA3D4E">
            <wp:simplePos x="0" y="0"/>
            <wp:positionH relativeFrom="column">
              <wp:posOffset>3917587</wp:posOffset>
            </wp:positionH>
            <wp:positionV relativeFrom="paragraph">
              <wp:posOffset>264069</wp:posOffset>
            </wp:positionV>
            <wp:extent cx="1924685" cy="4724400"/>
            <wp:effectExtent l="0" t="0" r="0" b="0"/>
            <wp:wrapTopAndBottom/>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penpose_keypoints_2.png"/>
                    <pic:cNvPicPr/>
                  </pic:nvPicPr>
                  <pic:blipFill>
                    <a:blip r:embed="rId103">
                      <a:extLst>
                        <a:ext uri="{28A0092B-C50C-407E-A947-70E740481C1C}">
                          <a14:useLocalDpi xmlns:a14="http://schemas.microsoft.com/office/drawing/2010/main" val="0"/>
                        </a:ext>
                      </a:extLst>
                    </a:blip>
                    <a:stretch>
                      <a:fillRect/>
                    </a:stretch>
                  </pic:blipFill>
                  <pic:spPr>
                    <a:xfrm>
                      <a:off x="0" y="0"/>
                      <a:ext cx="1924685" cy="472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0192" behindDoc="0" locked="0" layoutInCell="1" allowOverlap="1" wp14:anchorId="213EB367" wp14:editId="7D7536A1">
            <wp:simplePos x="0" y="0"/>
            <wp:positionH relativeFrom="margin">
              <wp:align>left</wp:align>
            </wp:positionH>
            <wp:positionV relativeFrom="paragraph">
              <wp:posOffset>277404</wp:posOffset>
            </wp:positionV>
            <wp:extent cx="3271520" cy="4506595"/>
            <wp:effectExtent l="0" t="0" r="5080" b="8255"/>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penpose_keypoints.png"/>
                    <pic:cNvPicPr/>
                  </pic:nvPicPr>
                  <pic:blipFill>
                    <a:blip r:embed="rId104">
                      <a:extLst>
                        <a:ext uri="{28A0092B-C50C-407E-A947-70E740481C1C}">
                          <a14:useLocalDpi xmlns:a14="http://schemas.microsoft.com/office/drawing/2010/main" val="0"/>
                        </a:ext>
                      </a:extLst>
                    </a:blip>
                    <a:stretch>
                      <a:fillRect/>
                    </a:stretch>
                  </pic:blipFill>
                  <pic:spPr>
                    <a:xfrm>
                      <a:off x="0" y="0"/>
                      <a:ext cx="3271520" cy="4506595"/>
                    </a:xfrm>
                    <a:prstGeom prst="rect">
                      <a:avLst/>
                    </a:prstGeom>
                  </pic:spPr>
                </pic:pic>
              </a:graphicData>
            </a:graphic>
            <wp14:sizeRelH relativeFrom="margin">
              <wp14:pctWidth>0</wp14:pctWidth>
            </wp14:sizeRelH>
            <wp14:sizeRelV relativeFrom="margin">
              <wp14:pctHeight>0</wp14:pctHeight>
            </wp14:sizeRelV>
          </wp:anchor>
        </w:drawing>
      </w:r>
    </w:p>
    <w:p w14:paraId="34CA9FE0" w14:textId="77777777" w:rsidR="00CB703D" w:rsidRDefault="00CB703D" w:rsidP="00CB703D">
      <w:pPr>
        <w:spacing w:line="320" w:lineRule="exact"/>
      </w:pPr>
    </w:p>
    <w:p w14:paraId="5C641988" w14:textId="77777777" w:rsidR="00CB703D" w:rsidRDefault="00CB703D" w:rsidP="00CB703D">
      <w:pPr>
        <w:spacing w:line="320" w:lineRule="exact"/>
      </w:pPr>
    </w:p>
    <w:p w14:paraId="0734695A" w14:textId="77777777" w:rsidR="00CB703D" w:rsidRDefault="00CB703D" w:rsidP="00CB703D">
      <w:pPr>
        <w:spacing w:line="320" w:lineRule="exact"/>
      </w:pPr>
      <w:r>
        <w:t>In het slechtste geval detecteert openpose maar enkele sleutelpunten. Deze sleutelpunten zijn dan vaak zeer geconcentreerd, zoals bijvoorbeeld de linkerheup, linkerelleboog en linkerpols. In het gemiddelde geval detecteert openpose tussen de 10 en 18 sleutelpunten, waarbij meestal de sleutelpunten in het bovenlichaam gedetecteerd worden. Figuur 25 toont twee gevallen, respectievelijk het beste en gemiddelde geval.</w:t>
      </w:r>
    </w:p>
    <w:p w14:paraId="00BA473D" w14:textId="77777777" w:rsidR="00CB703D" w:rsidRDefault="00CB703D" w:rsidP="00CB703D">
      <w:pPr>
        <w:spacing w:line="320" w:lineRule="exact"/>
      </w:pPr>
      <w:r>
        <w:rPr>
          <w:noProof/>
        </w:rPr>
        <w:lastRenderedPageBreak/>
        <mc:AlternateContent>
          <mc:Choice Requires="wps">
            <w:drawing>
              <wp:anchor distT="0" distB="0" distL="114300" distR="114300" simplePos="0" relativeHeight="252078080" behindDoc="0" locked="0" layoutInCell="1" allowOverlap="1" wp14:anchorId="14BDB1E1" wp14:editId="4C5DD416">
                <wp:simplePos x="0" y="0"/>
                <wp:positionH relativeFrom="margin">
                  <wp:align>right</wp:align>
                </wp:positionH>
                <wp:positionV relativeFrom="paragraph">
                  <wp:posOffset>3720465</wp:posOffset>
                </wp:positionV>
                <wp:extent cx="6038850" cy="190500"/>
                <wp:effectExtent l="0" t="0" r="0" b="0"/>
                <wp:wrapTopAndBottom/>
                <wp:docPr id="121" name="Tekstvak 121"/>
                <wp:cNvGraphicFramePr/>
                <a:graphic xmlns:a="http://schemas.openxmlformats.org/drawingml/2006/main">
                  <a:graphicData uri="http://schemas.microsoft.com/office/word/2010/wordprocessingShape">
                    <wps:wsp>
                      <wps:cNvSpPr txBox="1"/>
                      <wps:spPr>
                        <a:xfrm>
                          <a:off x="0" y="0"/>
                          <a:ext cx="6038850" cy="190500"/>
                        </a:xfrm>
                        <a:prstGeom prst="rect">
                          <a:avLst/>
                        </a:prstGeom>
                        <a:solidFill>
                          <a:prstClr val="white"/>
                        </a:solidFill>
                        <a:ln>
                          <a:noFill/>
                        </a:ln>
                      </wps:spPr>
                      <wps:txbx>
                        <w:txbxContent>
                          <w:p w14:paraId="57E40B34" w14:textId="77777777" w:rsidR="00CB703D" w:rsidRPr="00592076" w:rsidRDefault="00CB703D" w:rsidP="00CB703D">
                            <w:pPr>
                              <w:pStyle w:val="Bijschrift"/>
                              <w:jc w:val="center"/>
                              <w:rPr>
                                <w:noProof/>
                                <w:color w:val="000000" w:themeColor="text1"/>
                                <w:sz w:val="20"/>
                                <w:szCs w:val="20"/>
                              </w:rPr>
                            </w:pPr>
                            <w:bookmarkStart w:id="100" w:name="_Toc18092192"/>
                            <w:r>
                              <w:t xml:space="preserve">Figuur </w:t>
                            </w:r>
                            <w:r>
                              <w:fldChar w:fldCharType="begin"/>
                            </w:r>
                            <w:r>
                              <w:instrText xml:space="preserve"> SEQ Figuur \* ARABIC </w:instrText>
                            </w:r>
                            <w:r>
                              <w:fldChar w:fldCharType="separate"/>
                            </w:r>
                            <w:r>
                              <w:rPr>
                                <w:noProof/>
                              </w:rPr>
                              <w:t>25</w:t>
                            </w:r>
                            <w:r>
                              <w:rPr>
                                <w:noProof/>
                              </w:rPr>
                              <w:fldChar w:fldCharType="end"/>
                            </w:r>
                            <w:r>
                              <w:t xml:space="preserve"> : voorbeeld uitvoer Openpose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DB1E1" id="Tekstvak 121" o:spid="_x0000_s1050" type="#_x0000_t202" style="position:absolute;margin-left:424.3pt;margin-top:292.95pt;width:475.5pt;height:15pt;z-index:252078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" stroked="f">
                <v:textbox inset="0,0,0,0">
                  <w:txbxContent>
                    <w:p w14:paraId="57E40B34" w14:textId="77777777" w:rsidR="00CB703D" w:rsidRPr="00592076" w:rsidRDefault="00CB703D" w:rsidP="00CB703D">
                      <w:pPr>
                        <w:pStyle w:val="Bijschrift"/>
                        <w:jc w:val="center"/>
                        <w:rPr>
                          <w:noProof/>
                          <w:color w:val="000000" w:themeColor="text1"/>
                          <w:sz w:val="20"/>
                          <w:szCs w:val="20"/>
                        </w:rPr>
                      </w:pPr>
                      <w:bookmarkStart w:id="101" w:name="_Toc18092192"/>
                      <w:r>
                        <w:t xml:space="preserve">Figuur </w:t>
                      </w:r>
                      <w:r>
                        <w:fldChar w:fldCharType="begin"/>
                      </w:r>
                      <w:r>
                        <w:instrText xml:space="preserve"> SEQ Figuur \* ARABIC </w:instrText>
                      </w:r>
                      <w:r>
                        <w:fldChar w:fldCharType="separate"/>
                      </w:r>
                      <w:r>
                        <w:rPr>
                          <w:noProof/>
                        </w:rPr>
                        <w:t>25</w:t>
                      </w:r>
                      <w:r>
                        <w:rPr>
                          <w:noProof/>
                        </w:rPr>
                        <w:fldChar w:fldCharType="end"/>
                      </w:r>
                      <w:r>
                        <w:t xml:space="preserve"> : voorbeeld uitvoer Openpose</w:t>
                      </w:r>
                      <w:bookmarkEnd w:id="101"/>
                    </w:p>
                  </w:txbxContent>
                </v:textbox>
                <w10:wrap type="topAndBottom" anchorx="margin"/>
              </v:shape>
            </w:pict>
          </mc:Fallback>
        </mc:AlternateContent>
      </w:r>
      <w:r>
        <w:rPr>
          <w:noProof/>
        </w:rPr>
        <w:drawing>
          <wp:anchor distT="0" distB="0" distL="114300" distR="114300" simplePos="0" relativeHeight="252042240" behindDoc="0" locked="0" layoutInCell="1" allowOverlap="1" wp14:anchorId="469E378B" wp14:editId="3EC5AA62">
            <wp:simplePos x="0" y="0"/>
            <wp:positionH relativeFrom="margin">
              <wp:posOffset>2556600</wp:posOffset>
            </wp:positionH>
            <wp:positionV relativeFrom="paragraph">
              <wp:posOffset>1145631</wp:posOffset>
            </wp:positionV>
            <wp:extent cx="1687195" cy="1857375"/>
            <wp:effectExtent l="0" t="0" r="8255" b="9525"/>
            <wp:wrapTopAndBottom/>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18.jpg"/>
                    <pic:cNvPicPr/>
                  </pic:nvPicPr>
                  <pic:blipFill>
                    <a:blip r:embed="rId105">
                      <a:extLst>
                        <a:ext uri="{28A0092B-C50C-407E-A947-70E740481C1C}">
                          <a14:useLocalDpi xmlns:a14="http://schemas.microsoft.com/office/drawing/2010/main" val="0"/>
                        </a:ext>
                      </a:extLst>
                    </a:blip>
                    <a:stretch>
                      <a:fillRect/>
                    </a:stretch>
                  </pic:blipFill>
                  <pic:spPr>
                    <a:xfrm>
                      <a:off x="0" y="0"/>
                      <a:ext cx="1687195" cy="1857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3264" behindDoc="0" locked="0" layoutInCell="1" allowOverlap="1" wp14:anchorId="4026581B" wp14:editId="1A0EC9DF">
            <wp:simplePos x="0" y="0"/>
            <wp:positionH relativeFrom="margin">
              <wp:align>right</wp:align>
            </wp:positionH>
            <wp:positionV relativeFrom="paragraph">
              <wp:posOffset>1147717</wp:posOffset>
            </wp:positionV>
            <wp:extent cx="1685925" cy="1856105"/>
            <wp:effectExtent l="0" t="0" r="9525" b="0"/>
            <wp:wrapTopAndBottom/>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121.jpg"/>
                    <pic:cNvPicPr/>
                  </pic:nvPicPr>
                  <pic:blipFill>
                    <a:blip r:embed="rId106">
                      <a:extLst>
                        <a:ext uri="{28A0092B-C50C-407E-A947-70E740481C1C}">
                          <a14:useLocalDpi xmlns:a14="http://schemas.microsoft.com/office/drawing/2010/main" val="0"/>
                        </a:ext>
                      </a:extLst>
                    </a:blip>
                    <a:stretch>
                      <a:fillRect/>
                    </a:stretch>
                  </pic:blipFill>
                  <pic:spPr>
                    <a:xfrm>
                      <a:off x="0" y="0"/>
                      <a:ext cx="1685925" cy="18561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1520" behindDoc="0" locked="0" layoutInCell="1" allowOverlap="1" wp14:anchorId="44631D1E" wp14:editId="2960EF14">
            <wp:simplePos x="0" y="0"/>
            <wp:positionH relativeFrom="column">
              <wp:posOffset>1247140</wp:posOffset>
            </wp:positionH>
            <wp:positionV relativeFrom="paragraph">
              <wp:posOffset>0</wp:posOffset>
            </wp:positionV>
            <wp:extent cx="1196975" cy="3700780"/>
            <wp:effectExtent l="0" t="0" r="3175" b="0"/>
            <wp:wrapTopAndBottom/>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ol.jpg"/>
                    <pic:cNvPicPr/>
                  </pic:nvPicPr>
                  <pic:blipFill>
                    <a:blip r:embed="rId107">
                      <a:extLst>
                        <a:ext uri="{28A0092B-C50C-407E-A947-70E740481C1C}">
                          <a14:useLocalDpi xmlns:a14="http://schemas.microsoft.com/office/drawing/2010/main" val="0"/>
                        </a:ext>
                      </a:extLst>
                    </a:blip>
                    <a:stretch>
                      <a:fillRect/>
                    </a:stretch>
                  </pic:blipFill>
                  <pic:spPr>
                    <a:xfrm>
                      <a:off x="0" y="0"/>
                      <a:ext cx="1196975" cy="37007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0496" behindDoc="0" locked="0" layoutInCell="1" allowOverlap="1" wp14:anchorId="06C08A51" wp14:editId="2386F3CF">
            <wp:simplePos x="0" y="0"/>
            <wp:positionH relativeFrom="margin">
              <wp:align>left</wp:align>
            </wp:positionH>
            <wp:positionV relativeFrom="paragraph">
              <wp:posOffset>1088</wp:posOffset>
            </wp:positionV>
            <wp:extent cx="1151890" cy="3695700"/>
            <wp:effectExtent l="0" t="0" r="0" b="0"/>
            <wp:wrapTopAndBottom/>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jpg"/>
                    <pic:cNvPicPr/>
                  </pic:nvPicPr>
                  <pic:blipFill>
                    <a:blip r:embed="rId108">
                      <a:extLst>
                        <a:ext uri="{28A0092B-C50C-407E-A947-70E740481C1C}">
                          <a14:useLocalDpi xmlns:a14="http://schemas.microsoft.com/office/drawing/2010/main" val="0"/>
                        </a:ext>
                      </a:extLst>
                    </a:blip>
                    <a:stretch>
                      <a:fillRect/>
                    </a:stretch>
                  </pic:blipFill>
                  <pic:spPr>
                    <a:xfrm>
                      <a:off x="0" y="0"/>
                      <a:ext cx="1151890" cy="3695700"/>
                    </a:xfrm>
                    <a:prstGeom prst="rect">
                      <a:avLst/>
                    </a:prstGeom>
                  </pic:spPr>
                </pic:pic>
              </a:graphicData>
            </a:graphic>
            <wp14:sizeRelH relativeFrom="page">
              <wp14:pctWidth>0</wp14:pctWidth>
            </wp14:sizeRelH>
            <wp14:sizeRelV relativeFrom="page">
              <wp14:pctHeight>0</wp14:pctHeight>
            </wp14:sizeRelV>
          </wp:anchor>
        </w:drawing>
      </w:r>
    </w:p>
    <w:p w14:paraId="054BA2B7" w14:textId="77777777" w:rsidR="00CB703D" w:rsidRDefault="00CB703D" w:rsidP="00CB703D">
      <w:pPr>
        <w:spacing w:line="320" w:lineRule="exact"/>
      </w:pPr>
    </w:p>
    <w:p w14:paraId="41ADF8C2" w14:textId="77777777" w:rsidR="00CB703D" w:rsidRDefault="00CB703D" w:rsidP="00CB703D">
      <w:pPr>
        <w:spacing w:line="320" w:lineRule="exact"/>
      </w:pPr>
      <w:r>
        <w:t xml:space="preserve">Niet elke afbeelding die via openpose gedetecteerd wordt is dus later bruikbaar. In principe volstaan de meeste afbeeldingen aangezien het detecteren van het bovenlichaam voldoende is en de heupen, schouders en hoofd meestal gedetecteerd werden. </w:t>
      </w:r>
    </w:p>
    <w:p w14:paraId="4A2D0B3E" w14:textId="77777777" w:rsidR="00CB703D" w:rsidRDefault="00CB703D" w:rsidP="00CB703D">
      <w:pPr>
        <w:spacing w:line="320" w:lineRule="exact"/>
      </w:pPr>
    </w:p>
    <w:p w14:paraId="3D151F2B" w14:textId="77777777" w:rsidR="00CB703D" w:rsidRDefault="00CB703D" w:rsidP="00CB703D">
      <w:pPr>
        <w:spacing w:line="320" w:lineRule="exact"/>
      </w:pPr>
      <w:r>
        <w:t xml:space="preserve">Codevoorbeeld 7 in de appendix toont hoe Openpose werd geïmplementeerd. Een skelet werd niet sleutelpunt per sleutelpunt, maar per paar sleutelpunten overlopen. Een paar sleutelpunten bestaat dan steeds uit twee sleutelpunten die in het skelet met elkaar verbonden zijn, dit kan bijvoorbeeld de linkerpols en linkerelleboog zijn, maar ook bijvoorbeeld het rechteroog en rechteroor. Deze verzameling van paren sleutelpunten zijn opgeslagen in de list </w:t>
      </w:r>
      <w:r w:rsidRPr="00D13C86">
        <w:t>BODY_PARTS_KPT_IDS</w:t>
      </w:r>
      <w:r>
        <w:t>.</w:t>
      </w:r>
    </w:p>
    <w:p w14:paraId="6E597FB2" w14:textId="77777777" w:rsidR="00CB703D" w:rsidRDefault="00CB703D" w:rsidP="00CB703D">
      <w:pPr>
        <w:spacing w:line="320" w:lineRule="exact"/>
      </w:pPr>
    </w:p>
    <w:p w14:paraId="7A84D003" w14:textId="77777777" w:rsidR="00CB703D" w:rsidRDefault="00CB703D" w:rsidP="00CB703D">
      <w:pPr>
        <w:spacing w:line="320" w:lineRule="exact"/>
      </w:pPr>
      <w:r>
        <w:t xml:space="preserve">Op basis van de id van een paar sleutelpunten werd vervolgens gecontroleerd of deze sleutelpunten gedetecteerd werden in de afbeelding. Op basis hiervan werd een array all_valid_points opgebouwd. De structuur van deze array was steeds dezelfde. De index gaf aan over welk sleutelpunt het gaat (de array heeft een vaste lengte van 18, naar de 18 sleutelpunten die kunnen ontdekt worden). </w:t>
      </w:r>
    </w:p>
    <w:p w14:paraId="542D0923" w14:textId="77777777" w:rsidR="00CB703D" w:rsidRDefault="00CB703D" w:rsidP="00CB703D">
      <w:pPr>
        <w:spacing w:line="320" w:lineRule="exact"/>
      </w:pPr>
    </w:p>
    <w:p w14:paraId="5EC45BE7" w14:textId="77777777" w:rsidR="00CB703D" w:rsidRDefault="00CB703D" w:rsidP="00CB703D">
      <w:pPr>
        <w:spacing w:line="320" w:lineRule="exact"/>
      </w:pPr>
    </w:p>
    <w:p w14:paraId="2E06A51B" w14:textId="77777777" w:rsidR="00CB703D" w:rsidRDefault="00CB703D" w:rsidP="00CB703D">
      <w:pPr>
        <w:spacing w:line="320" w:lineRule="exact"/>
      </w:pPr>
    </w:p>
    <w:p w14:paraId="4FF8BDC5" w14:textId="77777777" w:rsidR="00CB703D" w:rsidRDefault="00CB703D" w:rsidP="00CB703D">
      <w:pPr>
        <w:spacing w:line="320" w:lineRule="exact"/>
      </w:pPr>
    </w:p>
    <w:p w14:paraId="14951AEA" w14:textId="77777777" w:rsidR="00CB703D" w:rsidRDefault="00CB703D" w:rsidP="00CB703D">
      <w:pPr>
        <w:spacing w:line="320" w:lineRule="exact"/>
      </w:pPr>
      <w:r>
        <w:lastRenderedPageBreak/>
        <w:t>Elk element van de array was een nieuwe array met daarin 4 elementen, in volgorde :</w:t>
      </w:r>
    </w:p>
    <w:p w14:paraId="37364F83" w14:textId="77777777" w:rsidR="00CB703D" w:rsidRDefault="00CB703D" w:rsidP="00CB703D">
      <w:pPr>
        <w:spacing w:line="320" w:lineRule="exact"/>
      </w:pPr>
    </w:p>
    <w:p w14:paraId="39951986" w14:textId="77777777" w:rsidR="00CB703D" w:rsidRDefault="00CB703D" w:rsidP="00CB703D">
      <w:pPr>
        <w:pStyle w:val="Lijstalinea"/>
        <w:numPr>
          <w:ilvl w:val="0"/>
          <w:numId w:val="17"/>
        </w:numPr>
        <w:spacing w:line="320" w:lineRule="exact"/>
      </w:pPr>
      <w:r>
        <w:t>Volgnummer, geeft volgorde in de welke de sleutelpunten zijn gedetecteerd</w:t>
      </w:r>
    </w:p>
    <w:p w14:paraId="280107B7" w14:textId="77777777" w:rsidR="00CB703D" w:rsidRDefault="00CB703D" w:rsidP="00CB703D">
      <w:pPr>
        <w:pStyle w:val="Lijstalinea"/>
        <w:numPr>
          <w:ilvl w:val="0"/>
          <w:numId w:val="17"/>
        </w:numPr>
        <w:spacing w:line="320" w:lineRule="exact"/>
      </w:pPr>
      <w:r>
        <w:t>X-coördinaat van sleutelpunt</w:t>
      </w:r>
    </w:p>
    <w:p w14:paraId="4A91CFBF" w14:textId="77777777" w:rsidR="00CB703D" w:rsidRDefault="00CB703D" w:rsidP="00CB703D">
      <w:pPr>
        <w:pStyle w:val="Lijstalinea"/>
        <w:numPr>
          <w:ilvl w:val="0"/>
          <w:numId w:val="17"/>
        </w:numPr>
        <w:spacing w:line="320" w:lineRule="exact"/>
      </w:pPr>
      <w:r>
        <w:t>Y-coördinaat van sleutelpunt</w:t>
      </w:r>
    </w:p>
    <w:p w14:paraId="56DBAB2D" w14:textId="77777777" w:rsidR="00CB703D" w:rsidRDefault="00CB703D" w:rsidP="00CB703D">
      <w:pPr>
        <w:pStyle w:val="Lijstalinea"/>
        <w:numPr>
          <w:ilvl w:val="0"/>
          <w:numId w:val="17"/>
        </w:numPr>
        <w:spacing w:line="320" w:lineRule="exact"/>
      </w:pPr>
      <w:r>
        <w:t>Accuraatheid van sleutelpunt</w:t>
      </w:r>
    </w:p>
    <w:p w14:paraId="4442C08E" w14:textId="77777777" w:rsidR="00CB703D" w:rsidRDefault="00CB703D" w:rsidP="00CB703D">
      <w:pPr>
        <w:spacing w:line="320" w:lineRule="exact"/>
      </w:pPr>
    </w:p>
    <w:p w14:paraId="4FE1CDF1" w14:textId="77777777" w:rsidR="00CB703D" w:rsidRDefault="00CB703D" w:rsidP="00CB703D">
      <w:pPr>
        <w:spacing w:line="320" w:lineRule="exact"/>
      </w:pPr>
      <w:r>
        <w:t>Merk op dat indien een sleutelpunt niet gedetecteerd werd in de afbeelding, het 2de en 3</w:t>
      </w:r>
      <w:r w:rsidRPr="00FD1A00">
        <w:rPr>
          <w:vertAlign w:val="superscript"/>
        </w:rPr>
        <w:t>de</w:t>
      </w:r>
      <w:r>
        <w:t xml:space="preserve"> element -1 zijn, het vierde element 0.</w:t>
      </w:r>
    </w:p>
    <w:p w14:paraId="24A685E5" w14:textId="77777777" w:rsidR="00CB703D" w:rsidRDefault="00CB703D" w:rsidP="00CB703D">
      <w:pPr>
        <w:spacing w:line="320" w:lineRule="exact"/>
      </w:pPr>
    </w:p>
    <w:p w14:paraId="236B78E3" w14:textId="77777777" w:rsidR="00CB703D" w:rsidRDefault="00CB703D" w:rsidP="00CB703D">
      <w:pPr>
        <w:spacing w:line="320" w:lineRule="exact"/>
      </w:pPr>
      <w:r>
        <w:rPr>
          <w:noProof/>
        </w:rPr>
        <mc:AlternateContent>
          <mc:Choice Requires="wps">
            <w:drawing>
              <wp:anchor distT="0" distB="0" distL="114300" distR="114300" simplePos="0" relativeHeight="252079104" behindDoc="0" locked="0" layoutInCell="1" allowOverlap="1" wp14:anchorId="0B441063" wp14:editId="4D3564AE">
                <wp:simplePos x="0" y="0"/>
                <wp:positionH relativeFrom="column">
                  <wp:posOffset>757555</wp:posOffset>
                </wp:positionH>
                <wp:positionV relativeFrom="paragraph">
                  <wp:posOffset>5878195</wp:posOffset>
                </wp:positionV>
                <wp:extent cx="451802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wps:spPr>
                      <wps:txbx>
                        <w:txbxContent>
                          <w:p w14:paraId="17E68F2F" w14:textId="77777777" w:rsidR="00CB703D" w:rsidRPr="00DE18C9" w:rsidRDefault="00CB703D" w:rsidP="00CB703D">
                            <w:pPr>
                              <w:pStyle w:val="Bijschrift"/>
                              <w:jc w:val="center"/>
                              <w:rPr>
                                <w:noProof/>
                                <w:color w:val="000000" w:themeColor="text1"/>
                                <w:sz w:val="20"/>
                                <w:szCs w:val="20"/>
                              </w:rPr>
                            </w:pPr>
                            <w:bookmarkStart w:id="102" w:name="_Toc18092193"/>
                            <w:r>
                              <w:t xml:space="preserve">Figuur </w:t>
                            </w:r>
                            <w:r>
                              <w:fldChar w:fldCharType="begin"/>
                            </w:r>
                            <w:r>
                              <w:instrText xml:space="preserve"> SEQ Figuur \* ARABIC </w:instrText>
                            </w:r>
                            <w:r>
                              <w:fldChar w:fldCharType="separate"/>
                            </w:r>
                            <w:r>
                              <w:rPr>
                                <w:noProof/>
                              </w:rPr>
                              <w:t>26</w:t>
                            </w:r>
                            <w:r>
                              <w:rPr>
                                <w:noProof/>
                              </w:rPr>
                              <w:fldChar w:fldCharType="end"/>
                            </w:r>
                            <w:r>
                              <w:t xml:space="preserve"> : overzicht dataset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41063" id="Tekstvak 122" o:spid="_x0000_s1051" type="#_x0000_t202" style="position:absolute;margin-left:59.65pt;margin-top:462.85pt;width:355.75pt;height:.0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" stroked="f">
                <v:textbox style="mso-fit-shape-to-text:t" inset="0,0,0,0">
                  <w:txbxContent>
                    <w:p w14:paraId="17E68F2F" w14:textId="77777777" w:rsidR="00CB703D" w:rsidRPr="00DE18C9" w:rsidRDefault="00CB703D" w:rsidP="00CB703D">
                      <w:pPr>
                        <w:pStyle w:val="Bijschrift"/>
                        <w:jc w:val="center"/>
                        <w:rPr>
                          <w:noProof/>
                          <w:color w:val="000000" w:themeColor="text1"/>
                          <w:sz w:val="20"/>
                          <w:szCs w:val="20"/>
                        </w:rPr>
                      </w:pPr>
                      <w:bookmarkStart w:id="103" w:name="_Toc18092193"/>
                      <w:r>
                        <w:t xml:space="preserve">Figuur </w:t>
                      </w:r>
                      <w:r>
                        <w:fldChar w:fldCharType="begin"/>
                      </w:r>
                      <w:r>
                        <w:instrText xml:space="preserve"> SEQ Figuur \* ARABIC </w:instrText>
                      </w:r>
                      <w:r>
                        <w:fldChar w:fldCharType="separate"/>
                      </w:r>
                      <w:r>
                        <w:rPr>
                          <w:noProof/>
                        </w:rPr>
                        <w:t>26</w:t>
                      </w:r>
                      <w:r>
                        <w:rPr>
                          <w:noProof/>
                        </w:rPr>
                        <w:fldChar w:fldCharType="end"/>
                      </w:r>
                      <w:r>
                        <w:t xml:space="preserve"> : overzicht dataset</w:t>
                      </w:r>
                      <w:bookmarkEnd w:id="103"/>
                    </w:p>
                  </w:txbxContent>
                </v:textbox>
                <w10:wrap type="topAndBottom"/>
              </v:shape>
            </w:pict>
          </mc:Fallback>
        </mc:AlternateContent>
      </w:r>
      <w:r>
        <w:rPr>
          <w:noProof/>
        </w:rPr>
        <w:drawing>
          <wp:anchor distT="0" distB="0" distL="114300" distR="114300" simplePos="0" relativeHeight="252069888" behindDoc="0" locked="0" layoutInCell="1" allowOverlap="1" wp14:anchorId="14644254" wp14:editId="65513F32">
            <wp:simplePos x="0" y="0"/>
            <wp:positionH relativeFrom="margin">
              <wp:align>center</wp:align>
            </wp:positionH>
            <wp:positionV relativeFrom="paragraph">
              <wp:posOffset>885190</wp:posOffset>
            </wp:positionV>
            <wp:extent cx="4518309" cy="5309235"/>
            <wp:effectExtent l="0" t="0" r="0" b="5715"/>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b_dataset.png"/>
                    <pic:cNvPicPr/>
                  </pic:nvPicPr>
                  <pic:blipFill>
                    <a:blip r:embed="rId109">
                      <a:extLst>
                        <a:ext uri="{28A0092B-C50C-407E-A947-70E740481C1C}">
                          <a14:useLocalDpi xmlns:a14="http://schemas.microsoft.com/office/drawing/2010/main" val="0"/>
                        </a:ext>
                      </a:extLst>
                    </a:blip>
                    <a:stretch>
                      <a:fillRect/>
                    </a:stretch>
                  </pic:blipFill>
                  <pic:spPr>
                    <a:xfrm>
                      <a:off x="0" y="0"/>
                      <a:ext cx="4518309" cy="5309235"/>
                    </a:xfrm>
                    <a:prstGeom prst="rect">
                      <a:avLst/>
                    </a:prstGeom>
                  </pic:spPr>
                </pic:pic>
              </a:graphicData>
            </a:graphic>
            <wp14:sizeRelH relativeFrom="margin">
              <wp14:pctWidth>0</wp14:pctWidth>
            </wp14:sizeRelH>
            <wp14:sizeRelV relativeFrom="margin">
              <wp14:pctHeight>0</wp14:pctHeight>
            </wp14:sizeRelV>
          </wp:anchor>
        </w:drawing>
      </w:r>
      <w:r>
        <w:t xml:space="preserve">Op basis van deze array werd vervolgens bepaald of de schouders, heupen en hoofd gedetecteerd zijn. Indien dit het geval was, werd op basis van de coördinaten van deze sleutelpunten bepaald welk deel van de afbeelding behouden diende te worden, waarna de afbeelding werd bijgesneden. Figuur 26 schetst een beeld van hoe de dataset er op dit moment uitzag. </w:t>
      </w:r>
    </w:p>
    <w:p w14:paraId="6D095602" w14:textId="77777777" w:rsidR="00CB703D" w:rsidRDefault="00CB703D" w:rsidP="00CB703D">
      <w:pPr>
        <w:pStyle w:val="Kop1"/>
      </w:pPr>
      <w:bookmarkStart w:id="104" w:name="_Toc18092255"/>
      <w:r>
        <w:lastRenderedPageBreak/>
        <w:t>5.3 Eerste resultaten</w:t>
      </w:r>
      <w:bookmarkEnd w:id="104"/>
    </w:p>
    <w:p w14:paraId="1A3577C0" w14:textId="77777777" w:rsidR="00CB703D" w:rsidRPr="00121D2D" w:rsidRDefault="00CB703D" w:rsidP="00CB703D">
      <w:pPr>
        <w:pStyle w:val="Kop1"/>
      </w:pPr>
      <w:bookmarkStart w:id="105" w:name="_Toc18092256"/>
      <w:r>
        <w:t>5.3.1 Resultaten</w:t>
      </w:r>
      <w:bookmarkEnd w:id="105"/>
    </w:p>
    <w:p w14:paraId="103FBF52" w14:textId="77777777" w:rsidR="00CB703D" w:rsidRDefault="00CB703D" w:rsidP="00CB703D"/>
    <w:p w14:paraId="789B5399" w14:textId="77777777" w:rsidR="00CB703D" w:rsidRDefault="00CB703D" w:rsidP="00CB703D">
      <w:r>
        <w:t>De eerste resultaten zijn hieronder gegeven.</w:t>
      </w:r>
    </w:p>
    <w:p w14:paraId="79E3183A" w14:textId="77777777" w:rsidR="00CB703D" w:rsidRDefault="00CB703D" w:rsidP="00CB703D"/>
    <w:p w14:paraId="18256ED2" w14:textId="77777777" w:rsidR="00CB703D" w:rsidRDefault="00CB703D" w:rsidP="00CB703D">
      <w:r>
        <w:rPr>
          <w:noProof/>
        </w:rPr>
        <mc:AlternateContent>
          <mc:Choice Requires="wps">
            <w:drawing>
              <wp:anchor distT="0" distB="0" distL="114300" distR="114300" simplePos="0" relativeHeight="252082176" behindDoc="0" locked="0" layoutInCell="1" allowOverlap="1" wp14:anchorId="78F24138" wp14:editId="00BCFC4E">
                <wp:simplePos x="0" y="0"/>
                <wp:positionH relativeFrom="margin">
                  <wp:align>left</wp:align>
                </wp:positionH>
                <wp:positionV relativeFrom="paragraph">
                  <wp:posOffset>2074545</wp:posOffset>
                </wp:positionV>
                <wp:extent cx="6172200" cy="182880"/>
                <wp:effectExtent l="0" t="0" r="0" b="7620"/>
                <wp:wrapTopAndBottom/>
                <wp:docPr id="123" name="Tekstvak 123"/>
                <wp:cNvGraphicFramePr/>
                <a:graphic xmlns:a="http://schemas.openxmlformats.org/drawingml/2006/main">
                  <a:graphicData uri="http://schemas.microsoft.com/office/word/2010/wordprocessingShape">
                    <wps:wsp>
                      <wps:cNvSpPr txBox="1"/>
                      <wps:spPr>
                        <a:xfrm>
                          <a:off x="0" y="0"/>
                          <a:ext cx="6172200" cy="182880"/>
                        </a:xfrm>
                        <a:prstGeom prst="rect">
                          <a:avLst/>
                        </a:prstGeom>
                        <a:solidFill>
                          <a:prstClr val="white"/>
                        </a:solidFill>
                        <a:ln>
                          <a:noFill/>
                        </a:ln>
                      </wps:spPr>
                      <wps:txbx>
                        <w:txbxContent>
                          <w:p w14:paraId="0B71A787" w14:textId="77777777" w:rsidR="00CB703D" w:rsidRPr="009311DF" w:rsidRDefault="00CB703D" w:rsidP="00CB703D">
                            <w:pPr>
                              <w:pStyle w:val="Bijschrift"/>
                              <w:jc w:val="center"/>
                              <w:rPr>
                                <w:noProof/>
                                <w:color w:val="000000" w:themeColor="text1"/>
                                <w:sz w:val="20"/>
                                <w:szCs w:val="20"/>
                              </w:rPr>
                            </w:pPr>
                            <w:bookmarkStart w:id="106" w:name="_Toc18092194"/>
                            <w:r>
                              <w:t xml:space="preserve">Figuur </w:t>
                            </w:r>
                            <w:r>
                              <w:fldChar w:fldCharType="begin"/>
                            </w:r>
                            <w:r>
                              <w:instrText xml:space="preserve"> SEQ Figuur \* ARABIC </w:instrText>
                            </w:r>
                            <w:r>
                              <w:fldChar w:fldCharType="separate"/>
                            </w:r>
                            <w:r>
                              <w:rPr>
                                <w:noProof/>
                              </w:rPr>
                              <w:t>27</w:t>
                            </w:r>
                            <w:r>
                              <w:rPr>
                                <w:noProof/>
                              </w:rPr>
                              <w:fldChar w:fldCharType="end"/>
                            </w:r>
                            <w:r>
                              <w:t xml:space="preserve"> : eerste resulaten regressiemodel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24138" id="Tekstvak 123" o:spid="_x0000_s1052" type="#_x0000_t202" style="position:absolute;margin-left:0;margin-top:163.35pt;width:486pt;height:14.4pt;z-index:252082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" stroked="f">
                <v:textbox inset="0,0,0,0">
                  <w:txbxContent>
                    <w:p w14:paraId="0B71A787" w14:textId="77777777" w:rsidR="00CB703D" w:rsidRPr="009311DF" w:rsidRDefault="00CB703D" w:rsidP="00CB703D">
                      <w:pPr>
                        <w:pStyle w:val="Bijschrift"/>
                        <w:jc w:val="center"/>
                        <w:rPr>
                          <w:noProof/>
                          <w:color w:val="000000" w:themeColor="text1"/>
                          <w:sz w:val="20"/>
                          <w:szCs w:val="20"/>
                        </w:rPr>
                      </w:pPr>
                      <w:bookmarkStart w:id="107" w:name="_Toc18092194"/>
                      <w:r>
                        <w:t xml:space="preserve">Figuur </w:t>
                      </w:r>
                      <w:r>
                        <w:fldChar w:fldCharType="begin"/>
                      </w:r>
                      <w:r>
                        <w:instrText xml:space="preserve"> SEQ Figuur \* ARABIC </w:instrText>
                      </w:r>
                      <w:r>
                        <w:fldChar w:fldCharType="separate"/>
                      </w:r>
                      <w:r>
                        <w:rPr>
                          <w:noProof/>
                        </w:rPr>
                        <w:t>27</w:t>
                      </w:r>
                      <w:r>
                        <w:rPr>
                          <w:noProof/>
                        </w:rPr>
                        <w:fldChar w:fldCharType="end"/>
                      </w:r>
                      <w:r>
                        <w:t xml:space="preserve"> : eerste resulaten regressiemodel</w:t>
                      </w:r>
                      <w:bookmarkEnd w:id="107"/>
                    </w:p>
                  </w:txbxContent>
                </v:textbox>
                <w10:wrap type="topAndBottom" anchorx="margin"/>
              </v:shape>
            </w:pict>
          </mc:Fallback>
        </mc:AlternateContent>
      </w:r>
      <w:r>
        <w:rPr>
          <w:noProof/>
        </w:rPr>
        <w:drawing>
          <wp:anchor distT="0" distB="0" distL="114300" distR="114300" simplePos="0" relativeHeight="252080128" behindDoc="0" locked="0" layoutInCell="1" allowOverlap="1" wp14:anchorId="6D27F2A8" wp14:editId="30950B53">
            <wp:simplePos x="0" y="0"/>
            <wp:positionH relativeFrom="margin">
              <wp:posOffset>0</wp:posOffset>
            </wp:positionH>
            <wp:positionV relativeFrom="paragraph">
              <wp:posOffset>160020</wp:posOffset>
            </wp:positionV>
            <wp:extent cx="2767965" cy="1860550"/>
            <wp:effectExtent l="0" t="0" r="0" b="635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1_acc.png"/>
                    <pic:cNvPicPr/>
                  </pic:nvPicPr>
                  <pic:blipFill>
                    <a:blip r:embed="rId110">
                      <a:extLst>
                        <a:ext uri="{28A0092B-C50C-407E-A947-70E740481C1C}">
                          <a14:useLocalDpi xmlns:a14="http://schemas.microsoft.com/office/drawing/2010/main" val="0"/>
                        </a:ext>
                      </a:extLst>
                    </a:blip>
                    <a:stretch>
                      <a:fillRect/>
                    </a:stretch>
                  </pic:blipFill>
                  <pic:spPr>
                    <a:xfrm>
                      <a:off x="0" y="0"/>
                      <a:ext cx="2778468" cy="1867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1152" behindDoc="0" locked="0" layoutInCell="1" allowOverlap="1" wp14:anchorId="60E02A92" wp14:editId="12CDFE74">
            <wp:simplePos x="0" y="0"/>
            <wp:positionH relativeFrom="margin">
              <wp:posOffset>3274060</wp:posOffset>
            </wp:positionH>
            <wp:positionV relativeFrom="paragraph">
              <wp:posOffset>170815</wp:posOffset>
            </wp:positionV>
            <wp:extent cx="2743200" cy="1860550"/>
            <wp:effectExtent l="0" t="0" r="0" b="6350"/>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1_loss.png"/>
                    <pic:cNvPicPr/>
                  </pic:nvPicPr>
                  <pic:blipFill>
                    <a:blip r:embed="rId111">
                      <a:extLst>
                        <a:ext uri="{28A0092B-C50C-407E-A947-70E740481C1C}">
                          <a14:useLocalDpi xmlns:a14="http://schemas.microsoft.com/office/drawing/2010/main" val="0"/>
                        </a:ext>
                      </a:extLst>
                    </a:blip>
                    <a:stretch>
                      <a:fillRect/>
                    </a:stretch>
                  </pic:blipFill>
                  <pic:spPr>
                    <a:xfrm>
                      <a:off x="0" y="0"/>
                      <a:ext cx="2743200" cy="1860550"/>
                    </a:xfrm>
                    <a:prstGeom prst="rect">
                      <a:avLst/>
                    </a:prstGeom>
                  </pic:spPr>
                </pic:pic>
              </a:graphicData>
            </a:graphic>
            <wp14:sizeRelH relativeFrom="margin">
              <wp14:pctWidth>0</wp14:pctWidth>
            </wp14:sizeRelH>
            <wp14:sizeRelV relativeFrom="margin">
              <wp14:pctHeight>0</wp14:pctHeight>
            </wp14:sizeRelV>
          </wp:anchor>
        </w:drawing>
      </w:r>
    </w:p>
    <w:p w14:paraId="6F192A9B" w14:textId="77777777" w:rsidR="00CB703D" w:rsidRDefault="00CB703D" w:rsidP="00CB703D">
      <w:pPr>
        <w:pStyle w:val="Kop1"/>
      </w:pPr>
      <w:bookmarkStart w:id="108" w:name="_Toc18092257"/>
      <w:r>
        <w:t>5.3.2 Evaluatie en oorzaken tegenvallende resultaten</w:t>
      </w:r>
      <w:bookmarkEnd w:id="108"/>
    </w:p>
    <w:p w14:paraId="33845E9E" w14:textId="77777777" w:rsidR="00CB703D" w:rsidRPr="004D4867" w:rsidRDefault="00CB703D" w:rsidP="00CB703D"/>
    <w:p w14:paraId="782E92DC" w14:textId="77777777" w:rsidR="00CB703D" w:rsidRDefault="00CB703D" w:rsidP="00CB703D">
      <w:pPr>
        <w:spacing w:line="320" w:lineRule="exact"/>
      </w:pPr>
      <w:r>
        <w:t xml:space="preserve">Figuren 27 toont de accuracy en loss tijdens de training en validation fase. Deze resultaten zijn zeer gelijkaardig aan de resultaten die werden bekomen bij classificatie, toen het model daar voor de eerste maal werd getraind. De oorzaak van deze tegenvallende resultaten lag toen vooral aan de inhoud van de dataset. Zoals figuur 26 echter toont was de dataset in dit geval goed opgebouwd, waarbij elk team evenwaardig vertegenwoordigd was. Alhoewel de resultaten dus zeer gelijkaardig waren, lag de oorzaak ergens anders. </w:t>
      </w:r>
    </w:p>
    <w:p w14:paraId="2DC4FC5B" w14:textId="77777777" w:rsidR="00CB703D" w:rsidRPr="00C17C74" w:rsidRDefault="00CB703D" w:rsidP="00CB703D">
      <w:pPr>
        <w:pStyle w:val="Kop1"/>
      </w:pPr>
      <w:bookmarkStart w:id="109" w:name="_Toc18092258"/>
      <w:r>
        <w:t>5.3.2.1 Data augmentation</w:t>
      </w:r>
      <w:bookmarkEnd w:id="109"/>
    </w:p>
    <w:p w14:paraId="79120167" w14:textId="77777777" w:rsidR="00CB703D" w:rsidRDefault="00CB703D" w:rsidP="00CB703D">
      <w:pPr>
        <w:spacing w:line="320" w:lineRule="exact"/>
      </w:pPr>
    </w:p>
    <w:p w14:paraId="42CCBE29" w14:textId="77777777" w:rsidR="00CB703D" w:rsidRDefault="00CB703D" w:rsidP="00CB703D">
      <w:pPr>
        <w:spacing w:line="320" w:lineRule="exact"/>
      </w:pPr>
      <w:r>
        <w:t>De huidige dataset bevatte 730 afbeeldingen die verdeeld werden over de training set en validation set volgens een ratio 80/20. Alhoewel de dataset dus duidelijk genoeg samples bevatte om uit te leren wordt in verschillende literatuurstudies toch aangeraden om een dataset van minstens enkele duizenden samples op te bouwen.</w:t>
      </w:r>
    </w:p>
    <w:p w14:paraId="43A7FA8B" w14:textId="77777777" w:rsidR="00CB703D" w:rsidRDefault="00CB703D" w:rsidP="00CB703D">
      <w:pPr>
        <w:spacing w:line="320" w:lineRule="exact"/>
      </w:pPr>
    </w:p>
    <w:p w14:paraId="1E43838F" w14:textId="77777777" w:rsidR="00CB703D" w:rsidRDefault="00CB703D" w:rsidP="00CB703D">
      <w:pPr>
        <w:spacing w:line="320" w:lineRule="exact"/>
      </w:pPr>
      <w:r>
        <w:t xml:space="preserve">Om een dataset van noemenswaardige grootte op te stellen bestonden twee mogelijke opties : meer data verzamelen of de reeds opgeslagen data multipliceren. Om tijd te besparen werd gekozen voor deze twee optie, wat werd gerealiseerd aan de hand van data augmentation. </w:t>
      </w:r>
      <w:r w:rsidRPr="007B1094">
        <w:t xml:space="preserve">Data augmentation is per definitie </w:t>
      </w:r>
      <w:r>
        <w:t xml:space="preserve">een techniek waar bij een dataset bestaande uit een relatief klein aantal samples wordt uitgebreid tot een dataset met een groot aantal samples door elke sample apart te manipuleren op verschillende manieren. </w:t>
      </w:r>
    </w:p>
    <w:p w14:paraId="1F1ACF5B" w14:textId="77777777" w:rsidR="00CB703D" w:rsidRDefault="00CB703D" w:rsidP="00CB703D">
      <w:pPr>
        <w:spacing w:line="320" w:lineRule="exact"/>
      </w:pPr>
      <w:r>
        <w:lastRenderedPageBreak/>
        <w:t>Aangezien een sample in de context van deze masterproef een afbeelding was, werd gezocht naar manieren om een afbeelding te vervormen.</w:t>
      </w:r>
    </w:p>
    <w:p w14:paraId="629197B2" w14:textId="77777777" w:rsidR="00CB703D" w:rsidRDefault="00CB703D" w:rsidP="00CB703D">
      <w:pPr>
        <w:spacing w:line="320" w:lineRule="exact"/>
      </w:pPr>
    </w:p>
    <w:p w14:paraId="06756601" w14:textId="77777777" w:rsidR="00CB703D" w:rsidRDefault="00CB703D" w:rsidP="00CB703D">
      <w:pPr>
        <w:spacing w:line="320" w:lineRule="exact"/>
      </w:pPr>
      <w:r>
        <w:t>Om de afbeeldingen te vervormen werd gebruik gemaakt van de ImageDataGenerator klasse, die voorzien wordt door Keras zelf. De ImageDataGenerator klasse voorziet een tiental manieren om een afbeelding te manipuleren/vervormen. Codevoorbeeld 8 in de appendix toont hoe de ImageDataGenerator klasse werd toegewend.</w:t>
      </w:r>
    </w:p>
    <w:p w14:paraId="60D6DBC6" w14:textId="77777777" w:rsidR="00CB703D" w:rsidRDefault="00CB703D" w:rsidP="00CB703D">
      <w:pPr>
        <w:spacing w:line="320" w:lineRule="exact"/>
      </w:pPr>
    </w:p>
    <w:p w14:paraId="2DBA299A" w14:textId="77777777" w:rsidR="00CB703D" w:rsidRDefault="00CB703D" w:rsidP="00CB703D">
      <w:pPr>
        <w:spacing w:line="320" w:lineRule="exact"/>
      </w:pPr>
      <w:r>
        <w:t>Elke afbeelding werd op twee verschillende manieren gemanipuleerd. Enerzijds werd elke afbeelding geroteerd met een hoek van maximaal 40°, anderzijds werd ook elke afbeelding horizontaal gespiegeld.</w:t>
      </w:r>
    </w:p>
    <w:p w14:paraId="59DAB749" w14:textId="77777777" w:rsidR="00CB703D" w:rsidRDefault="00CB703D" w:rsidP="00CB703D">
      <w:pPr>
        <w:spacing w:line="320" w:lineRule="exact"/>
      </w:pPr>
      <w:r>
        <w:rPr>
          <w:noProof/>
        </w:rPr>
        <mc:AlternateContent>
          <mc:Choice Requires="wps">
            <w:drawing>
              <wp:anchor distT="0" distB="0" distL="114300" distR="114300" simplePos="0" relativeHeight="252086272" behindDoc="0" locked="0" layoutInCell="1" allowOverlap="1" wp14:anchorId="03A772B3" wp14:editId="49E7E63D">
                <wp:simplePos x="0" y="0"/>
                <wp:positionH relativeFrom="margin">
                  <wp:align>center</wp:align>
                </wp:positionH>
                <wp:positionV relativeFrom="paragraph">
                  <wp:posOffset>3050367</wp:posOffset>
                </wp:positionV>
                <wp:extent cx="2372995" cy="195580"/>
                <wp:effectExtent l="0" t="0" r="8255" b="0"/>
                <wp:wrapTopAndBottom/>
                <wp:docPr id="124" name="Tekstvak 124"/>
                <wp:cNvGraphicFramePr/>
                <a:graphic xmlns:a="http://schemas.openxmlformats.org/drawingml/2006/main">
                  <a:graphicData uri="http://schemas.microsoft.com/office/word/2010/wordprocessingShape">
                    <wps:wsp>
                      <wps:cNvSpPr txBox="1"/>
                      <wps:spPr>
                        <a:xfrm>
                          <a:off x="0" y="0"/>
                          <a:ext cx="2372995" cy="195580"/>
                        </a:xfrm>
                        <a:prstGeom prst="rect">
                          <a:avLst/>
                        </a:prstGeom>
                        <a:solidFill>
                          <a:prstClr val="white"/>
                        </a:solidFill>
                        <a:ln>
                          <a:noFill/>
                        </a:ln>
                      </wps:spPr>
                      <wps:txbx>
                        <w:txbxContent>
                          <w:p w14:paraId="58D27662" w14:textId="77777777" w:rsidR="00CB703D" w:rsidRPr="00B06B7B" w:rsidRDefault="00CB703D" w:rsidP="00CB703D">
                            <w:pPr>
                              <w:pStyle w:val="Bijschrift"/>
                              <w:jc w:val="center"/>
                              <w:rPr>
                                <w:noProof/>
                                <w:color w:val="000000" w:themeColor="text1"/>
                                <w:sz w:val="20"/>
                                <w:szCs w:val="20"/>
                              </w:rPr>
                            </w:pPr>
                            <w:bookmarkStart w:id="110" w:name="_Toc18092195"/>
                            <w:r>
                              <w:t xml:space="preserve">Figuur </w:t>
                            </w:r>
                            <w:r>
                              <w:fldChar w:fldCharType="begin"/>
                            </w:r>
                            <w:r>
                              <w:instrText xml:space="preserve"> SEQ Figuur \* ARABIC </w:instrText>
                            </w:r>
                            <w:r>
                              <w:fldChar w:fldCharType="separate"/>
                            </w:r>
                            <w:r>
                              <w:rPr>
                                <w:noProof/>
                              </w:rPr>
                              <w:t>28</w:t>
                            </w:r>
                            <w:r>
                              <w:rPr>
                                <w:noProof/>
                              </w:rPr>
                              <w:fldChar w:fldCharType="end"/>
                            </w:r>
                            <w:r>
                              <w:t xml:space="preserve"> : voorbeelden data augmentation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772B3" id="Tekstvak 124" o:spid="_x0000_s1053" type="#_x0000_t202" style="position:absolute;margin-left:0;margin-top:240.2pt;width:186.85pt;height:15.4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" stroked="f">
                <v:textbox inset="0,0,0,0">
                  <w:txbxContent>
                    <w:p w14:paraId="58D27662" w14:textId="77777777" w:rsidR="00CB703D" w:rsidRPr="00B06B7B" w:rsidRDefault="00CB703D" w:rsidP="00CB703D">
                      <w:pPr>
                        <w:pStyle w:val="Bijschrift"/>
                        <w:jc w:val="center"/>
                        <w:rPr>
                          <w:noProof/>
                          <w:color w:val="000000" w:themeColor="text1"/>
                          <w:sz w:val="20"/>
                          <w:szCs w:val="20"/>
                        </w:rPr>
                      </w:pPr>
                      <w:bookmarkStart w:id="111" w:name="_Toc18092195"/>
                      <w:r>
                        <w:t xml:space="preserve">Figuur </w:t>
                      </w:r>
                      <w:r>
                        <w:fldChar w:fldCharType="begin"/>
                      </w:r>
                      <w:r>
                        <w:instrText xml:space="preserve"> SEQ Figuur \* ARABIC </w:instrText>
                      </w:r>
                      <w:r>
                        <w:fldChar w:fldCharType="separate"/>
                      </w:r>
                      <w:r>
                        <w:rPr>
                          <w:noProof/>
                        </w:rPr>
                        <w:t>28</w:t>
                      </w:r>
                      <w:r>
                        <w:rPr>
                          <w:noProof/>
                        </w:rPr>
                        <w:fldChar w:fldCharType="end"/>
                      </w:r>
                      <w:r>
                        <w:t xml:space="preserve"> : voorbeelden data augmentation</w:t>
                      </w:r>
                      <w:bookmarkEnd w:id="111"/>
                    </w:p>
                  </w:txbxContent>
                </v:textbox>
                <w10:wrap type="topAndBottom" anchorx="margin"/>
              </v:shape>
            </w:pict>
          </mc:Fallback>
        </mc:AlternateContent>
      </w:r>
      <w:r>
        <w:rPr>
          <w:noProof/>
        </w:rPr>
        <w:drawing>
          <wp:anchor distT="0" distB="0" distL="114300" distR="114300" simplePos="0" relativeHeight="252070912" behindDoc="0" locked="0" layoutInCell="1" allowOverlap="1" wp14:anchorId="60788840" wp14:editId="0B0FF424">
            <wp:simplePos x="0" y="0"/>
            <wp:positionH relativeFrom="margin">
              <wp:posOffset>2019242</wp:posOffset>
            </wp:positionH>
            <wp:positionV relativeFrom="paragraph">
              <wp:posOffset>809683</wp:posOffset>
            </wp:positionV>
            <wp:extent cx="1933575" cy="2212340"/>
            <wp:effectExtent l="0" t="0" r="9525" b="0"/>
            <wp:wrapTopAndBottom/>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s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33575" cy="2212340"/>
                    </a:xfrm>
                    <a:prstGeom prst="rect">
                      <a:avLst/>
                    </a:prstGeom>
                  </pic:spPr>
                </pic:pic>
              </a:graphicData>
            </a:graphic>
            <wp14:sizeRelH relativeFrom="margin">
              <wp14:pctWidth>0</wp14:pctWidth>
            </wp14:sizeRelH>
            <wp14:sizeRelV relativeFrom="margin">
              <wp14:pctHeight>0</wp14:pctHeight>
            </wp14:sizeRelV>
          </wp:anchor>
        </w:drawing>
      </w:r>
      <w:r>
        <w:t>Het argument fill_mode, met waarde ‘reflect’, geeft aan dat indien een afbeelding na rotatie niet langer binnen de oorspronkelijke dimensies paste, het overbodige stuk op het lege stuk werd geplakt. Figuur 28 toont enkele voobeelden.</w:t>
      </w:r>
    </w:p>
    <w:p w14:paraId="36B64A28" w14:textId="77777777" w:rsidR="00CB703D" w:rsidRDefault="00CB703D" w:rsidP="00CB703D">
      <w:pPr>
        <w:spacing w:line="320" w:lineRule="exact"/>
      </w:pPr>
    </w:p>
    <w:p w14:paraId="0A47A3D2" w14:textId="77777777" w:rsidR="00CB703D" w:rsidRDefault="00CB703D" w:rsidP="00CB703D">
      <w:pPr>
        <w:spacing w:line="320" w:lineRule="exact"/>
      </w:pPr>
      <w:r>
        <w:rPr>
          <w:noProof/>
        </w:rPr>
        <mc:AlternateContent>
          <mc:Choice Requires="wps">
            <w:drawing>
              <wp:anchor distT="0" distB="0" distL="114300" distR="114300" simplePos="0" relativeHeight="252087296" behindDoc="0" locked="0" layoutInCell="1" allowOverlap="1" wp14:anchorId="7E15CA56" wp14:editId="25004D77">
                <wp:simplePos x="0" y="0"/>
                <wp:positionH relativeFrom="margin">
                  <wp:posOffset>1658197</wp:posOffset>
                </wp:positionH>
                <wp:positionV relativeFrom="paragraph">
                  <wp:posOffset>2497667</wp:posOffset>
                </wp:positionV>
                <wp:extent cx="3175000" cy="186266"/>
                <wp:effectExtent l="0" t="0" r="6350" b="4445"/>
                <wp:wrapTopAndBottom/>
                <wp:docPr id="125" name="Tekstvak 125"/>
                <wp:cNvGraphicFramePr/>
                <a:graphic xmlns:a="http://schemas.openxmlformats.org/drawingml/2006/main">
                  <a:graphicData uri="http://schemas.microsoft.com/office/word/2010/wordprocessingShape">
                    <wps:wsp>
                      <wps:cNvSpPr txBox="1"/>
                      <wps:spPr>
                        <a:xfrm>
                          <a:off x="0" y="0"/>
                          <a:ext cx="3175000" cy="186266"/>
                        </a:xfrm>
                        <a:prstGeom prst="rect">
                          <a:avLst/>
                        </a:prstGeom>
                        <a:solidFill>
                          <a:prstClr val="white"/>
                        </a:solidFill>
                        <a:ln>
                          <a:noFill/>
                        </a:ln>
                      </wps:spPr>
                      <wps:txbx>
                        <w:txbxContent>
                          <w:p w14:paraId="35340034" w14:textId="77777777" w:rsidR="00CB703D" w:rsidRPr="00E548D7" w:rsidRDefault="00CB703D" w:rsidP="00CB703D">
                            <w:pPr>
                              <w:pStyle w:val="Bijschrift"/>
                              <w:rPr>
                                <w:noProof/>
                                <w:color w:val="000000" w:themeColor="text1"/>
                                <w:sz w:val="20"/>
                                <w:szCs w:val="20"/>
                              </w:rPr>
                            </w:pPr>
                            <w:bookmarkStart w:id="112" w:name="_Toc18092196"/>
                            <w:r>
                              <w:t xml:space="preserve">Figuur </w:t>
                            </w:r>
                            <w:r>
                              <w:fldChar w:fldCharType="begin"/>
                            </w:r>
                            <w:r>
                              <w:instrText xml:space="preserve"> SEQ Figuur \* ARABIC </w:instrText>
                            </w:r>
                            <w:r>
                              <w:fldChar w:fldCharType="separate"/>
                            </w:r>
                            <w:r>
                              <w:rPr>
                                <w:noProof/>
                              </w:rPr>
                              <w:t>29</w:t>
                            </w:r>
                            <w:r>
                              <w:rPr>
                                <w:noProof/>
                              </w:rPr>
                              <w:fldChar w:fldCharType="end"/>
                            </w:r>
                            <w:r>
                              <w:t xml:space="preserve"> : resultaten regressiemodel na data augmentation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5CA56" id="Tekstvak 125" o:spid="_x0000_s1054" type="#_x0000_t202" style="position:absolute;margin-left:130.55pt;margin-top:196.65pt;width:250pt;height:14.6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" stroked="f">
                <v:textbox inset="0,0,0,0">
                  <w:txbxContent>
                    <w:p w14:paraId="35340034" w14:textId="77777777" w:rsidR="00CB703D" w:rsidRPr="00E548D7" w:rsidRDefault="00CB703D" w:rsidP="00CB703D">
                      <w:pPr>
                        <w:pStyle w:val="Bijschrift"/>
                        <w:rPr>
                          <w:noProof/>
                          <w:color w:val="000000" w:themeColor="text1"/>
                          <w:sz w:val="20"/>
                          <w:szCs w:val="20"/>
                        </w:rPr>
                      </w:pPr>
                      <w:bookmarkStart w:id="113" w:name="_Toc18092196"/>
                      <w:r>
                        <w:t xml:space="preserve">Figuur </w:t>
                      </w:r>
                      <w:r>
                        <w:fldChar w:fldCharType="begin"/>
                      </w:r>
                      <w:r>
                        <w:instrText xml:space="preserve"> SEQ Figuur \* ARABIC </w:instrText>
                      </w:r>
                      <w:r>
                        <w:fldChar w:fldCharType="separate"/>
                      </w:r>
                      <w:r>
                        <w:rPr>
                          <w:noProof/>
                        </w:rPr>
                        <w:t>29</w:t>
                      </w:r>
                      <w:r>
                        <w:rPr>
                          <w:noProof/>
                        </w:rPr>
                        <w:fldChar w:fldCharType="end"/>
                      </w:r>
                      <w:r>
                        <w:t xml:space="preserve"> : resultaten regressiemodel na data augmentation</w:t>
                      </w:r>
                      <w:bookmarkEnd w:id="113"/>
                    </w:p>
                  </w:txbxContent>
                </v:textbox>
                <w10:wrap type="topAndBottom" anchorx="margin"/>
              </v:shape>
            </w:pict>
          </mc:Fallback>
        </mc:AlternateContent>
      </w:r>
      <w:r>
        <w:rPr>
          <w:noProof/>
        </w:rPr>
        <w:drawing>
          <wp:anchor distT="0" distB="0" distL="114300" distR="114300" simplePos="0" relativeHeight="252083200" behindDoc="0" locked="0" layoutInCell="1" allowOverlap="1" wp14:anchorId="17A88A67" wp14:editId="37D23F6D">
            <wp:simplePos x="0" y="0"/>
            <wp:positionH relativeFrom="margin">
              <wp:posOffset>3613785</wp:posOffset>
            </wp:positionH>
            <wp:positionV relativeFrom="paragraph">
              <wp:posOffset>683895</wp:posOffset>
            </wp:positionV>
            <wp:extent cx="2419985" cy="1769110"/>
            <wp:effectExtent l="0" t="0" r="0" b="2540"/>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v1_los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19985" cy="17691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4224" behindDoc="0" locked="0" layoutInCell="1" allowOverlap="1" wp14:anchorId="17D8004F" wp14:editId="549083A8">
            <wp:simplePos x="0" y="0"/>
            <wp:positionH relativeFrom="margin">
              <wp:posOffset>0</wp:posOffset>
            </wp:positionH>
            <wp:positionV relativeFrom="paragraph">
              <wp:posOffset>702945</wp:posOffset>
            </wp:positionV>
            <wp:extent cx="2477770" cy="1743710"/>
            <wp:effectExtent l="0" t="0" r="0" b="8890"/>
            <wp:wrapTopAndBottom/>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1_acc.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77770" cy="1743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5248" behindDoc="0" locked="0" layoutInCell="1" allowOverlap="1" wp14:anchorId="47179D45" wp14:editId="6FF946B7">
            <wp:simplePos x="0" y="0"/>
            <wp:positionH relativeFrom="margin">
              <wp:posOffset>2555240</wp:posOffset>
            </wp:positionH>
            <wp:positionV relativeFrom="paragraph">
              <wp:posOffset>1393248</wp:posOffset>
            </wp:positionV>
            <wp:extent cx="922655" cy="461010"/>
            <wp:effectExtent l="0" t="0" r="0" b="0"/>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egen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22655" cy="461010"/>
                    </a:xfrm>
                    <a:prstGeom prst="rect">
                      <a:avLst/>
                    </a:prstGeom>
                  </pic:spPr>
                </pic:pic>
              </a:graphicData>
            </a:graphic>
            <wp14:sizeRelH relativeFrom="margin">
              <wp14:pctWidth>0</wp14:pctWidth>
            </wp14:sizeRelH>
            <wp14:sizeRelV relativeFrom="margin">
              <wp14:pctHeight>0</wp14:pctHeight>
            </wp14:sizeRelV>
          </wp:anchor>
        </w:drawing>
      </w:r>
      <w:r>
        <w:t xml:space="preserve">Na het vergroten van de dataset via data augmentation werd het model nogmaals uitgevoerd, om zo het effect van data augmentation in kaart te brengen. Figuur 29 toont dat deze data augmentation voor een lichte verbetering zorgde tijdens de training fase, maar een negatieve impact had tijdens de validation fase. </w:t>
      </w:r>
      <w:r>
        <w:lastRenderedPageBreak/>
        <w:t xml:space="preserve">Aangezien de validation fase een beter idee geeft over hoe het model zou presteren in real time situaties was het toepassen van data augmentation hier dus nefast voor het model. </w:t>
      </w:r>
    </w:p>
    <w:p w14:paraId="7964671C" w14:textId="77777777" w:rsidR="00CB703D" w:rsidRDefault="00CB703D" w:rsidP="00CB703D">
      <w:pPr>
        <w:spacing w:line="320" w:lineRule="exact"/>
      </w:pPr>
    </w:p>
    <w:p w14:paraId="1BD48360" w14:textId="77777777" w:rsidR="00CB703D" w:rsidRPr="007B1094" w:rsidRDefault="00CB703D" w:rsidP="00CB703D">
      <w:pPr>
        <w:pStyle w:val="Kop1"/>
      </w:pPr>
      <w:bookmarkStart w:id="114" w:name="_Toc18092259"/>
      <w:r w:rsidRPr="007B1094">
        <w:t>5.3.2.2 Activatiefunctie</w:t>
      </w:r>
      <w:bookmarkEnd w:id="114"/>
    </w:p>
    <w:p w14:paraId="42C0CA6C" w14:textId="77777777" w:rsidR="00CB703D" w:rsidRDefault="00CB703D" w:rsidP="00CB703D">
      <w:pPr>
        <w:spacing w:line="320" w:lineRule="exact"/>
      </w:pPr>
      <w:r>
        <w:br/>
        <w:t>Een eerste wijziging in de architectuur van het model was het veranderen van de activatiefunctie van de laatste dense layer. Er werd gekozen om vanaf dit punt gebruik te maken van de softmax activatiefunctie. Deze softmax activatiefunctie is geoptimaliseerd voor multi class classification problemen en dus geschikt in het kader van deze masterproef. Hieronder wordt de softmax activatiefunctie kort aangehaald, waarna de resulaten worden besproken.</w:t>
      </w:r>
    </w:p>
    <w:p w14:paraId="79227530" w14:textId="77777777" w:rsidR="00CB703D" w:rsidRDefault="00CB703D" w:rsidP="00CB703D">
      <w:pPr>
        <w:spacing w:line="320" w:lineRule="exact"/>
      </w:pPr>
    </w:p>
    <w:p w14:paraId="39F6981E" w14:textId="77777777" w:rsidR="00CB703D" w:rsidRDefault="00CB703D" w:rsidP="00CB703D">
      <w:pPr>
        <w:spacing w:line="320" w:lineRule="exact"/>
      </w:pPr>
      <w:r>
        <w:t>Eenvoudig verwoord krijgt de softmax activatiefunctie n inputs, in een interval met onbekende grenzen,  waarbij elke input positief of negatief kan zijn. Deze array van inputs wordt vervolgens genormaliseerd zodat de som over deze n inputs steeds 1 is. De verschillende inputs, op dit punt dus steeds positief, worden met andere woorden vertaald naar probabiliteiten, verdeeld over alle mogelijke klassen (aangezien er even veel inputs als klassen zijn).</w:t>
      </w:r>
    </w:p>
    <w:p w14:paraId="44367D1B" w14:textId="77777777" w:rsidR="00CB703D" w:rsidRDefault="00CB703D" w:rsidP="00CB703D">
      <w:pPr>
        <w:spacing w:line="320" w:lineRule="exact"/>
      </w:pPr>
    </w:p>
    <w:p w14:paraId="796A5636" w14:textId="77777777" w:rsidR="00CB703D" w:rsidRDefault="00CB703D" w:rsidP="00CB703D">
      <w:pPr>
        <w:spacing w:line="320" w:lineRule="exact"/>
      </w:pPr>
      <w:r>
        <w:rPr>
          <w:noProof/>
        </w:rPr>
        <mc:AlternateContent>
          <mc:Choice Requires="wps">
            <w:drawing>
              <wp:anchor distT="0" distB="0" distL="114300" distR="114300" simplePos="0" relativeHeight="252088320" behindDoc="0" locked="0" layoutInCell="1" allowOverlap="1" wp14:anchorId="491AD4D7" wp14:editId="25640769">
                <wp:simplePos x="0" y="0"/>
                <wp:positionH relativeFrom="margin">
                  <wp:posOffset>-1270</wp:posOffset>
                </wp:positionH>
                <wp:positionV relativeFrom="paragraph">
                  <wp:posOffset>2239010</wp:posOffset>
                </wp:positionV>
                <wp:extent cx="6032500" cy="152400"/>
                <wp:effectExtent l="0" t="0" r="6350" b="0"/>
                <wp:wrapTopAndBottom/>
                <wp:docPr id="126" name="Tekstvak 126"/>
                <wp:cNvGraphicFramePr/>
                <a:graphic xmlns:a="http://schemas.openxmlformats.org/drawingml/2006/main">
                  <a:graphicData uri="http://schemas.microsoft.com/office/word/2010/wordprocessingShape">
                    <wps:wsp>
                      <wps:cNvSpPr txBox="1"/>
                      <wps:spPr>
                        <a:xfrm>
                          <a:off x="0" y="0"/>
                          <a:ext cx="6032500" cy="152400"/>
                        </a:xfrm>
                        <a:prstGeom prst="rect">
                          <a:avLst/>
                        </a:prstGeom>
                        <a:solidFill>
                          <a:prstClr val="white"/>
                        </a:solidFill>
                        <a:ln>
                          <a:noFill/>
                        </a:ln>
                      </wps:spPr>
                      <wps:txbx>
                        <w:txbxContent>
                          <w:p w14:paraId="2C3BE6F4" w14:textId="77777777" w:rsidR="00CB703D" w:rsidRPr="00A07DE1" w:rsidRDefault="00CB703D" w:rsidP="00CB703D">
                            <w:pPr>
                              <w:pStyle w:val="Bijschrift"/>
                              <w:jc w:val="center"/>
                              <w:rPr>
                                <w:noProof/>
                                <w:color w:val="000000" w:themeColor="text1"/>
                                <w:sz w:val="20"/>
                                <w:szCs w:val="20"/>
                              </w:rPr>
                            </w:pPr>
                            <w:bookmarkStart w:id="115" w:name="_Toc18092197"/>
                            <w:r>
                              <w:t xml:space="preserve">Figuur </w:t>
                            </w:r>
                            <w:r>
                              <w:fldChar w:fldCharType="begin"/>
                            </w:r>
                            <w:r>
                              <w:instrText xml:space="preserve"> SEQ Figuur \* ARABIC </w:instrText>
                            </w:r>
                            <w:r>
                              <w:fldChar w:fldCharType="separate"/>
                            </w:r>
                            <w:r>
                              <w:rPr>
                                <w:noProof/>
                              </w:rPr>
                              <w:t>30</w:t>
                            </w:r>
                            <w:r>
                              <w:rPr>
                                <w:noProof/>
                              </w:rPr>
                              <w:fldChar w:fldCharType="end"/>
                            </w:r>
                            <w:r>
                              <w:t xml:space="preserve"> : resulaten regressiemodel na wijziging activatiefunctie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AD4D7" id="Tekstvak 126" o:spid="_x0000_s1055" type="#_x0000_t202" style="position:absolute;margin-left:-.1pt;margin-top:176.3pt;width:475pt;height:12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" stroked="f">
                <v:textbox inset="0,0,0,0">
                  <w:txbxContent>
                    <w:p w14:paraId="2C3BE6F4" w14:textId="77777777" w:rsidR="00CB703D" w:rsidRPr="00A07DE1" w:rsidRDefault="00CB703D" w:rsidP="00CB703D">
                      <w:pPr>
                        <w:pStyle w:val="Bijschrift"/>
                        <w:jc w:val="center"/>
                        <w:rPr>
                          <w:noProof/>
                          <w:color w:val="000000" w:themeColor="text1"/>
                          <w:sz w:val="20"/>
                          <w:szCs w:val="20"/>
                        </w:rPr>
                      </w:pPr>
                      <w:bookmarkStart w:id="116" w:name="_Toc18092197"/>
                      <w:r>
                        <w:t xml:space="preserve">Figuur </w:t>
                      </w:r>
                      <w:r>
                        <w:fldChar w:fldCharType="begin"/>
                      </w:r>
                      <w:r>
                        <w:instrText xml:space="preserve"> SEQ Figuur \* ARABIC </w:instrText>
                      </w:r>
                      <w:r>
                        <w:fldChar w:fldCharType="separate"/>
                      </w:r>
                      <w:r>
                        <w:rPr>
                          <w:noProof/>
                        </w:rPr>
                        <w:t>30</w:t>
                      </w:r>
                      <w:r>
                        <w:rPr>
                          <w:noProof/>
                        </w:rPr>
                        <w:fldChar w:fldCharType="end"/>
                      </w:r>
                      <w:r>
                        <w:t xml:space="preserve"> : resulaten regressiemodel na wijziging activatiefunctie</w:t>
                      </w:r>
                      <w:bookmarkEnd w:id="116"/>
                    </w:p>
                  </w:txbxContent>
                </v:textbox>
                <w10:wrap type="topAndBottom" anchorx="margin"/>
              </v:shape>
            </w:pict>
          </mc:Fallback>
        </mc:AlternateContent>
      </w:r>
      <w:r>
        <w:rPr>
          <w:noProof/>
        </w:rPr>
        <w:drawing>
          <wp:anchor distT="0" distB="0" distL="114300" distR="114300" simplePos="0" relativeHeight="252044288" behindDoc="0" locked="0" layoutInCell="1" allowOverlap="1" wp14:anchorId="097D0FAE" wp14:editId="1DCF3318">
            <wp:simplePos x="0" y="0"/>
            <wp:positionH relativeFrom="margin">
              <wp:align>center</wp:align>
            </wp:positionH>
            <wp:positionV relativeFrom="paragraph">
              <wp:posOffset>996315</wp:posOffset>
            </wp:positionV>
            <wp:extent cx="922655" cy="461010"/>
            <wp:effectExtent l="0" t="0" r="0" b="0"/>
            <wp:wrapTopAndBottom/>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egen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22655" cy="461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5312" behindDoc="0" locked="0" layoutInCell="1" allowOverlap="1" wp14:anchorId="30E7F1FE" wp14:editId="4D3B61AF">
            <wp:simplePos x="0" y="0"/>
            <wp:positionH relativeFrom="margin">
              <wp:posOffset>0</wp:posOffset>
            </wp:positionH>
            <wp:positionV relativeFrom="paragraph">
              <wp:posOffset>333375</wp:posOffset>
            </wp:positionV>
            <wp:extent cx="2463800" cy="1803400"/>
            <wp:effectExtent l="0" t="0" r="0" b="6350"/>
            <wp:wrapTopAndBottom/>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v2_acc.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63800" cy="1803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336" behindDoc="0" locked="0" layoutInCell="1" allowOverlap="1" wp14:anchorId="7A1F4A31" wp14:editId="1D6E2EEB">
            <wp:simplePos x="0" y="0"/>
            <wp:positionH relativeFrom="margin">
              <wp:posOffset>3590290</wp:posOffset>
            </wp:positionH>
            <wp:positionV relativeFrom="paragraph">
              <wp:posOffset>363855</wp:posOffset>
            </wp:positionV>
            <wp:extent cx="2443480" cy="1779270"/>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2_los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43480" cy="1779270"/>
                    </a:xfrm>
                    <a:prstGeom prst="rect">
                      <a:avLst/>
                    </a:prstGeom>
                  </pic:spPr>
                </pic:pic>
              </a:graphicData>
            </a:graphic>
            <wp14:sizeRelH relativeFrom="margin">
              <wp14:pctWidth>0</wp14:pctWidth>
            </wp14:sizeRelH>
            <wp14:sizeRelV relativeFrom="margin">
              <wp14:pctHeight>0</wp14:pctHeight>
            </wp14:sizeRelV>
          </wp:anchor>
        </w:drawing>
      </w:r>
      <w:r>
        <w:t>De resultaten na het veranderen van de activatiefunctie zijn gegeven in figuur 30.</w:t>
      </w:r>
    </w:p>
    <w:p w14:paraId="7F7A5AE9" w14:textId="77777777" w:rsidR="00CB703D" w:rsidRDefault="00CB703D" w:rsidP="00CB703D">
      <w:pPr>
        <w:spacing w:line="320" w:lineRule="exact"/>
      </w:pPr>
    </w:p>
    <w:p w14:paraId="13FEA23F" w14:textId="77777777" w:rsidR="00CB703D" w:rsidRDefault="00CB703D" w:rsidP="00CB703D">
      <w:pPr>
        <w:spacing w:line="320" w:lineRule="exact"/>
      </w:pPr>
      <w:r>
        <w:t>De keuze om de activatiefunctie in de laatste dense layer te wijzigen had dus duidelijk een positief effect op de performantie van het model. Zonder data augmentation bereikte de training en validation accuracy maximale waarden van respectievelijk 76,24% en 59,66%. Opmerkelijk is dat indien data augmentation wel werd toegepast de training accuracy steeg tot 79,05%, maar de validation accuracy daalde tot 55,97%.</w:t>
      </w:r>
    </w:p>
    <w:p w14:paraId="2AA2F945" w14:textId="77777777" w:rsidR="00CB703D" w:rsidRDefault="00CB703D" w:rsidP="00CB703D">
      <w:pPr>
        <w:pStyle w:val="Kop1"/>
      </w:pPr>
      <w:bookmarkStart w:id="117" w:name="_Toc18092260"/>
      <w:r>
        <w:lastRenderedPageBreak/>
        <w:t>5.3.2.3 Architectuur model</w:t>
      </w:r>
      <w:bookmarkEnd w:id="117"/>
    </w:p>
    <w:p w14:paraId="49419040" w14:textId="77777777" w:rsidR="00CB703D" w:rsidRPr="00861552" w:rsidRDefault="00CB703D" w:rsidP="00CB703D">
      <w:pPr>
        <w:pStyle w:val="Kop1"/>
      </w:pPr>
      <w:bookmarkStart w:id="118" w:name="_Toc18092261"/>
      <w:r>
        <w:rPr>
          <w:noProof/>
        </w:rPr>
        <mc:AlternateContent>
          <mc:Choice Requires="wps">
            <w:drawing>
              <wp:anchor distT="0" distB="0" distL="114300" distR="114300" simplePos="0" relativeHeight="252089344" behindDoc="0" locked="0" layoutInCell="1" allowOverlap="1" wp14:anchorId="270A9D41" wp14:editId="5D3F7CB6">
                <wp:simplePos x="0" y="0"/>
                <wp:positionH relativeFrom="margin">
                  <wp:posOffset>-1270</wp:posOffset>
                </wp:positionH>
                <wp:positionV relativeFrom="paragraph">
                  <wp:posOffset>2289810</wp:posOffset>
                </wp:positionV>
                <wp:extent cx="6028055" cy="202565"/>
                <wp:effectExtent l="0" t="0" r="0" b="6985"/>
                <wp:wrapTopAndBottom/>
                <wp:docPr id="127" name="Tekstvak 127"/>
                <wp:cNvGraphicFramePr/>
                <a:graphic xmlns:a="http://schemas.openxmlformats.org/drawingml/2006/main">
                  <a:graphicData uri="http://schemas.microsoft.com/office/word/2010/wordprocessingShape">
                    <wps:wsp>
                      <wps:cNvSpPr txBox="1"/>
                      <wps:spPr>
                        <a:xfrm>
                          <a:off x="0" y="0"/>
                          <a:ext cx="6028055" cy="202565"/>
                        </a:xfrm>
                        <a:prstGeom prst="rect">
                          <a:avLst/>
                        </a:prstGeom>
                        <a:solidFill>
                          <a:prstClr val="white"/>
                        </a:solidFill>
                        <a:ln>
                          <a:noFill/>
                        </a:ln>
                      </wps:spPr>
                      <wps:txbx>
                        <w:txbxContent>
                          <w:p w14:paraId="5A96D28D" w14:textId="77777777" w:rsidR="00CB703D" w:rsidRDefault="00CB703D" w:rsidP="00CB703D">
                            <w:pPr>
                              <w:pStyle w:val="Bijschrift"/>
                              <w:jc w:val="center"/>
                              <w:rPr>
                                <w:noProof/>
                              </w:rPr>
                            </w:pPr>
                            <w:bookmarkStart w:id="119" w:name="_Toc18092198"/>
                            <w:r>
                              <w:t xml:space="preserve">Figuur </w:t>
                            </w:r>
                            <w:r>
                              <w:fldChar w:fldCharType="begin"/>
                            </w:r>
                            <w:r>
                              <w:instrText xml:space="preserve"> SEQ Figuur \* ARABIC </w:instrText>
                            </w:r>
                            <w:r>
                              <w:fldChar w:fldCharType="separate"/>
                            </w:r>
                            <w:r>
                              <w:rPr>
                                <w:noProof/>
                              </w:rPr>
                              <w:t>31</w:t>
                            </w:r>
                            <w:r>
                              <w:rPr>
                                <w:noProof/>
                              </w:rPr>
                              <w:fldChar w:fldCharType="end"/>
                            </w:r>
                            <w:r>
                              <w:t xml:space="preserve"> : resultaten regressiemodel na toevoegen layers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A9D41" id="Tekstvak 127" o:spid="_x0000_s1056" type="#_x0000_t202" style="position:absolute;margin-left:-.1pt;margin-top:180.3pt;width:474.65pt;height:15.9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" stroked="f">
                <v:textbox inset="0,0,0,0">
                  <w:txbxContent>
                    <w:p w14:paraId="5A96D28D" w14:textId="77777777" w:rsidR="00CB703D" w:rsidRDefault="00CB703D" w:rsidP="00CB703D">
                      <w:pPr>
                        <w:pStyle w:val="Bijschrift"/>
                        <w:jc w:val="center"/>
                        <w:rPr>
                          <w:noProof/>
                        </w:rPr>
                      </w:pPr>
                      <w:bookmarkStart w:id="120" w:name="_Toc18092198"/>
                      <w:r>
                        <w:t xml:space="preserve">Figuur </w:t>
                      </w:r>
                      <w:r>
                        <w:fldChar w:fldCharType="begin"/>
                      </w:r>
                      <w:r>
                        <w:instrText xml:space="preserve"> SEQ Figuur \* ARABIC </w:instrText>
                      </w:r>
                      <w:r>
                        <w:fldChar w:fldCharType="separate"/>
                      </w:r>
                      <w:r>
                        <w:rPr>
                          <w:noProof/>
                        </w:rPr>
                        <w:t>31</w:t>
                      </w:r>
                      <w:r>
                        <w:rPr>
                          <w:noProof/>
                        </w:rPr>
                        <w:fldChar w:fldCharType="end"/>
                      </w:r>
                      <w:r>
                        <w:t xml:space="preserve"> : resultaten regressiemodel na toevoegen layers</w:t>
                      </w:r>
                      <w:bookmarkEnd w:id="120"/>
                    </w:p>
                  </w:txbxContent>
                </v:textbox>
                <w10:wrap type="topAndBottom" anchorx="margin"/>
              </v:shape>
            </w:pict>
          </mc:Fallback>
        </mc:AlternateContent>
      </w:r>
      <w:r>
        <w:rPr>
          <w:noProof/>
        </w:rPr>
        <w:drawing>
          <wp:anchor distT="0" distB="0" distL="114300" distR="114300" simplePos="0" relativeHeight="252047360" behindDoc="0" locked="0" layoutInCell="1" allowOverlap="1" wp14:anchorId="67A03180" wp14:editId="0797DE1C">
            <wp:simplePos x="0" y="0"/>
            <wp:positionH relativeFrom="margin">
              <wp:posOffset>0</wp:posOffset>
            </wp:positionH>
            <wp:positionV relativeFrom="paragraph">
              <wp:posOffset>583565</wp:posOffset>
            </wp:positionV>
            <wp:extent cx="2500630" cy="1781810"/>
            <wp:effectExtent l="0" t="0" r="0" b="8890"/>
            <wp:wrapTopAndBottom/>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3_acc.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00630" cy="1781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9408" behindDoc="0" locked="0" layoutInCell="1" allowOverlap="1" wp14:anchorId="68308D25" wp14:editId="29A3AE64">
            <wp:simplePos x="0" y="0"/>
            <wp:positionH relativeFrom="margin">
              <wp:posOffset>2555240</wp:posOffset>
            </wp:positionH>
            <wp:positionV relativeFrom="paragraph">
              <wp:posOffset>1210945</wp:posOffset>
            </wp:positionV>
            <wp:extent cx="922655" cy="461010"/>
            <wp:effectExtent l="0" t="0" r="0" b="0"/>
            <wp:wrapTopAndBottom/>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egen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22655" cy="461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8384" behindDoc="0" locked="0" layoutInCell="1" allowOverlap="1" wp14:anchorId="07660607" wp14:editId="7001E9E5">
            <wp:simplePos x="0" y="0"/>
            <wp:positionH relativeFrom="margin">
              <wp:align>right</wp:align>
            </wp:positionH>
            <wp:positionV relativeFrom="paragraph">
              <wp:posOffset>564515</wp:posOffset>
            </wp:positionV>
            <wp:extent cx="2466340" cy="1742440"/>
            <wp:effectExtent l="0" t="0" r="0" b="0"/>
            <wp:wrapTopAndBottom/>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3_loss.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66340" cy="1742440"/>
                    </a:xfrm>
                    <a:prstGeom prst="rect">
                      <a:avLst/>
                    </a:prstGeom>
                  </pic:spPr>
                </pic:pic>
              </a:graphicData>
            </a:graphic>
            <wp14:sizeRelH relativeFrom="margin">
              <wp14:pctWidth>0</wp14:pctWidth>
            </wp14:sizeRelH>
            <wp14:sizeRelV relativeFrom="margin">
              <wp14:pctHeight>0</wp14:pctHeight>
            </wp14:sizeRelV>
          </wp:anchor>
        </w:drawing>
      </w:r>
      <w:r>
        <w:t>5.3.2.3.1 Toevoegen convolutional en pooling layer</w:t>
      </w:r>
      <w:bookmarkEnd w:id="118"/>
    </w:p>
    <w:p w14:paraId="7347CC53" w14:textId="77777777" w:rsidR="00CB703D" w:rsidRDefault="00CB703D" w:rsidP="00CB703D">
      <w:pPr>
        <w:spacing w:line="320" w:lineRule="exact"/>
      </w:pPr>
    </w:p>
    <w:p w14:paraId="24768DA1" w14:textId="77777777" w:rsidR="00CB703D" w:rsidRDefault="00CB703D" w:rsidP="00CB703D">
      <w:pPr>
        <w:spacing w:line="320" w:lineRule="exact"/>
      </w:pPr>
      <w:r>
        <w:t>Ondanks de afwezigheid van een convolutional layer slaagde het model er reeds in om net iets meer dan de helft van de voorspelling accuraat uit te voeren. In de hoop dit percentage te verhogen werd in een volgende stap een convolutional, en bijhorende maxpooling layer, toegevoegd aan het model.</w:t>
      </w:r>
    </w:p>
    <w:p w14:paraId="73242E87" w14:textId="77777777" w:rsidR="00CB703D" w:rsidRDefault="00CB703D" w:rsidP="00CB703D">
      <w:pPr>
        <w:spacing w:line="320" w:lineRule="exact"/>
      </w:pPr>
    </w:p>
    <w:p w14:paraId="4E19F777" w14:textId="77777777" w:rsidR="00CB703D" w:rsidRDefault="00CB703D" w:rsidP="00CB703D">
      <w:pPr>
        <w:spacing w:line="320" w:lineRule="exact"/>
      </w:pPr>
      <w:r>
        <w:t xml:space="preserve">Codevoorbeeld 9 toont de aangepaste architectuur van het model. Merk op dat in beide dense layers een kernel_regularizer toegevoegd werd. Een regularizer voorkomt overfitting door constant de gewichten van de inkomende verbinding van een node te wijzigen. Zoals reeds aangehaald in sectie 2.2 bepaalt het gewicht van een verbinding de impact die een input heeft op de eventuele activatie van de node. </w:t>
      </w:r>
    </w:p>
    <w:p w14:paraId="553764F9" w14:textId="77777777" w:rsidR="00CB703D" w:rsidRDefault="00CB703D" w:rsidP="00CB703D">
      <w:pPr>
        <w:spacing w:line="320" w:lineRule="exact"/>
      </w:pPr>
    </w:p>
    <w:p w14:paraId="49298F01" w14:textId="77777777" w:rsidR="00CB703D" w:rsidRDefault="00CB703D" w:rsidP="00CB703D">
      <w:pPr>
        <w:spacing w:line="320" w:lineRule="exact"/>
      </w:pPr>
      <w:r>
        <w:t xml:space="preserve">Indien een model lijdt aan overfitting zijn de gewichten van de dominante features vaak zeer hoog in vergelijking met de andere features, waardoor alleen deze dominante features een impact hebben. Het gebruik van een regularizer verzekert dat deze situatie zich niet voordoet. </w:t>
      </w:r>
    </w:p>
    <w:p w14:paraId="5A5FFE71" w14:textId="77777777" w:rsidR="00CB703D" w:rsidRDefault="00CB703D" w:rsidP="00CB703D">
      <w:pPr>
        <w:spacing w:line="320" w:lineRule="exact"/>
      </w:pPr>
    </w:p>
    <w:p w14:paraId="2FB1102A" w14:textId="77777777" w:rsidR="00CB703D" w:rsidRDefault="00CB703D" w:rsidP="00CB703D">
      <w:pPr>
        <w:spacing w:line="320" w:lineRule="exact"/>
      </w:pPr>
      <w:r>
        <w:t xml:space="preserve">Indien een feature meermaals ontdekt wordt en als gevolg hiervan een groot gewicht krijgt toegewezen zal de regularizer deze waarde inperken. Merk wel op dat indien de verbindingen gesorteerd zouden worden volgens gewicht, deze lijst dezelfde zou zijn voor en na het toepassen van de regularizer. Alhoewel de gewichten dus gewijzigd worden, blijven de verhoudingen min of meer dezelfde [6]. </w:t>
      </w:r>
    </w:p>
    <w:p w14:paraId="36C5F04D" w14:textId="77777777" w:rsidR="00CB703D" w:rsidRDefault="00CB703D" w:rsidP="00CB703D">
      <w:pPr>
        <w:spacing w:line="320" w:lineRule="exact"/>
      </w:pPr>
    </w:p>
    <w:p w14:paraId="62A09A07" w14:textId="77777777" w:rsidR="00CB703D" w:rsidRDefault="00CB703D" w:rsidP="00CB703D">
      <w:pPr>
        <w:spacing w:line="320" w:lineRule="exact"/>
      </w:pPr>
      <w:r>
        <w:t>Figuur 31 toont de resultaten na het trainen en valideren van het model, welke duidelijk tonen dat deze wijziging in architectuur een stijging in training en validation accuracy met zich meebracht. Zo stegen de training en validation accuracy respectievelijk tot 89,23% en 69,87% zonder data augmentation en tot 89,21% en 68,85% met data augmentation. Merk dus ook op dat in dit geval data augmentation een negatief effect had op de performantie van het model.</w:t>
      </w:r>
    </w:p>
    <w:p w14:paraId="4641F980" w14:textId="77777777" w:rsidR="00CB703D" w:rsidRPr="00861552" w:rsidRDefault="00CB703D" w:rsidP="00CB703D">
      <w:pPr>
        <w:pStyle w:val="Kop1"/>
      </w:pPr>
      <w:bookmarkStart w:id="121" w:name="_Toc18092262"/>
      <w:r>
        <w:lastRenderedPageBreak/>
        <w:t>5.3.2.3.2 Toevoegen meerdere convolutional en pooling layers + dropout layer</w:t>
      </w:r>
      <w:bookmarkEnd w:id="121"/>
    </w:p>
    <w:p w14:paraId="6C0D801C" w14:textId="77777777" w:rsidR="00CB703D" w:rsidRPr="0090105C" w:rsidRDefault="00CB703D" w:rsidP="00CB703D">
      <w:r>
        <w:rPr>
          <w:noProof/>
        </w:rPr>
        <mc:AlternateContent>
          <mc:Choice Requires="wps">
            <w:drawing>
              <wp:anchor distT="0" distB="0" distL="114300" distR="114300" simplePos="0" relativeHeight="252110848" behindDoc="0" locked="0" layoutInCell="1" allowOverlap="1" wp14:anchorId="1476EE9B" wp14:editId="31AC5FE4">
                <wp:simplePos x="0" y="0"/>
                <wp:positionH relativeFrom="margin">
                  <wp:posOffset>-1270</wp:posOffset>
                </wp:positionH>
                <wp:positionV relativeFrom="paragraph">
                  <wp:posOffset>2136140</wp:posOffset>
                </wp:positionV>
                <wp:extent cx="6040120" cy="179705"/>
                <wp:effectExtent l="0" t="0" r="0" b="0"/>
                <wp:wrapTopAndBottom/>
                <wp:docPr id="128" name="Tekstvak 128"/>
                <wp:cNvGraphicFramePr/>
                <a:graphic xmlns:a="http://schemas.openxmlformats.org/drawingml/2006/main">
                  <a:graphicData uri="http://schemas.microsoft.com/office/word/2010/wordprocessingShape">
                    <wps:wsp>
                      <wps:cNvSpPr txBox="1"/>
                      <wps:spPr>
                        <a:xfrm>
                          <a:off x="0" y="0"/>
                          <a:ext cx="6040120" cy="179705"/>
                        </a:xfrm>
                        <a:prstGeom prst="rect">
                          <a:avLst/>
                        </a:prstGeom>
                        <a:solidFill>
                          <a:prstClr val="white"/>
                        </a:solidFill>
                        <a:ln>
                          <a:noFill/>
                        </a:ln>
                      </wps:spPr>
                      <wps:txbx>
                        <w:txbxContent>
                          <w:p w14:paraId="2B0132C2" w14:textId="77777777" w:rsidR="00CB703D" w:rsidRPr="000859A2" w:rsidRDefault="00CB703D" w:rsidP="00CB703D">
                            <w:pPr>
                              <w:pStyle w:val="Bijschrift"/>
                              <w:jc w:val="center"/>
                              <w:rPr>
                                <w:noProof/>
                                <w:color w:val="000000" w:themeColor="text1"/>
                                <w:sz w:val="20"/>
                                <w:szCs w:val="20"/>
                              </w:rPr>
                            </w:pPr>
                            <w:bookmarkStart w:id="122" w:name="_Toc18092199"/>
                            <w:r>
                              <w:t xml:space="preserve">Figuur </w:t>
                            </w:r>
                            <w:r>
                              <w:fldChar w:fldCharType="begin"/>
                            </w:r>
                            <w:r>
                              <w:instrText xml:space="preserve"> SEQ Figuur \* ARABIC </w:instrText>
                            </w:r>
                            <w:r>
                              <w:fldChar w:fldCharType="separate"/>
                            </w:r>
                            <w:r>
                              <w:rPr>
                                <w:noProof/>
                              </w:rPr>
                              <w:t>32</w:t>
                            </w:r>
                            <w:r>
                              <w:rPr>
                                <w:noProof/>
                              </w:rPr>
                              <w:fldChar w:fldCharType="end"/>
                            </w:r>
                            <w:r>
                              <w:t xml:space="preserve"> : resultaten regressiemodel na toevoegen extra layers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6EE9B" id="Tekstvak 128" o:spid="_x0000_s1057" type="#_x0000_t202" style="position:absolute;margin-left:-.1pt;margin-top:168.2pt;width:475.6pt;height:14.1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" stroked="f">
                <v:textbox inset="0,0,0,0">
                  <w:txbxContent>
                    <w:p w14:paraId="2B0132C2" w14:textId="77777777" w:rsidR="00CB703D" w:rsidRPr="000859A2" w:rsidRDefault="00CB703D" w:rsidP="00CB703D">
                      <w:pPr>
                        <w:pStyle w:val="Bijschrift"/>
                        <w:jc w:val="center"/>
                        <w:rPr>
                          <w:noProof/>
                          <w:color w:val="000000" w:themeColor="text1"/>
                          <w:sz w:val="20"/>
                          <w:szCs w:val="20"/>
                        </w:rPr>
                      </w:pPr>
                      <w:bookmarkStart w:id="123" w:name="_Toc18092199"/>
                      <w:r>
                        <w:t xml:space="preserve">Figuur </w:t>
                      </w:r>
                      <w:r>
                        <w:fldChar w:fldCharType="begin"/>
                      </w:r>
                      <w:r>
                        <w:instrText xml:space="preserve"> SEQ Figuur \* ARABIC </w:instrText>
                      </w:r>
                      <w:r>
                        <w:fldChar w:fldCharType="separate"/>
                      </w:r>
                      <w:r>
                        <w:rPr>
                          <w:noProof/>
                        </w:rPr>
                        <w:t>32</w:t>
                      </w:r>
                      <w:r>
                        <w:rPr>
                          <w:noProof/>
                        </w:rPr>
                        <w:fldChar w:fldCharType="end"/>
                      </w:r>
                      <w:r>
                        <w:t xml:space="preserve"> : resultaten regressiemodel na toevoegen extra layers</w:t>
                      </w:r>
                      <w:bookmarkEnd w:id="123"/>
                    </w:p>
                  </w:txbxContent>
                </v:textbox>
                <w10:wrap type="topAndBottom" anchorx="margin"/>
              </v:shape>
            </w:pict>
          </mc:Fallback>
        </mc:AlternateContent>
      </w:r>
      <w:r>
        <w:rPr>
          <w:noProof/>
        </w:rPr>
        <w:drawing>
          <wp:anchor distT="0" distB="0" distL="114300" distR="114300" simplePos="0" relativeHeight="252052480" behindDoc="0" locked="0" layoutInCell="1" allowOverlap="1" wp14:anchorId="3CE76E6B" wp14:editId="1583C861">
            <wp:simplePos x="0" y="0"/>
            <wp:positionH relativeFrom="margin">
              <wp:align>center</wp:align>
            </wp:positionH>
            <wp:positionV relativeFrom="paragraph">
              <wp:posOffset>828040</wp:posOffset>
            </wp:positionV>
            <wp:extent cx="922655" cy="461010"/>
            <wp:effectExtent l="0" t="0" r="0" b="0"/>
            <wp:wrapTopAndBottom/>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egen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22655" cy="461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0432" behindDoc="0" locked="0" layoutInCell="1" allowOverlap="1" wp14:anchorId="7BAAEBFB" wp14:editId="672BE59B">
            <wp:simplePos x="0" y="0"/>
            <wp:positionH relativeFrom="margin">
              <wp:align>left</wp:align>
            </wp:positionH>
            <wp:positionV relativeFrom="paragraph">
              <wp:posOffset>256752</wp:posOffset>
            </wp:positionV>
            <wp:extent cx="2515235" cy="1811655"/>
            <wp:effectExtent l="0" t="0" r="0" b="0"/>
            <wp:wrapTopAndBottom/>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7_acc.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15235" cy="1811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1456" behindDoc="0" locked="0" layoutInCell="1" allowOverlap="1" wp14:anchorId="1A145B08" wp14:editId="19F4EEB7">
            <wp:simplePos x="0" y="0"/>
            <wp:positionH relativeFrom="margin">
              <wp:posOffset>3503930</wp:posOffset>
            </wp:positionH>
            <wp:positionV relativeFrom="paragraph">
              <wp:posOffset>226695</wp:posOffset>
            </wp:positionV>
            <wp:extent cx="2522220" cy="1797050"/>
            <wp:effectExtent l="0" t="0" r="0" b="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v7_loss.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2220" cy="1797050"/>
                    </a:xfrm>
                    <a:prstGeom prst="rect">
                      <a:avLst/>
                    </a:prstGeom>
                  </pic:spPr>
                </pic:pic>
              </a:graphicData>
            </a:graphic>
            <wp14:sizeRelH relativeFrom="margin">
              <wp14:pctWidth>0</wp14:pctWidth>
            </wp14:sizeRelH>
            <wp14:sizeRelV relativeFrom="margin">
              <wp14:pctHeight>0</wp14:pctHeight>
            </wp14:sizeRelV>
          </wp:anchor>
        </w:drawing>
      </w:r>
    </w:p>
    <w:p w14:paraId="5CF89F7E" w14:textId="77777777" w:rsidR="00CB703D" w:rsidRDefault="00CB703D" w:rsidP="00CB703D">
      <w:pPr>
        <w:spacing w:line="320" w:lineRule="exact"/>
      </w:pPr>
      <w:r>
        <w:t>In de hoop de trend voort te zetten werden nog enkele convolutional en pooling layers toegevoegd, alsook een dropout layer om overfitting tegen te gaan, zie codevoorbeeld 10 in de appendix. Zoals figuur 32 toont bleek dit een goede zet te zijn aangezien de trainig accuracy en validation accuracy respectievelijk stegen tot 94,52% en 76,14%. Na het toepassen van data augmentation stegen deze waarden nog verder naar 97,50% en 79,23%.</w:t>
      </w:r>
    </w:p>
    <w:p w14:paraId="490B7F36" w14:textId="77777777" w:rsidR="00CB703D" w:rsidRDefault="00CB703D" w:rsidP="00CB703D">
      <w:pPr>
        <w:pStyle w:val="Kop1"/>
      </w:pPr>
      <w:bookmarkStart w:id="124" w:name="_Toc18092263"/>
      <w:r>
        <w:t>5.3.2.4 Dimensies kernel</w:t>
      </w:r>
      <w:bookmarkEnd w:id="124"/>
    </w:p>
    <w:p w14:paraId="591C1DAC" w14:textId="77777777" w:rsidR="00CB703D" w:rsidRDefault="00CB703D" w:rsidP="00CB703D"/>
    <w:p w14:paraId="26AB2E45" w14:textId="77777777" w:rsidR="00CB703D" w:rsidRDefault="00CB703D" w:rsidP="00CB703D">
      <w:pPr>
        <w:spacing w:line="320" w:lineRule="exact"/>
      </w:pPr>
      <w:r>
        <w:t xml:space="preserve">In de hoop de validation accuracy te verbeteren werd getest welk effect de grootte van de kernel had op de performantie van het model. Zoals reeds aangehaald in sectie 2.3.1 bepaalt de grootte van deze kernel tevens de grootte van de gebieden van de afbeelding waarin patronen worden gezocht. Hoe kleiner de grootte van deze kernel, hoe meer in detail de afbeelding wordt onderzocht. </w:t>
      </w:r>
    </w:p>
    <w:p w14:paraId="101ADE4B" w14:textId="77777777" w:rsidR="00CB703D" w:rsidRDefault="00CB703D" w:rsidP="00CB703D">
      <w:pPr>
        <w:spacing w:line="320" w:lineRule="exact"/>
      </w:pPr>
    </w:p>
    <w:p w14:paraId="71CE92D3" w14:textId="77777777" w:rsidR="00CB703D" w:rsidRDefault="00CB703D" w:rsidP="00CB703D">
      <w:pPr>
        <w:spacing w:line="320" w:lineRule="exact"/>
      </w:pPr>
      <w:r>
        <w:t>De grootte van de kernel was tot nu steeds een 2x3 matrix. Het effect van de grootte van de kernel op de performantie van het model werd getest aan de hand van 6x9 en 12x18 matrix, beide resultaten zijn gegeven in figuur 33 .</w:t>
      </w:r>
    </w:p>
    <w:p w14:paraId="1CE38F9B" w14:textId="77777777" w:rsidR="00CB703D" w:rsidRDefault="00CB703D" w:rsidP="00CB703D">
      <w:pPr>
        <w:spacing w:line="320" w:lineRule="exact"/>
      </w:pPr>
    </w:p>
    <w:p w14:paraId="6108F6F6" w14:textId="77777777" w:rsidR="00CB703D" w:rsidRDefault="00CB703D" w:rsidP="00CB703D">
      <w:pPr>
        <w:spacing w:line="320" w:lineRule="exact"/>
      </w:pPr>
      <w:r>
        <w:rPr>
          <w:noProof/>
        </w:rPr>
        <w:lastRenderedPageBreak/>
        <w:drawing>
          <wp:anchor distT="0" distB="0" distL="114300" distR="114300" simplePos="0" relativeHeight="252055552" behindDoc="0" locked="0" layoutInCell="1" allowOverlap="1" wp14:anchorId="6476ADC8" wp14:editId="37F5C08D">
            <wp:simplePos x="0" y="0"/>
            <wp:positionH relativeFrom="margin">
              <wp:align>center</wp:align>
            </wp:positionH>
            <wp:positionV relativeFrom="paragraph">
              <wp:posOffset>635000</wp:posOffset>
            </wp:positionV>
            <wp:extent cx="922655" cy="461010"/>
            <wp:effectExtent l="0" t="0" r="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egen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22655" cy="461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3504" behindDoc="0" locked="0" layoutInCell="1" allowOverlap="1" wp14:anchorId="69E8B477" wp14:editId="1F6031DE">
            <wp:simplePos x="0" y="0"/>
            <wp:positionH relativeFrom="margin">
              <wp:align>right</wp:align>
            </wp:positionH>
            <wp:positionV relativeFrom="paragraph">
              <wp:posOffset>3175</wp:posOffset>
            </wp:positionV>
            <wp:extent cx="2399665" cy="1753870"/>
            <wp:effectExtent l="0" t="0" r="635" b="0"/>
            <wp:wrapTopAndBottom/>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v5_los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99665" cy="17538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4528" behindDoc="0" locked="0" layoutInCell="1" allowOverlap="1" wp14:anchorId="4865D60F" wp14:editId="05D1D113">
            <wp:simplePos x="0" y="0"/>
            <wp:positionH relativeFrom="margin">
              <wp:align>left</wp:align>
            </wp:positionH>
            <wp:positionV relativeFrom="paragraph">
              <wp:posOffset>423</wp:posOffset>
            </wp:positionV>
            <wp:extent cx="2429510" cy="1771650"/>
            <wp:effectExtent l="0" t="0" r="8890" b="0"/>
            <wp:wrapTopAndBottom/>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v5_acc.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35796" cy="1776359"/>
                    </a:xfrm>
                    <a:prstGeom prst="rect">
                      <a:avLst/>
                    </a:prstGeom>
                  </pic:spPr>
                </pic:pic>
              </a:graphicData>
            </a:graphic>
            <wp14:sizeRelH relativeFrom="margin">
              <wp14:pctWidth>0</wp14:pctWidth>
            </wp14:sizeRelH>
            <wp14:sizeRelV relativeFrom="margin">
              <wp14:pctHeight>0</wp14:pctHeight>
            </wp14:sizeRelV>
          </wp:anchor>
        </w:drawing>
      </w:r>
    </w:p>
    <w:p w14:paraId="2FF72A6A" w14:textId="77777777" w:rsidR="00CB703D" w:rsidRDefault="00CB703D" w:rsidP="00CB703D">
      <w:pPr>
        <w:spacing w:line="320" w:lineRule="exact"/>
      </w:pPr>
      <w:r>
        <w:rPr>
          <w:noProof/>
        </w:rPr>
        <mc:AlternateContent>
          <mc:Choice Requires="wps">
            <w:drawing>
              <wp:anchor distT="0" distB="0" distL="114300" distR="114300" simplePos="0" relativeHeight="252111872" behindDoc="0" locked="0" layoutInCell="1" allowOverlap="1" wp14:anchorId="5D4E6E4A" wp14:editId="24E9E30D">
                <wp:simplePos x="0" y="0"/>
                <wp:positionH relativeFrom="margin">
                  <wp:align>left</wp:align>
                </wp:positionH>
                <wp:positionV relativeFrom="paragraph">
                  <wp:posOffset>1953260</wp:posOffset>
                </wp:positionV>
                <wp:extent cx="6178550" cy="145415"/>
                <wp:effectExtent l="0" t="0" r="0" b="6985"/>
                <wp:wrapTopAndBottom/>
                <wp:docPr id="129" name="Tekstvak 129"/>
                <wp:cNvGraphicFramePr/>
                <a:graphic xmlns:a="http://schemas.openxmlformats.org/drawingml/2006/main">
                  <a:graphicData uri="http://schemas.microsoft.com/office/word/2010/wordprocessingShape">
                    <wps:wsp>
                      <wps:cNvSpPr txBox="1"/>
                      <wps:spPr>
                        <a:xfrm>
                          <a:off x="0" y="0"/>
                          <a:ext cx="6179127" cy="145473"/>
                        </a:xfrm>
                        <a:prstGeom prst="rect">
                          <a:avLst/>
                        </a:prstGeom>
                        <a:solidFill>
                          <a:prstClr val="white"/>
                        </a:solidFill>
                        <a:ln>
                          <a:noFill/>
                        </a:ln>
                      </wps:spPr>
                      <wps:txbx>
                        <w:txbxContent>
                          <w:p w14:paraId="25DFB6FB" w14:textId="77777777" w:rsidR="00CB703D" w:rsidRPr="006B1014" w:rsidRDefault="00CB703D" w:rsidP="00CB703D">
                            <w:pPr>
                              <w:pStyle w:val="Bijschrift"/>
                              <w:jc w:val="center"/>
                              <w:rPr>
                                <w:noProof/>
                                <w:color w:val="000000" w:themeColor="text1"/>
                                <w:sz w:val="20"/>
                                <w:szCs w:val="20"/>
                              </w:rPr>
                            </w:pPr>
                            <w:bookmarkStart w:id="125" w:name="_Toc18092200"/>
                            <w:r>
                              <w:t xml:space="preserve">Figuur </w:t>
                            </w:r>
                            <w:r>
                              <w:fldChar w:fldCharType="begin"/>
                            </w:r>
                            <w:r>
                              <w:instrText xml:space="preserve"> SEQ Figuur \* ARABIC </w:instrText>
                            </w:r>
                            <w:r>
                              <w:fldChar w:fldCharType="separate"/>
                            </w:r>
                            <w:r>
                              <w:rPr>
                                <w:noProof/>
                              </w:rPr>
                              <w:t>33</w:t>
                            </w:r>
                            <w:r>
                              <w:rPr>
                                <w:noProof/>
                              </w:rPr>
                              <w:fldChar w:fldCharType="end"/>
                            </w:r>
                            <w:r>
                              <w:t xml:space="preserve"> : resultaten regressiemodel na wijziging kerneldimensies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E6E4A" id="Tekstvak 129" o:spid="_x0000_s1058" type="#_x0000_t202" style="position:absolute;margin-left:0;margin-top:153.8pt;width:486.5pt;height:11.45pt;z-index:252111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" stroked="f">
                <v:textbox inset="0,0,0,0">
                  <w:txbxContent>
                    <w:p w14:paraId="25DFB6FB" w14:textId="77777777" w:rsidR="00CB703D" w:rsidRPr="006B1014" w:rsidRDefault="00CB703D" w:rsidP="00CB703D">
                      <w:pPr>
                        <w:pStyle w:val="Bijschrift"/>
                        <w:jc w:val="center"/>
                        <w:rPr>
                          <w:noProof/>
                          <w:color w:val="000000" w:themeColor="text1"/>
                          <w:sz w:val="20"/>
                          <w:szCs w:val="20"/>
                        </w:rPr>
                      </w:pPr>
                      <w:bookmarkStart w:id="126" w:name="_Toc18092200"/>
                      <w:r>
                        <w:t xml:space="preserve">Figuur </w:t>
                      </w:r>
                      <w:r>
                        <w:fldChar w:fldCharType="begin"/>
                      </w:r>
                      <w:r>
                        <w:instrText xml:space="preserve"> SEQ Figuur \* ARABIC </w:instrText>
                      </w:r>
                      <w:r>
                        <w:fldChar w:fldCharType="separate"/>
                      </w:r>
                      <w:r>
                        <w:rPr>
                          <w:noProof/>
                        </w:rPr>
                        <w:t>33</w:t>
                      </w:r>
                      <w:r>
                        <w:rPr>
                          <w:noProof/>
                        </w:rPr>
                        <w:fldChar w:fldCharType="end"/>
                      </w:r>
                      <w:r>
                        <w:t xml:space="preserve"> : resultaten regressiemodel na wijziging kerneldimensies</w:t>
                      </w:r>
                      <w:bookmarkEnd w:id="126"/>
                    </w:p>
                  </w:txbxContent>
                </v:textbox>
                <w10:wrap type="topAndBottom" anchorx="margin"/>
              </v:shape>
            </w:pict>
          </mc:Fallback>
        </mc:AlternateContent>
      </w:r>
      <w:r>
        <w:rPr>
          <w:noProof/>
        </w:rPr>
        <w:drawing>
          <wp:anchor distT="0" distB="0" distL="114300" distR="114300" simplePos="0" relativeHeight="252058624" behindDoc="0" locked="0" layoutInCell="1" allowOverlap="1" wp14:anchorId="3BB83F37" wp14:editId="265E047D">
            <wp:simplePos x="0" y="0"/>
            <wp:positionH relativeFrom="margin">
              <wp:align>center</wp:align>
            </wp:positionH>
            <wp:positionV relativeFrom="paragraph">
              <wp:posOffset>847725</wp:posOffset>
            </wp:positionV>
            <wp:extent cx="922655" cy="461010"/>
            <wp:effectExtent l="0" t="0" r="0" b="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egen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22655" cy="461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7FDEEB46" wp14:editId="25F4E1A7">
            <wp:simplePos x="0" y="0"/>
            <wp:positionH relativeFrom="margin">
              <wp:align>right</wp:align>
            </wp:positionH>
            <wp:positionV relativeFrom="paragraph">
              <wp:posOffset>271992</wp:posOffset>
            </wp:positionV>
            <wp:extent cx="2470785" cy="1760855"/>
            <wp:effectExtent l="0" t="0" r="5715" b="0"/>
            <wp:wrapTopAndBottom/>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v6_los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70785" cy="1760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7600" behindDoc="0" locked="0" layoutInCell="1" allowOverlap="1" wp14:anchorId="3E819C02" wp14:editId="0D4AD87D">
            <wp:simplePos x="0" y="0"/>
            <wp:positionH relativeFrom="margin">
              <wp:align>left</wp:align>
            </wp:positionH>
            <wp:positionV relativeFrom="paragraph">
              <wp:posOffset>262466</wp:posOffset>
            </wp:positionV>
            <wp:extent cx="2429510" cy="1757045"/>
            <wp:effectExtent l="0" t="0" r="0" b="0"/>
            <wp:wrapTopAndBottom/>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6_acc.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43253" cy="1767618"/>
                    </a:xfrm>
                    <a:prstGeom prst="rect">
                      <a:avLst/>
                    </a:prstGeom>
                  </pic:spPr>
                </pic:pic>
              </a:graphicData>
            </a:graphic>
            <wp14:sizeRelH relativeFrom="margin">
              <wp14:pctWidth>0</wp14:pctWidth>
            </wp14:sizeRelH>
            <wp14:sizeRelV relativeFrom="margin">
              <wp14:pctHeight>0</wp14:pctHeight>
            </wp14:sizeRelV>
          </wp:anchor>
        </w:drawing>
      </w:r>
    </w:p>
    <w:p w14:paraId="3822DF54" w14:textId="77777777" w:rsidR="00CB703D" w:rsidRDefault="00CB703D" w:rsidP="00CB703D">
      <w:pPr>
        <w:spacing w:line="320" w:lineRule="exact"/>
      </w:pPr>
    </w:p>
    <w:p w14:paraId="2CDE638C" w14:textId="77777777" w:rsidR="00CB703D" w:rsidRDefault="00CB703D" w:rsidP="00CB703D">
      <w:pPr>
        <w:spacing w:line="320" w:lineRule="exact"/>
      </w:pPr>
      <w:r>
        <w:t>Een kernel met dimensies 6x9 had een klein negatief effect op de performantie van het model. De training en validation accuracy bedroegen 92,06% en 71,02% zonder data augmentation en 94,87% en 70,84% met.</w:t>
      </w:r>
    </w:p>
    <w:p w14:paraId="6A9DB704" w14:textId="77777777" w:rsidR="00CB703D" w:rsidRDefault="00CB703D" w:rsidP="00CB703D">
      <w:pPr>
        <w:spacing w:line="320" w:lineRule="exact"/>
      </w:pPr>
    </w:p>
    <w:p w14:paraId="3F830765" w14:textId="77777777" w:rsidR="00CB703D" w:rsidRDefault="00CB703D" w:rsidP="00CB703D">
      <w:pPr>
        <w:spacing w:line="320" w:lineRule="exact"/>
      </w:pPr>
      <w:r>
        <w:t>Indien de kernel nog vergroot werd tot dimensies 12x18 werd duidelijk dat het model niet langer in staat was patronen te herkennen die uniek waren per wielerploeg. De training en validation accuracy daalden tot 14,10% en 19,89% zonder data augmentation en 17,06% en 13,31% met.</w:t>
      </w:r>
    </w:p>
    <w:p w14:paraId="20BF7999" w14:textId="77777777" w:rsidR="00CB703D" w:rsidRDefault="00CB703D" w:rsidP="00CB703D">
      <w:pPr>
        <w:spacing w:line="320" w:lineRule="exact"/>
      </w:pPr>
    </w:p>
    <w:p w14:paraId="6CA89621" w14:textId="77777777" w:rsidR="00CB703D" w:rsidRDefault="00CB703D" w:rsidP="00CB703D">
      <w:pPr>
        <w:spacing w:line="320" w:lineRule="exact"/>
      </w:pPr>
      <w:r>
        <w:t>Uit deze resultaten kon de conclusie getrokken worden dat een kernel met dimensies 2x3 duidelijk de beste resultaten gaf, zoals ook wordt weergegeven in tabel 1.</w:t>
      </w:r>
    </w:p>
    <w:p w14:paraId="1A946EFF" w14:textId="77777777" w:rsidR="00CB703D" w:rsidRDefault="00CB703D" w:rsidP="00CB703D">
      <w:pPr>
        <w:spacing w:line="320" w:lineRule="exact"/>
      </w:pPr>
    </w:p>
    <w:p w14:paraId="4B72DB9E" w14:textId="77777777" w:rsidR="00CB703D" w:rsidRDefault="00CB703D" w:rsidP="00CB703D">
      <w:pPr>
        <w:pStyle w:val="Bijschrift"/>
        <w:keepNext/>
      </w:pPr>
      <w:bookmarkStart w:id="127" w:name="_Ref18021065"/>
      <w:bookmarkStart w:id="128" w:name="_Toc18092116"/>
      <w:r>
        <w:t xml:space="preserve">Tabel </w:t>
      </w:r>
      <w:r>
        <w:fldChar w:fldCharType="begin"/>
      </w:r>
      <w:r>
        <w:instrText xml:space="preserve"> SEQ Tabel \* ARABIC </w:instrText>
      </w:r>
      <w:r>
        <w:fldChar w:fldCharType="separate"/>
      </w:r>
      <w:r>
        <w:rPr>
          <w:noProof/>
        </w:rPr>
        <w:t>1</w:t>
      </w:r>
      <w:r>
        <w:rPr>
          <w:noProof/>
        </w:rPr>
        <w:fldChar w:fldCharType="end"/>
      </w:r>
      <w:r>
        <w:t xml:space="preserve"> : relatie acc, loss tegenover kernel dimensies</w:t>
      </w:r>
      <w:bookmarkEnd w:id="127"/>
      <w:bookmarkEnd w:id="128"/>
    </w:p>
    <w:tbl>
      <w:tblPr>
        <w:tblStyle w:val="Tabelraster"/>
        <w:tblW w:w="9493" w:type="dxa"/>
        <w:tblLook w:val="04A0" w:firstRow="1" w:lastRow="0" w:firstColumn="1" w:lastColumn="0" w:noHBand="0" w:noVBand="1"/>
      </w:tblPr>
      <w:tblGrid>
        <w:gridCol w:w="1696"/>
        <w:gridCol w:w="993"/>
        <w:gridCol w:w="1275"/>
        <w:gridCol w:w="2552"/>
        <w:gridCol w:w="2977"/>
      </w:tblGrid>
      <w:tr w:rsidR="00CB703D" w:rsidRPr="00D23F8D" w14:paraId="125671D0" w14:textId="77777777" w:rsidTr="00191B82">
        <w:tc>
          <w:tcPr>
            <w:tcW w:w="1696" w:type="dxa"/>
            <w:tcBorders>
              <w:bottom w:val="single" w:sz="4" w:space="0" w:color="auto"/>
            </w:tcBorders>
          </w:tcPr>
          <w:p w14:paraId="106011F8" w14:textId="77777777" w:rsidR="00CB703D" w:rsidRPr="00D23F8D" w:rsidRDefault="00CB703D" w:rsidP="00191B82">
            <w:pPr>
              <w:spacing w:line="320" w:lineRule="exact"/>
              <w:rPr>
                <w:b/>
              </w:rPr>
            </w:pPr>
            <w:r w:rsidRPr="00D23F8D">
              <w:rPr>
                <w:b/>
              </w:rPr>
              <w:t>Kernel grootte</w:t>
            </w:r>
          </w:p>
        </w:tc>
        <w:tc>
          <w:tcPr>
            <w:tcW w:w="993" w:type="dxa"/>
            <w:tcBorders>
              <w:bottom w:val="single" w:sz="4" w:space="0" w:color="auto"/>
            </w:tcBorders>
          </w:tcPr>
          <w:p w14:paraId="509E1B34" w14:textId="77777777" w:rsidR="00CB703D" w:rsidRPr="00D23F8D" w:rsidRDefault="00CB703D" w:rsidP="00191B82">
            <w:pPr>
              <w:spacing w:line="320" w:lineRule="exact"/>
              <w:rPr>
                <w:b/>
              </w:rPr>
            </w:pPr>
            <w:r w:rsidRPr="00D23F8D">
              <w:rPr>
                <w:b/>
              </w:rPr>
              <w:t>acc</w:t>
            </w:r>
          </w:p>
        </w:tc>
        <w:tc>
          <w:tcPr>
            <w:tcW w:w="1275" w:type="dxa"/>
            <w:tcBorders>
              <w:bottom w:val="single" w:sz="4" w:space="0" w:color="auto"/>
            </w:tcBorders>
          </w:tcPr>
          <w:p w14:paraId="5C867800" w14:textId="77777777" w:rsidR="00CB703D" w:rsidRPr="00D23F8D" w:rsidRDefault="00CB703D" w:rsidP="00191B82">
            <w:pPr>
              <w:spacing w:line="320" w:lineRule="exact"/>
              <w:rPr>
                <w:b/>
              </w:rPr>
            </w:pPr>
            <w:r w:rsidRPr="00D23F8D">
              <w:rPr>
                <w:b/>
              </w:rPr>
              <w:t>val_acc</w:t>
            </w:r>
          </w:p>
        </w:tc>
        <w:tc>
          <w:tcPr>
            <w:tcW w:w="2552" w:type="dxa"/>
            <w:tcBorders>
              <w:bottom w:val="single" w:sz="4" w:space="0" w:color="auto"/>
            </w:tcBorders>
          </w:tcPr>
          <w:p w14:paraId="2DB6773C" w14:textId="77777777" w:rsidR="00CB703D" w:rsidRPr="00D23F8D" w:rsidRDefault="00CB703D" w:rsidP="00191B82">
            <w:pPr>
              <w:spacing w:line="320" w:lineRule="exact"/>
              <w:rPr>
                <w:b/>
              </w:rPr>
            </w:pPr>
            <w:r w:rsidRPr="00D23F8D">
              <w:rPr>
                <w:b/>
              </w:rPr>
              <w:t>acc (data augmentation)</w:t>
            </w:r>
          </w:p>
        </w:tc>
        <w:tc>
          <w:tcPr>
            <w:tcW w:w="2977" w:type="dxa"/>
            <w:tcBorders>
              <w:bottom w:val="single" w:sz="4" w:space="0" w:color="auto"/>
            </w:tcBorders>
          </w:tcPr>
          <w:p w14:paraId="4C090D77" w14:textId="77777777" w:rsidR="00CB703D" w:rsidRPr="00D23F8D" w:rsidRDefault="00CB703D" w:rsidP="00191B82">
            <w:pPr>
              <w:spacing w:line="320" w:lineRule="exact"/>
              <w:rPr>
                <w:b/>
              </w:rPr>
            </w:pPr>
            <w:r w:rsidRPr="00D23F8D">
              <w:rPr>
                <w:b/>
              </w:rPr>
              <w:t>val_acc (data augmentation)</w:t>
            </w:r>
          </w:p>
        </w:tc>
      </w:tr>
      <w:tr w:rsidR="00CB703D" w14:paraId="14B84608" w14:textId="77777777" w:rsidTr="00191B82">
        <w:tc>
          <w:tcPr>
            <w:tcW w:w="1696" w:type="dxa"/>
            <w:tcBorders>
              <w:top w:val="single" w:sz="4" w:space="0" w:color="auto"/>
            </w:tcBorders>
          </w:tcPr>
          <w:p w14:paraId="1958FB67" w14:textId="77777777" w:rsidR="00CB703D" w:rsidRDefault="00CB703D" w:rsidP="00191B82">
            <w:pPr>
              <w:spacing w:line="320" w:lineRule="exact"/>
            </w:pPr>
            <w:r>
              <w:t>2x3</w:t>
            </w:r>
          </w:p>
        </w:tc>
        <w:tc>
          <w:tcPr>
            <w:tcW w:w="993" w:type="dxa"/>
            <w:tcBorders>
              <w:top w:val="single" w:sz="4" w:space="0" w:color="auto"/>
            </w:tcBorders>
          </w:tcPr>
          <w:p w14:paraId="05B152CC" w14:textId="77777777" w:rsidR="00CB703D" w:rsidRDefault="00CB703D" w:rsidP="00191B82">
            <w:pPr>
              <w:spacing w:line="320" w:lineRule="exact"/>
            </w:pPr>
            <w:r>
              <w:t>94,52%</w:t>
            </w:r>
          </w:p>
        </w:tc>
        <w:tc>
          <w:tcPr>
            <w:tcW w:w="1275" w:type="dxa"/>
            <w:tcBorders>
              <w:top w:val="single" w:sz="4" w:space="0" w:color="auto"/>
            </w:tcBorders>
          </w:tcPr>
          <w:p w14:paraId="7EC20E4F" w14:textId="77777777" w:rsidR="00CB703D" w:rsidRDefault="00CB703D" w:rsidP="00191B82">
            <w:pPr>
              <w:spacing w:line="320" w:lineRule="exact"/>
            </w:pPr>
            <w:r>
              <w:t>76,14%</w:t>
            </w:r>
          </w:p>
        </w:tc>
        <w:tc>
          <w:tcPr>
            <w:tcW w:w="2552" w:type="dxa"/>
            <w:tcBorders>
              <w:top w:val="single" w:sz="4" w:space="0" w:color="auto"/>
            </w:tcBorders>
          </w:tcPr>
          <w:p w14:paraId="75ABE15C" w14:textId="77777777" w:rsidR="00CB703D" w:rsidRDefault="00CB703D" w:rsidP="00191B82">
            <w:pPr>
              <w:spacing w:line="320" w:lineRule="exact"/>
            </w:pPr>
            <w:r>
              <w:t>97,50%</w:t>
            </w:r>
          </w:p>
        </w:tc>
        <w:tc>
          <w:tcPr>
            <w:tcW w:w="2977" w:type="dxa"/>
            <w:tcBorders>
              <w:top w:val="single" w:sz="4" w:space="0" w:color="auto"/>
            </w:tcBorders>
          </w:tcPr>
          <w:p w14:paraId="5DF17F94" w14:textId="77777777" w:rsidR="00CB703D" w:rsidRDefault="00CB703D" w:rsidP="00191B82">
            <w:pPr>
              <w:spacing w:line="320" w:lineRule="exact"/>
            </w:pPr>
            <w:r>
              <w:t>79,23%</w:t>
            </w:r>
          </w:p>
        </w:tc>
      </w:tr>
      <w:tr w:rsidR="00CB703D" w14:paraId="75EB2A1D" w14:textId="77777777" w:rsidTr="00191B82">
        <w:tc>
          <w:tcPr>
            <w:tcW w:w="1696" w:type="dxa"/>
          </w:tcPr>
          <w:p w14:paraId="7C635EA5" w14:textId="77777777" w:rsidR="00CB703D" w:rsidRDefault="00CB703D" w:rsidP="00191B82">
            <w:pPr>
              <w:spacing w:line="320" w:lineRule="exact"/>
            </w:pPr>
            <w:r>
              <w:t>6x9</w:t>
            </w:r>
          </w:p>
        </w:tc>
        <w:tc>
          <w:tcPr>
            <w:tcW w:w="993" w:type="dxa"/>
          </w:tcPr>
          <w:p w14:paraId="0B32D38F" w14:textId="77777777" w:rsidR="00CB703D" w:rsidRDefault="00CB703D" w:rsidP="00191B82">
            <w:pPr>
              <w:spacing w:line="320" w:lineRule="exact"/>
            </w:pPr>
            <w:r>
              <w:t>92,06%</w:t>
            </w:r>
          </w:p>
        </w:tc>
        <w:tc>
          <w:tcPr>
            <w:tcW w:w="1275" w:type="dxa"/>
          </w:tcPr>
          <w:p w14:paraId="37EAD2EA" w14:textId="77777777" w:rsidR="00CB703D" w:rsidRDefault="00CB703D" w:rsidP="00191B82">
            <w:pPr>
              <w:spacing w:line="320" w:lineRule="exact"/>
            </w:pPr>
            <w:r>
              <w:t>71,02%</w:t>
            </w:r>
          </w:p>
        </w:tc>
        <w:tc>
          <w:tcPr>
            <w:tcW w:w="2552" w:type="dxa"/>
          </w:tcPr>
          <w:p w14:paraId="46AA3D2A" w14:textId="77777777" w:rsidR="00CB703D" w:rsidRDefault="00CB703D" w:rsidP="00191B82">
            <w:pPr>
              <w:spacing w:line="320" w:lineRule="exact"/>
            </w:pPr>
            <w:r>
              <w:t>94,87%</w:t>
            </w:r>
          </w:p>
        </w:tc>
        <w:tc>
          <w:tcPr>
            <w:tcW w:w="2977" w:type="dxa"/>
          </w:tcPr>
          <w:p w14:paraId="0BF94C27" w14:textId="77777777" w:rsidR="00CB703D" w:rsidRDefault="00CB703D" w:rsidP="00191B82">
            <w:pPr>
              <w:spacing w:line="320" w:lineRule="exact"/>
            </w:pPr>
            <w:r>
              <w:t>70,84%</w:t>
            </w:r>
          </w:p>
        </w:tc>
      </w:tr>
      <w:tr w:rsidR="00CB703D" w14:paraId="390693D3" w14:textId="77777777" w:rsidTr="00191B82">
        <w:tc>
          <w:tcPr>
            <w:tcW w:w="1696" w:type="dxa"/>
          </w:tcPr>
          <w:p w14:paraId="59BB9258" w14:textId="77777777" w:rsidR="00CB703D" w:rsidRDefault="00CB703D" w:rsidP="00191B82">
            <w:pPr>
              <w:spacing w:line="320" w:lineRule="exact"/>
            </w:pPr>
            <w:r>
              <w:t>12x18</w:t>
            </w:r>
          </w:p>
        </w:tc>
        <w:tc>
          <w:tcPr>
            <w:tcW w:w="993" w:type="dxa"/>
          </w:tcPr>
          <w:p w14:paraId="0BEA24E5" w14:textId="77777777" w:rsidR="00CB703D" w:rsidRDefault="00CB703D" w:rsidP="00191B82">
            <w:pPr>
              <w:spacing w:line="320" w:lineRule="exact"/>
            </w:pPr>
            <w:r>
              <w:t>14,10%</w:t>
            </w:r>
          </w:p>
        </w:tc>
        <w:tc>
          <w:tcPr>
            <w:tcW w:w="1275" w:type="dxa"/>
          </w:tcPr>
          <w:p w14:paraId="30962063" w14:textId="77777777" w:rsidR="00CB703D" w:rsidRDefault="00CB703D" w:rsidP="00191B82">
            <w:pPr>
              <w:spacing w:line="320" w:lineRule="exact"/>
            </w:pPr>
            <w:r>
              <w:t>19,89%</w:t>
            </w:r>
          </w:p>
        </w:tc>
        <w:tc>
          <w:tcPr>
            <w:tcW w:w="2552" w:type="dxa"/>
          </w:tcPr>
          <w:p w14:paraId="0A653C7A" w14:textId="77777777" w:rsidR="00CB703D" w:rsidRDefault="00CB703D" w:rsidP="00191B82">
            <w:pPr>
              <w:spacing w:line="320" w:lineRule="exact"/>
            </w:pPr>
            <w:r>
              <w:t>17,06%</w:t>
            </w:r>
          </w:p>
        </w:tc>
        <w:tc>
          <w:tcPr>
            <w:tcW w:w="2977" w:type="dxa"/>
          </w:tcPr>
          <w:p w14:paraId="68CDC4DF" w14:textId="77777777" w:rsidR="00CB703D" w:rsidRDefault="00CB703D" w:rsidP="00191B82">
            <w:pPr>
              <w:spacing w:line="320" w:lineRule="exact"/>
            </w:pPr>
            <w:r>
              <w:t>13,31%</w:t>
            </w:r>
          </w:p>
        </w:tc>
      </w:tr>
    </w:tbl>
    <w:p w14:paraId="4C61E64F" w14:textId="77777777" w:rsidR="00CB703D" w:rsidRDefault="00CB703D" w:rsidP="00CB703D">
      <w:pPr>
        <w:spacing w:line="320" w:lineRule="exact"/>
      </w:pPr>
    </w:p>
    <w:p w14:paraId="62CD4AAD" w14:textId="77777777" w:rsidR="00CB703D" w:rsidRPr="00435225" w:rsidRDefault="00CB703D" w:rsidP="00CB703D">
      <w:pPr>
        <w:spacing w:line="320" w:lineRule="exact"/>
      </w:pPr>
      <w:r>
        <w:t>Als volgt werd besloten om in de toekomst steeds een kernel met dimensies 2x3 te gebruiken.</w:t>
      </w:r>
    </w:p>
    <w:p w14:paraId="78B6B0DA" w14:textId="77777777" w:rsidR="00CB703D" w:rsidRDefault="00CB703D" w:rsidP="00CB703D">
      <w:pPr>
        <w:pStyle w:val="Kop1"/>
      </w:pPr>
      <w:bookmarkStart w:id="129" w:name="_Toc18092264"/>
      <w:r>
        <w:lastRenderedPageBreak/>
        <w:t>5.4 Pose afhankelijkheid data</w:t>
      </w:r>
      <w:bookmarkEnd w:id="129"/>
    </w:p>
    <w:p w14:paraId="13AB8B84" w14:textId="77777777" w:rsidR="00CB703D" w:rsidRDefault="00CB703D" w:rsidP="00CB703D"/>
    <w:p w14:paraId="37140538" w14:textId="77777777" w:rsidR="00CB703D" w:rsidRDefault="00CB703D" w:rsidP="00CB703D">
      <w:pPr>
        <w:spacing w:line="320" w:lineRule="exact"/>
      </w:pPr>
      <w:r>
        <w:t>Ongeacht de architectuur van het model, de dimensies van de kernel, gekozen activatiefunctie of aanwezigheid van data augmentation bleek de validation accuracy nooit boven 80% uit te stijgen. Ondanks het feit dat 80% zeker geen slecht resultaat was, verbleekte dit toch tegenover de 97% training accuracy die gehaald werd.</w:t>
      </w:r>
    </w:p>
    <w:p w14:paraId="16190D03" w14:textId="77777777" w:rsidR="00CB703D" w:rsidRDefault="00CB703D" w:rsidP="00CB703D">
      <w:pPr>
        <w:spacing w:line="320" w:lineRule="exact"/>
      </w:pPr>
    </w:p>
    <w:p w14:paraId="5A14F37F" w14:textId="77777777" w:rsidR="00CB703D" w:rsidRDefault="00CB703D" w:rsidP="00CB703D">
      <w:pPr>
        <w:spacing w:line="320" w:lineRule="exact"/>
      </w:pPr>
      <w:r>
        <w:t xml:space="preserve">Omwille van het feit dat het model reeds verschillende vormen had aangenomen en dit geen verbeterend effect had op deze validation accuracy, kon de wortel van het probleem alleen nog maar bij de dataset liggen. Aldus werd de dataset in meer detail bekeken. </w:t>
      </w:r>
    </w:p>
    <w:p w14:paraId="70CE2CF2" w14:textId="77777777" w:rsidR="00CB703D" w:rsidRDefault="00CB703D" w:rsidP="00CB703D">
      <w:pPr>
        <w:spacing w:line="320" w:lineRule="exact"/>
      </w:pPr>
    </w:p>
    <w:p w14:paraId="309F29A4" w14:textId="77777777" w:rsidR="00CB703D" w:rsidRDefault="00CB703D" w:rsidP="00CB703D">
      <w:pPr>
        <w:spacing w:line="320" w:lineRule="exact"/>
      </w:pPr>
      <w:r>
        <w:t xml:space="preserve">Prof.dr. Steven Verstockt merkte correct op dat een groot deel van de dataset bestaat uit afbeeldingen die het vooraanzicht van de renner tonen, ongeveer 75%. Figuur 26 in sectie 5.2.1 bevestigt deze vaststelling. Als gevolg hiervan bestond het trainen van het model vooral uit het trainen van het model in herkennen van afbeeldingen waarin het vooraanzicht van de renners werd getoond. Met als gevolg dat indien het model gevraagd werd een renner te herkennen die in zij- of achteraanzicht getoond werd, de voorspelling (hoogstwaarschijnlijk) minder accuraat was. </w:t>
      </w:r>
    </w:p>
    <w:p w14:paraId="650D3771" w14:textId="77777777" w:rsidR="00CB703D" w:rsidRDefault="00CB703D" w:rsidP="00CB703D">
      <w:pPr>
        <w:spacing w:line="320" w:lineRule="exact"/>
      </w:pPr>
    </w:p>
    <w:p w14:paraId="4714D31A" w14:textId="77777777" w:rsidR="00CB703D" w:rsidRDefault="00CB703D" w:rsidP="00CB703D">
      <w:pPr>
        <w:spacing w:line="320" w:lineRule="exact"/>
      </w:pPr>
      <w:r>
        <w:t>Opdat de validation accuracy dus omhooggehaald kon worden, diende de indeling van de dataset gewijzigd te worden, rekening houdende met de manier waarop de renner afgebeeld werd op de afbeelding. Er was dus een techniek nodig die toeliet een groep afbeeldingen te sorteren op basis van de manier waarop de renner getoond werd. Opnieuw bleek Openpose het antwoord. Zoals reeds aangehaald tracht Openpose op elke gedetecteerde persoon een skelet af te beelden. Dit skelet bestaat uit maximaal 18 sleutelpunten, waarvan per sleutelpunten de coördinaten gekend zijn.</w:t>
      </w:r>
    </w:p>
    <w:p w14:paraId="04F35940" w14:textId="77777777" w:rsidR="00CB703D" w:rsidRDefault="00CB703D" w:rsidP="00CB703D">
      <w:pPr>
        <w:spacing w:line="320" w:lineRule="exact"/>
      </w:pPr>
    </w:p>
    <w:p w14:paraId="06B3A6B3" w14:textId="77777777" w:rsidR="00CB703D" w:rsidRDefault="00CB703D" w:rsidP="00CB703D">
      <w:pPr>
        <w:spacing w:line="320" w:lineRule="exact"/>
      </w:pPr>
      <w:r>
        <w:t xml:space="preserve">Op basis van deze sleutelpunten en coördinaten is het mogelijk om te detecteren op welke manier de renner getoond wordt. Zo zal een renner hoogstwaarschijnlijk in vooraanzicht getoond worden indien de relatieve breedte van de heupen tegenover de afbeeldingen hoog is. </w:t>
      </w:r>
    </w:p>
    <w:p w14:paraId="350EC837" w14:textId="77777777" w:rsidR="00CB703D" w:rsidRDefault="00CB703D" w:rsidP="00CB703D">
      <w:pPr>
        <w:spacing w:line="320" w:lineRule="exact"/>
      </w:pPr>
    </w:p>
    <w:p w14:paraId="1323BFBF" w14:textId="77777777" w:rsidR="00CB703D" w:rsidRDefault="00CB703D" w:rsidP="00CB703D">
      <w:pPr>
        <w:spacing w:line="320" w:lineRule="exact"/>
      </w:pPr>
      <w:r>
        <w:t>Er werd een onderscheid gemaakt tussen 3 verschillende poses :</w:t>
      </w:r>
    </w:p>
    <w:p w14:paraId="5D7FCD17" w14:textId="77777777" w:rsidR="00CB703D" w:rsidRDefault="00CB703D" w:rsidP="00CB703D">
      <w:pPr>
        <w:spacing w:line="320" w:lineRule="exact"/>
      </w:pPr>
    </w:p>
    <w:p w14:paraId="0AEBC8DF" w14:textId="77777777" w:rsidR="00CB703D" w:rsidRDefault="00CB703D" w:rsidP="00CB703D">
      <w:pPr>
        <w:pStyle w:val="Lijstalinea"/>
        <w:numPr>
          <w:ilvl w:val="0"/>
          <w:numId w:val="24"/>
        </w:numPr>
        <w:spacing w:line="320" w:lineRule="exact"/>
      </w:pPr>
      <w:r>
        <w:t>front : vooraanzicht van de renner</w:t>
      </w:r>
    </w:p>
    <w:p w14:paraId="1285BA81" w14:textId="77777777" w:rsidR="00CB703D" w:rsidRDefault="00CB703D" w:rsidP="00CB703D">
      <w:pPr>
        <w:pStyle w:val="Lijstalinea"/>
        <w:numPr>
          <w:ilvl w:val="0"/>
          <w:numId w:val="24"/>
        </w:numPr>
        <w:spacing w:line="320" w:lineRule="exact"/>
      </w:pPr>
      <w:r>
        <w:t>back : achteraanzicht van de renner</w:t>
      </w:r>
    </w:p>
    <w:p w14:paraId="2F508FC7" w14:textId="77777777" w:rsidR="00CB703D" w:rsidRDefault="00CB703D" w:rsidP="00CB703D">
      <w:pPr>
        <w:pStyle w:val="Lijstalinea"/>
        <w:numPr>
          <w:ilvl w:val="0"/>
          <w:numId w:val="24"/>
        </w:numPr>
        <w:spacing w:line="320" w:lineRule="exact"/>
      </w:pPr>
      <w:r>
        <w:t>rest : zijaanzicht of bovenaanzicht van de renner</w:t>
      </w:r>
    </w:p>
    <w:p w14:paraId="40A87F83" w14:textId="77777777" w:rsidR="00CB703D" w:rsidRDefault="00CB703D" w:rsidP="00CB703D">
      <w:pPr>
        <w:spacing w:line="320" w:lineRule="exact"/>
      </w:pPr>
    </w:p>
    <w:p w14:paraId="1B30A39A" w14:textId="77777777" w:rsidR="00CB703D" w:rsidRDefault="00CB703D" w:rsidP="00CB703D">
      <w:pPr>
        <w:spacing w:line="320" w:lineRule="exact"/>
      </w:pPr>
      <w:r>
        <w:t xml:space="preserve">Een eerste versie van het algoritme dat werd gebruikt om dit onderscheid te bekomen wordt getoond in codevoorbeeld 11. Merk op dat het detecteren van de 3 verschillende poses niet op basis van 3 verschillende collecties voorwaarden gebeurde, maar maar op basis van 1 groep voorwaarden. Het volstond namelijk om een groep voorwaarden te definiëren die, indien vervuld, verzekerden dat de renner in voor- of achteraanzicht werd getoond. </w:t>
      </w:r>
    </w:p>
    <w:p w14:paraId="34010AB6" w14:textId="77777777" w:rsidR="00CB703D" w:rsidRDefault="00CB703D" w:rsidP="00CB703D">
      <w:pPr>
        <w:spacing w:line="320" w:lineRule="exact"/>
      </w:pPr>
    </w:p>
    <w:p w14:paraId="2704B1B3" w14:textId="77777777" w:rsidR="00CB703D" w:rsidRDefault="00CB703D" w:rsidP="00CB703D">
      <w:pPr>
        <w:spacing w:line="320" w:lineRule="exact"/>
      </w:pPr>
      <w:r>
        <w:t>Het onderscheid tussen voor- en achteraanzicht is namelijk relatief eenvoudig te berekenen op basis van de coördinaten van de sleutelpunten, hier wordt echter nog op teruggekomen. Het definiëren van een groep voorwaarden voor de laatste pose, de ‘rest’ pose, was niet nodig aangezien de afbeeldingen die niet tot de ‘front’ of ‘back’ pose voorwaarden voldeden, wel tot deze categorie moesten behoren.</w:t>
      </w:r>
    </w:p>
    <w:p w14:paraId="7A21E1BC" w14:textId="77777777" w:rsidR="00CB703D" w:rsidRDefault="00CB703D" w:rsidP="00CB703D">
      <w:pPr>
        <w:spacing w:line="320" w:lineRule="exact"/>
      </w:pPr>
    </w:p>
    <w:p w14:paraId="00DDF4F8" w14:textId="77777777" w:rsidR="00CB703D" w:rsidRDefault="00CB703D" w:rsidP="00CB703D">
      <w:pPr>
        <w:spacing w:line="320" w:lineRule="exact"/>
      </w:pPr>
      <w:r>
        <w:t>Het detecteren van de pose van de renner werd met andere woorden gereduceerd tot het detecteren of die renner in voor- of achteraanzicht werd getoond. De set voorwaarden die hiervoor werd gedefinieerd werd gebaseerd op de relatieve positie van de armen en benen van die renner.</w:t>
      </w:r>
    </w:p>
    <w:p w14:paraId="5E0B7162" w14:textId="77777777" w:rsidR="00CB703D" w:rsidRDefault="00CB703D" w:rsidP="00CB703D">
      <w:pPr>
        <w:spacing w:line="320" w:lineRule="exact"/>
      </w:pPr>
    </w:p>
    <w:p w14:paraId="7809ABA5" w14:textId="77777777" w:rsidR="00CB703D" w:rsidRDefault="00CB703D" w:rsidP="00CB703D">
      <w:pPr>
        <w:spacing w:line="320" w:lineRule="exact"/>
      </w:pPr>
      <w:r>
        <w:t xml:space="preserve">Het detecteren van de relatieve positie van de benen en armen werd  respectievelijk gebaseerd op de relatieve breedte van de knieën tegenover de afbeelding en de relatieve breedte van de ellebogen tegenover de afbeelding. In detail werkte het algoritme als volgt. </w:t>
      </w:r>
    </w:p>
    <w:p w14:paraId="260AC597" w14:textId="77777777" w:rsidR="00CB703D" w:rsidRDefault="00CB703D" w:rsidP="00CB703D">
      <w:pPr>
        <w:spacing w:line="320" w:lineRule="exact"/>
      </w:pPr>
    </w:p>
    <w:p w14:paraId="064AF405" w14:textId="77777777" w:rsidR="00CB703D" w:rsidRDefault="00CB703D" w:rsidP="00CB703D">
      <w:pPr>
        <w:spacing w:line="320" w:lineRule="exact"/>
      </w:pPr>
      <w:r>
        <w:t>Eerst werd het verschil in x-coördinaten tussen de knieën berekend, waarna de helft van deze waarde werd bijgehouden als een soort marge. Op basis van deze berekende marge en een knie als basispunt werd een interval opgesteld. Dit interval,  [x-coördinaat knie – marge : x-coördinaat knie + marge], definieerde met andere woorden twee uiterste grenzen waar binnen de heup en enkel langs hetzelfde been moesten geplaatst kunnen worden. Merk op dat dit proces uiteraard werd herhaald voor beide benen.</w:t>
      </w:r>
    </w:p>
    <w:p w14:paraId="04802635" w14:textId="77777777" w:rsidR="00CB703D" w:rsidRDefault="00CB703D" w:rsidP="00CB703D">
      <w:pPr>
        <w:spacing w:line="320" w:lineRule="exact"/>
      </w:pPr>
    </w:p>
    <w:p w14:paraId="4346702F" w14:textId="77777777" w:rsidR="00CB703D" w:rsidRDefault="00CB703D" w:rsidP="00CB703D">
      <w:pPr>
        <w:spacing w:line="320" w:lineRule="exact"/>
      </w:pPr>
      <w:r>
        <w:t>Een analoge redenering werd opgesteld voor de armen. Opnieuw werd het verschil tussen x-coördinaten van de ellebogen berekend, waarna een interval,  [x-coördinaat elleboog – marge : x-coördinaat elleboog + marge], werd opgesteld. Beide armen, meer specifiek beide schouders en polsen, dienden te voldoen aan de voorwaarde die het interval opstelde.</w:t>
      </w:r>
    </w:p>
    <w:p w14:paraId="004A8602" w14:textId="77777777" w:rsidR="00CB703D" w:rsidRDefault="00CB703D" w:rsidP="00CB703D">
      <w:pPr>
        <w:spacing w:line="320" w:lineRule="exact"/>
      </w:pPr>
    </w:p>
    <w:p w14:paraId="4603A06A" w14:textId="77777777" w:rsidR="00CB703D" w:rsidRDefault="00CB703D" w:rsidP="00CB703D">
      <w:pPr>
        <w:spacing w:line="320" w:lineRule="exact"/>
      </w:pPr>
      <w:r>
        <w:t>Indien een skelet voldeed aan reeds vernoemde voorwaarden kon met uitsluitsel bevestigd worden dat de renner of in vooraanzicht of in achteraanzicht op de afbeelding werd getoond. Het uitsluitsel tussen beide mogelijkheden werd bekomen op basis van de marge die eerder berekend werd bij beide de benen en armen. Deze marge werd steeds berekend als het verschil tussen het linker- en rechtergewricht, in die volgorde. Indien een renner in vooraanzicht getoond werd, was dit verschil steeds positief. Indien de renner echter in achteraanzicht getoond werd, was dit verschil negatief. Op basis hiervan kon uitsluitsel gegeven worden over de pose van de renner.</w:t>
      </w:r>
    </w:p>
    <w:p w14:paraId="142DEA5D" w14:textId="77777777" w:rsidR="00CB703D" w:rsidRDefault="00CB703D" w:rsidP="00CB703D">
      <w:pPr>
        <w:spacing w:line="320" w:lineRule="exact"/>
      </w:pPr>
    </w:p>
    <w:p w14:paraId="4084AA35" w14:textId="77777777" w:rsidR="00CB703D" w:rsidRDefault="00CB703D" w:rsidP="00CB703D">
      <w:pPr>
        <w:spacing w:line="320" w:lineRule="exact"/>
      </w:pPr>
      <w:r>
        <w:t>In een eerste test van dit algoritme, werd zeer goed gescoord op het detecteren van de ‘front’ pose, maar beduidend minder goed op het detecteren van de ‘back’ pose. Tabel 2 toont de resultaten van deze eerste test.</w:t>
      </w:r>
    </w:p>
    <w:p w14:paraId="3C82847A" w14:textId="77777777" w:rsidR="00CB703D" w:rsidRDefault="00CB703D" w:rsidP="00CB703D">
      <w:pPr>
        <w:spacing w:line="320" w:lineRule="exact"/>
      </w:pPr>
    </w:p>
    <w:p w14:paraId="76211243" w14:textId="77777777" w:rsidR="00CB703D" w:rsidRDefault="00CB703D" w:rsidP="00CB703D">
      <w:pPr>
        <w:spacing w:line="320" w:lineRule="exact"/>
      </w:pPr>
    </w:p>
    <w:p w14:paraId="6DC67B4A" w14:textId="77777777" w:rsidR="00CB703D" w:rsidRDefault="00CB703D" w:rsidP="00CB703D">
      <w:pPr>
        <w:spacing w:line="320" w:lineRule="exact"/>
      </w:pPr>
    </w:p>
    <w:p w14:paraId="7274B5E6" w14:textId="77777777" w:rsidR="00CB703D" w:rsidRDefault="00CB703D" w:rsidP="00CB703D">
      <w:pPr>
        <w:pStyle w:val="Bijschrift"/>
        <w:keepNext/>
      </w:pPr>
      <w:bookmarkStart w:id="130" w:name="_Toc18092117"/>
      <w:r>
        <w:lastRenderedPageBreak/>
        <w:t xml:space="preserve">Tabel </w:t>
      </w:r>
      <w:r>
        <w:fldChar w:fldCharType="begin"/>
      </w:r>
      <w:r>
        <w:instrText xml:space="preserve"> SEQ Tabel \* ARABIC </w:instrText>
      </w:r>
      <w:r>
        <w:fldChar w:fldCharType="separate"/>
      </w:r>
      <w:r>
        <w:rPr>
          <w:noProof/>
        </w:rPr>
        <w:t>2</w:t>
      </w:r>
      <w:r>
        <w:rPr>
          <w:noProof/>
        </w:rPr>
        <w:fldChar w:fldCharType="end"/>
      </w:r>
      <w:r>
        <w:t xml:space="preserve"> : accuraatheid eerste versie openpose</w:t>
      </w:r>
      <w:bookmarkEnd w:id="130"/>
    </w:p>
    <w:tbl>
      <w:tblPr>
        <w:tblStyle w:val="Tabelraster"/>
        <w:tblW w:w="0" w:type="auto"/>
        <w:tblLook w:val="04A0" w:firstRow="1" w:lastRow="0" w:firstColumn="1" w:lastColumn="0" w:noHBand="0" w:noVBand="1"/>
      </w:tblPr>
      <w:tblGrid>
        <w:gridCol w:w="3164"/>
        <w:gridCol w:w="3164"/>
        <w:gridCol w:w="3164"/>
      </w:tblGrid>
      <w:tr w:rsidR="00CB703D" w14:paraId="44F9FA0D" w14:textId="77777777" w:rsidTr="00191B82">
        <w:tc>
          <w:tcPr>
            <w:tcW w:w="3164" w:type="dxa"/>
          </w:tcPr>
          <w:p w14:paraId="027327AD" w14:textId="77777777" w:rsidR="00CB703D" w:rsidRPr="0022776D" w:rsidRDefault="00CB703D" w:rsidP="00191B82">
            <w:pPr>
              <w:spacing w:line="320" w:lineRule="exact"/>
              <w:rPr>
                <w:b/>
              </w:rPr>
            </w:pPr>
          </w:p>
        </w:tc>
        <w:tc>
          <w:tcPr>
            <w:tcW w:w="3164" w:type="dxa"/>
          </w:tcPr>
          <w:p w14:paraId="16C5D9B6" w14:textId="77777777" w:rsidR="00CB703D" w:rsidRPr="0022776D" w:rsidRDefault="00CB703D" w:rsidP="00191B82">
            <w:pPr>
              <w:spacing w:line="320" w:lineRule="exact"/>
              <w:rPr>
                <w:b/>
              </w:rPr>
            </w:pPr>
            <w:r w:rsidRPr="0022776D">
              <w:rPr>
                <w:b/>
              </w:rPr>
              <w:t>‘Front’ pose</w:t>
            </w:r>
          </w:p>
        </w:tc>
        <w:tc>
          <w:tcPr>
            <w:tcW w:w="3164" w:type="dxa"/>
          </w:tcPr>
          <w:p w14:paraId="3F3DE7FF" w14:textId="77777777" w:rsidR="00CB703D" w:rsidRPr="0022776D" w:rsidRDefault="00CB703D" w:rsidP="00191B82">
            <w:pPr>
              <w:spacing w:line="320" w:lineRule="exact"/>
              <w:rPr>
                <w:b/>
              </w:rPr>
            </w:pPr>
            <w:r w:rsidRPr="0022776D">
              <w:rPr>
                <w:b/>
              </w:rPr>
              <w:t>‘Back’ pose</w:t>
            </w:r>
          </w:p>
        </w:tc>
      </w:tr>
      <w:tr w:rsidR="00CB703D" w14:paraId="22E8B74A" w14:textId="77777777" w:rsidTr="00191B82">
        <w:tc>
          <w:tcPr>
            <w:tcW w:w="3164" w:type="dxa"/>
          </w:tcPr>
          <w:p w14:paraId="44FAAB73" w14:textId="77777777" w:rsidR="00CB703D" w:rsidRDefault="00CB703D" w:rsidP="00191B82">
            <w:pPr>
              <w:spacing w:line="320" w:lineRule="exact"/>
            </w:pPr>
            <w:r>
              <w:t>Totaal aantal afbeeldingen</w:t>
            </w:r>
          </w:p>
        </w:tc>
        <w:tc>
          <w:tcPr>
            <w:tcW w:w="3164" w:type="dxa"/>
          </w:tcPr>
          <w:p w14:paraId="5F9035BD" w14:textId="77777777" w:rsidR="00CB703D" w:rsidRDefault="00CB703D" w:rsidP="00191B82">
            <w:pPr>
              <w:spacing w:line="320" w:lineRule="exact"/>
            </w:pPr>
            <w:r>
              <w:t>38</w:t>
            </w:r>
          </w:p>
        </w:tc>
        <w:tc>
          <w:tcPr>
            <w:tcW w:w="3164" w:type="dxa"/>
          </w:tcPr>
          <w:p w14:paraId="3A6A8122" w14:textId="77777777" w:rsidR="00CB703D" w:rsidRDefault="00CB703D" w:rsidP="00191B82">
            <w:pPr>
              <w:spacing w:line="320" w:lineRule="exact"/>
            </w:pPr>
            <w:r>
              <w:t>50</w:t>
            </w:r>
          </w:p>
        </w:tc>
      </w:tr>
      <w:tr w:rsidR="00CB703D" w14:paraId="1FF5CDFF" w14:textId="77777777" w:rsidTr="00191B82">
        <w:tc>
          <w:tcPr>
            <w:tcW w:w="3164" w:type="dxa"/>
          </w:tcPr>
          <w:p w14:paraId="54CC65BA" w14:textId="77777777" w:rsidR="00CB703D" w:rsidRDefault="00CB703D" w:rsidP="00191B82">
            <w:pPr>
              <w:spacing w:line="320" w:lineRule="exact"/>
            </w:pPr>
            <w:r>
              <w:t>Gedetecteerde afbeeldingen</w:t>
            </w:r>
          </w:p>
        </w:tc>
        <w:tc>
          <w:tcPr>
            <w:tcW w:w="3164" w:type="dxa"/>
          </w:tcPr>
          <w:p w14:paraId="4067743A" w14:textId="77777777" w:rsidR="00CB703D" w:rsidRDefault="00CB703D" w:rsidP="00191B82">
            <w:pPr>
              <w:spacing w:line="320" w:lineRule="exact"/>
            </w:pPr>
            <w:r>
              <w:t>35</w:t>
            </w:r>
          </w:p>
        </w:tc>
        <w:tc>
          <w:tcPr>
            <w:tcW w:w="3164" w:type="dxa"/>
          </w:tcPr>
          <w:p w14:paraId="5BE29EE0" w14:textId="77777777" w:rsidR="00CB703D" w:rsidRDefault="00CB703D" w:rsidP="00191B82">
            <w:pPr>
              <w:spacing w:line="320" w:lineRule="exact"/>
            </w:pPr>
            <w:r>
              <w:t>15</w:t>
            </w:r>
          </w:p>
        </w:tc>
      </w:tr>
      <w:tr w:rsidR="00CB703D" w14:paraId="6C8D10BB" w14:textId="77777777" w:rsidTr="00191B82">
        <w:tc>
          <w:tcPr>
            <w:tcW w:w="3164" w:type="dxa"/>
          </w:tcPr>
          <w:p w14:paraId="33EC6237" w14:textId="77777777" w:rsidR="00CB703D" w:rsidRDefault="00CB703D" w:rsidP="00191B82">
            <w:pPr>
              <w:spacing w:line="320" w:lineRule="exact"/>
            </w:pPr>
            <w:r>
              <w:t>Succespercentage</w:t>
            </w:r>
          </w:p>
        </w:tc>
        <w:tc>
          <w:tcPr>
            <w:tcW w:w="3164" w:type="dxa"/>
          </w:tcPr>
          <w:p w14:paraId="0E80A2C3" w14:textId="77777777" w:rsidR="00CB703D" w:rsidRDefault="00CB703D" w:rsidP="00191B82">
            <w:pPr>
              <w:spacing w:line="320" w:lineRule="exact"/>
            </w:pPr>
            <w:r>
              <w:t>92,11%</w:t>
            </w:r>
          </w:p>
        </w:tc>
        <w:tc>
          <w:tcPr>
            <w:tcW w:w="3164" w:type="dxa"/>
          </w:tcPr>
          <w:p w14:paraId="77F0D0F4" w14:textId="77777777" w:rsidR="00CB703D" w:rsidRDefault="00CB703D" w:rsidP="00191B82">
            <w:pPr>
              <w:spacing w:line="320" w:lineRule="exact"/>
            </w:pPr>
            <w:r>
              <w:t>30%</w:t>
            </w:r>
          </w:p>
        </w:tc>
      </w:tr>
    </w:tbl>
    <w:p w14:paraId="7AC7CBF1" w14:textId="77777777" w:rsidR="00CB703D" w:rsidRDefault="00CB703D" w:rsidP="00CB703D">
      <w:pPr>
        <w:spacing w:line="320" w:lineRule="exact"/>
      </w:pPr>
    </w:p>
    <w:p w14:paraId="5DE7E00C" w14:textId="77777777" w:rsidR="00CB703D" w:rsidRDefault="00CB703D" w:rsidP="00CB703D">
      <w:pPr>
        <w:spacing w:line="320" w:lineRule="exact"/>
      </w:pPr>
      <w:r>
        <w:rPr>
          <w:noProof/>
        </w:rPr>
        <mc:AlternateContent>
          <mc:Choice Requires="wps">
            <w:drawing>
              <wp:anchor distT="0" distB="0" distL="114300" distR="114300" simplePos="0" relativeHeight="252130304" behindDoc="0" locked="0" layoutInCell="1" allowOverlap="1" wp14:anchorId="0B5FEC22" wp14:editId="79F29B15">
                <wp:simplePos x="0" y="0"/>
                <wp:positionH relativeFrom="margin">
                  <wp:align>center</wp:align>
                </wp:positionH>
                <wp:positionV relativeFrom="paragraph">
                  <wp:posOffset>4715510</wp:posOffset>
                </wp:positionV>
                <wp:extent cx="5525135" cy="635"/>
                <wp:effectExtent l="0" t="0" r="0" b="8255"/>
                <wp:wrapTopAndBottom/>
                <wp:docPr id="42" name="Tekstvak 42"/>
                <wp:cNvGraphicFramePr/>
                <a:graphic xmlns:a="http://schemas.openxmlformats.org/drawingml/2006/main">
                  <a:graphicData uri="http://schemas.microsoft.com/office/word/2010/wordprocessingShape">
                    <wps:wsp>
                      <wps:cNvSpPr txBox="1"/>
                      <wps:spPr>
                        <a:xfrm>
                          <a:off x="0" y="0"/>
                          <a:ext cx="5525135" cy="635"/>
                        </a:xfrm>
                        <a:prstGeom prst="rect">
                          <a:avLst/>
                        </a:prstGeom>
                        <a:solidFill>
                          <a:prstClr val="white"/>
                        </a:solidFill>
                        <a:ln>
                          <a:noFill/>
                        </a:ln>
                      </wps:spPr>
                      <wps:txbx>
                        <w:txbxContent>
                          <w:p w14:paraId="25878D1A" w14:textId="77777777" w:rsidR="00CB703D" w:rsidRPr="00CF7257" w:rsidRDefault="00CB703D" w:rsidP="00CB703D">
                            <w:pPr>
                              <w:pStyle w:val="Bijschrift"/>
                              <w:jc w:val="center"/>
                              <w:rPr>
                                <w:noProof/>
                                <w:color w:val="000000" w:themeColor="text1"/>
                                <w:sz w:val="20"/>
                                <w:szCs w:val="20"/>
                              </w:rPr>
                            </w:pPr>
                            <w:bookmarkStart w:id="131" w:name="_Toc18092201"/>
                            <w:r>
                              <w:t xml:space="preserve">Figuur </w:t>
                            </w:r>
                            <w:r>
                              <w:fldChar w:fldCharType="begin"/>
                            </w:r>
                            <w:r>
                              <w:instrText xml:space="preserve"> SEQ Figuur \* ARABIC </w:instrText>
                            </w:r>
                            <w:r>
                              <w:fldChar w:fldCharType="separate"/>
                            </w:r>
                            <w:r>
                              <w:rPr>
                                <w:noProof/>
                              </w:rPr>
                              <w:t>34</w:t>
                            </w:r>
                            <w:r>
                              <w:rPr>
                                <w:noProof/>
                              </w:rPr>
                              <w:fldChar w:fldCharType="end"/>
                            </w:r>
                            <w:r>
                              <w:t xml:space="preserve"> : onderscheid gedetecteerde en niet gedetecteerde afbeeldingen openpose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FEC22" id="Tekstvak 42" o:spid="_x0000_s1059" type="#_x0000_t202" style="position:absolute;margin-left:0;margin-top:371.3pt;width:435.05pt;height:.05pt;z-index:252130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" stroked="f">
                <v:textbox style="mso-fit-shape-to-text:t" inset="0,0,0,0">
                  <w:txbxContent>
                    <w:p w14:paraId="25878D1A" w14:textId="77777777" w:rsidR="00CB703D" w:rsidRPr="00CF7257" w:rsidRDefault="00CB703D" w:rsidP="00CB703D">
                      <w:pPr>
                        <w:pStyle w:val="Bijschrift"/>
                        <w:jc w:val="center"/>
                        <w:rPr>
                          <w:noProof/>
                          <w:color w:val="000000" w:themeColor="text1"/>
                          <w:sz w:val="20"/>
                          <w:szCs w:val="20"/>
                        </w:rPr>
                      </w:pPr>
                      <w:bookmarkStart w:id="132" w:name="_Toc18092201"/>
                      <w:r>
                        <w:t xml:space="preserve">Figuur </w:t>
                      </w:r>
                      <w:r>
                        <w:fldChar w:fldCharType="begin"/>
                      </w:r>
                      <w:r>
                        <w:instrText xml:space="preserve"> SEQ Figuur \* ARABIC </w:instrText>
                      </w:r>
                      <w:r>
                        <w:fldChar w:fldCharType="separate"/>
                      </w:r>
                      <w:r>
                        <w:rPr>
                          <w:noProof/>
                        </w:rPr>
                        <w:t>34</w:t>
                      </w:r>
                      <w:r>
                        <w:rPr>
                          <w:noProof/>
                        </w:rPr>
                        <w:fldChar w:fldCharType="end"/>
                      </w:r>
                      <w:r>
                        <w:t xml:space="preserve"> : onderscheid gedetecteerde en niet gedetecteerde afbeeldingen openpose</w:t>
                      </w:r>
                      <w:bookmarkEnd w:id="132"/>
                    </w:p>
                  </w:txbxContent>
                </v:textbox>
                <w10:wrap type="topAndBottom" anchorx="margin"/>
              </v:shape>
            </w:pict>
          </mc:Fallback>
        </mc:AlternateContent>
      </w:r>
      <w:r>
        <w:rPr>
          <w:noProof/>
        </w:rPr>
        <w:drawing>
          <wp:anchor distT="0" distB="0" distL="114300" distR="114300" simplePos="0" relativeHeight="252129280" behindDoc="0" locked="0" layoutInCell="1" allowOverlap="1" wp14:anchorId="6B346073" wp14:editId="5365044D">
            <wp:simplePos x="0" y="0"/>
            <wp:positionH relativeFrom="margin">
              <wp:align>center</wp:align>
            </wp:positionH>
            <wp:positionV relativeFrom="paragraph">
              <wp:posOffset>1055370</wp:posOffset>
            </wp:positionV>
            <wp:extent cx="5525271" cy="3658111"/>
            <wp:effectExtent l="0" t="0" r="0" b="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enpose_ex1.png"/>
                    <pic:cNvPicPr/>
                  </pic:nvPicPr>
                  <pic:blipFill>
                    <a:blip r:embed="rId126">
                      <a:extLst>
                        <a:ext uri="{28A0092B-C50C-407E-A947-70E740481C1C}">
                          <a14:useLocalDpi xmlns:a14="http://schemas.microsoft.com/office/drawing/2010/main" val="0"/>
                        </a:ext>
                      </a:extLst>
                    </a:blip>
                    <a:stretch>
                      <a:fillRect/>
                    </a:stretch>
                  </pic:blipFill>
                  <pic:spPr>
                    <a:xfrm>
                      <a:off x="0" y="0"/>
                      <a:ext cx="5525271" cy="3658111"/>
                    </a:xfrm>
                    <a:prstGeom prst="rect">
                      <a:avLst/>
                    </a:prstGeom>
                  </pic:spPr>
                </pic:pic>
              </a:graphicData>
            </a:graphic>
          </wp:anchor>
        </w:drawing>
      </w:r>
      <w:r>
        <w:t>Het verschil in succespercentage tussen beide poses was opmerkelijk, aangezien deze volgens dezelfde set voorwaarden werden gedetecteerd. Opdat een beter beeld kon verkregen worden over het probleem werden de foto’s die de renner in achteraanzicht tonen in meer detail bekeken. Figuur 34 toont een onderscheid tussen de gedetecteerde en niet gedetecteerde afbeeldingen, de vier meest linkse afbeeldingen werden gedetecteerd, de vier meest rechtse niet.</w:t>
      </w:r>
    </w:p>
    <w:p w14:paraId="238B242C" w14:textId="77777777" w:rsidR="00CB703D" w:rsidRDefault="00CB703D" w:rsidP="00CB703D"/>
    <w:p w14:paraId="2BF77078" w14:textId="77777777" w:rsidR="00CB703D" w:rsidRDefault="00CB703D" w:rsidP="00CB703D">
      <w:pPr>
        <w:spacing w:line="320" w:lineRule="exact"/>
      </w:pPr>
      <w:r>
        <w:t xml:space="preserve">Bovenstaande figuur toont duidelijk dat de afbeeldingen duidelijk renners in achteraanzicht tonen, waarbij geen opmerkelijk verschil bestaat tussen de afbeeldingen uit beide groepen. De reden waarom het succespercentage dus zo sterk verschilde lag dus wel degelijk aan de set voorwaarden. </w:t>
      </w:r>
    </w:p>
    <w:p w14:paraId="4EA2862E" w14:textId="77777777" w:rsidR="00CB703D" w:rsidRDefault="00CB703D" w:rsidP="00CB703D">
      <w:pPr>
        <w:spacing w:line="320" w:lineRule="exact"/>
      </w:pPr>
    </w:p>
    <w:p w14:paraId="4C0283B4" w14:textId="77777777" w:rsidR="00CB703D" w:rsidRDefault="00CB703D" w:rsidP="00CB703D">
      <w:pPr>
        <w:spacing w:line="320" w:lineRule="exact"/>
      </w:pPr>
      <w:r>
        <w:t>Vervolgens werd de set voorwaarden in detail overlopen, waarna het probleem relatief snel gevonden werd. De set voorwaarden hield geen rekening met de spiegeling van de sleutelpunten indien een renner in achteraanzicht getoond werd. Figuur 35 verduidelijkt dit.</w:t>
      </w:r>
    </w:p>
    <w:p w14:paraId="178366F0" w14:textId="77777777" w:rsidR="00CB703D" w:rsidRDefault="00CB703D" w:rsidP="00CB703D">
      <w:pPr>
        <w:spacing w:line="320" w:lineRule="exact"/>
      </w:pPr>
    </w:p>
    <w:p w14:paraId="2710B0CC" w14:textId="77777777" w:rsidR="00CB703D" w:rsidRDefault="00CB703D" w:rsidP="00CB703D">
      <w:pPr>
        <w:spacing w:line="320" w:lineRule="exact"/>
      </w:pPr>
      <w:r>
        <w:rPr>
          <w:noProof/>
        </w:rPr>
        <w:lastRenderedPageBreak/>
        <mc:AlternateContent>
          <mc:Choice Requires="wps">
            <w:drawing>
              <wp:anchor distT="0" distB="0" distL="114300" distR="114300" simplePos="0" relativeHeight="252132352" behindDoc="0" locked="0" layoutInCell="1" allowOverlap="1" wp14:anchorId="6562E6CC" wp14:editId="1E3CFE5F">
                <wp:simplePos x="0" y="0"/>
                <wp:positionH relativeFrom="margin">
                  <wp:align>left</wp:align>
                </wp:positionH>
                <wp:positionV relativeFrom="paragraph">
                  <wp:posOffset>1673407</wp:posOffset>
                </wp:positionV>
                <wp:extent cx="6029960" cy="195580"/>
                <wp:effectExtent l="0" t="0" r="8890" b="0"/>
                <wp:wrapTopAndBottom/>
                <wp:docPr id="76" name="Tekstvak 76"/>
                <wp:cNvGraphicFramePr/>
                <a:graphic xmlns:a="http://schemas.openxmlformats.org/drawingml/2006/main">
                  <a:graphicData uri="http://schemas.microsoft.com/office/word/2010/wordprocessingShape">
                    <wps:wsp>
                      <wps:cNvSpPr txBox="1"/>
                      <wps:spPr>
                        <a:xfrm>
                          <a:off x="0" y="0"/>
                          <a:ext cx="6029960" cy="195580"/>
                        </a:xfrm>
                        <a:prstGeom prst="rect">
                          <a:avLst/>
                        </a:prstGeom>
                        <a:solidFill>
                          <a:prstClr val="white"/>
                        </a:solidFill>
                        <a:ln>
                          <a:noFill/>
                        </a:ln>
                      </wps:spPr>
                      <wps:txbx>
                        <w:txbxContent>
                          <w:p w14:paraId="268742CD" w14:textId="77777777" w:rsidR="00CB703D" w:rsidRPr="009B666E" w:rsidRDefault="00CB703D" w:rsidP="00CB703D">
                            <w:pPr>
                              <w:pStyle w:val="Bijschrift"/>
                              <w:jc w:val="center"/>
                              <w:rPr>
                                <w:noProof/>
                                <w:color w:val="000000" w:themeColor="text1"/>
                                <w:sz w:val="20"/>
                                <w:szCs w:val="20"/>
                              </w:rPr>
                            </w:pPr>
                            <w:bookmarkStart w:id="133" w:name="_Toc18092202"/>
                            <w:r>
                              <w:t xml:space="preserve">Figuur </w:t>
                            </w:r>
                            <w:r>
                              <w:fldChar w:fldCharType="begin"/>
                            </w:r>
                            <w:r>
                              <w:instrText xml:space="preserve"> SEQ Figuur \* ARABIC </w:instrText>
                            </w:r>
                            <w:r>
                              <w:fldChar w:fldCharType="separate"/>
                            </w:r>
                            <w:r>
                              <w:rPr>
                                <w:noProof/>
                              </w:rPr>
                              <w:t>35</w:t>
                            </w:r>
                            <w:r>
                              <w:rPr>
                                <w:noProof/>
                              </w:rPr>
                              <w:fldChar w:fldCharType="end"/>
                            </w:r>
                            <w:r>
                              <w:t xml:space="preserve"> : vergelijking skelet openpose front pose en back pose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2E6CC" id="Tekstvak 76" o:spid="_x0000_s1060" type="#_x0000_t202" style="position:absolute;margin-left:0;margin-top:131.75pt;width:474.8pt;height:15.4pt;z-index:25213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" stroked="f">
                <v:textbox inset="0,0,0,0">
                  <w:txbxContent>
                    <w:p w14:paraId="268742CD" w14:textId="77777777" w:rsidR="00CB703D" w:rsidRPr="009B666E" w:rsidRDefault="00CB703D" w:rsidP="00CB703D">
                      <w:pPr>
                        <w:pStyle w:val="Bijschrift"/>
                        <w:jc w:val="center"/>
                        <w:rPr>
                          <w:noProof/>
                          <w:color w:val="000000" w:themeColor="text1"/>
                          <w:sz w:val="20"/>
                          <w:szCs w:val="20"/>
                        </w:rPr>
                      </w:pPr>
                      <w:bookmarkStart w:id="134" w:name="_Toc18092202"/>
                      <w:r>
                        <w:t xml:space="preserve">Figuur </w:t>
                      </w:r>
                      <w:r>
                        <w:fldChar w:fldCharType="begin"/>
                      </w:r>
                      <w:r>
                        <w:instrText xml:space="preserve"> SEQ Figuur \* ARABIC </w:instrText>
                      </w:r>
                      <w:r>
                        <w:fldChar w:fldCharType="separate"/>
                      </w:r>
                      <w:r>
                        <w:rPr>
                          <w:noProof/>
                        </w:rPr>
                        <w:t>35</w:t>
                      </w:r>
                      <w:r>
                        <w:rPr>
                          <w:noProof/>
                        </w:rPr>
                        <w:fldChar w:fldCharType="end"/>
                      </w:r>
                      <w:r>
                        <w:t xml:space="preserve"> : vergelijking skelet openpose front pose en back pose</w:t>
                      </w:r>
                      <w:bookmarkEnd w:id="134"/>
                    </w:p>
                  </w:txbxContent>
                </v:textbox>
                <w10:wrap type="topAndBottom" anchorx="margin"/>
              </v:shape>
            </w:pict>
          </mc:Fallback>
        </mc:AlternateContent>
      </w:r>
      <w:r>
        <w:rPr>
          <w:noProof/>
        </w:rPr>
        <w:drawing>
          <wp:anchor distT="0" distB="0" distL="114300" distR="114300" simplePos="0" relativeHeight="252131328" behindDoc="0" locked="0" layoutInCell="1" allowOverlap="1" wp14:anchorId="24F74952" wp14:editId="3DC49B37">
            <wp:simplePos x="0" y="0"/>
            <wp:positionH relativeFrom="margin">
              <wp:align>center</wp:align>
            </wp:positionH>
            <wp:positionV relativeFrom="paragraph">
              <wp:posOffset>0</wp:posOffset>
            </wp:positionV>
            <wp:extent cx="1676400" cy="1676400"/>
            <wp:effectExtent l="0" t="0" r="0" b="0"/>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penpose_ex2.png"/>
                    <pic:cNvPicPr/>
                  </pic:nvPicPr>
                  <pic:blipFill>
                    <a:blip r:embed="rId127">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14:sizeRelH relativeFrom="margin">
              <wp14:pctWidth>0</wp14:pctWidth>
            </wp14:sizeRelH>
            <wp14:sizeRelV relativeFrom="margin">
              <wp14:pctHeight>0</wp14:pctHeight>
            </wp14:sizeRelV>
          </wp:anchor>
        </w:drawing>
      </w:r>
    </w:p>
    <w:p w14:paraId="465B5102" w14:textId="77777777" w:rsidR="00CB703D" w:rsidRDefault="00CB703D" w:rsidP="00CB703D">
      <w:pPr>
        <w:spacing w:line="320" w:lineRule="exact"/>
      </w:pPr>
      <w:r>
        <w:t>De voorwaarden moesten dus bijgewerkt worden, codevoorbeeld 12 toont de nieuwe set voorwaarden. Hierin werden twee grote wijzigingen doorgevoerd.</w:t>
      </w:r>
    </w:p>
    <w:p w14:paraId="383F9DD5" w14:textId="77777777" w:rsidR="00CB703D" w:rsidRDefault="00CB703D" w:rsidP="00CB703D">
      <w:pPr>
        <w:spacing w:line="320" w:lineRule="exact"/>
      </w:pPr>
    </w:p>
    <w:p w14:paraId="7B96C1A0" w14:textId="77777777" w:rsidR="00CB703D" w:rsidRDefault="00CB703D" w:rsidP="00CB703D">
      <w:pPr>
        <w:spacing w:line="320" w:lineRule="exact"/>
      </w:pPr>
      <w:r>
        <w:t>Enerzijds werd de set voorwaarden gedupliceerd, waarbij een licht aangepaste versie werd gebruikt om te detecteren of de renner in achteraanzicht werd getoond. Anderzijds werd ook het interval waartussen de gewrichten dienen te vallen, licht vergroot.</w:t>
      </w:r>
    </w:p>
    <w:p w14:paraId="618F21BE" w14:textId="77777777" w:rsidR="00CB703D" w:rsidRDefault="00CB703D" w:rsidP="00CB703D">
      <w:pPr>
        <w:spacing w:line="320" w:lineRule="exact"/>
      </w:pPr>
    </w:p>
    <w:p w14:paraId="4B0E515C" w14:textId="77777777" w:rsidR="00CB703D" w:rsidRDefault="00CB703D" w:rsidP="00CB703D">
      <w:pPr>
        <w:spacing w:line="320" w:lineRule="exact"/>
      </w:pPr>
      <w:r>
        <w:t>De resultaten van een eerste test van dit aangepaste algoritme, weergegeven in tabel 3,toonde duidelijk dat de ‘back’ pose veel beter gedetecteerd werd, zonder verlies in het detecteren van de ‘front’ pose.</w:t>
      </w:r>
    </w:p>
    <w:p w14:paraId="7F54205E" w14:textId="77777777" w:rsidR="00CB703D" w:rsidRDefault="00CB703D" w:rsidP="00CB703D">
      <w:pPr>
        <w:spacing w:line="320" w:lineRule="exact"/>
      </w:pPr>
    </w:p>
    <w:p w14:paraId="596AB035" w14:textId="77777777" w:rsidR="00CB703D" w:rsidRDefault="00CB703D" w:rsidP="00CB703D">
      <w:pPr>
        <w:pStyle w:val="Bijschrift"/>
        <w:keepNext/>
      </w:pPr>
      <w:bookmarkStart w:id="135" w:name="_Toc18092118"/>
      <w:r>
        <w:t xml:space="preserve">Tabel </w:t>
      </w:r>
      <w:r>
        <w:fldChar w:fldCharType="begin"/>
      </w:r>
      <w:r>
        <w:instrText xml:space="preserve"> SEQ Tabel \* ARABIC </w:instrText>
      </w:r>
      <w:r>
        <w:fldChar w:fldCharType="separate"/>
      </w:r>
      <w:r>
        <w:rPr>
          <w:noProof/>
        </w:rPr>
        <w:t>3</w:t>
      </w:r>
      <w:r>
        <w:rPr>
          <w:noProof/>
        </w:rPr>
        <w:fldChar w:fldCharType="end"/>
      </w:r>
      <w:r>
        <w:t xml:space="preserve"> : accuraatheid tweede versie openpose</w:t>
      </w:r>
      <w:bookmarkEnd w:id="135"/>
    </w:p>
    <w:tbl>
      <w:tblPr>
        <w:tblStyle w:val="Tabelraster"/>
        <w:tblW w:w="0" w:type="auto"/>
        <w:tblLook w:val="04A0" w:firstRow="1" w:lastRow="0" w:firstColumn="1" w:lastColumn="0" w:noHBand="0" w:noVBand="1"/>
      </w:tblPr>
      <w:tblGrid>
        <w:gridCol w:w="3164"/>
        <w:gridCol w:w="3164"/>
        <w:gridCol w:w="3164"/>
      </w:tblGrid>
      <w:tr w:rsidR="00CB703D" w14:paraId="5BD8B81E" w14:textId="77777777" w:rsidTr="00191B82">
        <w:tc>
          <w:tcPr>
            <w:tcW w:w="3164" w:type="dxa"/>
          </w:tcPr>
          <w:p w14:paraId="6CF6B70B" w14:textId="77777777" w:rsidR="00CB703D" w:rsidRPr="0022776D" w:rsidRDefault="00CB703D" w:rsidP="00191B82">
            <w:pPr>
              <w:spacing w:line="320" w:lineRule="exact"/>
              <w:rPr>
                <w:b/>
              </w:rPr>
            </w:pPr>
          </w:p>
        </w:tc>
        <w:tc>
          <w:tcPr>
            <w:tcW w:w="3164" w:type="dxa"/>
          </w:tcPr>
          <w:p w14:paraId="4FD92060" w14:textId="77777777" w:rsidR="00CB703D" w:rsidRPr="0022776D" w:rsidRDefault="00CB703D" w:rsidP="00191B82">
            <w:pPr>
              <w:spacing w:line="320" w:lineRule="exact"/>
              <w:rPr>
                <w:b/>
              </w:rPr>
            </w:pPr>
            <w:r w:rsidRPr="0022776D">
              <w:rPr>
                <w:b/>
              </w:rPr>
              <w:t>‘Front’ pose</w:t>
            </w:r>
          </w:p>
        </w:tc>
        <w:tc>
          <w:tcPr>
            <w:tcW w:w="3164" w:type="dxa"/>
          </w:tcPr>
          <w:p w14:paraId="57BBD49F" w14:textId="77777777" w:rsidR="00CB703D" w:rsidRPr="0022776D" w:rsidRDefault="00CB703D" w:rsidP="00191B82">
            <w:pPr>
              <w:spacing w:line="320" w:lineRule="exact"/>
              <w:rPr>
                <w:b/>
              </w:rPr>
            </w:pPr>
            <w:r w:rsidRPr="0022776D">
              <w:rPr>
                <w:b/>
              </w:rPr>
              <w:t>‘Back’ pose</w:t>
            </w:r>
          </w:p>
        </w:tc>
      </w:tr>
      <w:tr w:rsidR="00CB703D" w14:paraId="7C9B7499" w14:textId="77777777" w:rsidTr="00191B82">
        <w:tc>
          <w:tcPr>
            <w:tcW w:w="3164" w:type="dxa"/>
          </w:tcPr>
          <w:p w14:paraId="241C475E" w14:textId="77777777" w:rsidR="00CB703D" w:rsidRDefault="00CB703D" w:rsidP="00191B82">
            <w:pPr>
              <w:spacing w:line="320" w:lineRule="exact"/>
            </w:pPr>
            <w:r>
              <w:t>Totaal aantal afbeeldingen</w:t>
            </w:r>
          </w:p>
        </w:tc>
        <w:tc>
          <w:tcPr>
            <w:tcW w:w="3164" w:type="dxa"/>
          </w:tcPr>
          <w:p w14:paraId="6BEAAD46" w14:textId="77777777" w:rsidR="00CB703D" w:rsidRDefault="00CB703D" w:rsidP="00191B82">
            <w:pPr>
              <w:spacing w:line="320" w:lineRule="exact"/>
            </w:pPr>
            <w:r>
              <w:t>38</w:t>
            </w:r>
          </w:p>
        </w:tc>
        <w:tc>
          <w:tcPr>
            <w:tcW w:w="3164" w:type="dxa"/>
          </w:tcPr>
          <w:p w14:paraId="25064540" w14:textId="77777777" w:rsidR="00CB703D" w:rsidRDefault="00CB703D" w:rsidP="00191B82">
            <w:pPr>
              <w:spacing w:line="320" w:lineRule="exact"/>
            </w:pPr>
            <w:r>
              <w:t>50</w:t>
            </w:r>
          </w:p>
        </w:tc>
      </w:tr>
      <w:tr w:rsidR="00CB703D" w14:paraId="167909C9" w14:textId="77777777" w:rsidTr="00191B82">
        <w:tc>
          <w:tcPr>
            <w:tcW w:w="3164" w:type="dxa"/>
          </w:tcPr>
          <w:p w14:paraId="72D5154E" w14:textId="77777777" w:rsidR="00CB703D" w:rsidRDefault="00CB703D" w:rsidP="00191B82">
            <w:pPr>
              <w:spacing w:line="320" w:lineRule="exact"/>
            </w:pPr>
            <w:r>
              <w:t>Gedetecteerde afbeeldingen</w:t>
            </w:r>
          </w:p>
        </w:tc>
        <w:tc>
          <w:tcPr>
            <w:tcW w:w="3164" w:type="dxa"/>
          </w:tcPr>
          <w:p w14:paraId="739F37C3" w14:textId="77777777" w:rsidR="00CB703D" w:rsidRDefault="00CB703D" w:rsidP="00191B82">
            <w:pPr>
              <w:spacing w:line="320" w:lineRule="exact"/>
            </w:pPr>
            <w:r>
              <w:t>35</w:t>
            </w:r>
          </w:p>
        </w:tc>
        <w:tc>
          <w:tcPr>
            <w:tcW w:w="3164" w:type="dxa"/>
          </w:tcPr>
          <w:p w14:paraId="3E2B195E" w14:textId="77777777" w:rsidR="00CB703D" w:rsidRDefault="00CB703D" w:rsidP="00191B82">
            <w:pPr>
              <w:spacing w:line="320" w:lineRule="exact"/>
            </w:pPr>
            <w:r>
              <w:t>44</w:t>
            </w:r>
          </w:p>
        </w:tc>
      </w:tr>
      <w:tr w:rsidR="00CB703D" w14:paraId="287903DE" w14:textId="77777777" w:rsidTr="00191B82">
        <w:tc>
          <w:tcPr>
            <w:tcW w:w="3164" w:type="dxa"/>
          </w:tcPr>
          <w:p w14:paraId="3C79274E" w14:textId="77777777" w:rsidR="00CB703D" w:rsidRDefault="00CB703D" w:rsidP="00191B82">
            <w:pPr>
              <w:spacing w:line="320" w:lineRule="exact"/>
            </w:pPr>
            <w:r>
              <w:t>Succespercentage</w:t>
            </w:r>
          </w:p>
        </w:tc>
        <w:tc>
          <w:tcPr>
            <w:tcW w:w="3164" w:type="dxa"/>
          </w:tcPr>
          <w:p w14:paraId="0EE5B986" w14:textId="77777777" w:rsidR="00CB703D" w:rsidRDefault="00CB703D" w:rsidP="00191B82">
            <w:pPr>
              <w:spacing w:line="320" w:lineRule="exact"/>
            </w:pPr>
            <w:r>
              <w:t>92,11%</w:t>
            </w:r>
          </w:p>
        </w:tc>
        <w:tc>
          <w:tcPr>
            <w:tcW w:w="3164" w:type="dxa"/>
          </w:tcPr>
          <w:p w14:paraId="1E0B0985" w14:textId="77777777" w:rsidR="00CB703D" w:rsidRDefault="00CB703D" w:rsidP="00191B82">
            <w:pPr>
              <w:spacing w:line="320" w:lineRule="exact"/>
            </w:pPr>
            <w:r>
              <w:t>88%</w:t>
            </w:r>
          </w:p>
        </w:tc>
      </w:tr>
    </w:tbl>
    <w:p w14:paraId="4596193D" w14:textId="77777777" w:rsidR="00CB703D" w:rsidRDefault="00CB703D" w:rsidP="00CB703D">
      <w:pPr>
        <w:spacing w:line="320" w:lineRule="exact"/>
      </w:pPr>
    </w:p>
    <w:p w14:paraId="2A531ED7" w14:textId="77777777" w:rsidR="00CB703D" w:rsidRDefault="00CB703D" w:rsidP="00CB703D">
      <w:pPr>
        <w:spacing w:line="320" w:lineRule="exact"/>
      </w:pPr>
      <w:r>
        <w:rPr>
          <w:noProof/>
        </w:rPr>
        <w:drawing>
          <wp:anchor distT="0" distB="0" distL="114300" distR="114300" simplePos="0" relativeHeight="252064768" behindDoc="0" locked="0" layoutInCell="1" allowOverlap="1" wp14:anchorId="3A83714F" wp14:editId="5F9EC5DB">
            <wp:simplePos x="0" y="0"/>
            <wp:positionH relativeFrom="margin">
              <wp:align>right</wp:align>
            </wp:positionH>
            <wp:positionV relativeFrom="paragraph">
              <wp:posOffset>243840</wp:posOffset>
            </wp:positionV>
            <wp:extent cx="6033770" cy="2486025"/>
            <wp:effectExtent l="0" t="0" r="5080" b="9525"/>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dk.png"/>
                    <pic:cNvPicPr/>
                  </pic:nvPicPr>
                  <pic:blipFill>
                    <a:blip r:embed="rId128">
                      <a:extLst>
                        <a:ext uri="{28A0092B-C50C-407E-A947-70E740481C1C}">
                          <a14:useLocalDpi xmlns:a14="http://schemas.microsoft.com/office/drawing/2010/main" val="0"/>
                        </a:ext>
                      </a:extLst>
                    </a:blip>
                    <a:stretch>
                      <a:fillRect/>
                    </a:stretch>
                  </pic:blipFill>
                  <pic:spPr>
                    <a:xfrm>
                      <a:off x="0" y="0"/>
                      <a:ext cx="6033770" cy="24860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2120064" behindDoc="0" locked="0" layoutInCell="1" allowOverlap="1" wp14:anchorId="69193A73" wp14:editId="07E42A18">
                <wp:simplePos x="0" y="0"/>
                <wp:positionH relativeFrom="margin">
                  <wp:align>right</wp:align>
                </wp:positionH>
                <wp:positionV relativeFrom="paragraph">
                  <wp:posOffset>2567940</wp:posOffset>
                </wp:positionV>
                <wp:extent cx="6033770" cy="186055"/>
                <wp:effectExtent l="0" t="0" r="5080" b="4445"/>
                <wp:wrapTopAndBottom/>
                <wp:docPr id="140" name="Tekstvak 140"/>
                <wp:cNvGraphicFramePr/>
                <a:graphic xmlns:a="http://schemas.openxmlformats.org/drawingml/2006/main">
                  <a:graphicData uri="http://schemas.microsoft.com/office/word/2010/wordprocessingShape">
                    <wps:wsp>
                      <wps:cNvSpPr txBox="1"/>
                      <wps:spPr>
                        <a:xfrm>
                          <a:off x="0" y="0"/>
                          <a:ext cx="6033770" cy="186055"/>
                        </a:xfrm>
                        <a:prstGeom prst="rect">
                          <a:avLst/>
                        </a:prstGeom>
                        <a:solidFill>
                          <a:prstClr val="white"/>
                        </a:solidFill>
                        <a:ln>
                          <a:noFill/>
                        </a:ln>
                      </wps:spPr>
                      <wps:txbx>
                        <w:txbxContent>
                          <w:p w14:paraId="49E7BD5B" w14:textId="77777777" w:rsidR="00CB703D" w:rsidRPr="002D6066" w:rsidRDefault="00CB703D" w:rsidP="00CB703D">
                            <w:pPr>
                              <w:pStyle w:val="Bijschrift"/>
                              <w:jc w:val="center"/>
                              <w:rPr>
                                <w:noProof/>
                                <w:color w:val="000000" w:themeColor="text1"/>
                                <w:sz w:val="20"/>
                                <w:szCs w:val="20"/>
                              </w:rPr>
                            </w:pPr>
                            <w:bookmarkStart w:id="136" w:name="_Toc18092203"/>
                            <w:r>
                              <w:t xml:space="preserve">Figuur </w:t>
                            </w:r>
                            <w:r>
                              <w:fldChar w:fldCharType="begin"/>
                            </w:r>
                            <w:r>
                              <w:instrText xml:space="preserve"> SEQ Figuur \* ARABIC </w:instrText>
                            </w:r>
                            <w:r>
                              <w:fldChar w:fldCharType="separate"/>
                            </w:r>
                            <w:r>
                              <w:rPr>
                                <w:noProof/>
                              </w:rPr>
                              <w:t>36</w:t>
                            </w:r>
                            <w:r>
                              <w:rPr>
                                <w:noProof/>
                              </w:rPr>
                              <w:fldChar w:fldCharType="end"/>
                            </w:r>
                            <w:r>
                              <w:t xml:space="preserve"> : voorbeelden niet gedetecteerde afbeeldingen openpose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93A73" id="Tekstvak 140" o:spid="_x0000_s1061" type="#_x0000_t202" style="position:absolute;margin-left:423.9pt;margin-top:202.2pt;width:475.1pt;height:14.65pt;z-index:252120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" stroked="f">
                <v:textbox inset="0,0,0,0">
                  <w:txbxContent>
                    <w:p w14:paraId="49E7BD5B" w14:textId="77777777" w:rsidR="00CB703D" w:rsidRPr="002D6066" w:rsidRDefault="00CB703D" w:rsidP="00CB703D">
                      <w:pPr>
                        <w:pStyle w:val="Bijschrift"/>
                        <w:jc w:val="center"/>
                        <w:rPr>
                          <w:noProof/>
                          <w:color w:val="000000" w:themeColor="text1"/>
                          <w:sz w:val="20"/>
                          <w:szCs w:val="20"/>
                        </w:rPr>
                      </w:pPr>
                      <w:bookmarkStart w:id="137" w:name="_Toc18092203"/>
                      <w:r>
                        <w:t xml:space="preserve">Figuur </w:t>
                      </w:r>
                      <w:r>
                        <w:fldChar w:fldCharType="begin"/>
                      </w:r>
                      <w:r>
                        <w:instrText xml:space="preserve"> SEQ Figuur \* ARABIC </w:instrText>
                      </w:r>
                      <w:r>
                        <w:fldChar w:fldCharType="separate"/>
                      </w:r>
                      <w:r>
                        <w:rPr>
                          <w:noProof/>
                        </w:rPr>
                        <w:t>36</w:t>
                      </w:r>
                      <w:r>
                        <w:rPr>
                          <w:noProof/>
                        </w:rPr>
                        <w:fldChar w:fldCharType="end"/>
                      </w:r>
                      <w:r>
                        <w:t xml:space="preserve"> : voorbeelden niet gedetecteerde afbeeldingen openpose</w:t>
                      </w:r>
                      <w:bookmarkEnd w:id="137"/>
                    </w:p>
                  </w:txbxContent>
                </v:textbox>
                <w10:wrap type="topAndBottom" anchorx="margin"/>
              </v:shape>
            </w:pict>
          </mc:Fallback>
        </mc:AlternateContent>
      </w:r>
    </w:p>
    <w:p w14:paraId="51D2E43D" w14:textId="77777777" w:rsidR="00CB703D" w:rsidRDefault="00CB703D" w:rsidP="00CB703D">
      <w:pPr>
        <w:spacing w:line="320" w:lineRule="exact"/>
      </w:pPr>
    </w:p>
    <w:p w14:paraId="228AD29A" w14:textId="77777777" w:rsidR="00CB703D" w:rsidRDefault="00CB703D" w:rsidP="00CB703D">
      <w:pPr>
        <w:spacing w:line="320" w:lineRule="exact"/>
      </w:pPr>
    </w:p>
    <w:p w14:paraId="42BE1AA3" w14:textId="77777777" w:rsidR="00CB703D" w:rsidRDefault="00CB703D" w:rsidP="00CB703D">
      <w:pPr>
        <w:spacing w:line="320" w:lineRule="exact"/>
      </w:pPr>
      <w:r>
        <w:t>Figuur 36 toont voor beide poses de afbeeldingen die niet gedetecteerd werden, waarbij ook het skelet dat Openpose op deze afbeeldingen afbeeldde, getoond wordt.</w:t>
      </w:r>
    </w:p>
    <w:p w14:paraId="1210BE01" w14:textId="77777777" w:rsidR="00CB703D" w:rsidRDefault="00CB703D" w:rsidP="00CB703D">
      <w:pPr>
        <w:spacing w:line="320" w:lineRule="exact"/>
      </w:pPr>
    </w:p>
    <w:p w14:paraId="2755D739" w14:textId="77777777" w:rsidR="00CB703D" w:rsidRDefault="00CB703D" w:rsidP="00CB703D">
      <w:pPr>
        <w:spacing w:line="320" w:lineRule="exact"/>
      </w:pPr>
      <w:r>
        <w:t>De 3 meest linkse afbeeldingen waren de enige afbeeldingen die de renner in vooraanzicht tonen en niet gedetecteerd werden, de reden hiervoor is simpelweg het feit dat niet alle sleutelpunten van armen en benen gedetecteerd werden. Als volgt had het algoritme geen kans om de set voorwaarden te controleren, waardoor de afbeelding niet gedetecteerd werd.</w:t>
      </w:r>
    </w:p>
    <w:p w14:paraId="232E7BA7" w14:textId="77777777" w:rsidR="00CB703D" w:rsidRDefault="00CB703D" w:rsidP="00CB703D">
      <w:pPr>
        <w:spacing w:line="320" w:lineRule="exact"/>
      </w:pPr>
    </w:p>
    <w:p w14:paraId="494A7642" w14:textId="77777777" w:rsidR="00CB703D" w:rsidRDefault="00CB703D" w:rsidP="00CB703D">
      <w:pPr>
        <w:spacing w:line="320" w:lineRule="exact"/>
      </w:pPr>
      <w:r>
        <w:t>De 6 meest rechtse afbeeldingen tonen de afbeeldingen die de renner in achteraanzicht tonen en niet gedetecteerd werden. De 4 meest rechtse afbeeldingen hiervan werden niet gedetecteerd omwille van dezelfde reden waarom de afbeeldingen die de renner in vooraanzicht tonen niet gedetecteerd werden. Er werden niet genoeg sleutelpunten gedetecteerd om de set voorwaarden te controleren.</w:t>
      </w:r>
    </w:p>
    <w:p w14:paraId="48A78B7B" w14:textId="77777777" w:rsidR="00CB703D" w:rsidRDefault="00CB703D" w:rsidP="00CB703D">
      <w:pPr>
        <w:spacing w:line="320" w:lineRule="exact"/>
      </w:pPr>
    </w:p>
    <w:p w14:paraId="5E9ECECA" w14:textId="77777777" w:rsidR="00CB703D" w:rsidRDefault="00CB703D" w:rsidP="00CB703D">
      <w:pPr>
        <w:spacing w:line="320" w:lineRule="exact"/>
      </w:pPr>
      <w:r>
        <w:t>De twee meest linkse afbeeldingen van deze groep tonen echter wel genoeg sleutelpunten in de benen om gedetecteerd te worden. De set voorwaarden werd met andere woorden overlopen, maar niet voldaan. De reden hiervoor is simpelweg dat net op dit frame de renner de knie boog, waardoor het sleutelpunt van de knie enerzijds de marge verkleinde en anderzijds het basispunt van het interval verschoof. Hierdoor konden de heupen en enkels niet in het interval geplaatst worden.</w:t>
      </w:r>
    </w:p>
    <w:p w14:paraId="0D7004CF" w14:textId="77777777" w:rsidR="00CB703D" w:rsidRDefault="00CB703D" w:rsidP="00CB703D">
      <w:pPr>
        <w:spacing w:line="320" w:lineRule="exact"/>
      </w:pPr>
    </w:p>
    <w:p w14:paraId="1D75427B" w14:textId="77777777" w:rsidR="00CB703D" w:rsidRDefault="00CB703D" w:rsidP="00CB703D">
      <w:pPr>
        <w:spacing w:line="320" w:lineRule="exact"/>
      </w:pPr>
      <w:r>
        <w:t>Opdat deze twee laatst vernoemde afbeeldingen gedetecteerd zouden kunnen worden zou het algoritme, meer bepaald het interval waarin de sleutelpunten verwacht worden te liggen, aangepast moeten worden. Het interval zou vergroot moeten worden. Het vergroten van dat interval zou uiteraard als direct gevolg hebben dat meer afbeeldingen gedetecteerd worden als een afbeelding die een renner in ‘front’ of ‘back’ pose tonen,  waarbij niet elke afbeelding ook effectief gedetecteerd zou mogen worden. Als gevolg hiervan werd besloten het interval niet te vergroten.</w:t>
      </w:r>
    </w:p>
    <w:p w14:paraId="368434E3" w14:textId="77777777" w:rsidR="00CB703D" w:rsidRDefault="00CB703D" w:rsidP="00CB703D">
      <w:pPr>
        <w:spacing w:line="320" w:lineRule="exact"/>
      </w:pPr>
    </w:p>
    <w:p w14:paraId="08EDB7E4" w14:textId="77777777" w:rsidR="00CB703D" w:rsidRDefault="00CB703D" w:rsidP="00CB703D">
      <w:pPr>
        <w:spacing w:line="320" w:lineRule="exact"/>
      </w:pPr>
      <w:r>
        <w:t>De 7 andere afbeeldingen die getoond worden, werden niet gedetecteerd als een direct gevolgd van een tekort aan sleutelpunten. Als gevolg hiervan werd het algoritme nog een laatste maal aangepast, waarbij dit soort situaties, gekenmerkt door een kleiner aantal sleutelpunten, opgevangen werd door een aparte set voorwaarden. Codevoorbeeld 13 toont deze extra set voorwaarden.</w:t>
      </w:r>
    </w:p>
    <w:p w14:paraId="22B46DFC" w14:textId="77777777" w:rsidR="00CB703D" w:rsidRDefault="00CB703D" w:rsidP="00CB703D">
      <w:pPr>
        <w:spacing w:line="320" w:lineRule="exact"/>
      </w:pPr>
    </w:p>
    <w:p w14:paraId="7EEC334F" w14:textId="77777777" w:rsidR="00CB703D" w:rsidRDefault="00CB703D" w:rsidP="00CB703D">
      <w:pPr>
        <w:spacing w:line="320" w:lineRule="exact"/>
      </w:pPr>
      <w:r>
        <w:t>In dit codevoorbeeld wordt voor de armen en voor de benen een extra subset voorwaarden gedefinieerd. Het verschil is echter dat in dit geval geen rekening gehouden wordt met de polsen en enkels, aangezien indien maar enkele sleutelpunten gedetecteerd werden de polsen en enkels vaak niet gedetecteerd werden.</w:t>
      </w:r>
    </w:p>
    <w:p w14:paraId="46796AF0" w14:textId="77777777" w:rsidR="00CB703D" w:rsidRDefault="00CB703D" w:rsidP="00CB703D">
      <w:pPr>
        <w:spacing w:line="320" w:lineRule="exact"/>
      </w:pPr>
    </w:p>
    <w:p w14:paraId="3B08622A" w14:textId="77777777" w:rsidR="00CB703D" w:rsidRDefault="00CB703D" w:rsidP="00CB703D">
      <w:pPr>
        <w:spacing w:line="320" w:lineRule="exact"/>
      </w:pPr>
    </w:p>
    <w:p w14:paraId="4BAAAB17" w14:textId="77777777" w:rsidR="00CB703D" w:rsidRDefault="00CB703D" w:rsidP="00CB703D">
      <w:pPr>
        <w:spacing w:line="320" w:lineRule="exact"/>
      </w:pPr>
      <w:r>
        <w:lastRenderedPageBreak/>
        <w:t>Simpelweg verwoord was deze extra set voorwaarden een soort back up voor de reeds besproken set voorwaarden. Aangezien het geen effect had op vooraf gedefinieerde voorwaarden kon het resultaat qua hoeveelheden gedetecteerde afbeeldingen in theorie niet slechter zijn. Er bestond echter wel de mogelijkheid dat bepaalde afbeeldingen gedetecteerd werden, die niet gedetecteerd mochten worden.</w:t>
      </w:r>
    </w:p>
    <w:p w14:paraId="6D727648" w14:textId="77777777" w:rsidR="00CB703D" w:rsidRDefault="00CB703D" w:rsidP="00CB703D">
      <w:pPr>
        <w:spacing w:line="320" w:lineRule="exact"/>
      </w:pPr>
      <w:r>
        <w:t>Tabel 4 toont de resultaten van dit aangepast algoritme.</w:t>
      </w:r>
    </w:p>
    <w:p w14:paraId="5B309BB2" w14:textId="77777777" w:rsidR="00CB703D" w:rsidRDefault="00CB703D" w:rsidP="00CB703D">
      <w:pPr>
        <w:spacing w:line="320" w:lineRule="exact"/>
      </w:pPr>
    </w:p>
    <w:p w14:paraId="72D1D919" w14:textId="77777777" w:rsidR="00CB703D" w:rsidRDefault="00CB703D" w:rsidP="00CB703D">
      <w:pPr>
        <w:pStyle w:val="Bijschrift"/>
        <w:keepNext/>
      </w:pPr>
      <w:bookmarkStart w:id="138" w:name="_Toc18092119"/>
      <w:r>
        <w:t xml:space="preserve">Tabel </w:t>
      </w:r>
      <w:r>
        <w:fldChar w:fldCharType="begin"/>
      </w:r>
      <w:r>
        <w:instrText xml:space="preserve"> SEQ Tabel \* ARABIC </w:instrText>
      </w:r>
      <w:r>
        <w:fldChar w:fldCharType="separate"/>
      </w:r>
      <w:r>
        <w:rPr>
          <w:noProof/>
        </w:rPr>
        <w:t>4</w:t>
      </w:r>
      <w:r>
        <w:rPr>
          <w:noProof/>
        </w:rPr>
        <w:fldChar w:fldCharType="end"/>
      </w:r>
      <w:r>
        <w:t xml:space="preserve"> : accuraatheid laatste versie openpose</w:t>
      </w:r>
      <w:bookmarkEnd w:id="138"/>
    </w:p>
    <w:tbl>
      <w:tblPr>
        <w:tblStyle w:val="Tabelraster"/>
        <w:tblW w:w="0" w:type="auto"/>
        <w:tblLook w:val="04A0" w:firstRow="1" w:lastRow="0" w:firstColumn="1" w:lastColumn="0" w:noHBand="0" w:noVBand="1"/>
      </w:tblPr>
      <w:tblGrid>
        <w:gridCol w:w="3164"/>
        <w:gridCol w:w="3164"/>
        <w:gridCol w:w="3164"/>
      </w:tblGrid>
      <w:tr w:rsidR="00CB703D" w14:paraId="6DE29960" w14:textId="77777777" w:rsidTr="00191B82">
        <w:tc>
          <w:tcPr>
            <w:tcW w:w="3164" w:type="dxa"/>
          </w:tcPr>
          <w:p w14:paraId="77828153" w14:textId="77777777" w:rsidR="00CB703D" w:rsidRPr="0022776D" w:rsidRDefault="00CB703D" w:rsidP="00191B82">
            <w:pPr>
              <w:spacing w:line="320" w:lineRule="exact"/>
              <w:rPr>
                <w:b/>
              </w:rPr>
            </w:pPr>
          </w:p>
        </w:tc>
        <w:tc>
          <w:tcPr>
            <w:tcW w:w="3164" w:type="dxa"/>
          </w:tcPr>
          <w:p w14:paraId="64A8470F" w14:textId="77777777" w:rsidR="00CB703D" w:rsidRPr="0022776D" w:rsidRDefault="00CB703D" w:rsidP="00191B82">
            <w:pPr>
              <w:spacing w:line="320" w:lineRule="exact"/>
              <w:rPr>
                <w:b/>
              </w:rPr>
            </w:pPr>
            <w:r w:rsidRPr="0022776D">
              <w:rPr>
                <w:b/>
              </w:rPr>
              <w:t>‘Front’ pose</w:t>
            </w:r>
          </w:p>
        </w:tc>
        <w:tc>
          <w:tcPr>
            <w:tcW w:w="3164" w:type="dxa"/>
          </w:tcPr>
          <w:p w14:paraId="26BAF8AC" w14:textId="77777777" w:rsidR="00CB703D" w:rsidRPr="0022776D" w:rsidRDefault="00CB703D" w:rsidP="00191B82">
            <w:pPr>
              <w:spacing w:line="320" w:lineRule="exact"/>
              <w:rPr>
                <w:b/>
              </w:rPr>
            </w:pPr>
            <w:r w:rsidRPr="0022776D">
              <w:rPr>
                <w:b/>
              </w:rPr>
              <w:t>‘Back’ pose</w:t>
            </w:r>
          </w:p>
        </w:tc>
      </w:tr>
      <w:tr w:rsidR="00CB703D" w14:paraId="474125F4" w14:textId="77777777" w:rsidTr="00191B82">
        <w:tc>
          <w:tcPr>
            <w:tcW w:w="3164" w:type="dxa"/>
          </w:tcPr>
          <w:p w14:paraId="2922EF3D" w14:textId="77777777" w:rsidR="00CB703D" w:rsidRDefault="00CB703D" w:rsidP="00191B82">
            <w:pPr>
              <w:spacing w:line="320" w:lineRule="exact"/>
            </w:pPr>
            <w:r>
              <w:t>Totaal aantal afbeeldingen</w:t>
            </w:r>
          </w:p>
        </w:tc>
        <w:tc>
          <w:tcPr>
            <w:tcW w:w="3164" w:type="dxa"/>
          </w:tcPr>
          <w:p w14:paraId="3C40B846" w14:textId="77777777" w:rsidR="00CB703D" w:rsidRDefault="00CB703D" w:rsidP="00191B82">
            <w:pPr>
              <w:spacing w:line="320" w:lineRule="exact"/>
            </w:pPr>
            <w:r>
              <w:t>38</w:t>
            </w:r>
          </w:p>
        </w:tc>
        <w:tc>
          <w:tcPr>
            <w:tcW w:w="3164" w:type="dxa"/>
          </w:tcPr>
          <w:p w14:paraId="19EA295A" w14:textId="77777777" w:rsidR="00CB703D" w:rsidRDefault="00CB703D" w:rsidP="00191B82">
            <w:pPr>
              <w:spacing w:line="320" w:lineRule="exact"/>
            </w:pPr>
            <w:r>
              <w:t>50</w:t>
            </w:r>
          </w:p>
        </w:tc>
      </w:tr>
      <w:tr w:rsidR="00CB703D" w14:paraId="2437BE47" w14:textId="77777777" w:rsidTr="00191B82">
        <w:tc>
          <w:tcPr>
            <w:tcW w:w="3164" w:type="dxa"/>
          </w:tcPr>
          <w:p w14:paraId="2959EDB0" w14:textId="77777777" w:rsidR="00CB703D" w:rsidRDefault="00CB703D" w:rsidP="00191B82">
            <w:pPr>
              <w:spacing w:line="320" w:lineRule="exact"/>
            </w:pPr>
            <w:r>
              <w:t>Gedetecteerde afbeeldingen</w:t>
            </w:r>
          </w:p>
        </w:tc>
        <w:tc>
          <w:tcPr>
            <w:tcW w:w="3164" w:type="dxa"/>
          </w:tcPr>
          <w:p w14:paraId="7A004FED" w14:textId="77777777" w:rsidR="00CB703D" w:rsidRDefault="00CB703D" w:rsidP="00191B82">
            <w:pPr>
              <w:spacing w:line="320" w:lineRule="exact"/>
            </w:pPr>
            <w:r>
              <w:t>43</w:t>
            </w:r>
          </w:p>
        </w:tc>
        <w:tc>
          <w:tcPr>
            <w:tcW w:w="3164" w:type="dxa"/>
          </w:tcPr>
          <w:p w14:paraId="790732E0" w14:textId="77777777" w:rsidR="00CB703D" w:rsidRDefault="00CB703D" w:rsidP="00191B82">
            <w:pPr>
              <w:spacing w:line="320" w:lineRule="exact"/>
            </w:pPr>
            <w:r>
              <w:t>67</w:t>
            </w:r>
          </w:p>
        </w:tc>
      </w:tr>
      <w:tr w:rsidR="00CB703D" w14:paraId="2CB79804" w14:textId="77777777" w:rsidTr="00191B82">
        <w:tc>
          <w:tcPr>
            <w:tcW w:w="3164" w:type="dxa"/>
          </w:tcPr>
          <w:p w14:paraId="098B69DC" w14:textId="77777777" w:rsidR="00CB703D" w:rsidRDefault="00CB703D" w:rsidP="00191B82">
            <w:pPr>
              <w:spacing w:line="320" w:lineRule="exact"/>
            </w:pPr>
            <w:r>
              <w:t>Succespercentage</w:t>
            </w:r>
          </w:p>
        </w:tc>
        <w:tc>
          <w:tcPr>
            <w:tcW w:w="3164" w:type="dxa"/>
          </w:tcPr>
          <w:p w14:paraId="4468DC03" w14:textId="77777777" w:rsidR="00CB703D" w:rsidRDefault="00CB703D" w:rsidP="00191B82">
            <w:pPr>
              <w:spacing w:line="320" w:lineRule="exact"/>
            </w:pPr>
            <w:r>
              <w:t>113,16%</w:t>
            </w:r>
          </w:p>
        </w:tc>
        <w:tc>
          <w:tcPr>
            <w:tcW w:w="3164" w:type="dxa"/>
          </w:tcPr>
          <w:p w14:paraId="05CD36AF" w14:textId="77777777" w:rsidR="00CB703D" w:rsidRDefault="00CB703D" w:rsidP="00191B82">
            <w:pPr>
              <w:spacing w:line="320" w:lineRule="exact"/>
            </w:pPr>
            <w:r>
              <w:t>134%</w:t>
            </w:r>
          </w:p>
        </w:tc>
      </w:tr>
    </w:tbl>
    <w:p w14:paraId="1A4F8D06" w14:textId="77777777" w:rsidR="00CB703D" w:rsidRDefault="00CB703D" w:rsidP="00CB703D">
      <w:pPr>
        <w:spacing w:line="320" w:lineRule="exact"/>
      </w:pPr>
    </w:p>
    <w:p w14:paraId="78E1E22A" w14:textId="77777777" w:rsidR="00CB703D" w:rsidRDefault="00CB703D" w:rsidP="00CB703D">
      <w:pPr>
        <w:spacing w:line="320" w:lineRule="exact"/>
      </w:pPr>
      <w:r>
        <w:rPr>
          <w:noProof/>
        </w:rPr>
        <mc:AlternateContent>
          <mc:Choice Requires="wps">
            <w:drawing>
              <wp:anchor distT="0" distB="0" distL="114300" distR="114300" simplePos="0" relativeHeight="252121088" behindDoc="0" locked="0" layoutInCell="1" allowOverlap="1" wp14:anchorId="572F85CD" wp14:editId="552CF452">
                <wp:simplePos x="0" y="0"/>
                <wp:positionH relativeFrom="column">
                  <wp:posOffset>-77470</wp:posOffset>
                </wp:positionH>
                <wp:positionV relativeFrom="paragraph">
                  <wp:posOffset>2106295</wp:posOffset>
                </wp:positionV>
                <wp:extent cx="6033770" cy="635"/>
                <wp:effectExtent l="0" t="0" r="0" b="0"/>
                <wp:wrapTopAndBottom/>
                <wp:docPr id="141" name="Tekstvak 141"/>
                <wp:cNvGraphicFramePr/>
                <a:graphic xmlns:a="http://schemas.openxmlformats.org/drawingml/2006/main">
                  <a:graphicData uri="http://schemas.microsoft.com/office/word/2010/wordprocessingShape">
                    <wps:wsp>
                      <wps:cNvSpPr txBox="1"/>
                      <wps:spPr>
                        <a:xfrm>
                          <a:off x="0" y="0"/>
                          <a:ext cx="6033770" cy="635"/>
                        </a:xfrm>
                        <a:prstGeom prst="rect">
                          <a:avLst/>
                        </a:prstGeom>
                        <a:solidFill>
                          <a:prstClr val="white"/>
                        </a:solidFill>
                        <a:ln>
                          <a:noFill/>
                        </a:ln>
                      </wps:spPr>
                      <wps:txbx>
                        <w:txbxContent>
                          <w:p w14:paraId="05535BF8" w14:textId="77777777" w:rsidR="00CB703D" w:rsidRPr="001860FD" w:rsidRDefault="00CB703D" w:rsidP="00CB703D">
                            <w:pPr>
                              <w:pStyle w:val="Bijschrift"/>
                              <w:jc w:val="center"/>
                              <w:rPr>
                                <w:noProof/>
                                <w:color w:val="000000" w:themeColor="text1"/>
                                <w:sz w:val="20"/>
                                <w:szCs w:val="20"/>
                              </w:rPr>
                            </w:pPr>
                            <w:bookmarkStart w:id="139" w:name="_Toc18092204"/>
                            <w:r>
                              <w:t xml:space="preserve">Figuur </w:t>
                            </w:r>
                            <w:r>
                              <w:fldChar w:fldCharType="begin"/>
                            </w:r>
                            <w:r>
                              <w:instrText xml:space="preserve"> SEQ Figuur \* ARABIC </w:instrText>
                            </w:r>
                            <w:r>
                              <w:fldChar w:fldCharType="separate"/>
                            </w:r>
                            <w:r>
                              <w:rPr>
                                <w:noProof/>
                              </w:rPr>
                              <w:t>37</w:t>
                            </w:r>
                            <w:r>
                              <w:rPr>
                                <w:noProof/>
                              </w:rPr>
                              <w:fldChar w:fldCharType="end"/>
                            </w:r>
                            <w:r>
                              <w:t xml:space="preserve"> : voorbeelden verkeerd gedetecteerde afbeeldingen openpose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F85CD" id="Tekstvak 141" o:spid="_x0000_s1062" type="#_x0000_t202" style="position:absolute;margin-left:-6.1pt;margin-top:165.85pt;width:475.1pt;height:.0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" stroked="f">
                <v:textbox style="mso-fit-shape-to-text:t" inset="0,0,0,0">
                  <w:txbxContent>
                    <w:p w14:paraId="05535BF8" w14:textId="77777777" w:rsidR="00CB703D" w:rsidRPr="001860FD" w:rsidRDefault="00CB703D" w:rsidP="00CB703D">
                      <w:pPr>
                        <w:pStyle w:val="Bijschrift"/>
                        <w:jc w:val="center"/>
                        <w:rPr>
                          <w:noProof/>
                          <w:color w:val="000000" w:themeColor="text1"/>
                          <w:sz w:val="20"/>
                          <w:szCs w:val="20"/>
                        </w:rPr>
                      </w:pPr>
                      <w:bookmarkStart w:id="140" w:name="_Toc18092204"/>
                      <w:r>
                        <w:t xml:space="preserve">Figuur </w:t>
                      </w:r>
                      <w:r>
                        <w:fldChar w:fldCharType="begin"/>
                      </w:r>
                      <w:r>
                        <w:instrText xml:space="preserve"> SEQ Figuur \* ARABIC </w:instrText>
                      </w:r>
                      <w:r>
                        <w:fldChar w:fldCharType="separate"/>
                      </w:r>
                      <w:r>
                        <w:rPr>
                          <w:noProof/>
                        </w:rPr>
                        <w:t>37</w:t>
                      </w:r>
                      <w:r>
                        <w:rPr>
                          <w:noProof/>
                        </w:rPr>
                        <w:fldChar w:fldCharType="end"/>
                      </w:r>
                      <w:r>
                        <w:t xml:space="preserve"> : voorbeelden verkeerd gedetecteerde afbeeldingen openpose</w:t>
                      </w:r>
                      <w:bookmarkEnd w:id="140"/>
                    </w:p>
                  </w:txbxContent>
                </v:textbox>
                <w10:wrap type="topAndBottom"/>
              </v:shape>
            </w:pict>
          </mc:Fallback>
        </mc:AlternateContent>
      </w:r>
      <w:r>
        <w:rPr>
          <w:noProof/>
        </w:rPr>
        <w:drawing>
          <wp:anchor distT="0" distB="0" distL="114300" distR="114300" simplePos="0" relativeHeight="252065792" behindDoc="0" locked="0" layoutInCell="1" allowOverlap="1" wp14:anchorId="38A5C861" wp14:editId="4B04FBDE">
            <wp:simplePos x="0" y="0"/>
            <wp:positionH relativeFrom="column">
              <wp:posOffset>-77470</wp:posOffset>
            </wp:positionH>
            <wp:positionV relativeFrom="paragraph">
              <wp:posOffset>535396</wp:posOffset>
            </wp:positionV>
            <wp:extent cx="6033770" cy="1691640"/>
            <wp:effectExtent l="0" t="0" r="5080" b="3810"/>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dk2.png"/>
                    <pic:cNvPicPr/>
                  </pic:nvPicPr>
                  <pic:blipFill>
                    <a:blip r:embed="rId129">
                      <a:extLst>
                        <a:ext uri="{28A0092B-C50C-407E-A947-70E740481C1C}">
                          <a14:useLocalDpi xmlns:a14="http://schemas.microsoft.com/office/drawing/2010/main" val="0"/>
                        </a:ext>
                      </a:extLst>
                    </a:blip>
                    <a:stretch>
                      <a:fillRect/>
                    </a:stretch>
                  </pic:blipFill>
                  <pic:spPr>
                    <a:xfrm>
                      <a:off x="0" y="0"/>
                      <a:ext cx="6033770" cy="1691640"/>
                    </a:xfrm>
                    <a:prstGeom prst="rect">
                      <a:avLst/>
                    </a:prstGeom>
                  </pic:spPr>
                </pic:pic>
              </a:graphicData>
            </a:graphic>
          </wp:anchor>
        </w:drawing>
      </w:r>
      <w:r>
        <w:t>Zoals de resultaten tonen werd dit ook werkelijkheid, Figuur 37 toont de afbeeldingen die gedetecteerd werden als afbeeldingen die een renner in ‘front’ pose tonen.</w:t>
      </w:r>
    </w:p>
    <w:p w14:paraId="0CAE4DF0" w14:textId="77777777" w:rsidR="00CB703D" w:rsidRDefault="00CB703D" w:rsidP="00CB703D">
      <w:pPr>
        <w:spacing w:line="320" w:lineRule="exact"/>
      </w:pPr>
    </w:p>
    <w:p w14:paraId="15F09A3A" w14:textId="77777777" w:rsidR="00CB703D" w:rsidRDefault="00CB703D" w:rsidP="00CB703D">
      <w:pPr>
        <w:spacing w:line="320" w:lineRule="exact"/>
      </w:pPr>
      <w:r>
        <w:t>Omwille van deze fout werd besloten om deze laatste aanpassing aan het algoritme niet door te voeren, Aldus werd het algoritme zoals getoond in codevoorbeeld 12 gebruikt om de dataset op te splitsen volgens pose. Aangezien deze een benaderd succespercentage van 90% kon voorleggen, was deze ook toepasbaar in de praktijk.</w:t>
      </w:r>
    </w:p>
    <w:p w14:paraId="4A5952B9" w14:textId="77777777" w:rsidR="00CB703D" w:rsidRDefault="00CB703D" w:rsidP="00CB703D">
      <w:pPr>
        <w:spacing w:line="320" w:lineRule="exact"/>
      </w:pPr>
    </w:p>
    <w:p w14:paraId="5FC77120" w14:textId="77777777" w:rsidR="00CB703D" w:rsidRDefault="00CB703D" w:rsidP="00CB703D">
      <w:pPr>
        <w:pStyle w:val="Kop1"/>
      </w:pPr>
      <w:bookmarkStart w:id="141" w:name="_Toc18092265"/>
      <w:r>
        <w:t>5.5 Eindresultaten</w:t>
      </w:r>
      <w:bookmarkEnd w:id="141"/>
    </w:p>
    <w:p w14:paraId="014BC460" w14:textId="77777777" w:rsidR="00CB703D" w:rsidRDefault="00CB703D" w:rsidP="00CB703D"/>
    <w:p w14:paraId="52B951FE" w14:textId="77777777" w:rsidR="00CB703D" w:rsidRDefault="00CB703D" w:rsidP="00CB703D">
      <w:pPr>
        <w:spacing w:line="320" w:lineRule="exact"/>
      </w:pPr>
      <w:r>
        <w:t>Om het effect van het opsplitsen van de data maximaal te kunnen observeren, werd besloten om de bestaande dataset te transformeren in 4 nieuwe datasets. 3 Van deze 4 datasets bevatten maar een deel van de afbeeldingen van elke wielerploeg. Zo bevatte één dataset alle afbeeldingen die een renner in front pose toonden, een andere alle afbeeldingen die een renner in back pose toonden en ten laatste een dataset die alle afbeeldingen bevatte van renners die in de rest pose getoond werden.</w:t>
      </w:r>
    </w:p>
    <w:p w14:paraId="2A8B632E" w14:textId="77777777" w:rsidR="00CB703D" w:rsidRDefault="00CB703D" w:rsidP="00CB703D">
      <w:pPr>
        <w:spacing w:line="320" w:lineRule="exact"/>
      </w:pPr>
    </w:p>
    <w:p w14:paraId="40689BDA" w14:textId="77777777" w:rsidR="00CB703D" w:rsidRDefault="00CB703D" w:rsidP="00CB703D">
      <w:pPr>
        <w:spacing w:line="320" w:lineRule="exact"/>
      </w:pPr>
      <w:r>
        <w:lastRenderedPageBreak/>
        <w:t>De vierde dataset bevatte 54 klassen. Elke wielerploeg werd niet langer vertaald naar 1 klasse, maar naar 3 klassen. Hierbij bestond per wielerploeg een klasse voor de renners van die wielerploeg die in front, back of rest pose getoond werden. Deze laatste dataset was met andere woorden de combinatie van de 3 kleinere datasets.</w:t>
      </w:r>
    </w:p>
    <w:p w14:paraId="082FC042" w14:textId="77777777" w:rsidR="00CB703D" w:rsidRDefault="00CB703D" w:rsidP="00CB703D">
      <w:pPr>
        <w:spacing w:line="320" w:lineRule="exact"/>
      </w:pPr>
    </w:p>
    <w:p w14:paraId="2AEF5116" w14:textId="77777777" w:rsidR="00CB703D" w:rsidRDefault="00CB703D" w:rsidP="00CB703D">
      <w:pPr>
        <w:spacing w:line="320" w:lineRule="exact"/>
      </w:pPr>
      <w:r>
        <w:t>Alhoewel deze laatste dataset in theorie volstond, werd dus toch gekozen om 4 aparte datasets aan te maken. De drie eerstgenoemde datasets, elk dus bestaande uit 18 pose specifieke klassen, werden niet aangemaakt met als doel het trainen van een model dat later zou kunnen worden toegepast in real time situaties. Het doel van deze datasets was het dienen als hulpmiddel voor het analyseren van de resultaten van het model, na trainen op de grotere dataset.</w:t>
      </w:r>
    </w:p>
    <w:p w14:paraId="3A0679CE" w14:textId="77777777" w:rsidR="00CB703D" w:rsidRDefault="00CB703D" w:rsidP="00CB703D">
      <w:pPr>
        <w:spacing w:line="320" w:lineRule="exact"/>
      </w:pPr>
    </w:p>
    <w:p w14:paraId="257BB23F" w14:textId="77777777" w:rsidR="00CB703D" w:rsidRPr="006D4EA5" w:rsidRDefault="00CB703D" w:rsidP="00CB703D">
      <w:pPr>
        <w:spacing w:line="320" w:lineRule="exact"/>
      </w:pPr>
      <w:r>
        <w:t xml:space="preserve">Indien het model getraind werd op deze grotere dataset en de resultaten tegenvallend bleken, zouden de resultaten na het trainen van het model op de 3 kleinere datasets een beter beeld kunnen geven van wat precies misliep.  </w:t>
      </w:r>
    </w:p>
    <w:p w14:paraId="1571EFA2" w14:textId="77777777" w:rsidR="00CB703D" w:rsidRDefault="00CB703D" w:rsidP="00CB703D">
      <w:pPr>
        <w:pStyle w:val="Kop1"/>
      </w:pPr>
      <w:bookmarkStart w:id="142" w:name="_Toc18092266"/>
      <w:r>
        <w:t>5.5.1 Resultaten</w:t>
      </w:r>
      <w:bookmarkEnd w:id="142"/>
    </w:p>
    <w:p w14:paraId="4F02DE09" w14:textId="77777777" w:rsidR="00CB703D" w:rsidRDefault="00CB703D" w:rsidP="00CB703D"/>
    <w:p w14:paraId="3C0CE459" w14:textId="77777777" w:rsidR="00CB703D" w:rsidRPr="007D705A" w:rsidRDefault="00CB703D" w:rsidP="00CB703D">
      <w:r>
        <w:rPr>
          <w:noProof/>
        </w:rPr>
        <mc:AlternateContent>
          <mc:Choice Requires="wps">
            <w:drawing>
              <wp:anchor distT="0" distB="0" distL="114300" distR="114300" simplePos="0" relativeHeight="252103680" behindDoc="0" locked="0" layoutInCell="1" allowOverlap="1" wp14:anchorId="193F4A31" wp14:editId="2C0E0BC6">
                <wp:simplePos x="0" y="0"/>
                <wp:positionH relativeFrom="margin">
                  <wp:align>right</wp:align>
                </wp:positionH>
                <wp:positionV relativeFrom="paragraph">
                  <wp:posOffset>2018665</wp:posOffset>
                </wp:positionV>
                <wp:extent cx="6035675" cy="219710"/>
                <wp:effectExtent l="0" t="0" r="3175" b="8890"/>
                <wp:wrapTopAndBottom/>
                <wp:docPr id="95" name="Tekstvak 95"/>
                <wp:cNvGraphicFramePr/>
                <a:graphic xmlns:a="http://schemas.openxmlformats.org/drawingml/2006/main">
                  <a:graphicData uri="http://schemas.microsoft.com/office/word/2010/wordprocessingShape">
                    <wps:wsp>
                      <wps:cNvSpPr txBox="1"/>
                      <wps:spPr>
                        <a:xfrm>
                          <a:off x="0" y="0"/>
                          <a:ext cx="6035675" cy="220134"/>
                        </a:xfrm>
                        <a:prstGeom prst="rect">
                          <a:avLst/>
                        </a:prstGeom>
                        <a:solidFill>
                          <a:prstClr val="white"/>
                        </a:solidFill>
                        <a:ln>
                          <a:noFill/>
                        </a:ln>
                      </wps:spPr>
                      <wps:txbx>
                        <w:txbxContent>
                          <w:p w14:paraId="7FD4F889" w14:textId="77777777" w:rsidR="00CB703D" w:rsidRPr="000332D5" w:rsidRDefault="00CB703D" w:rsidP="00CB703D">
                            <w:pPr>
                              <w:pStyle w:val="Bijschrift"/>
                              <w:jc w:val="center"/>
                              <w:rPr>
                                <w:noProof/>
                                <w:color w:val="000000" w:themeColor="text1"/>
                                <w:sz w:val="20"/>
                                <w:szCs w:val="20"/>
                              </w:rPr>
                            </w:pPr>
                            <w:bookmarkStart w:id="143" w:name="_Toc18092205"/>
                            <w:r>
                              <w:t xml:space="preserve">Figuur </w:t>
                            </w:r>
                            <w:r>
                              <w:fldChar w:fldCharType="begin"/>
                            </w:r>
                            <w:r>
                              <w:instrText xml:space="preserve"> SEQ Figuur \* ARABIC </w:instrText>
                            </w:r>
                            <w:r>
                              <w:fldChar w:fldCharType="separate"/>
                            </w:r>
                            <w:r>
                              <w:rPr>
                                <w:noProof/>
                              </w:rPr>
                              <w:t>38</w:t>
                            </w:r>
                            <w:r>
                              <w:rPr>
                                <w:noProof/>
                              </w:rPr>
                              <w:fldChar w:fldCharType="end"/>
                            </w:r>
                            <w:r>
                              <w:t xml:space="preserve"> : resultaten regressiemodel na manipuleren data volgens pose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F4A31" id="Tekstvak 95" o:spid="_x0000_s1063" type="#_x0000_t202" style="position:absolute;margin-left:424.05pt;margin-top:158.95pt;width:475.25pt;height:17.3pt;z-index:252103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" stroked="f">
                <v:textbox inset="0,0,0,0">
                  <w:txbxContent>
                    <w:p w14:paraId="7FD4F889" w14:textId="77777777" w:rsidR="00CB703D" w:rsidRPr="000332D5" w:rsidRDefault="00CB703D" w:rsidP="00CB703D">
                      <w:pPr>
                        <w:pStyle w:val="Bijschrift"/>
                        <w:jc w:val="center"/>
                        <w:rPr>
                          <w:noProof/>
                          <w:color w:val="000000" w:themeColor="text1"/>
                          <w:sz w:val="20"/>
                          <w:szCs w:val="20"/>
                        </w:rPr>
                      </w:pPr>
                      <w:bookmarkStart w:id="144" w:name="_Toc18092205"/>
                      <w:r>
                        <w:t xml:space="preserve">Figuur </w:t>
                      </w:r>
                      <w:r>
                        <w:fldChar w:fldCharType="begin"/>
                      </w:r>
                      <w:r>
                        <w:instrText xml:space="preserve"> SEQ Figuur \* ARABIC </w:instrText>
                      </w:r>
                      <w:r>
                        <w:fldChar w:fldCharType="separate"/>
                      </w:r>
                      <w:r>
                        <w:rPr>
                          <w:noProof/>
                        </w:rPr>
                        <w:t>38</w:t>
                      </w:r>
                      <w:r>
                        <w:rPr>
                          <w:noProof/>
                        </w:rPr>
                        <w:fldChar w:fldCharType="end"/>
                      </w:r>
                      <w:r>
                        <w:t xml:space="preserve"> : resultaten regressiemodel na manipuleren data volgens pose</w:t>
                      </w:r>
                      <w:bookmarkEnd w:id="144"/>
                    </w:p>
                  </w:txbxContent>
                </v:textbox>
                <w10:wrap type="topAndBottom" anchorx="margin"/>
              </v:shape>
            </w:pict>
          </mc:Fallback>
        </mc:AlternateContent>
      </w:r>
      <w:r w:rsidRPr="007D705A">
        <w:rPr>
          <w:noProof/>
        </w:rPr>
        <w:drawing>
          <wp:anchor distT="0" distB="0" distL="114300" distR="114300" simplePos="0" relativeHeight="252093440" behindDoc="0" locked="0" layoutInCell="1" allowOverlap="1" wp14:anchorId="31E679D5" wp14:editId="71DC9E1E">
            <wp:simplePos x="0" y="0"/>
            <wp:positionH relativeFrom="margin">
              <wp:posOffset>0</wp:posOffset>
            </wp:positionH>
            <wp:positionV relativeFrom="paragraph">
              <wp:posOffset>163195</wp:posOffset>
            </wp:positionV>
            <wp:extent cx="2601595" cy="1837055"/>
            <wp:effectExtent l="0" t="0" r="8255" b="0"/>
            <wp:wrapTopAndBottom/>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e_combine_acc.png"/>
                    <pic:cNvPicPr/>
                  </pic:nvPicPr>
                  <pic:blipFill>
                    <a:blip r:embed="rId130">
                      <a:extLst>
                        <a:ext uri="{28A0092B-C50C-407E-A947-70E740481C1C}">
                          <a14:useLocalDpi xmlns:a14="http://schemas.microsoft.com/office/drawing/2010/main" val="0"/>
                        </a:ext>
                      </a:extLst>
                    </a:blip>
                    <a:stretch>
                      <a:fillRect/>
                    </a:stretch>
                  </pic:blipFill>
                  <pic:spPr>
                    <a:xfrm>
                      <a:off x="0" y="0"/>
                      <a:ext cx="2601595" cy="1837055"/>
                    </a:xfrm>
                    <a:prstGeom prst="rect">
                      <a:avLst/>
                    </a:prstGeom>
                  </pic:spPr>
                </pic:pic>
              </a:graphicData>
            </a:graphic>
            <wp14:sizeRelH relativeFrom="margin">
              <wp14:pctWidth>0</wp14:pctWidth>
            </wp14:sizeRelH>
            <wp14:sizeRelV relativeFrom="margin">
              <wp14:pctHeight>0</wp14:pctHeight>
            </wp14:sizeRelV>
          </wp:anchor>
        </w:drawing>
      </w:r>
      <w:r w:rsidRPr="007D705A">
        <w:rPr>
          <w:noProof/>
        </w:rPr>
        <w:drawing>
          <wp:anchor distT="0" distB="0" distL="114300" distR="114300" simplePos="0" relativeHeight="252094464" behindDoc="0" locked="0" layoutInCell="1" allowOverlap="1" wp14:anchorId="37AAD883" wp14:editId="3040FDEC">
            <wp:simplePos x="0" y="0"/>
            <wp:positionH relativeFrom="margin">
              <wp:posOffset>3542665</wp:posOffset>
            </wp:positionH>
            <wp:positionV relativeFrom="paragraph">
              <wp:posOffset>201930</wp:posOffset>
            </wp:positionV>
            <wp:extent cx="2477135" cy="175260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se_combine_loss.png"/>
                    <pic:cNvPicPr/>
                  </pic:nvPicPr>
                  <pic:blipFill>
                    <a:blip r:embed="rId131">
                      <a:extLst>
                        <a:ext uri="{28A0092B-C50C-407E-A947-70E740481C1C}">
                          <a14:useLocalDpi xmlns:a14="http://schemas.microsoft.com/office/drawing/2010/main" val="0"/>
                        </a:ext>
                      </a:extLst>
                    </a:blip>
                    <a:stretch>
                      <a:fillRect/>
                    </a:stretch>
                  </pic:blipFill>
                  <pic:spPr>
                    <a:xfrm>
                      <a:off x="0" y="0"/>
                      <a:ext cx="2477135" cy="1752600"/>
                    </a:xfrm>
                    <a:prstGeom prst="rect">
                      <a:avLst/>
                    </a:prstGeom>
                  </pic:spPr>
                </pic:pic>
              </a:graphicData>
            </a:graphic>
            <wp14:sizeRelH relativeFrom="margin">
              <wp14:pctWidth>0</wp14:pctWidth>
            </wp14:sizeRelH>
            <wp14:sizeRelV relativeFrom="margin">
              <wp14:pctHeight>0</wp14:pctHeight>
            </wp14:sizeRelV>
          </wp:anchor>
        </w:drawing>
      </w:r>
      <w:r w:rsidRPr="007D705A">
        <w:rPr>
          <w:noProof/>
        </w:rPr>
        <w:drawing>
          <wp:anchor distT="0" distB="0" distL="114300" distR="114300" simplePos="0" relativeHeight="252095488" behindDoc="0" locked="0" layoutInCell="1" allowOverlap="1" wp14:anchorId="485A0287" wp14:editId="401FCCEF">
            <wp:simplePos x="0" y="0"/>
            <wp:positionH relativeFrom="margin">
              <wp:posOffset>2681605</wp:posOffset>
            </wp:positionH>
            <wp:positionV relativeFrom="paragraph">
              <wp:posOffset>899795</wp:posOffset>
            </wp:positionV>
            <wp:extent cx="670560" cy="335280"/>
            <wp:effectExtent l="0" t="0" r="0" b="762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gend.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0560" cy="335280"/>
                    </a:xfrm>
                    <a:prstGeom prst="rect">
                      <a:avLst/>
                    </a:prstGeom>
                  </pic:spPr>
                </pic:pic>
              </a:graphicData>
            </a:graphic>
            <wp14:sizeRelH relativeFrom="margin">
              <wp14:pctWidth>0</wp14:pctWidth>
            </wp14:sizeRelH>
            <wp14:sizeRelV relativeFrom="margin">
              <wp14:pctHeight>0</wp14:pctHeight>
            </wp14:sizeRelV>
          </wp:anchor>
        </w:drawing>
      </w:r>
    </w:p>
    <w:p w14:paraId="55A10572" w14:textId="77777777" w:rsidR="00CB703D" w:rsidRDefault="00CB703D" w:rsidP="00CB703D"/>
    <w:p w14:paraId="1D5ABB76" w14:textId="77777777" w:rsidR="00CB703D" w:rsidRDefault="00CB703D" w:rsidP="00CB703D">
      <w:pPr>
        <w:spacing w:line="320" w:lineRule="exact"/>
      </w:pPr>
    </w:p>
    <w:p w14:paraId="3CD65790" w14:textId="77777777" w:rsidR="00CB703D" w:rsidRDefault="00CB703D" w:rsidP="00CB703D">
      <w:pPr>
        <w:spacing w:line="320" w:lineRule="exact"/>
      </w:pPr>
      <w:r>
        <w:t xml:space="preserve">Figuur 38 toont de resultaten na het trainen van het model op de grotere dataset, bestaande uit 54 klassen. Na het uitvoeren van deze test waren de training en validation accuracy gestegen tot respectievelijk 83,44% en 64,26% zonder data augmentation, en tot 83,04% en 71,34% met data augmentation. </w:t>
      </w:r>
    </w:p>
    <w:p w14:paraId="05EA03E9" w14:textId="77777777" w:rsidR="00CB703D" w:rsidRDefault="00CB703D" w:rsidP="00CB703D">
      <w:pPr>
        <w:spacing w:line="320" w:lineRule="exact"/>
      </w:pPr>
    </w:p>
    <w:p w14:paraId="7DA4B7E4" w14:textId="77777777" w:rsidR="00CB703D" w:rsidRDefault="00CB703D" w:rsidP="00CB703D">
      <w:pPr>
        <w:spacing w:line="320" w:lineRule="exact"/>
      </w:pPr>
      <w:r>
        <w:t>Opmerkelijk aan deze resultaten is dat deze lager liggen dan de behaalde resultaten, toen de dataset nog niet opgesplitst werd op basis van pose (zie sectie 5.3.2.3.2).</w:t>
      </w:r>
    </w:p>
    <w:p w14:paraId="332F9326" w14:textId="77777777" w:rsidR="00CB703D" w:rsidRDefault="00CB703D" w:rsidP="00CB703D">
      <w:pPr>
        <w:spacing w:line="320" w:lineRule="exact"/>
      </w:pPr>
    </w:p>
    <w:p w14:paraId="432CF33E" w14:textId="77777777" w:rsidR="00CB703D" w:rsidRDefault="00CB703D" w:rsidP="00CB703D">
      <w:pPr>
        <w:spacing w:line="320" w:lineRule="exact"/>
      </w:pPr>
    </w:p>
    <w:p w14:paraId="2E7C7494" w14:textId="77777777" w:rsidR="00CB703D" w:rsidRDefault="00CB703D" w:rsidP="00CB703D">
      <w:pPr>
        <w:pStyle w:val="Kop1"/>
      </w:pPr>
      <w:bookmarkStart w:id="145" w:name="_Toc18092267"/>
      <w:r>
        <w:lastRenderedPageBreak/>
        <w:t>5.5.2 Evaluatie en oorzaken tegenvallende resulaten</w:t>
      </w:r>
      <w:bookmarkEnd w:id="145"/>
    </w:p>
    <w:p w14:paraId="7791308C" w14:textId="77777777" w:rsidR="00CB703D" w:rsidRDefault="00CB703D" w:rsidP="00CB703D"/>
    <w:p w14:paraId="18006273" w14:textId="77777777" w:rsidR="00CB703D" w:rsidRDefault="00CB703D" w:rsidP="00CB703D">
      <w:pPr>
        <w:spacing w:line="320" w:lineRule="exact"/>
      </w:pPr>
      <w:r>
        <w:t xml:space="preserve">Zoals figuur 38 toont daalde de validation accuracy tijdens het trainen van het model, ongeacht of data augmentation werd toegepast of niet. Enigszins verassend is dat deze dalende trend niet voortgezet werd, maar dat de validation accuracy opnieuw steeg. Aangezien deze dalende trend zich dus niet voortzette kon niet dezelfde conclusie genomen worden als in sectie 4.6. </w:t>
      </w:r>
    </w:p>
    <w:p w14:paraId="61CD855B" w14:textId="77777777" w:rsidR="00CB703D" w:rsidRDefault="00CB703D" w:rsidP="00CB703D">
      <w:pPr>
        <w:spacing w:line="320" w:lineRule="exact"/>
        <w:rPr>
          <w:noProof/>
        </w:rPr>
      </w:pPr>
    </w:p>
    <w:p w14:paraId="2481DB03" w14:textId="77777777" w:rsidR="00CB703D" w:rsidRDefault="00CB703D" w:rsidP="00CB703D">
      <w:pPr>
        <w:spacing w:line="320" w:lineRule="exact"/>
      </w:pPr>
      <w:r>
        <w:t>Het fluctueren van deze validation accuracy duidde erop dat een deel van de samples niet consistent werd toegewezen. Een deel van de samples werd overduidelijk wel correct toegewezen aangezien de validation accuracy minstens 60% bedroeg eenmaal deze begon te fluctueren. Een ander deel werd overduidelijk foutief toegewezen aangezien de validation accuracy niet 100% bedroeg. Een specifiek deel van de samples werd soms correct, soms foutief toegewezen, dit deel van de samples zorgde voor de fluctuatie in validation accuracy.</w:t>
      </w:r>
    </w:p>
    <w:p w14:paraId="24BBCB99" w14:textId="77777777" w:rsidR="00CB703D" w:rsidRDefault="00CB703D" w:rsidP="00CB703D">
      <w:pPr>
        <w:spacing w:line="320" w:lineRule="exact"/>
      </w:pPr>
    </w:p>
    <w:p w14:paraId="537E6753" w14:textId="77777777" w:rsidR="00CB703D" w:rsidRDefault="00CB703D" w:rsidP="00CB703D">
      <w:pPr>
        <w:spacing w:line="320" w:lineRule="exact"/>
      </w:pPr>
      <w:r>
        <w:t>Om een beter idee te krijgen van welke samples zorgden voor deze fluctuatie in validation accuracy, werd het model nogmaals getraind. Ditmaal was de input data de 3 pose specifieke datasets. De resultaten hiervan zijn weergegeven in onderstaande figuur 39 tot en met figuur 41.</w:t>
      </w:r>
    </w:p>
    <w:p w14:paraId="334EC494" w14:textId="77777777" w:rsidR="00CB703D" w:rsidRDefault="00CB703D" w:rsidP="00CB703D">
      <w:r w:rsidRPr="008E759A">
        <w:rPr>
          <w:noProof/>
        </w:rPr>
        <w:drawing>
          <wp:anchor distT="0" distB="0" distL="114300" distR="114300" simplePos="0" relativeHeight="252106752" behindDoc="0" locked="0" layoutInCell="1" allowOverlap="1" wp14:anchorId="1F05C923" wp14:editId="3C02152A">
            <wp:simplePos x="0" y="0"/>
            <wp:positionH relativeFrom="margin">
              <wp:align>center</wp:align>
            </wp:positionH>
            <wp:positionV relativeFrom="paragraph">
              <wp:posOffset>874395</wp:posOffset>
            </wp:positionV>
            <wp:extent cx="670560" cy="335280"/>
            <wp:effectExtent l="0" t="0" r="0" b="7620"/>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gend.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0560" cy="335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6512" behindDoc="0" locked="0" layoutInCell="1" allowOverlap="1" wp14:anchorId="36F2B0BE" wp14:editId="1773439D">
                <wp:simplePos x="0" y="0"/>
                <wp:positionH relativeFrom="margin">
                  <wp:posOffset>-1693</wp:posOffset>
                </wp:positionH>
                <wp:positionV relativeFrom="paragraph">
                  <wp:posOffset>2031365</wp:posOffset>
                </wp:positionV>
                <wp:extent cx="6035675" cy="168275"/>
                <wp:effectExtent l="0" t="0" r="3175" b="3175"/>
                <wp:wrapTopAndBottom/>
                <wp:docPr id="63" name="Tekstvak 63"/>
                <wp:cNvGraphicFramePr/>
                <a:graphic xmlns:a="http://schemas.openxmlformats.org/drawingml/2006/main">
                  <a:graphicData uri="http://schemas.microsoft.com/office/word/2010/wordprocessingShape">
                    <wps:wsp>
                      <wps:cNvSpPr txBox="1"/>
                      <wps:spPr>
                        <a:xfrm>
                          <a:off x="0" y="0"/>
                          <a:ext cx="6035675" cy="168275"/>
                        </a:xfrm>
                        <a:prstGeom prst="rect">
                          <a:avLst/>
                        </a:prstGeom>
                        <a:solidFill>
                          <a:prstClr val="white"/>
                        </a:solidFill>
                        <a:ln>
                          <a:noFill/>
                        </a:ln>
                      </wps:spPr>
                      <wps:txbx>
                        <w:txbxContent>
                          <w:p w14:paraId="12991B1F" w14:textId="77777777" w:rsidR="00CB703D" w:rsidRPr="005343CF" w:rsidRDefault="00CB703D" w:rsidP="00CB703D">
                            <w:pPr>
                              <w:pStyle w:val="Bijschrift"/>
                              <w:jc w:val="center"/>
                              <w:rPr>
                                <w:color w:val="000000" w:themeColor="text1"/>
                                <w:sz w:val="20"/>
                                <w:szCs w:val="20"/>
                              </w:rPr>
                            </w:pPr>
                            <w:bookmarkStart w:id="146" w:name="_Toc18092206"/>
                            <w:r w:rsidRPr="005343CF">
                              <w:t xml:space="preserve">Figuur </w:t>
                            </w:r>
                            <w:r>
                              <w:fldChar w:fldCharType="begin"/>
                            </w:r>
                            <w:r w:rsidRPr="005343CF">
                              <w:instrText xml:space="preserve"> SEQ Figuur \* ARABIC </w:instrText>
                            </w:r>
                            <w:r>
                              <w:fldChar w:fldCharType="separate"/>
                            </w:r>
                            <w:r>
                              <w:rPr>
                                <w:noProof/>
                              </w:rPr>
                              <w:t>39</w:t>
                            </w:r>
                            <w:r>
                              <w:fldChar w:fldCharType="end"/>
                            </w:r>
                            <w:r w:rsidRPr="005343CF">
                              <w:t xml:space="preserve"> : resultaten </w:t>
                            </w:r>
                            <w:r>
                              <w:t xml:space="preserve">regressiemodel </w:t>
                            </w:r>
                            <w:r w:rsidRPr="005343CF">
                              <w:t>voor data f</w:t>
                            </w:r>
                            <w:r>
                              <w:t>ront pose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2B0BE" id="Tekstvak 63" o:spid="_x0000_s1064" type="#_x0000_t202" style="position:absolute;margin-left:-.15pt;margin-top:159.95pt;width:475.25pt;height:13.2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" stroked="f">
                <v:textbox inset="0,0,0,0">
                  <w:txbxContent>
                    <w:p w14:paraId="12991B1F" w14:textId="77777777" w:rsidR="00CB703D" w:rsidRPr="005343CF" w:rsidRDefault="00CB703D" w:rsidP="00CB703D">
                      <w:pPr>
                        <w:pStyle w:val="Bijschrift"/>
                        <w:jc w:val="center"/>
                        <w:rPr>
                          <w:color w:val="000000" w:themeColor="text1"/>
                          <w:sz w:val="20"/>
                          <w:szCs w:val="20"/>
                        </w:rPr>
                      </w:pPr>
                      <w:bookmarkStart w:id="147" w:name="_Toc18092206"/>
                      <w:r w:rsidRPr="005343CF">
                        <w:t xml:space="preserve">Figuur </w:t>
                      </w:r>
                      <w:r>
                        <w:fldChar w:fldCharType="begin"/>
                      </w:r>
                      <w:r w:rsidRPr="005343CF">
                        <w:instrText xml:space="preserve"> SEQ Figuur \* ARABIC </w:instrText>
                      </w:r>
                      <w:r>
                        <w:fldChar w:fldCharType="separate"/>
                      </w:r>
                      <w:r>
                        <w:rPr>
                          <w:noProof/>
                        </w:rPr>
                        <w:t>39</w:t>
                      </w:r>
                      <w:r>
                        <w:fldChar w:fldCharType="end"/>
                      </w:r>
                      <w:r w:rsidRPr="005343CF">
                        <w:t xml:space="preserve"> : resultaten </w:t>
                      </w:r>
                      <w:r>
                        <w:t xml:space="preserve">regressiemodel </w:t>
                      </w:r>
                      <w:r w:rsidRPr="005343CF">
                        <w:t>voor data f</w:t>
                      </w:r>
                      <w:r>
                        <w:t>ront pose</w:t>
                      </w:r>
                      <w:bookmarkEnd w:id="147"/>
                    </w:p>
                  </w:txbxContent>
                </v:textbox>
                <w10:wrap type="topAndBottom" anchorx="margin"/>
              </v:shape>
            </w:pict>
          </mc:Fallback>
        </mc:AlternateContent>
      </w:r>
      <w:r w:rsidRPr="008E759A">
        <w:rPr>
          <w:noProof/>
        </w:rPr>
        <w:drawing>
          <wp:anchor distT="0" distB="0" distL="114300" distR="114300" simplePos="0" relativeHeight="252104704" behindDoc="0" locked="0" layoutInCell="1" allowOverlap="1" wp14:anchorId="3BF5A8AA" wp14:editId="5A54584C">
            <wp:simplePos x="0" y="0"/>
            <wp:positionH relativeFrom="margin">
              <wp:posOffset>0</wp:posOffset>
            </wp:positionH>
            <wp:positionV relativeFrom="paragraph">
              <wp:posOffset>160020</wp:posOffset>
            </wp:positionV>
            <wp:extent cx="2656205" cy="1899285"/>
            <wp:effectExtent l="0" t="0" r="0" b="5715"/>
            <wp:wrapTopAndBottom/>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e_front_acc.png"/>
                    <pic:cNvPicPr/>
                  </pic:nvPicPr>
                  <pic:blipFill>
                    <a:blip r:embed="rId133">
                      <a:extLst>
                        <a:ext uri="{28A0092B-C50C-407E-A947-70E740481C1C}">
                          <a14:useLocalDpi xmlns:a14="http://schemas.microsoft.com/office/drawing/2010/main" val="0"/>
                        </a:ext>
                      </a:extLst>
                    </a:blip>
                    <a:stretch>
                      <a:fillRect/>
                    </a:stretch>
                  </pic:blipFill>
                  <pic:spPr>
                    <a:xfrm>
                      <a:off x="0" y="0"/>
                      <a:ext cx="2656205" cy="1899285"/>
                    </a:xfrm>
                    <a:prstGeom prst="rect">
                      <a:avLst/>
                    </a:prstGeom>
                  </pic:spPr>
                </pic:pic>
              </a:graphicData>
            </a:graphic>
            <wp14:sizeRelH relativeFrom="margin">
              <wp14:pctWidth>0</wp14:pctWidth>
            </wp14:sizeRelH>
            <wp14:sizeRelV relativeFrom="margin">
              <wp14:pctHeight>0</wp14:pctHeight>
            </wp14:sizeRelV>
          </wp:anchor>
        </w:drawing>
      </w:r>
      <w:r w:rsidRPr="008E759A">
        <w:rPr>
          <w:noProof/>
        </w:rPr>
        <w:drawing>
          <wp:anchor distT="0" distB="0" distL="114300" distR="114300" simplePos="0" relativeHeight="252105728" behindDoc="0" locked="0" layoutInCell="1" allowOverlap="1" wp14:anchorId="70CC53F1" wp14:editId="69BD39D0">
            <wp:simplePos x="0" y="0"/>
            <wp:positionH relativeFrom="margin">
              <wp:posOffset>3492500</wp:posOffset>
            </wp:positionH>
            <wp:positionV relativeFrom="paragraph">
              <wp:posOffset>160020</wp:posOffset>
            </wp:positionV>
            <wp:extent cx="2535555" cy="1821180"/>
            <wp:effectExtent l="0" t="0" r="0" b="762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se_front_loss.png"/>
                    <pic:cNvPicPr/>
                  </pic:nvPicPr>
                  <pic:blipFill>
                    <a:blip r:embed="rId134">
                      <a:extLst>
                        <a:ext uri="{28A0092B-C50C-407E-A947-70E740481C1C}">
                          <a14:useLocalDpi xmlns:a14="http://schemas.microsoft.com/office/drawing/2010/main" val="0"/>
                        </a:ext>
                      </a:extLst>
                    </a:blip>
                    <a:stretch>
                      <a:fillRect/>
                    </a:stretch>
                  </pic:blipFill>
                  <pic:spPr>
                    <a:xfrm>
                      <a:off x="0" y="0"/>
                      <a:ext cx="2535555" cy="1821180"/>
                    </a:xfrm>
                    <a:prstGeom prst="rect">
                      <a:avLst/>
                    </a:prstGeom>
                  </pic:spPr>
                </pic:pic>
              </a:graphicData>
            </a:graphic>
            <wp14:sizeRelH relativeFrom="margin">
              <wp14:pctWidth>0</wp14:pctWidth>
            </wp14:sizeRelH>
            <wp14:sizeRelV relativeFrom="margin">
              <wp14:pctHeight>0</wp14:pctHeight>
            </wp14:sizeRelV>
          </wp:anchor>
        </w:drawing>
      </w:r>
    </w:p>
    <w:p w14:paraId="6FD82B0B" w14:textId="77777777" w:rsidR="00CB703D" w:rsidRDefault="00CB703D" w:rsidP="00CB703D"/>
    <w:p w14:paraId="52F83790" w14:textId="77777777" w:rsidR="00CB703D" w:rsidRDefault="00CB703D" w:rsidP="00CB703D">
      <w:r>
        <w:rPr>
          <w:noProof/>
        </w:rPr>
        <mc:AlternateContent>
          <mc:Choice Requires="wps">
            <w:drawing>
              <wp:anchor distT="0" distB="0" distL="114300" distR="114300" simplePos="0" relativeHeight="252124160" behindDoc="0" locked="0" layoutInCell="1" allowOverlap="1" wp14:anchorId="1B5FC4BF" wp14:editId="440B813E">
                <wp:simplePos x="0" y="0"/>
                <wp:positionH relativeFrom="margin">
                  <wp:posOffset>-1270</wp:posOffset>
                </wp:positionH>
                <wp:positionV relativeFrom="paragraph">
                  <wp:posOffset>2162175</wp:posOffset>
                </wp:positionV>
                <wp:extent cx="6035040" cy="135255"/>
                <wp:effectExtent l="0" t="0" r="3810" b="0"/>
                <wp:wrapTopAndBottom/>
                <wp:docPr id="146" name="Tekstvak 146"/>
                <wp:cNvGraphicFramePr/>
                <a:graphic xmlns:a="http://schemas.openxmlformats.org/drawingml/2006/main">
                  <a:graphicData uri="http://schemas.microsoft.com/office/word/2010/wordprocessingShape">
                    <wps:wsp>
                      <wps:cNvSpPr txBox="1"/>
                      <wps:spPr>
                        <a:xfrm>
                          <a:off x="0" y="0"/>
                          <a:ext cx="6035040" cy="135255"/>
                        </a:xfrm>
                        <a:prstGeom prst="rect">
                          <a:avLst/>
                        </a:prstGeom>
                        <a:solidFill>
                          <a:prstClr val="white"/>
                        </a:solidFill>
                        <a:ln>
                          <a:noFill/>
                        </a:ln>
                      </wps:spPr>
                      <wps:txbx>
                        <w:txbxContent>
                          <w:p w14:paraId="4A77BD2B" w14:textId="77777777" w:rsidR="00CB703D" w:rsidRPr="00597AC1" w:rsidRDefault="00CB703D" w:rsidP="00CB703D">
                            <w:pPr>
                              <w:pStyle w:val="Bijschrift"/>
                              <w:jc w:val="center"/>
                              <w:rPr>
                                <w:noProof/>
                                <w:color w:val="000000" w:themeColor="text1"/>
                                <w:sz w:val="20"/>
                                <w:szCs w:val="20"/>
                              </w:rPr>
                            </w:pPr>
                            <w:bookmarkStart w:id="148" w:name="_Toc18092207"/>
                            <w:r>
                              <w:t xml:space="preserve">Figuur </w:t>
                            </w:r>
                            <w:r>
                              <w:fldChar w:fldCharType="begin"/>
                            </w:r>
                            <w:r>
                              <w:instrText xml:space="preserve"> SEQ Figuur \* ARABIC </w:instrText>
                            </w:r>
                            <w:r>
                              <w:fldChar w:fldCharType="separate"/>
                            </w:r>
                            <w:r>
                              <w:rPr>
                                <w:noProof/>
                              </w:rPr>
                              <w:t>40</w:t>
                            </w:r>
                            <w:r>
                              <w:rPr>
                                <w:noProof/>
                              </w:rPr>
                              <w:fldChar w:fldCharType="end"/>
                            </w:r>
                            <w:r>
                              <w:t xml:space="preserve"> : </w:t>
                            </w:r>
                            <w:r w:rsidRPr="008712DC">
                              <w:t>resultaten regressiemodel voor data back pose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FC4BF" id="Tekstvak 146" o:spid="_x0000_s1065" type="#_x0000_t202" style="position:absolute;margin-left:-.1pt;margin-top:170.25pt;width:475.2pt;height:10.6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" stroked="f">
                <v:textbox inset="0,0,0,0">
                  <w:txbxContent>
                    <w:p w14:paraId="4A77BD2B" w14:textId="77777777" w:rsidR="00CB703D" w:rsidRPr="00597AC1" w:rsidRDefault="00CB703D" w:rsidP="00CB703D">
                      <w:pPr>
                        <w:pStyle w:val="Bijschrift"/>
                        <w:jc w:val="center"/>
                        <w:rPr>
                          <w:noProof/>
                          <w:color w:val="000000" w:themeColor="text1"/>
                          <w:sz w:val="20"/>
                          <w:szCs w:val="20"/>
                        </w:rPr>
                      </w:pPr>
                      <w:bookmarkStart w:id="149" w:name="_Toc18092207"/>
                      <w:r>
                        <w:t xml:space="preserve">Figuur </w:t>
                      </w:r>
                      <w:r>
                        <w:fldChar w:fldCharType="begin"/>
                      </w:r>
                      <w:r>
                        <w:instrText xml:space="preserve"> SEQ Figuur \* ARABIC </w:instrText>
                      </w:r>
                      <w:r>
                        <w:fldChar w:fldCharType="separate"/>
                      </w:r>
                      <w:r>
                        <w:rPr>
                          <w:noProof/>
                        </w:rPr>
                        <w:t>40</w:t>
                      </w:r>
                      <w:r>
                        <w:rPr>
                          <w:noProof/>
                        </w:rPr>
                        <w:fldChar w:fldCharType="end"/>
                      </w:r>
                      <w:r>
                        <w:t xml:space="preserve"> : </w:t>
                      </w:r>
                      <w:r w:rsidRPr="008712DC">
                        <w:t>resultaten regressiemodel voor data back pose</w:t>
                      </w:r>
                      <w:bookmarkEnd w:id="149"/>
                    </w:p>
                  </w:txbxContent>
                </v:textbox>
                <w10:wrap type="topAndBottom" anchorx="margin"/>
              </v:shape>
            </w:pict>
          </mc:Fallback>
        </mc:AlternateContent>
      </w:r>
      <w:r w:rsidRPr="007D705A">
        <w:rPr>
          <w:noProof/>
        </w:rPr>
        <w:drawing>
          <wp:anchor distT="0" distB="0" distL="114300" distR="114300" simplePos="0" relativeHeight="252101632" behindDoc="0" locked="0" layoutInCell="1" allowOverlap="1" wp14:anchorId="086A07A9" wp14:editId="66B49397">
            <wp:simplePos x="0" y="0"/>
            <wp:positionH relativeFrom="margin">
              <wp:align>center</wp:align>
            </wp:positionH>
            <wp:positionV relativeFrom="paragraph">
              <wp:posOffset>973455</wp:posOffset>
            </wp:positionV>
            <wp:extent cx="670560" cy="335280"/>
            <wp:effectExtent l="0" t="0" r="0" b="7620"/>
            <wp:wrapTopAndBottom/>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gend.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0560" cy="335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8560" behindDoc="0" locked="0" layoutInCell="1" allowOverlap="1" wp14:anchorId="388F06B6" wp14:editId="62013B72">
            <wp:simplePos x="0" y="0"/>
            <wp:positionH relativeFrom="margin">
              <wp:posOffset>3418114</wp:posOffset>
            </wp:positionH>
            <wp:positionV relativeFrom="paragraph">
              <wp:posOffset>173990</wp:posOffset>
            </wp:positionV>
            <wp:extent cx="2644140" cy="1937385"/>
            <wp:effectExtent l="0" t="0" r="3810" b="5715"/>
            <wp:wrapTopAndBottom/>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ose_back_loss.png"/>
                    <pic:cNvPicPr/>
                  </pic:nvPicPr>
                  <pic:blipFill>
                    <a:blip r:embed="rId135">
                      <a:extLst>
                        <a:ext uri="{28A0092B-C50C-407E-A947-70E740481C1C}">
                          <a14:useLocalDpi xmlns:a14="http://schemas.microsoft.com/office/drawing/2010/main" val="0"/>
                        </a:ext>
                      </a:extLst>
                    </a:blip>
                    <a:stretch>
                      <a:fillRect/>
                    </a:stretch>
                  </pic:blipFill>
                  <pic:spPr>
                    <a:xfrm>
                      <a:off x="0" y="0"/>
                      <a:ext cx="2644140" cy="1937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7536" behindDoc="0" locked="0" layoutInCell="1" allowOverlap="1" wp14:anchorId="6452819E" wp14:editId="4C43783E">
            <wp:simplePos x="0" y="0"/>
            <wp:positionH relativeFrom="margin">
              <wp:align>left</wp:align>
            </wp:positionH>
            <wp:positionV relativeFrom="paragraph">
              <wp:posOffset>163195</wp:posOffset>
            </wp:positionV>
            <wp:extent cx="2656205" cy="1946275"/>
            <wp:effectExtent l="0" t="0" r="0" b="0"/>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e_back_acc.png"/>
                    <pic:cNvPicPr/>
                  </pic:nvPicPr>
                  <pic:blipFill>
                    <a:blip r:embed="rId136">
                      <a:extLst>
                        <a:ext uri="{28A0092B-C50C-407E-A947-70E740481C1C}">
                          <a14:useLocalDpi xmlns:a14="http://schemas.microsoft.com/office/drawing/2010/main" val="0"/>
                        </a:ext>
                      </a:extLst>
                    </a:blip>
                    <a:stretch>
                      <a:fillRect/>
                    </a:stretch>
                  </pic:blipFill>
                  <pic:spPr>
                    <a:xfrm>
                      <a:off x="0" y="0"/>
                      <a:ext cx="2656205" cy="1946275"/>
                    </a:xfrm>
                    <a:prstGeom prst="rect">
                      <a:avLst/>
                    </a:prstGeom>
                  </pic:spPr>
                </pic:pic>
              </a:graphicData>
            </a:graphic>
            <wp14:sizeRelH relativeFrom="margin">
              <wp14:pctWidth>0</wp14:pctWidth>
            </wp14:sizeRelH>
            <wp14:sizeRelV relativeFrom="margin">
              <wp14:pctHeight>0</wp14:pctHeight>
            </wp14:sizeRelV>
          </wp:anchor>
        </w:drawing>
      </w:r>
    </w:p>
    <w:p w14:paraId="17785ED0" w14:textId="77777777" w:rsidR="00CB703D" w:rsidRPr="00145460" w:rsidRDefault="00CB703D" w:rsidP="00CB703D">
      <w:r>
        <w:rPr>
          <w:noProof/>
        </w:rPr>
        <w:lastRenderedPageBreak/>
        <mc:AlternateContent>
          <mc:Choice Requires="wps">
            <w:drawing>
              <wp:anchor distT="0" distB="0" distL="114300" distR="114300" simplePos="0" relativeHeight="252125184" behindDoc="0" locked="0" layoutInCell="1" allowOverlap="1" wp14:anchorId="5368C74D" wp14:editId="75B2BA93">
                <wp:simplePos x="0" y="0"/>
                <wp:positionH relativeFrom="margin">
                  <wp:posOffset>-1270</wp:posOffset>
                </wp:positionH>
                <wp:positionV relativeFrom="paragraph">
                  <wp:posOffset>2026920</wp:posOffset>
                </wp:positionV>
                <wp:extent cx="6035040" cy="194310"/>
                <wp:effectExtent l="0" t="0" r="3810" b="0"/>
                <wp:wrapTopAndBottom/>
                <wp:docPr id="147" name="Tekstvak 147"/>
                <wp:cNvGraphicFramePr/>
                <a:graphic xmlns:a="http://schemas.openxmlformats.org/drawingml/2006/main">
                  <a:graphicData uri="http://schemas.microsoft.com/office/word/2010/wordprocessingShape">
                    <wps:wsp>
                      <wps:cNvSpPr txBox="1"/>
                      <wps:spPr>
                        <a:xfrm>
                          <a:off x="0" y="0"/>
                          <a:ext cx="6035040" cy="194310"/>
                        </a:xfrm>
                        <a:prstGeom prst="rect">
                          <a:avLst/>
                        </a:prstGeom>
                        <a:solidFill>
                          <a:prstClr val="white"/>
                        </a:solidFill>
                        <a:ln>
                          <a:noFill/>
                        </a:ln>
                      </wps:spPr>
                      <wps:txbx>
                        <w:txbxContent>
                          <w:p w14:paraId="32952499" w14:textId="77777777" w:rsidR="00CB703D" w:rsidRPr="006563CF" w:rsidRDefault="00CB703D" w:rsidP="00CB703D">
                            <w:pPr>
                              <w:pStyle w:val="Bijschrift"/>
                              <w:jc w:val="center"/>
                              <w:rPr>
                                <w:noProof/>
                                <w:color w:val="000000" w:themeColor="text1"/>
                                <w:sz w:val="20"/>
                                <w:szCs w:val="20"/>
                              </w:rPr>
                            </w:pPr>
                            <w:bookmarkStart w:id="150" w:name="_Toc18092208"/>
                            <w:r>
                              <w:t xml:space="preserve">Figuur </w:t>
                            </w:r>
                            <w:r>
                              <w:fldChar w:fldCharType="begin"/>
                            </w:r>
                            <w:r>
                              <w:instrText xml:space="preserve"> SEQ Figuur \* ARABIC </w:instrText>
                            </w:r>
                            <w:r>
                              <w:fldChar w:fldCharType="separate"/>
                            </w:r>
                            <w:r>
                              <w:rPr>
                                <w:noProof/>
                              </w:rPr>
                              <w:t>41</w:t>
                            </w:r>
                            <w:r>
                              <w:rPr>
                                <w:noProof/>
                              </w:rPr>
                              <w:fldChar w:fldCharType="end"/>
                            </w:r>
                            <w:r>
                              <w:t xml:space="preserve"> : </w:t>
                            </w:r>
                            <w:r w:rsidRPr="0065534A">
                              <w:t xml:space="preserve">resultaten regressiemodel voor data </w:t>
                            </w:r>
                            <w:r>
                              <w:t>rest</w:t>
                            </w:r>
                            <w:r w:rsidRPr="0065534A">
                              <w:t xml:space="preserve"> pose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8C74D" id="Tekstvak 147" o:spid="_x0000_s1066" type="#_x0000_t202" style="position:absolute;margin-left:-.1pt;margin-top:159.6pt;width:475.2pt;height:15.3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" stroked="f">
                <v:textbox inset="0,0,0,0">
                  <w:txbxContent>
                    <w:p w14:paraId="32952499" w14:textId="77777777" w:rsidR="00CB703D" w:rsidRPr="006563CF" w:rsidRDefault="00CB703D" w:rsidP="00CB703D">
                      <w:pPr>
                        <w:pStyle w:val="Bijschrift"/>
                        <w:jc w:val="center"/>
                        <w:rPr>
                          <w:noProof/>
                          <w:color w:val="000000" w:themeColor="text1"/>
                          <w:sz w:val="20"/>
                          <w:szCs w:val="20"/>
                        </w:rPr>
                      </w:pPr>
                      <w:bookmarkStart w:id="151" w:name="_Toc18092208"/>
                      <w:r>
                        <w:t xml:space="preserve">Figuur </w:t>
                      </w:r>
                      <w:r>
                        <w:fldChar w:fldCharType="begin"/>
                      </w:r>
                      <w:r>
                        <w:instrText xml:space="preserve"> SEQ Figuur \* ARABIC </w:instrText>
                      </w:r>
                      <w:r>
                        <w:fldChar w:fldCharType="separate"/>
                      </w:r>
                      <w:r>
                        <w:rPr>
                          <w:noProof/>
                        </w:rPr>
                        <w:t>41</w:t>
                      </w:r>
                      <w:r>
                        <w:rPr>
                          <w:noProof/>
                        </w:rPr>
                        <w:fldChar w:fldCharType="end"/>
                      </w:r>
                      <w:r>
                        <w:t xml:space="preserve"> : </w:t>
                      </w:r>
                      <w:r w:rsidRPr="0065534A">
                        <w:t xml:space="preserve">resultaten regressiemodel voor data </w:t>
                      </w:r>
                      <w:r>
                        <w:t>rest</w:t>
                      </w:r>
                      <w:r w:rsidRPr="0065534A">
                        <w:t xml:space="preserve"> pose</w:t>
                      </w:r>
                      <w:bookmarkEnd w:id="151"/>
                    </w:p>
                  </w:txbxContent>
                </v:textbox>
                <w10:wrap type="topAndBottom" anchorx="margin"/>
              </v:shape>
            </w:pict>
          </mc:Fallback>
        </mc:AlternateContent>
      </w:r>
      <w:r w:rsidRPr="007D705A">
        <w:rPr>
          <w:noProof/>
        </w:rPr>
        <w:drawing>
          <wp:anchor distT="0" distB="0" distL="114300" distR="114300" simplePos="0" relativeHeight="252102656" behindDoc="0" locked="0" layoutInCell="1" allowOverlap="1" wp14:anchorId="64AC7EEE" wp14:editId="488E4F18">
            <wp:simplePos x="0" y="0"/>
            <wp:positionH relativeFrom="margin">
              <wp:posOffset>2681605</wp:posOffset>
            </wp:positionH>
            <wp:positionV relativeFrom="paragraph">
              <wp:posOffset>741045</wp:posOffset>
            </wp:positionV>
            <wp:extent cx="670560" cy="335280"/>
            <wp:effectExtent l="0" t="0" r="0" b="7620"/>
            <wp:wrapTopAndBottom/>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gend.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0560" cy="335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167D355F" wp14:editId="5C753555">
            <wp:simplePos x="0" y="0"/>
            <wp:positionH relativeFrom="margin">
              <wp:posOffset>0</wp:posOffset>
            </wp:positionH>
            <wp:positionV relativeFrom="paragraph">
              <wp:posOffset>18415</wp:posOffset>
            </wp:positionV>
            <wp:extent cx="2653665" cy="1930400"/>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ose_rest_acc.png"/>
                    <pic:cNvPicPr/>
                  </pic:nvPicPr>
                  <pic:blipFill>
                    <a:blip r:embed="rId137">
                      <a:extLst>
                        <a:ext uri="{28A0092B-C50C-407E-A947-70E740481C1C}">
                          <a14:useLocalDpi xmlns:a14="http://schemas.microsoft.com/office/drawing/2010/main" val="0"/>
                        </a:ext>
                      </a:extLst>
                    </a:blip>
                    <a:stretch>
                      <a:fillRect/>
                    </a:stretch>
                  </pic:blipFill>
                  <pic:spPr>
                    <a:xfrm>
                      <a:off x="0" y="0"/>
                      <a:ext cx="2653665" cy="1930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0608" behindDoc="0" locked="0" layoutInCell="1" allowOverlap="1" wp14:anchorId="178BE415" wp14:editId="6CB9CA2D">
            <wp:simplePos x="0" y="0"/>
            <wp:positionH relativeFrom="margin">
              <wp:posOffset>3423920</wp:posOffset>
            </wp:positionH>
            <wp:positionV relativeFrom="paragraph">
              <wp:posOffset>0</wp:posOffset>
            </wp:positionV>
            <wp:extent cx="2606040" cy="1905000"/>
            <wp:effectExtent l="0" t="0" r="381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ose_rest_loss.png"/>
                    <pic:cNvPicPr/>
                  </pic:nvPicPr>
                  <pic:blipFill>
                    <a:blip r:embed="rId138">
                      <a:extLst>
                        <a:ext uri="{28A0092B-C50C-407E-A947-70E740481C1C}">
                          <a14:useLocalDpi xmlns:a14="http://schemas.microsoft.com/office/drawing/2010/main" val="0"/>
                        </a:ext>
                      </a:extLst>
                    </a:blip>
                    <a:stretch>
                      <a:fillRect/>
                    </a:stretch>
                  </pic:blipFill>
                  <pic:spPr>
                    <a:xfrm>
                      <a:off x="0" y="0"/>
                      <a:ext cx="2606040" cy="1905000"/>
                    </a:xfrm>
                    <a:prstGeom prst="rect">
                      <a:avLst/>
                    </a:prstGeom>
                  </pic:spPr>
                </pic:pic>
              </a:graphicData>
            </a:graphic>
            <wp14:sizeRelH relativeFrom="margin">
              <wp14:pctWidth>0</wp14:pctWidth>
            </wp14:sizeRelH>
            <wp14:sizeRelV relativeFrom="margin">
              <wp14:pctHeight>0</wp14:pctHeight>
            </wp14:sizeRelV>
          </wp:anchor>
        </w:drawing>
      </w:r>
    </w:p>
    <w:p w14:paraId="7FDA20AF" w14:textId="77777777" w:rsidR="00CB703D" w:rsidRDefault="00CB703D" w:rsidP="00CB703D"/>
    <w:p w14:paraId="6E24D295" w14:textId="77777777" w:rsidR="00CB703D" w:rsidRDefault="00CB703D" w:rsidP="00CB703D">
      <w:pPr>
        <w:spacing w:line="320" w:lineRule="exact"/>
      </w:pPr>
      <w:r>
        <w:t>Na inspecteren van bovenstaande grafieken werd duidelijk dat het fluctuerende gedrag van de validation accuracy grotendeels te wijten was aan de afbeeldingen die renners in vooraanzicht toonden, aangezien ook deze resultaten zeer sterk fluctueerden.</w:t>
      </w:r>
    </w:p>
    <w:p w14:paraId="15AF8575" w14:textId="77777777" w:rsidR="00CB703D" w:rsidRDefault="00CB703D" w:rsidP="00CB703D">
      <w:pPr>
        <w:spacing w:line="320" w:lineRule="exact"/>
      </w:pPr>
    </w:p>
    <w:p w14:paraId="099F9F91" w14:textId="77777777" w:rsidR="00CB703D" w:rsidRDefault="00CB703D" w:rsidP="00CB703D">
      <w:pPr>
        <w:spacing w:line="320" w:lineRule="exact"/>
      </w:pPr>
      <w:r>
        <w:t>Zoals reeds vermeld lag de behaalde training en validation accuracy lager dan verwacht. De verwachting was namelijk dat indien de dataset opgedeeld werd op basis van pose dat de nauwkeurigheid zou verhogen. Deze accuracy daalde echter ongeveer met 15%. Om een overzicht te krijgen van de oorzaak hiervan werden de verschillende statistieken met elkaar vergeleken, zie tabel 5.</w:t>
      </w:r>
    </w:p>
    <w:p w14:paraId="4BB92AC8" w14:textId="77777777" w:rsidR="00CB703D" w:rsidRDefault="00CB703D" w:rsidP="00CB703D"/>
    <w:p w14:paraId="19AB21D6" w14:textId="77777777" w:rsidR="00CB703D" w:rsidRDefault="00CB703D" w:rsidP="00CB703D">
      <w:pPr>
        <w:pStyle w:val="Bijschrift"/>
        <w:keepNext/>
      </w:pPr>
      <w:bookmarkStart w:id="152" w:name="_Toc18092120"/>
      <w:r>
        <w:t xml:space="preserve">Tabel </w:t>
      </w:r>
      <w:r>
        <w:fldChar w:fldCharType="begin"/>
      </w:r>
      <w:r>
        <w:instrText xml:space="preserve"> SEQ Tabel \* ARABIC </w:instrText>
      </w:r>
      <w:r>
        <w:fldChar w:fldCharType="separate"/>
      </w:r>
      <w:r>
        <w:rPr>
          <w:noProof/>
        </w:rPr>
        <w:t>5</w:t>
      </w:r>
      <w:r>
        <w:rPr>
          <w:noProof/>
        </w:rPr>
        <w:fldChar w:fldCharType="end"/>
      </w:r>
      <w:r>
        <w:t xml:space="preserve"> : resultaten regressiemodel pose specifieke datasets</w:t>
      </w:r>
      <w:bookmarkEnd w:id="152"/>
    </w:p>
    <w:tbl>
      <w:tblPr>
        <w:tblStyle w:val="Tabelraster"/>
        <w:tblW w:w="0" w:type="auto"/>
        <w:tblLook w:val="04A0" w:firstRow="1" w:lastRow="0" w:firstColumn="1" w:lastColumn="0" w:noHBand="0" w:noVBand="1"/>
      </w:tblPr>
      <w:tblGrid>
        <w:gridCol w:w="2117"/>
        <w:gridCol w:w="1940"/>
        <w:gridCol w:w="1987"/>
        <w:gridCol w:w="1724"/>
        <w:gridCol w:w="1724"/>
      </w:tblGrid>
      <w:tr w:rsidR="00CB703D" w14:paraId="1C97D425" w14:textId="77777777" w:rsidTr="00191B82">
        <w:tc>
          <w:tcPr>
            <w:tcW w:w="2117" w:type="dxa"/>
          </w:tcPr>
          <w:p w14:paraId="553DC6CA" w14:textId="77777777" w:rsidR="00CB703D" w:rsidRDefault="00CB703D" w:rsidP="00191B82"/>
        </w:tc>
        <w:tc>
          <w:tcPr>
            <w:tcW w:w="1940" w:type="dxa"/>
          </w:tcPr>
          <w:p w14:paraId="3E000821" w14:textId="77777777" w:rsidR="00CB703D" w:rsidRDefault="00CB703D" w:rsidP="00191B82">
            <w:r>
              <w:t>Training</w:t>
            </w:r>
          </w:p>
        </w:tc>
        <w:tc>
          <w:tcPr>
            <w:tcW w:w="1987" w:type="dxa"/>
          </w:tcPr>
          <w:p w14:paraId="22449E2D" w14:textId="77777777" w:rsidR="00CB703D" w:rsidRDefault="00CB703D" w:rsidP="00191B82">
            <w:r>
              <w:t>Validation</w:t>
            </w:r>
          </w:p>
        </w:tc>
        <w:tc>
          <w:tcPr>
            <w:tcW w:w="1724" w:type="dxa"/>
          </w:tcPr>
          <w:p w14:paraId="3D74E310" w14:textId="77777777" w:rsidR="00CB703D" w:rsidRDefault="00CB703D" w:rsidP="00191B82">
            <w:r>
              <w:t>Training(aug)</w:t>
            </w:r>
          </w:p>
        </w:tc>
        <w:tc>
          <w:tcPr>
            <w:tcW w:w="1724" w:type="dxa"/>
          </w:tcPr>
          <w:p w14:paraId="4837B7ED" w14:textId="77777777" w:rsidR="00CB703D" w:rsidRDefault="00CB703D" w:rsidP="00191B82">
            <w:r>
              <w:t>Validation(aug)</w:t>
            </w:r>
          </w:p>
        </w:tc>
      </w:tr>
      <w:tr w:rsidR="00CB703D" w14:paraId="066A2DF4" w14:textId="77777777" w:rsidTr="00191B82">
        <w:tc>
          <w:tcPr>
            <w:tcW w:w="2117" w:type="dxa"/>
          </w:tcPr>
          <w:p w14:paraId="07B24924" w14:textId="77777777" w:rsidR="00CB703D" w:rsidRDefault="00CB703D" w:rsidP="00191B82">
            <w:r>
              <w:t>Gecombineerd</w:t>
            </w:r>
          </w:p>
        </w:tc>
        <w:tc>
          <w:tcPr>
            <w:tcW w:w="1940" w:type="dxa"/>
          </w:tcPr>
          <w:p w14:paraId="5DAC984F" w14:textId="77777777" w:rsidR="00CB703D" w:rsidRDefault="00CB703D" w:rsidP="00191B82">
            <w:r>
              <w:t>83,44%</w:t>
            </w:r>
          </w:p>
        </w:tc>
        <w:tc>
          <w:tcPr>
            <w:tcW w:w="1987" w:type="dxa"/>
          </w:tcPr>
          <w:p w14:paraId="415BEB50" w14:textId="77777777" w:rsidR="00CB703D" w:rsidRDefault="00CB703D" w:rsidP="00191B82">
            <w:r>
              <w:t>64,26%</w:t>
            </w:r>
          </w:p>
        </w:tc>
        <w:tc>
          <w:tcPr>
            <w:tcW w:w="1724" w:type="dxa"/>
          </w:tcPr>
          <w:p w14:paraId="7E5F2304" w14:textId="77777777" w:rsidR="00CB703D" w:rsidRDefault="00CB703D" w:rsidP="00191B82">
            <w:r>
              <w:t>83,04%</w:t>
            </w:r>
          </w:p>
        </w:tc>
        <w:tc>
          <w:tcPr>
            <w:tcW w:w="1724" w:type="dxa"/>
          </w:tcPr>
          <w:p w14:paraId="22CF512F" w14:textId="77777777" w:rsidR="00CB703D" w:rsidRDefault="00CB703D" w:rsidP="00191B82">
            <w:r>
              <w:t>71,34%</w:t>
            </w:r>
          </w:p>
        </w:tc>
      </w:tr>
      <w:tr w:rsidR="00CB703D" w14:paraId="6E6CDDF5" w14:textId="77777777" w:rsidTr="00191B82">
        <w:tc>
          <w:tcPr>
            <w:tcW w:w="2117" w:type="dxa"/>
          </w:tcPr>
          <w:p w14:paraId="32718DC2" w14:textId="77777777" w:rsidR="00CB703D" w:rsidRDefault="00CB703D" w:rsidP="00191B82">
            <w:r>
              <w:t>Front</w:t>
            </w:r>
          </w:p>
        </w:tc>
        <w:tc>
          <w:tcPr>
            <w:tcW w:w="1940" w:type="dxa"/>
          </w:tcPr>
          <w:p w14:paraId="49581415" w14:textId="77777777" w:rsidR="00CB703D" w:rsidRDefault="00CB703D" w:rsidP="00191B82">
            <w:r>
              <w:t>94,79%</w:t>
            </w:r>
          </w:p>
        </w:tc>
        <w:tc>
          <w:tcPr>
            <w:tcW w:w="1987" w:type="dxa"/>
          </w:tcPr>
          <w:p w14:paraId="530743D7" w14:textId="77777777" w:rsidR="00CB703D" w:rsidRDefault="00CB703D" w:rsidP="00191B82">
            <w:r>
              <w:t>46,77%</w:t>
            </w:r>
          </w:p>
        </w:tc>
        <w:tc>
          <w:tcPr>
            <w:tcW w:w="1724" w:type="dxa"/>
          </w:tcPr>
          <w:p w14:paraId="58C2839E" w14:textId="77777777" w:rsidR="00CB703D" w:rsidRDefault="00CB703D" w:rsidP="00191B82">
            <w:r>
              <w:t>95,67%</w:t>
            </w:r>
          </w:p>
        </w:tc>
        <w:tc>
          <w:tcPr>
            <w:tcW w:w="1724" w:type="dxa"/>
          </w:tcPr>
          <w:p w14:paraId="39402F8C" w14:textId="77777777" w:rsidR="00CB703D" w:rsidRDefault="00CB703D" w:rsidP="00191B82">
            <w:r>
              <w:t>87,86%</w:t>
            </w:r>
          </w:p>
        </w:tc>
      </w:tr>
      <w:tr w:rsidR="00CB703D" w14:paraId="742C84A5" w14:textId="77777777" w:rsidTr="00191B82">
        <w:tc>
          <w:tcPr>
            <w:tcW w:w="2117" w:type="dxa"/>
          </w:tcPr>
          <w:p w14:paraId="618BE083" w14:textId="77777777" w:rsidR="00CB703D" w:rsidRDefault="00CB703D" w:rsidP="00191B82">
            <w:r>
              <w:t>Back</w:t>
            </w:r>
          </w:p>
        </w:tc>
        <w:tc>
          <w:tcPr>
            <w:tcW w:w="1940" w:type="dxa"/>
          </w:tcPr>
          <w:p w14:paraId="4E30D9A1" w14:textId="77777777" w:rsidR="00CB703D" w:rsidRDefault="00CB703D" w:rsidP="00191B82">
            <w:r>
              <w:t>81,40%</w:t>
            </w:r>
          </w:p>
        </w:tc>
        <w:tc>
          <w:tcPr>
            <w:tcW w:w="1987" w:type="dxa"/>
          </w:tcPr>
          <w:p w14:paraId="4319DFBD" w14:textId="77777777" w:rsidR="00CB703D" w:rsidRDefault="00CB703D" w:rsidP="00191B82">
            <w:r>
              <w:t>42,86%</w:t>
            </w:r>
          </w:p>
        </w:tc>
        <w:tc>
          <w:tcPr>
            <w:tcW w:w="1724" w:type="dxa"/>
          </w:tcPr>
          <w:p w14:paraId="52A91EDD" w14:textId="77777777" w:rsidR="00CB703D" w:rsidRDefault="00CB703D" w:rsidP="00191B82">
            <w:r>
              <w:t>99,79%</w:t>
            </w:r>
          </w:p>
        </w:tc>
        <w:tc>
          <w:tcPr>
            <w:tcW w:w="1724" w:type="dxa"/>
          </w:tcPr>
          <w:p w14:paraId="3D11EFE2" w14:textId="77777777" w:rsidR="00CB703D" w:rsidRDefault="00CB703D" w:rsidP="00191B82">
            <w:r>
              <w:t>64,07%</w:t>
            </w:r>
          </w:p>
        </w:tc>
      </w:tr>
      <w:tr w:rsidR="00CB703D" w14:paraId="1E045BC0" w14:textId="77777777" w:rsidTr="00191B82">
        <w:tc>
          <w:tcPr>
            <w:tcW w:w="2117" w:type="dxa"/>
          </w:tcPr>
          <w:p w14:paraId="6AE99C15" w14:textId="77777777" w:rsidR="00CB703D" w:rsidRDefault="00CB703D" w:rsidP="00191B82">
            <w:r>
              <w:t>Rest</w:t>
            </w:r>
          </w:p>
        </w:tc>
        <w:tc>
          <w:tcPr>
            <w:tcW w:w="1940" w:type="dxa"/>
          </w:tcPr>
          <w:p w14:paraId="1F15D26F" w14:textId="77777777" w:rsidR="00CB703D" w:rsidRDefault="00CB703D" w:rsidP="00191B82">
            <w:r>
              <w:t>89,58%</w:t>
            </w:r>
          </w:p>
        </w:tc>
        <w:tc>
          <w:tcPr>
            <w:tcW w:w="1987" w:type="dxa"/>
          </w:tcPr>
          <w:p w14:paraId="2336A918" w14:textId="77777777" w:rsidR="00CB703D" w:rsidRDefault="00CB703D" w:rsidP="00191B82">
            <w:r>
              <w:t>62,90%</w:t>
            </w:r>
          </w:p>
        </w:tc>
        <w:tc>
          <w:tcPr>
            <w:tcW w:w="1724" w:type="dxa"/>
          </w:tcPr>
          <w:p w14:paraId="0301BD1D" w14:textId="77777777" w:rsidR="00CB703D" w:rsidRDefault="00CB703D" w:rsidP="00191B82">
            <w:r>
              <w:t>96,95%</w:t>
            </w:r>
          </w:p>
        </w:tc>
        <w:tc>
          <w:tcPr>
            <w:tcW w:w="1724" w:type="dxa"/>
          </w:tcPr>
          <w:p w14:paraId="74C0A845" w14:textId="77777777" w:rsidR="00CB703D" w:rsidRDefault="00CB703D" w:rsidP="00191B82">
            <w:r>
              <w:t>78,79%</w:t>
            </w:r>
          </w:p>
        </w:tc>
      </w:tr>
    </w:tbl>
    <w:p w14:paraId="2840A8E5" w14:textId="77777777" w:rsidR="00CB703D" w:rsidRDefault="00CB703D" w:rsidP="00CB703D"/>
    <w:p w14:paraId="539C325B" w14:textId="77777777" w:rsidR="00CB703D" w:rsidRDefault="00CB703D" w:rsidP="00CB703D">
      <w:pPr>
        <w:spacing w:line="320" w:lineRule="exact"/>
      </w:pPr>
      <w:r>
        <w:t xml:space="preserve">Wanneer deze verschillende statistieken met elkaar werden vergeleken, werd snel duidelijk dat data augmentation een enorme verbetering met zich meebracht. Daarnaast werd het ook duidelijk dat het front pose gedeelte van de dataset veruit de beste resultaten garandeerde. </w:t>
      </w:r>
    </w:p>
    <w:p w14:paraId="2A44ACBE" w14:textId="77777777" w:rsidR="00CB703D" w:rsidRDefault="00CB703D" w:rsidP="00CB703D">
      <w:pPr>
        <w:spacing w:line="320" w:lineRule="exact"/>
      </w:pPr>
    </w:p>
    <w:p w14:paraId="27A3CD24" w14:textId="77777777" w:rsidR="00CB703D" w:rsidRDefault="00CB703D" w:rsidP="00CB703D">
      <w:pPr>
        <w:spacing w:line="320" w:lineRule="exact"/>
      </w:pPr>
      <w:r>
        <w:t xml:space="preserve">Beide het rest pose gedeelte en back pose gedeelte van de dataset toonden echter tegenvallende resultaten, zelfs na het toepassen van data augmentation. Hiervoor waren eenvoudig verklaringen te vinden. </w:t>
      </w:r>
    </w:p>
    <w:p w14:paraId="5201A8EE" w14:textId="77777777" w:rsidR="00CB703D" w:rsidRDefault="00CB703D" w:rsidP="00CB703D">
      <w:pPr>
        <w:spacing w:line="320" w:lineRule="exact"/>
      </w:pPr>
    </w:p>
    <w:p w14:paraId="24BA9DE9" w14:textId="77777777" w:rsidR="00CB703D" w:rsidRDefault="00CB703D" w:rsidP="00CB703D">
      <w:pPr>
        <w:spacing w:line="320" w:lineRule="exact"/>
      </w:pPr>
      <w:r>
        <w:t xml:space="preserve">Het tegenvallende resultaat van het back pose gedeelte van de dataset is volledig te wijten aan een tekort aan data. Zo bevatte elke klasse, of dus elk team, voor het toepassen van data augmentation ongeveer 2 à 3 afbeeldingen. Dit tekort aan data zorgde ervoor dat overfitting relatief snel een negatieve impact had op </w:t>
      </w:r>
      <w:r>
        <w:lastRenderedPageBreak/>
        <w:t>het leerproces. Figuur 40 ondersteunt dit ook door het zichtbaar stagnerende gedrag van de training en validation accuracy.</w:t>
      </w:r>
    </w:p>
    <w:p w14:paraId="2648B941" w14:textId="77777777" w:rsidR="00CB703D" w:rsidRDefault="00CB703D" w:rsidP="00CB703D">
      <w:pPr>
        <w:spacing w:line="320" w:lineRule="exact"/>
      </w:pPr>
    </w:p>
    <w:p w14:paraId="4EF7C2A3" w14:textId="77777777" w:rsidR="00CB703D" w:rsidRDefault="00CB703D" w:rsidP="00CB703D">
      <w:pPr>
        <w:spacing w:line="320" w:lineRule="exact"/>
      </w:pPr>
      <w:r>
        <w:t>De verklaring voor het teleurstellende resultaat van het rest pose gedeelte van de dataset lag niet alleen aan de kwantiteit van de data, maar ook aan de kwaliteit. Aangezien dit gedeelte van de dataset elke afbeelding bevatte die niet als front of back pose gedetecteerd werd, bevatte dit gedeelte dus een zeer gevarieerde verzameling afbeeldingen. Zo waren sommige afbeelding duidelijk een zijaanzicht van de renner, een schuin vooraanzicht van de renner of eventueel zelfs een achteraanzicht van de renner dat niet gedetecteerd werd. Aangezien deze data zo gevarieerd was, was het detecteren van patronen allerminst eenvoudig. De combinatie met een tekort aan data zorgde voor een sterke daling in validation accuracy.</w:t>
      </w:r>
    </w:p>
    <w:p w14:paraId="11F2C0C2" w14:textId="77777777" w:rsidR="00CB703D" w:rsidRDefault="00CB703D" w:rsidP="00CB703D">
      <w:pPr>
        <w:spacing w:line="320" w:lineRule="exact"/>
      </w:pPr>
    </w:p>
    <w:p w14:paraId="28D98847" w14:textId="77777777" w:rsidR="00CB703D" w:rsidRDefault="00CB703D" w:rsidP="00CB703D">
      <w:pPr>
        <w:pStyle w:val="Kop1"/>
      </w:pPr>
      <w:bookmarkStart w:id="153" w:name="_Toc18092268"/>
      <w:r>
        <w:t>5.5.2.1 Confusion matrix</w:t>
      </w:r>
      <w:bookmarkEnd w:id="153"/>
    </w:p>
    <w:p w14:paraId="3C4DCF4E" w14:textId="77777777" w:rsidR="00CB703D" w:rsidRDefault="00CB703D" w:rsidP="00CB703D"/>
    <w:p w14:paraId="1016B011" w14:textId="77777777" w:rsidR="00CB703D" w:rsidRDefault="00CB703D" w:rsidP="00CB703D">
      <w:pPr>
        <w:spacing w:line="320" w:lineRule="exact"/>
      </w:pPr>
      <w:r>
        <w:t>Om een beter beeld te krijgen van welke voorspellingen accuraat waren of niet, werd per dataset die getraind werd door het model een confusion matrix opgesteld. Een confusion matrix, steeds een vierkante matrix met dimensies aantal klassen x aantal klassen, toont vervolgens aan aan welke klassen de verschillende voorspellingen werden toegewezen. Hiernaast werd ook een grafiek geplot die per klasse de accuraatheid van de gemaakte voorspellingen toont.</w:t>
      </w:r>
    </w:p>
    <w:p w14:paraId="516D2FA7" w14:textId="77777777" w:rsidR="00CB703D" w:rsidRDefault="00CB703D" w:rsidP="00CB703D">
      <w:r>
        <w:rPr>
          <w:noProof/>
        </w:rPr>
        <w:drawing>
          <wp:anchor distT="0" distB="0" distL="114300" distR="114300" simplePos="0" relativeHeight="252108800" behindDoc="0" locked="0" layoutInCell="1" allowOverlap="1" wp14:anchorId="2E8E044E" wp14:editId="1947E3CE">
            <wp:simplePos x="0" y="0"/>
            <wp:positionH relativeFrom="margin">
              <wp:posOffset>3728720</wp:posOffset>
            </wp:positionH>
            <wp:positionV relativeFrom="paragraph">
              <wp:posOffset>233045</wp:posOffset>
            </wp:positionV>
            <wp:extent cx="2301875" cy="2297430"/>
            <wp:effectExtent l="0" t="0" r="3175" b="7620"/>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fmatrix_front_acc_vertical.png"/>
                    <pic:cNvPicPr/>
                  </pic:nvPicPr>
                  <pic:blipFill>
                    <a:blip r:embed="rId139">
                      <a:extLst>
                        <a:ext uri="{28A0092B-C50C-407E-A947-70E740481C1C}">
                          <a14:useLocalDpi xmlns:a14="http://schemas.microsoft.com/office/drawing/2010/main" val="0"/>
                        </a:ext>
                      </a:extLst>
                    </a:blip>
                    <a:stretch>
                      <a:fillRect/>
                    </a:stretch>
                  </pic:blipFill>
                  <pic:spPr>
                    <a:xfrm>
                      <a:off x="0" y="0"/>
                      <a:ext cx="2301875" cy="2297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7776" behindDoc="0" locked="0" layoutInCell="1" allowOverlap="1" wp14:anchorId="75FB038A" wp14:editId="39C3BDB1">
            <wp:simplePos x="0" y="0"/>
            <wp:positionH relativeFrom="margin">
              <wp:posOffset>0</wp:posOffset>
            </wp:positionH>
            <wp:positionV relativeFrom="paragraph">
              <wp:posOffset>233317</wp:posOffset>
            </wp:positionV>
            <wp:extent cx="2395220" cy="2308860"/>
            <wp:effectExtent l="0" t="0" r="5080" b="0"/>
            <wp:wrapTopAndBottom/>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nfmatrix_front.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95220" cy="2308860"/>
                    </a:xfrm>
                    <a:prstGeom prst="rect">
                      <a:avLst/>
                    </a:prstGeom>
                  </pic:spPr>
                </pic:pic>
              </a:graphicData>
            </a:graphic>
            <wp14:sizeRelH relativeFrom="margin">
              <wp14:pctWidth>0</wp14:pctWidth>
            </wp14:sizeRelH>
            <wp14:sizeRelV relativeFrom="margin">
              <wp14:pctHeight>0</wp14:pctHeight>
            </wp14:sizeRelV>
          </wp:anchor>
        </w:drawing>
      </w:r>
    </w:p>
    <w:p w14:paraId="64C9EB56" w14:textId="77777777" w:rsidR="00CB703D" w:rsidRDefault="00CB703D" w:rsidP="00CB703D">
      <w:r>
        <w:rPr>
          <w:noProof/>
        </w:rPr>
        <mc:AlternateContent>
          <mc:Choice Requires="wps">
            <w:drawing>
              <wp:anchor distT="0" distB="0" distL="114300" distR="114300" simplePos="0" relativeHeight="252126208" behindDoc="0" locked="0" layoutInCell="1" allowOverlap="1" wp14:anchorId="2551132F" wp14:editId="3259AA6C">
                <wp:simplePos x="0" y="0"/>
                <wp:positionH relativeFrom="margin">
                  <wp:align>right</wp:align>
                </wp:positionH>
                <wp:positionV relativeFrom="paragraph">
                  <wp:posOffset>2530021</wp:posOffset>
                </wp:positionV>
                <wp:extent cx="6036310" cy="152400"/>
                <wp:effectExtent l="0" t="0" r="2540" b="0"/>
                <wp:wrapTopAndBottom/>
                <wp:docPr id="148" name="Tekstvak 148"/>
                <wp:cNvGraphicFramePr/>
                <a:graphic xmlns:a="http://schemas.openxmlformats.org/drawingml/2006/main">
                  <a:graphicData uri="http://schemas.microsoft.com/office/word/2010/wordprocessingShape">
                    <wps:wsp>
                      <wps:cNvSpPr txBox="1"/>
                      <wps:spPr>
                        <a:xfrm>
                          <a:off x="0" y="0"/>
                          <a:ext cx="6036310" cy="152400"/>
                        </a:xfrm>
                        <a:prstGeom prst="rect">
                          <a:avLst/>
                        </a:prstGeom>
                        <a:solidFill>
                          <a:prstClr val="white"/>
                        </a:solidFill>
                        <a:ln>
                          <a:noFill/>
                        </a:ln>
                      </wps:spPr>
                      <wps:txbx>
                        <w:txbxContent>
                          <w:p w14:paraId="723473DB" w14:textId="77777777" w:rsidR="00CB703D" w:rsidRPr="00C916A4" w:rsidRDefault="00CB703D" w:rsidP="00CB703D">
                            <w:pPr>
                              <w:pStyle w:val="Bijschrift"/>
                              <w:jc w:val="center"/>
                              <w:rPr>
                                <w:noProof/>
                                <w:color w:val="000000" w:themeColor="text1"/>
                                <w:sz w:val="20"/>
                                <w:szCs w:val="20"/>
                              </w:rPr>
                            </w:pPr>
                            <w:bookmarkStart w:id="154" w:name="_Toc18092209"/>
                            <w:r>
                              <w:t xml:space="preserve">Figuur </w:t>
                            </w:r>
                            <w:r>
                              <w:fldChar w:fldCharType="begin"/>
                            </w:r>
                            <w:r>
                              <w:instrText xml:space="preserve"> SEQ Figuur \* ARABIC </w:instrText>
                            </w:r>
                            <w:r>
                              <w:fldChar w:fldCharType="separate"/>
                            </w:r>
                            <w:r>
                              <w:rPr>
                                <w:noProof/>
                              </w:rPr>
                              <w:t>42</w:t>
                            </w:r>
                            <w:r>
                              <w:rPr>
                                <w:noProof/>
                              </w:rPr>
                              <w:fldChar w:fldCharType="end"/>
                            </w:r>
                            <w:r>
                              <w:rPr>
                                <w:noProof/>
                              </w:rPr>
                              <w:t>2</w:t>
                            </w:r>
                            <w:r>
                              <w:t xml:space="preserve"> : confusion matrix front pose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1132F" id="Tekstvak 148" o:spid="_x0000_s1067" type="#_x0000_t202" style="position:absolute;margin-left:424.1pt;margin-top:199.2pt;width:475.3pt;height:12pt;z-index:25212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" stroked="f">
                <v:textbox inset="0,0,0,0">
                  <w:txbxContent>
                    <w:p w14:paraId="723473DB" w14:textId="77777777" w:rsidR="00CB703D" w:rsidRPr="00C916A4" w:rsidRDefault="00CB703D" w:rsidP="00CB703D">
                      <w:pPr>
                        <w:pStyle w:val="Bijschrift"/>
                        <w:jc w:val="center"/>
                        <w:rPr>
                          <w:noProof/>
                          <w:color w:val="000000" w:themeColor="text1"/>
                          <w:sz w:val="20"/>
                          <w:szCs w:val="20"/>
                        </w:rPr>
                      </w:pPr>
                      <w:bookmarkStart w:id="155" w:name="_Toc18092209"/>
                      <w:r>
                        <w:t xml:space="preserve">Figuur </w:t>
                      </w:r>
                      <w:r>
                        <w:fldChar w:fldCharType="begin"/>
                      </w:r>
                      <w:r>
                        <w:instrText xml:space="preserve"> SEQ Figuur \* ARABIC </w:instrText>
                      </w:r>
                      <w:r>
                        <w:fldChar w:fldCharType="separate"/>
                      </w:r>
                      <w:r>
                        <w:rPr>
                          <w:noProof/>
                        </w:rPr>
                        <w:t>42</w:t>
                      </w:r>
                      <w:r>
                        <w:rPr>
                          <w:noProof/>
                        </w:rPr>
                        <w:fldChar w:fldCharType="end"/>
                      </w:r>
                      <w:r>
                        <w:rPr>
                          <w:noProof/>
                        </w:rPr>
                        <w:t>2</w:t>
                      </w:r>
                      <w:r>
                        <w:t xml:space="preserve"> : confusion matrix front pose</w:t>
                      </w:r>
                      <w:bookmarkEnd w:id="155"/>
                    </w:p>
                  </w:txbxContent>
                </v:textbox>
                <w10:wrap type="topAndBottom" anchorx="margin"/>
              </v:shape>
            </w:pict>
          </mc:Fallback>
        </mc:AlternateContent>
      </w:r>
    </w:p>
    <w:p w14:paraId="315641FF" w14:textId="77777777" w:rsidR="00CB703D" w:rsidRDefault="00CB703D" w:rsidP="00CB703D">
      <w:pPr>
        <w:spacing w:line="320" w:lineRule="exact"/>
      </w:pPr>
    </w:p>
    <w:p w14:paraId="552EA1DC" w14:textId="77777777" w:rsidR="00CB703D" w:rsidRDefault="00CB703D" w:rsidP="00CB703D">
      <w:pPr>
        <w:spacing w:line="320" w:lineRule="exact"/>
      </w:pPr>
      <w:r>
        <w:t>Figuur 42 tot en met 44, tonen de confusion matrix voor de voorspellingen die het model maakte op basis van de afbeeldingen die gedetecteerd werden als respectievelijk  front, back en rest pose. De drie confusion matrices tonen elk hetzelfde terugkerende patroon, de hoofddiagonaal bevat de meeste waarden. Uiteraard is dit een positief teken, aangezien een correcte voorspelling van een afbeelding steeds leidt tot verhoging van de waarde van een cel op de hoofddiagonaal.</w:t>
      </w:r>
    </w:p>
    <w:p w14:paraId="79046709" w14:textId="77777777" w:rsidR="00CB703D" w:rsidRDefault="00CB703D" w:rsidP="00CB703D"/>
    <w:p w14:paraId="38F1B69C" w14:textId="77777777" w:rsidR="00CB703D" w:rsidRDefault="00CB703D" w:rsidP="00CB703D">
      <w:r>
        <w:rPr>
          <w:noProof/>
        </w:rPr>
        <w:lastRenderedPageBreak/>
        <w:drawing>
          <wp:anchor distT="0" distB="0" distL="114300" distR="114300" simplePos="0" relativeHeight="252115968" behindDoc="0" locked="0" layoutInCell="1" allowOverlap="1" wp14:anchorId="34EBBB7D" wp14:editId="52848479">
            <wp:simplePos x="0" y="0"/>
            <wp:positionH relativeFrom="margin">
              <wp:posOffset>-10160</wp:posOffset>
            </wp:positionH>
            <wp:positionV relativeFrom="paragraph">
              <wp:posOffset>2794000</wp:posOffset>
            </wp:positionV>
            <wp:extent cx="2299970" cy="2291715"/>
            <wp:effectExtent l="0" t="0" r="5080" b="0"/>
            <wp:wrapTopAndBottom/>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fmatrix_res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99970" cy="2291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4944" behindDoc="0" locked="0" layoutInCell="1" allowOverlap="1" wp14:anchorId="40DAFC89" wp14:editId="2C16E0CC">
            <wp:simplePos x="0" y="0"/>
            <wp:positionH relativeFrom="margin">
              <wp:posOffset>3729899</wp:posOffset>
            </wp:positionH>
            <wp:positionV relativeFrom="paragraph">
              <wp:posOffset>2743562</wp:posOffset>
            </wp:positionV>
            <wp:extent cx="2294255" cy="2315210"/>
            <wp:effectExtent l="0" t="0" r="0" b="8890"/>
            <wp:wrapTopAndBottom/>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nfmatrix_rest_acc_vertical.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94255" cy="23152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7232" behindDoc="0" locked="0" layoutInCell="1" allowOverlap="1" wp14:anchorId="04BAC176" wp14:editId="0B9C8D0F">
                <wp:simplePos x="0" y="0"/>
                <wp:positionH relativeFrom="margin">
                  <wp:align>left</wp:align>
                </wp:positionH>
                <wp:positionV relativeFrom="paragraph">
                  <wp:posOffset>2351859</wp:posOffset>
                </wp:positionV>
                <wp:extent cx="6036310" cy="194310"/>
                <wp:effectExtent l="0" t="0" r="2540" b="0"/>
                <wp:wrapTopAndBottom/>
                <wp:docPr id="149" name="Tekstvak 149"/>
                <wp:cNvGraphicFramePr/>
                <a:graphic xmlns:a="http://schemas.openxmlformats.org/drawingml/2006/main">
                  <a:graphicData uri="http://schemas.microsoft.com/office/word/2010/wordprocessingShape">
                    <wps:wsp>
                      <wps:cNvSpPr txBox="1"/>
                      <wps:spPr>
                        <a:xfrm>
                          <a:off x="0" y="0"/>
                          <a:ext cx="6036310" cy="194310"/>
                        </a:xfrm>
                        <a:prstGeom prst="rect">
                          <a:avLst/>
                        </a:prstGeom>
                        <a:solidFill>
                          <a:prstClr val="white"/>
                        </a:solidFill>
                        <a:ln>
                          <a:noFill/>
                        </a:ln>
                      </wps:spPr>
                      <wps:txbx>
                        <w:txbxContent>
                          <w:p w14:paraId="780FCC6A" w14:textId="77777777" w:rsidR="00CB703D" w:rsidRPr="002E744E" w:rsidRDefault="00CB703D" w:rsidP="00CB703D">
                            <w:pPr>
                              <w:pStyle w:val="Bijschrift"/>
                              <w:jc w:val="center"/>
                              <w:rPr>
                                <w:noProof/>
                                <w:color w:val="000000" w:themeColor="text1"/>
                                <w:sz w:val="20"/>
                                <w:szCs w:val="20"/>
                              </w:rPr>
                            </w:pPr>
                            <w:bookmarkStart w:id="156" w:name="_Toc18092210"/>
                            <w:r>
                              <w:t xml:space="preserve">Figuur </w:t>
                            </w:r>
                            <w:r>
                              <w:fldChar w:fldCharType="begin"/>
                            </w:r>
                            <w:r>
                              <w:instrText xml:space="preserve"> SEQ Figuur \* ARABIC </w:instrText>
                            </w:r>
                            <w:r>
                              <w:fldChar w:fldCharType="separate"/>
                            </w:r>
                            <w:r>
                              <w:rPr>
                                <w:noProof/>
                              </w:rPr>
                              <w:t>43</w:t>
                            </w:r>
                            <w:r>
                              <w:rPr>
                                <w:noProof/>
                              </w:rPr>
                              <w:fldChar w:fldCharType="end"/>
                            </w:r>
                            <w:r>
                              <w:t xml:space="preserve"> : </w:t>
                            </w:r>
                            <w:r w:rsidRPr="005D6C24">
                              <w:t xml:space="preserve">confusion matrix </w:t>
                            </w:r>
                            <w:r>
                              <w:t>back</w:t>
                            </w:r>
                            <w:r w:rsidRPr="005D6C24">
                              <w:t xml:space="preserve"> pose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C176" id="Tekstvak 149" o:spid="_x0000_s1068" type="#_x0000_t202" style="position:absolute;margin-left:0;margin-top:185.2pt;width:475.3pt;height:15.3pt;z-index:252127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" stroked="f">
                <v:textbox inset="0,0,0,0">
                  <w:txbxContent>
                    <w:p w14:paraId="780FCC6A" w14:textId="77777777" w:rsidR="00CB703D" w:rsidRPr="002E744E" w:rsidRDefault="00CB703D" w:rsidP="00CB703D">
                      <w:pPr>
                        <w:pStyle w:val="Bijschrift"/>
                        <w:jc w:val="center"/>
                        <w:rPr>
                          <w:noProof/>
                          <w:color w:val="000000" w:themeColor="text1"/>
                          <w:sz w:val="20"/>
                          <w:szCs w:val="20"/>
                        </w:rPr>
                      </w:pPr>
                      <w:bookmarkStart w:id="157" w:name="_Toc18092210"/>
                      <w:r>
                        <w:t xml:space="preserve">Figuur </w:t>
                      </w:r>
                      <w:r>
                        <w:fldChar w:fldCharType="begin"/>
                      </w:r>
                      <w:r>
                        <w:instrText xml:space="preserve"> SEQ Figuur \* ARABIC </w:instrText>
                      </w:r>
                      <w:r>
                        <w:fldChar w:fldCharType="separate"/>
                      </w:r>
                      <w:r>
                        <w:rPr>
                          <w:noProof/>
                        </w:rPr>
                        <w:t>43</w:t>
                      </w:r>
                      <w:r>
                        <w:rPr>
                          <w:noProof/>
                        </w:rPr>
                        <w:fldChar w:fldCharType="end"/>
                      </w:r>
                      <w:r>
                        <w:t xml:space="preserve"> : </w:t>
                      </w:r>
                      <w:r w:rsidRPr="005D6C24">
                        <w:t xml:space="preserve">confusion matrix </w:t>
                      </w:r>
                      <w:r>
                        <w:t>back</w:t>
                      </w:r>
                      <w:r w:rsidRPr="005D6C24">
                        <w:t xml:space="preserve"> pose</w:t>
                      </w:r>
                      <w:bookmarkEnd w:id="157"/>
                    </w:p>
                  </w:txbxContent>
                </v:textbox>
                <w10:wrap type="topAndBottom" anchorx="margin"/>
              </v:shape>
            </w:pict>
          </mc:Fallback>
        </mc:AlternateContent>
      </w:r>
      <w:r>
        <w:rPr>
          <w:noProof/>
        </w:rPr>
        <w:drawing>
          <wp:anchor distT="0" distB="0" distL="114300" distR="114300" simplePos="0" relativeHeight="252112896" behindDoc="0" locked="0" layoutInCell="1" allowOverlap="1" wp14:anchorId="0FDC2CFA" wp14:editId="0CB632F6">
            <wp:simplePos x="0" y="0"/>
            <wp:positionH relativeFrom="margin">
              <wp:posOffset>3757930</wp:posOffset>
            </wp:positionH>
            <wp:positionV relativeFrom="paragraph">
              <wp:posOffset>0</wp:posOffset>
            </wp:positionV>
            <wp:extent cx="2275840" cy="2326640"/>
            <wp:effectExtent l="0" t="0" r="0" b="0"/>
            <wp:wrapTopAndBottom/>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onfmatrix_back_acc_vertical.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75840" cy="2326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3920" behindDoc="0" locked="0" layoutInCell="1" allowOverlap="1" wp14:anchorId="44CDCD6D" wp14:editId="264EA212">
            <wp:simplePos x="0" y="0"/>
            <wp:positionH relativeFrom="margin">
              <wp:posOffset>0</wp:posOffset>
            </wp:positionH>
            <wp:positionV relativeFrom="paragraph">
              <wp:posOffset>73207</wp:posOffset>
            </wp:positionV>
            <wp:extent cx="2373630" cy="2277110"/>
            <wp:effectExtent l="0" t="0" r="7620" b="8890"/>
            <wp:wrapTopAndBottom/>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onfmatrix_back.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73630" cy="2277110"/>
                    </a:xfrm>
                    <a:prstGeom prst="rect">
                      <a:avLst/>
                    </a:prstGeom>
                  </pic:spPr>
                </pic:pic>
              </a:graphicData>
            </a:graphic>
            <wp14:sizeRelH relativeFrom="margin">
              <wp14:pctWidth>0</wp14:pctWidth>
            </wp14:sizeRelH>
            <wp14:sizeRelV relativeFrom="margin">
              <wp14:pctHeight>0</wp14:pctHeight>
            </wp14:sizeRelV>
          </wp:anchor>
        </w:drawing>
      </w:r>
    </w:p>
    <w:p w14:paraId="2BF75FB5" w14:textId="77777777" w:rsidR="00CB703D" w:rsidRDefault="00CB703D" w:rsidP="00CB703D">
      <w:r>
        <w:rPr>
          <w:noProof/>
        </w:rPr>
        <mc:AlternateContent>
          <mc:Choice Requires="wps">
            <w:drawing>
              <wp:anchor distT="0" distB="0" distL="114300" distR="114300" simplePos="0" relativeHeight="252128256" behindDoc="0" locked="0" layoutInCell="1" allowOverlap="1" wp14:anchorId="31AC4D5A" wp14:editId="3A20541B">
                <wp:simplePos x="0" y="0"/>
                <wp:positionH relativeFrom="margin">
                  <wp:align>right</wp:align>
                </wp:positionH>
                <wp:positionV relativeFrom="paragraph">
                  <wp:posOffset>2546350</wp:posOffset>
                </wp:positionV>
                <wp:extent cx="6035040" cy="168910"/>
                <wp:effectExtent l="0" t="0" r="3810" b="2540"/>
                <wp:wrapTopAndBottom/>
                <wp:docPr id="150" name="Tekstvak 150"/>
                <wp:cNvGraphicFramePr/>
                <a:graphic xmlns:a="http://schemas.openxmlformats.org/drawingml/2006/main">
                  <a:graphicData uri="http://schemas.microsoft.com/office/word/2010/wordprocessingShape">
                    <wps:wsp>
                      <wps:cNvSpPr txBox="1"/>
                      <wps:spPr>
                        <a:xfrm>
                          <a:off x="0" y="0"/>
                          <a:ext cx="6035040" cy="168910"/>
                        </a:xfrm>
                        <a:prstGeom prst="rect">
                          <a:avLst/>
                        </a:prstGeom>
                        <a:solidFill>
                          <a:prstClr val="white"/>
                        </a:solidFill>
                        <a:ln>
                          <a:noFill/>
                        </a:ln>
                      </wps:spPr>
                      <wps:txbx>
                        <w:txbxContent>
                          <w:p w14:paraId="5C612A0A" w14:textId="77777777" w:rsidR="00CB703D" w:rsidRPr="0095220F" w:rsidRDefault="00CB703D" w:rsidP="00CB703D">
                            <w:pPr>
                              <w:pStyle w:val="Bijschrift"/>
                              <w:jc w:val="center"/>
                              <w:rPr>
                                <w:noProof/>
                                <w:color w:val="000000" w:themeColor="text1"/>
                                <w:sz w:val="20"/>
                                <w:szCs w:val="20"/>
                              </w:rPr>
                            </w:pPr>
                            <w:bookmarkStart w:id="158" w:name="_Toc18092211"/>
                            <w:r>
                              <w:t xml:space="preserve">Figuur </w:t>
                            </w:r>
                            <w:r>
                              <w:fldChar w:fldCharType="begin"/>
                            </w:r>
                            <w:r>
                              <w:instrText xml:space="preserve"> SEQ Figuur \* ARABIC </w:instrText>
                            </w:r>
                            <w:r>
                              <w:fldChar w:fldCharType="separate"/>
                            </w:r>
                            <w:r>
                              <w:rPr>
                                <w:noProof/>
                              </w:rPr>
                              <w:t>44</w:t>
                            </w:r>
                            <w:r>
                              <w:rPr>
                                <w:noProof/>
                              </w:rPr>
                              <w:fldChar w:fldCharType="end"/>
                            </w:r>
                            <w:r>
                              <w:rPr>
                                <w:noProof/>
                              </w:rPr>
                              <w:t>4</w:t>
                            </w:r>
                            <w:r>
                              <w:t xml:space="preserve"> : </w:t>
                            </w:r>
                            <w:r w:rsidRPr="009E1FDD">
                              <w:t xml:space="preserve">confusion matrix </w:t>
                            </w:r>
                            <w:r>
                              <w:t>rest</w:t>
                            </w:r>
                            <w:r w:rsidRPr="009E1FDD">
                              <w:t xml:space="preserve"> pose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C4D5A" id="Tekstvak 150" o:spid="_x0000_s1069" type="#_x0000_t202" style="position:absolute;margin-left:424pt;margin-top:200.5pt;width:475.2pt;height:13.3pt;z-index:25212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" stroked="f">
                <v:textbox inset="0,0,0,0">
                  <w:txbxContent>
                    <w:p w14:paraId="5C612A0A" w14:textId="77777777" w:rsidR="00CB703D" w:rsidRPr="0095220F" w:rsidRDefault="00CB703D" w:rsidP="00CB703D">
                      <w:pPr>
                        <w:pStyle w:val="Bijschrift"/>
                        <w:jc w:val="center"/>
                        <w:rPr>
                          <w:noProof/>
                          <w:color w:val="000000" w:themeColor="text1"/>
                          <w:sz w:val="20"/>
                          <w:szCs w:val="20"/>
                        </w:rPr>
                      </w:pPr>
                      <w:bookmarkStart w:id="159" w:name="_Toc18092211"/>
                      <w:r>
                        <w:t xml:space="preserve">Figuur </w:t>
                      </w:r>
                      <w:r>
                        <w:fldChar w:fldCharType="begin"/>
                      </w:r>
                      <w:r>
                        <w:instrText xml:space="preserve"> SEQ Figuur \* ARABIC </w:instrText>
                      </w:r>
                      <w:r>
                        <w:fldChar w:fldCharType="separate"/>
                      </w:r>
                      <w:r>
                        <w:rPr>
                          <w:noProof/>
                        </w:rPr>
                        <w:t>44</w:t>
                      </w:r>
                      <w:r>
                        <w:rPr>
                          <w:noProof/>
                        </w:rPr>
                        <w:fldChar w:fldCharType="end"/>
                      </w:r>
                      <w:r>
                        <w:rPr>
                          <w:noProof/>
                        </w:rPr>
                        <w:t>4</w:t>
                      </w:r>
                      <w:r>
                        <w:t xml:space="preserve"> : </w:t>
                      </w:r>
                      <w:r w:rsidRPr="009E1FDD">
                        <w:t xml:space="preserve">confusion matrix </w:t>
                      </w:r>
                      <w:r>
                        <w:t>rest</w:t>
                      </w:r>
                      <w:r w:rsidRPr="009E1FDD">
                        <w:t xml:space="preserve"> pose</w:t>
                      </w:r>
                      <w:bookmarkEnd w:id="159"/>
                    </w:p>
                  </w:txbxContent>
                </v:textbox>
                <w10:wrap type="topAndBottom" anchorx="margin"/>
              </v:shape>
            </w:pict>
          </mc:Fallback>
        </mc:AlternateContent>
      </w:r>
    </w:p>
    <w:p w14:paraId="4C1F5ED9" w14:textId="77777777" w:rsidR="00CB703D" w:rsidRDefault="00CB703D" w:rsidP="00CB703D">
      <w:pPr>
        <w:spacing w:line="320" w:lineRule="exact"/>
      </w:pPr>
    </w:p>
    <w:p w14:paraId="6A86783B" w14:textId="77777777" w:rsidR="00CB703D" w:rsidRDefault="00CB703D" w:rsidP="00CB703D">
      <w:pPr>
        <w:spacing w:line="320" w:lineRule="exact"/>
      </w:pPr>
    </w:p>
    <w:p w14:paraId="43BF61A0" w14:textId="77777777" w:rsidR="00CB703D" w:rsidRDefault="00CB703D" w:rsidP="00CB703D">
      <w:pPr>
        <w:spacing w:line="320" w:lineRule="exact"/>
      </w:pPr>
      <w:r>
        <w:t>Omdat een confusion matrix met een relatief hoog aantal klassen, zoals in dit geval, eerder dient om een globaal te verkrijgen, werd ook een grafiek geplot die per klasse de nauwkeurigheid van de voorspellingen toont. Indien deze corresponderende grafieken van dichterbij worden bekeken valt op dat de voorspellingen voor afbeeldingen die gedetecteerd werden als front pose opmerkelijk hoger liggen. Tevens valt op dat enkele klassen een accuraatheid van 0% bereikten. Dit duidt er op dat de afbeeldingen behorend tot deze klassen consequent aan de verkeerde klassen werden toegewezen.</w:t>
      </w:r>
    </w:p>
    <w:p w14:paraId="20110A13" w14:textId="77777777" w:rsidR="00CB703D" w:rsidRDefault="00CB703D" w:rsidP="00CB703D"/>
    <w:p w14:paraId="48BC314D" w14:textId="77777777" w:rsidR="00CB703D" w:rsidRDefault="00CB703D" w:rsidP="00CB703D"/>
    <w:p w14:paraId="76BC2BDD" w14:textId="77777777" w:rsidR="00CB703D" w:rsidRDefault="00CB703D" w:rsidP="00CB703D"/>
    <w:p w14:paraId="2BEBB5C5" w14:textId="77777777" w:rsidR="00CB703D" w:rsidRDefault="00CB703D" w:rsidP="00CB703D">
      <w:pPr>
        <w:spacing w:line="320" w:lineRule="exact"/>
      </w:pPr>
    </w:p>
    <w:p w14:paraId="0CA92368" w14:textId="77777777" w:rsidR="00CB703D" w:rsidRDefault="00CB703D" w:rsidP="00CB703D">
      <w:pPr>
        <w:spacing w:line="320" w:lineRule="exact"/>
      </w:pPr>
    </w:p>
    <w:p w14:paraId="4FC00248" w14:textId="77777777" w:rsidR="00CB703D" w:rsidRDefault="00CB703D" w:rsidP="00CB703D">
      <w:pPr>
        <w:spacing w:line="320" w:lineRule="exact"/>
      </w:pPr>
    </w:p>
    <w:p w14:paraId="14245229" w14:textId="77777777" w:rsidR="00CB703D" w:rsidRDefault="00CB703D" w:rsidP="00CB703D">
      <w:pPr>
        <w:spacing w:line="320" w:lineRule="exact"/>
      </w:pPr>
      <w:r>
        <w:rPr>
          <w:noProof/>
        </w:rPr>
        <w:lastRenderedPageBreak/>
        <mc:AlternateContent>
          <mc:Choice Requires="wps">
            <w:drawing>
              <wp:anchor distT="0" distB="0" distL="114300" distR="114300" simplePos="0" relativeHeight="252119040" behindDoc="0" locked="0" layoutInCell="1" allowOverlap="1" wp14:anchorId="0547648E" wp14:editId="1EE95FC6">
                <wp:simplePos x="0" y="0"/>
                <wp:positionH relativeFrom="margin">
                  <wp:align>left</wp:align>
                </wp:positionH>
                <wp:positionV relativeFrom="paragraph">
                  <wp:posOffset>2646227</wp:posOffset>
                </wp:positionV>
                <wp:extent cx="6029325" cy="172720"/>
                <wp:effectExtent l="0" t="0" r="9525" b="0"/>
                <wp:wrapTopAndBottom/>
                <wp:docPr id="139" name="Tekstvak 139"/>
                <wp:cNvGraphicFramePr/>
                <a:graphic xmlns:a="http://schemas.openxmlformats.org/drawingml/2006/main">
                  <a:graphicData uri="http://schemas.microsoft.com/office/word/2010/wordprocessingShape">
                    <wps:wsp>
                      <wps:cNvSpPr txBox="1"/>
                      <wps:spPr>
                        <a:xfrm>
                          <a:off x="0" y="0"/>
                          <a:ext cx="6029325" cy="172720"/>
                        </a:xfrm>
                        <a:prstGeom prst="rect">
                          <a:avLst/>
                        </a:prstGeom>
                        <a:solidFill>
                          <a:prstClr val="white"/>
                        </a:solidFill>
                        <a:ln>
                          <a:noFill/>
                        </a:ln>
                      </wps:spPr>
                      <wps:txbx>
                        <w:txbxContent>
                          <w:p w14:paraId="2ABD63CB" w14:textId="77777777" w:rsidR="00CB703D" w:rsidRPr="00891A97" w:rsidRDefault="00CB703D" w:rsidP="00CB703D">
                            <w:pPr>
                              <w:pStyle w:val="Bijschrift"/>
                              <w:jc w:val="center"/>
                              <w:rPr>
                                <w:noProof/>
                                <w:color w:val="000000" w:themeColor="text1"/>
                                <w:sz w:val="20"/>
                                <w:szCs w:val="20"/>
                              </w:rPr>
                            </w:pPr>
                            <w:bookmarkStart w:id="160" w:name="_Toc18092212"/>
                            <w:r>
                              <w:t xml:space="preserve">Figuur </w:t>
                            </w:r>
                            <w:r>
                              <w:fldChar w:fldCharType="begin"/>
                            </w:r>
                            <w:r>
                              <w:instrText xml:space="preserve"> SEQ Figuur \* ARABIC </w:instrText>
                            </w:r>
                            <w:r>
                              <w:fldChar w:fldCharType="separate"/>
                            </w:r>
                            <w:r>
                              <w:rPr>
                                <w:noProof/>
                              </w:rPr>
                              <w:t>45</w:t>
                            </w:r>
                            <w:r>
                              <w:rPr>
                                <w:noProof/>
                              </w:rPr>
                              <w:fldChar w:fldCharType="end"/>
                            </w:r>
                            <w:r>
                              <w:t xml:space="preserve"> : confusion matrix overheen alle poses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7648E" id="Tekstvak 139" o:spid="_x0000_s1070" type="#_x0000_t202" style="position:absolute;margin-left:0;margin-top:208.35pt;width:474.75pt;height:13.6pt;z-index:252119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" stroked="f">
                <v:textbox inset="0,0,0,0">
                  <w:txbxContent>
                    <w:p w14:paraId="2ABD63CB" w14:textId="77777777" w:rsidR="00CB703D" w:rsidRPr="00891A97" w:rsidRDefault="00CB703D" w:rsidP="00CB703D">
                      <w:pPr>
                        <w:pStyle w:val="Bijschrift"/>
                        <w:jc w:val="center"/>
                        <w:rPr>
                          <w:noProof/>
                          <w:color w:val="000000" w:themeColor="text1"/>
                          <w:sz w:val="20"/>
                          <w:szCs w:val="20"/>
                        </w:rPr>
                      </w:pPr>
                      <w:bookmarkStart w:id="161" w:name="_Toc18092212"/>
                      <w:r>
                        <w:t xml:space="preserve">Figuur </w:t>
                      </w:r>
                      <w:r>
                        <w:fldChar w:fldCharType="begin"/>
                      </w:r>
                      <w:r>
                        <w:instrText xml:space="preserve"> SEQ Figuur \* ARABIC </w:instrText>
                      </w:r>
                      <w:r>
                        <w:fldChar w:fldCharType="separate"/>
                      </w:r>
                      <w:r>
                        <w:rPr>
                          <w:noProof/>
                        </w:rPr>
                        <w:t>45</w:t>
                      </w:r>
                      <w:r>
                        <w:rPr>
                          <w:noProof/>
                        </w:rPr>
                        <w:fldChar w:fldCharType="end"/>
                      </w:r>
                      <w:r>
                        <w:t xml:space="preserve"> : confusion matrix overheen alle poses</w:t>
                      </w:r>
                      <w:bookmarkEnd w:id="161"/>
                    </w:p>
                  </w:txbxContent>
                </v:textbox>
                <w10:wrap type="topAndBottom" anchorx="margin"/>
              </v:shape>
            </w:pict>
          </mc:Fallback>
        </mc:AlternateContent>
      </w:r>
      <w:r>
        <w:rPr>
          <w:noProof/>
        </w:rPr>
        <w:drawing>
          <wp:anchor distT="0" distB="0" distL="114300" distR="114300" simplePos="0" relativeHeight="252116992" behindDoc="0" locked="0" layoutInCell="1" allowOverlap="1" wp14:anchorId="7A0BEDA4" wp14:editId="36A8AE0E">
            <wp:simplePos x="0" y="0"/>
            <wp:positionH relativeFrom="margin">
              <wp:posOffset>0</wp:posOffset>
            </wp:positionH>
            <wp:positionV relativeFrom="paragraph">
              <wp:posOffset>0</wp:posOffset>
            </wp:positionV>
            <wp:extent cx="2633980" cy="2571750"/>
            <wp:effectExtent l="0" t="0" r="0" b="0"/>
            <wp:wrapTopAndBottom/>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nfmatrix_combined.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633980" cy="2571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8016" behindDoc="0" locked="0" layoutInCell="1" allowOverlap="1" wp14:anchorId="002A2422" wp14:editId="6BB8E60B">
            <wp:simplePos x="0" y="0"/>
            <wp:positionH relativeFrom="margin">
              <wp:posOffset>3648075</wp:posOffset>
            </wp:positionH>
            <wp:positionV relativeFrom="paragraph">
              <wp:posOffset>0</wp:posOffset>
            </wp:positionV>
            <wp:extent cx="2385695" cy="2645410"/>
            <wp:effectExtent l="0" t="0" r="0" b="2540"/>
            <wp:wrapTopAndBottom/>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onfmatrix_combined_acc_vertical.png"/>
                    <pic:cNvPicPr/>
                  </pic:nvPicPr>
                  <pic:blipFill>
                    <a:blip r:embed="rId146">
                      <a:extLst>
                        <a:ext uri="{28A0092B-C50C-407E-A947-70E740481C1C}">
                          <a14:useLocalDpi xmlns:a14="http://schemas.microsoft.com/office/drawing/2010/main" val="0"/>
                        </a:ext>
                      </a:extLst>
                    </a:blip>
                    <a:stretch>
                      <a:fillRect/>
                    </a:stretch>
                  </pic:blipFill>
                  <pic:spPr>
                    <a:xfrm>
                      <a:off x="0" y="0"/>
                      <a:ext cx="2385695" cy="2645410"/>
                    </a:xfrm>
                    <a:prstGeom prst="rect">
                      <a:avLst/>
                    </a:prstGeom>
                  </pic:spPr>
                </pic:pic>
              </a:graphicData>
            </a:graphic>
            <wp14:sizeRelH relativeFrom="margin">
              <wp14:pctWidth>0</wp14:pctWidth>
            </wp14:sizeRelH>
            <wp14:sizeRelV relativeFrom="margin">
              <wp14:pctHeight>0</wp14:pctHeight>
            </wp14:sizeRelV>
          </wp:anchor>
        </w:drawing>
      </w:r>
    </w:p>
    <w:p w14:paraId="5070A5BE" w14:textId="77777777" w:rsidR="00CB703D" w:rsidRDefault="00CB703D" w:rsidP="00CB703D">
      <w:pPr>
        <w:spacing w:line="320" w:lineRule="exact"/>
      </w:pPr>
      <w:r>
        <w:t>Figuur 45 ten laatste toont de confusion matrix in het geval waarbij 54 klassen werden aangewend. Opnieuw toont de confusion matrix de aanwezigheid van de hoofddiagonaal. De corresponderende grafiek toont echter dat veel klassen niet gedetecteerd werden.</w:t>
      </w:r>
    </w:p>
    <w:p w14:paraId="0C93425E" w14:textId="77777777" w:rsidR="00CB703D" w:rsidRDefault="00CB703D" w:rsidP="00CB703D">
      <w:pPr>
        <w:pStyle w:val="Kop1"/>
      </w:pPr>
    </w:p>
    <w:p w14:paraId="0865C98C" w14:textId="77777777" w:rsidR="00CB703D" w:rsidRDefault="00CB703D" w:rsidP="00CB703D"/>
    <w:p w14:paraId="43F1B895" w14:textId="77777777" w:rsidR="00CB703D" w:rsidRDefault="00CB703D" w:rsidP="00CB703D">
      <w:pPr>
        <w:pStyle w:val="Kop1"/>
      </w:pPr>
    </w:p>
    <w:p w14:paraId="2B42F2DD" w14:textId="77777777" w:rsidR="00CB703D" w:rsidRDefault="00CB703D" w:rsidP="00CB703D"/>
    <w:p w14:paraId="426BCDBE" w14:textId="77777777" w:rsidR="00CB703D" w:rsidRDefault="00CB703D" w:rsidP="00CB703D"/>
    <w:p w14:paraId="3CC0DA79" w14:textId="77777777" w:rsidR="00CB703D" w:rsidRDefault="00CB703D" w:rsidP="00CB703D"/>
    <w:p w14:paraId="4D8A35BD" w14:textId="77777777" w:rsidR="00CB703D" w:rsidRDefault="00CB703D" w:rsidP="00CB703D"/>
    <w:p w14:paraId="4A3C6F13" w14:textId="77777777" w:rsidR="00CB703D" w:rsidRDefault="00CB703D" w:rsidP="00CB703D"/>
    <w:p w14:paraId="0B7DF676" w14:textId="77777777" w:rsidR="00CB703D" w:rsidRDefault="00CB703D" w:rsidP="00CB703D"/>
    <w:p w14:paraId="7A64B613" w14:textId="77777777" w:rsidR="00CB703D" w:rsidRDefault="00CB703D" w:rsidP="00CB703D"/>
    <w:p w14:paraId="04A9F35D" w14:textId="77777777" w:rsidR="00CB703D" w:rsidRDefault="00CB703D" w:rsidP="00CB703D"/>
    <w:p w14:paraId="06E9DF07" w14:textId="77777777" w:rsidR="00CB703D" w:rsidRDefault="00CB703D" w:rsidP="00CB703D"/>
    <w:p w14:paraId="551DB169" w14:textId="77777777" w:rsidR="00CB703D" w:rsidRDefault="00CB703D" w:rsidP="00CB703D"/>
    <w:p w14:paraId="6F2BE6E1" w14:textId="77777777" w:rsidR="00CB703D" w:rsidRDefault="00CB703D" w:rsidP="00CB703D"/>
    <w:p w14:paraId="0245287F" w14:textId="77777777" w:rsidR="00CB703D" w:rsidRDefault="00CB703D" w:rsidP="00CB703D"/>
    <w:p w14:paraId="322F5333" w14:textId="77777777" w:rsidR="00CB703D" w:rsidRDefault="00CB703D" w:rsidP="00CB703D"/>
    <w:p w14:paraId="5C9794CF" w14:textId="77777777" w:rsidR="00CB703D" w:rsidRDefault="00CB703D" w:rsidP="00CB703D"/>
    <w:p w14:paraId="3E34AC68" w14:textId="77777777" w:rsidR="00CB703D" w:rsidRDefault="00CB703D" w:rsidP="00CB703D"/>
    <w:p w14:paraId="05C6D825" w14:textId="77777777" w:rsidR="00CB703D" w:rsidRDefault="00CB703D" w:rsidP="00CB703D"/>
    <w:p w14:paraId="385EA60F" w14:textId="77777777" w:rsidR="00CB703D" w:rsidRPr="00C00A17" w:rsidRDefault="00CB703D" w:rsidP="00CB703D"/>
    <w:p w14:paraId="22156425" w14:textId="77777777" w:rsidR="00CB703D" w:rsidRPr="006F2B44" w:rsidRDefault="00CB703D" w:rsidP="00CB703D">
      <w:pPr>
        <w:pStyle w:val="Kop1"/>
      </w:pPr>
      <w:bookmarkStart w:id="162" w:name="_Toc18092269"/>
      <w:r w:rsidRPr="006F2B44">
        <w:lastRenderedPageBreak/>
        <w:t>Hoofdstuk 6 : Conclusie e</w:t>
      </w:r>
      <w:r>
        <w:t>n Reflectie</w:t>
      </w:r>
      <w:bookmarkEnd w:id="162"/>
    </w:p>
    <w:p w14:paraId="29AF98FD" w14:textId="77777777" w:rsidR="00CB703D" w:rsidRDefault="00CB703D" w:rsidP="00CB703D">
      <w:pPr>
        <w:pStyle w:val="Kop1"/>
      </w:pPr>
      <w:bookmarkStart w:id="163" w:name="_Toc18092270"/>
      <w:r w:rsidRPr="001B1EAA">
        <w:t>6.1 Conclusie</w:t>
      </w:r>
      <w:bookmarkEnd w:id="163"/>
    </w:p>
    <w:p w14:paraId="508CE891" w14:textId="77777777" w:rsidR="00CB703D" w:rsidRDefault="00CB703D" w:rsidP="00CB703D"/>
    <w:p w14:paraId="48C2E787" w14:textId="77777777" w:rsidR="00CB703D" w:rsidRDefault="00CB703D" w:rsidP="00CB703D">
      <w:pPr>
        <w:spacing w:line="320" w:lineRule="exact"/>
      </w:pPr>
      <w:r>
        <w:t>Het doel van deze masterproef was het ontwerpen en trainen van een CNN dat toeliet renners te detecteren en onderscheiden op basis van wielertenue. Een renner werd hierbij toegewezen aan één van 18 mogelijke klassen, waarbij elke klasse overeenkwam met een wielerploeg uit de UCI World Tour wielercompetitie.</w:t>
      </w:r>
    </w:p>
    <w:p w14:paraId="7839129C" w14:textId="77777777" w:rsidR="00CB703D" w:rsidRDefault="00CB703D" w:rsidP="00CB703D">
      <w:pPr>
        <w:spacing w:line="320" w:lineRule="exact"/>
      </w:pPr>
    </w:p>
    <w:p w14:paraId="408BF271" w14:textId="77777777" w:rsidR="00CB703D" w:rsidRDefault="00CB703D" w:rsidP="00CB703D">
      <w:pPr>
        <w:spacing w:line="320" w:lineRule="exact"/>
      </w:pPr>
      <w:r>
        <w:t>In een eerste fase van de masterproef werd een classificatiemodel ontworpen, welk toeliet een renner toe te wijzen aan de correcte klasse. Als gevolg van teleurstellende resultaten werden meerdere aanpassingen gemaakt aan het gebruikte classificatiemodel. Deze aanpassingen varieerden van het aantal lagen tot individuele parameters, zoals een gebruikte activatiefunctie. Hiernaast werden ook aanpassingen gemaakt aan de dataset, waarbij elke afbeeldingen die een renner toonde via YOLO werd bijgesneden om zo enkel die renner te tonen. Na deze aanpassingen werd een maximale accuraatheid van 73,91% bereikt. Deze accuraatheid kon echter niet behouden worden.</w:t>
      </w:r>
    </w:p>
    <w:p w14:paraId="53E0B7FC" w14:textId="77777777" w:rsidR="00CB703D" w:rsidRDefault="00CB703D" w:rsidP="00CB703D">
      <w:pPr>
        <w:spacing w:line="320" w:lineRule="exact"/>
      </w:pPr>
    </w:p>
    <w:p w14:paraId="6EFF1DB4" w14:textId="77777777" w:rsidR="00CB703D" w:rsidRDefault="00CB703D" w:rsidP="00CB703D">
      <w:pPr>
        <w:spacing w:line="320" w:lineRule="exact"/>
      </w:pPr>
      <w:r>
        <w:t>Vervolgens werd in een tweede fase besloten om over te gaan van classificatie naar regressie. Aangezien dit inhield dat een voorspelling niet langer één klasse was, maar een verzameling probabiliteiten over 18 klassen heen, liet dit toe meer inzicht te krijgen in de accuraatheid van de voorspellingen.</w:t>
      </w:r>
    </w:p>
    <w:p w14:paraId="4C237674" w14:textId="77777777" w:rsidR="00CB703D" w:rsidRDefault="00CB703D" w:rsidP="00CB703D">
      <w:pPr>
        <w:spacing w:line="320" w:lineRule="exact"/>
      </w:pPr>
    </w:p>
    <w:p w14:paraId="078427EC" w14:textId="77777777" w:rsidR="00CB703D" w:rsidRDefault="00CB703D" w:rsidP="00CB703D">
      <w:pPr>
        <w:spacing w:line="320" w:lineRule="exact"/>
      </w:pPr>
      <w:r>
        <w:t>Het regressiemodel was ook onderhevig aan meerdere wijzigingen. Daar waar de wijzigingen aan het classificatiemodel het directe gevolg waren van tegenvallende resultaten, waren de meeste wijzigingen aan het regressiemodel een poging in het verder verbeteren van een reeds voldoende accuraatheid.</w:t>
      </w:r>
    </w:p>
    <w:p w14:paraId="73FC2BCC" w14:textId="77777777" w:rsidR="00CB703D" w:rsidRDefault="00CB703D" w:rsidP="00CB703D">
      <w:pPr>
        <w:spacing w:line="320" w:lineRule="exact"/>
      </w:pPr>
    </w:p>
    <w:p w14:paraId="2C29319D" w14:textId="77777777" w:rsidR="00CB703D" w:rsidRDefault="00CB703D" w:rsidP="00CB703D">
      <w:pPr>
        <w:spacing w:line="320" w:lineRule="exact"/>
      </w:pPr>
      <w:r>
        <w:t>Na meerdere aanpassingen aan het regressiemodel en de bijhorende dataset werd een maximale accuraatheid van 79,23% bereikt.</w:t>
      </w:r>
    </w:p>
    <w:p w14:paraId="43611B4B" w14:textId="77777777" w:rsidR="00CB703D" w:rsidRDefault="00CB703D" w:rsidP="00CB703D">
      <w:pPr>
        <w:spacing w:line="320" w:lineRule="exact"/>
      </w:pPr>
    </w:p>
    <w:p w14:paraId="7F60DC1E" w14:textId="77777777" w:rsidR="00CB703D" w:rsidRDefault="00CB703D" w:rsidP="00CB703D">
      <w:pPr>
        <w:spacing w:line="320" w:lineRule="exact"/>
      </w:pPr>
      <w:r>
        <w:t xml:space="preserve">In een laatste fase en poging de accuraatheid verder te verhoging werd de dataset verder opgedeeld naargelang de pose van de renner in de afbeelding. Er werd een onderscheid gemaakt tussen 3 poses. De ‘front’ pose die een renner in vooraanzicht </w:t>
      </w:r>
      <w:bookmarkStart w:id="164" w:name="_Hlk18092121"/>
      <w:r>
        <w:t>toonde</w:t>
      </w:r>
      <w:bookmarkEnd w:id="164"/>
      <w:r>
        <w:t>, de ‘back’ pose die een renner in achteraanzicht toonde en de ‘rest’ pose die alle andere gevallen omvatte. Alhoewel deze aanpassing aan de dataset verwacht werd een positief effect te hebben op de accuraatheid,  daalde de accuraatheid met ongeveer 15%. De reden hiervoor was een tekort aan data.</w:t>
      </w:r>
    </w:p>
    <w:p w14:paraId="41E95CDD" w14:textId="77777777" w:rsidR="00CB703D" w:rsidRDefault="00CB703D" w:rsidP="00CB703D">
      <w:pPr>
        <w:spacing w:line="320" w:lineRule="exact"/>
      </w:pPr>
    </w:p>
    <w:p w14:paraId="309C6EC4" w14:textId="77777777" w:rsidR="00CB703D" w:rsidRDefault="00CB703D" w:rsidP="00CB703D">
      <w:pPr>
        <w:spacing w:line="320" w:lineRule="exact"/>
      </w:pPr>
      <w:r>
        <w:t>Uit deze resultaten kan de conclusie getrokken worden dat alhoewel een maximale accuraatheid van 79,23% bereikt werd, deze hoogstwaarschijnlijk verhoogd kan worden na het opstellen van een grotere, meer representatieve dataset.</w:t>
      </w:r>
    </w:p>
    <w:p w14:paraId="7C521EEE" w14:textId="77777777" w:rsidR="00CB703D" w:rsidRDefault="00CB703D" w:rsidP="00CB703D"/>
    <w:p w14:paraId="75798678" w14:textId="77777777" w:rsidR="00CB703D" w:rsidRPr="00DF3FAE" w:rsidRDefault="00CB703D" w:rsidP="00CB703D">
      <w:pPr>
        <w:pStyle w:val="Kop1"/>
      </w:pPr>
      <w:bookmarkStart w:id="165" w:name="_Toc18092271"/>
      <w:r w:rsidRPr="001B1EAA">
        <w:lastRenderedPageBreak/>
        <w:t>6.2 Reflecti</w:t>
      </w:r>
      <w:r>
        <w:t>e</w:t>
      </w:r>
      <w:bookmarkEnd w:id="165"/>
    </w:p>
    <w:p w14:paraId="5228AD18" w14:textId="77777777" w:rsidR="00CB703D" w:rsidRDefault="00CB703D" w:rsidP="00CB703D">
      <w:pPr>
        <w:pStyle w:val="Kop1"/>
      </w:pPr>
      <w:bookmarkStart w:id="166" w:name="_Toc18092272"/>
      <w:r w:rsidRPr="001B1EAA">
        <w:t>6.2.1 Tekortkomingen</w:t>
      </w:r>
      <w:bookmarkEnd w:id="166"/>
    </w:p>
    <w:p w14:paraId="7D85432A" w14:textId="77777777" w:rsidR="00CB703D" w:rsidRDefault="00CB703D" w:rsidP="00CB703D"/>
    <w:p w14:paraId="7C6E8D1A" w14:textId="77777777" w:rsidR="00CB703D" w:rsidRDefault="00CB703D" w:rsidP="00CB703D">
      <w:pPr>
        <w:spacing w:line="320" w:lineRule="exact"/>
      </w:pPr>
      <w:r>
        <w:t>Ongeacht het beschouwde model is elk model onderhevig aan enkele tekortkomingen. Zoals in sectie 3.0 reeds aangehaald werd, werd vooraf beslist om twee beperkingen op te leggen aan de inhoud van de dataset. Deze beperkingen brengen hun tekortkomingen met zich mee.</w:t>
      </w:r>
    </w:p>
    <w:p w14:paraId="38281F8C" w14:textId="77777777" w:rsidR="00CB703D" w:rsidRDefault="00CB703D" w:rsidP="00CB703D">
      <w:pPr>
        <w:spacing w:line="320" w:lineRule="exact"/>
      </w:pPr>
    </w:p>
    <w:p w14:paraId="764F167F" w14:textId="77777777" w:rsidR="00CB703D" w:rsidRDefault="00CB703D" w:rsidP="00CB703D">
      <w:pPr>
        <w:spacing w:line="320" w:lineRule="exact"/>
      </w:pPr>
      <w:r>
        <w:t>Enerzijds werd besloten de dataset te beperken tot renners die uitkwamen voor een team in de UCI World Tour.  Als gevolg hiervan is het onmogelijk om een renner, die uitkomt voor een team dat zich niet in de UCI World Tour bevind, toe te wijzen aan zijn corresponderend team.</w:t>
      </w:r>
    </w:p>
    <w:p w14:paraId="531F01C4" w14:textId="77777777" w:rsidR="00CB703D" w:rsidRDefault="00CB703D" w:rsidP="00CB703D">
      <w:pPr>
        <w:spacing w:line="320" w:lineRule="exact"/>
      </w:pPr>
    </w:p>
    <w:p w14:paraId="6793B150" w14:textId="77777777" w:rsidR="00CB703D" w:rsidRDefault="00CB703D" w:rsidP="00CB703D">
      <w:pPr>
        <w:spacing w:line="320" w:lineRule="exact"/>
      </w:pPr>
      <w:r>
        <w:t xml:space="preserve">Anderzijds werd besloten om het herkennen van de renner te baseren op het tenue van de renner en niet op het volgnummer. Als gevolg hiervan is het onmogelijk om de identiteit van een renner te achterhalen. </w:t>
      </w:r>
    </w:p>
    <w:p w14:paraId="28064698" w14:textId="77777777" w:rsidR="00CB703D" w:rsidRDefault="00CB703D" w:rsidP="00CB703D">
      <w:pPr>
        <w:spacing w:line="320" w:lineRule="exact"/>
      </w:pPr>
    </w:p>
    <w:p w14:paraId="13CF0AB7" w14:textId="77777777" w:rsidR="00CB703D" w:rsidRPr="00A94CCC" w:rsidRDefault="00CB703D" w:rsidP="00CB703D">
      <w:pPr>
        <w:spacing w:line="320" w:lineRule="exact"/>
      </w:pPr>
      <w:r>
        <w:t>Zoals reeds aangehaald in sectie 4.3.2.2 is het mogelijk dat een renner in een wedstrijd een speciale versie van het tenue van zijn wielerteam draagt. De aanwezigheid van speciale versies van truien, zoals een leiderstrui of nationale kampioenetrui, is niet opgevangen in de dataset. Als direct gevolg hiervan zal het voorspellen van een wielerteam van een renner die een speciale versie van het tenue van zijn wielerteam draagt, hoogstwaarschijnlijk inaccuraat zijn.</w:t>
      </w:r>
    </w:p>
    <w:p w14:paraId="08DACBA0" w14:textId="77777777" w:rsidR="00CB703D" w:rsidRPr="00C00A17" w:rsidRDefault="00CB703D" w:rsidP="00CB703D">
      <w:pPr>
        <w:pStyle w:val="Kop1"/>
      </w:pPr>
      <w:bookmarkStart w:id="167" w:name="_Toc18092273"/>
      <w:r w:rsidRPr="00C00A17">
        <w:t>6.2.2 Toepassingen</w:t>
      </w:r>
      <w:bookmarkEnd w:id="167"/>
    </w:p>
    <w:p w14:paraId="4CC274FE" w14:textId="77777777" w:rsidR="00CB703D" w:rsidRPr="00C00A17" w:rsidRDefault="00CB703D" w:rsidP="00CB703D"/>
    <w:p w14:paraId="5B0F1322" w14:textId="77777777" w:rsidR="00CB703D" w:rsidRDefault="00CB703D" w:rsidP="00CB703D">
      <w:pPr>
        <w:spacing w:line="320" w:lineRule="exact"/>
      </w:pPr>
      <w:r>
        <w:rPr>
          <w:noProof/>
        </w:rPr>
        <mc:AlternateContent>
          <mc:Choice Requires="wps">
            <w:drawing>
              <wp:anchor distT="0" distB="0" distL="114300" distR="114300" simplePos="0" relativeHeight="252136448" behindDoc="0" locked="0" layoutInCell="1" allowOverlap="1" wp14:anchorId="2F5E2EF5" wp14:editId="4B3C31B6">
                <wp:simplePos x="0" y="0"/>
                <wp:positionH relativeFrom="column">
                  <wp:posOffset>986790</wp:posOffset>
                </wp:positionH>
                <wp:positionV relativeFrom="paragraph">
                  <wp:posOffset>3189605</wp:posOffset>
                </wp:positionV>
                <wp:extent cx="4060190" cy="635"/>
                <wp:effectExtent l="0" t="0" r="0" b="0"/>
                <wp:wrapTopAndBottom/>
                <wp:docPr id="142" name="Tekstvak 142"/>
                <wp:cNvGraphicFramePr/>
                <a:graphic xmlns:a="http://schemas.openxmlformats.org/drawingml/2006/main">
                  <a:graphicData uri="http://schemas.microsoft.com/office/word/2010/wordprocessingShape">
                    <wps:wsp>
                      <wps:cNvSpPr txBox="1"/>
                      <wps:spPr>
                        <a:xfrm>
                          <a:off x="0" y="0"/>
                          <a:ext cx="4060190" cy="635"/>
                        </a:xfrm>
                        <a:prstGeom prst="rect">
                          <a:avLst/>
                        </a:prstGeom>
                        <a:solidFill>
                          <a:prstClr val="white"/>
                        </a:solidFill>
                        <a:ln>
                          <a:noFill/>
                        </a:ln>
                      </wps:spPr>
                      <wps:txbx>
                        <w:txbxContent>
                          <w:p w14:paraId="23A0FB24" w14:textId="77777777" w:rsidR="00CB703D" w:rsidRPr="00007809" w:rsidRDefault="00CB703D" w:rsidP="00CB703D">
                            <w:pPr>
                              <w:pStyle w:val="Bijschrift"/>
                              <w:jc w:val="center"/>
                              <w:rPr>
                                <w:noProof/>
                                <w:color w:val="000000" w:themeColor="text1"/>
                                <w:sz w:val="20"/>
                                <w:szCs w:val="20"/>
                              </w:rPr>
                            </w:pPr>
                            <w:r>
                              <w:t xml:space="preserve">Figuur </w:t>
                            </w:r>
                            <w:r>
                              <w:fldChar w:fldCharType="begin"/>
                            </w:r>
                            <w:r>
                              <w:instrText xml:space="preserve"> SEQ Figuur \* ARABIC </w:instrText>
                            </w:r>
                            <w:r>
                              <w:fldChar w:fldCharType="separate"/>
                            </w:r>
                            <w:r>
                              <w:rPr>
                                <w:noProof/>
                              </w:rPr>
                              <w:t>46</w:t>
                            </w:r>
                            <w:r>
                              <w:rPr>
                                <w:noProof/>
                              </w:rPr>
                              <w:fldChar w:fldCharType="end"/>
                            </w:r>
                            <w:r>
                              <w:t xml:space="preserve"> : frequentietabel renners laatste 40 km </w:t>
                            </w:r>
                            <w:r w:rsidRPr="002C7363">
                              <w:t>Clásica San Sebastián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E2EF5" id="Tekstvak 142" o:spid="_x0000_s1071" type="#_x0000_t202" style="position:absolute;margin-left:77.7pt;margin-top:251.15pt;width:319.7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" stroked="f">
                <v:textbox style="mso-fit-shape-to-text:t" inset="0,0,0,0">
                  <w:txbxContent>
                    <w:p w14:paraId="23A0FB24" w14:textId="77777777" w:rsidR="00CB703D" w:rsidRPr="00007809" w:rsidRDefault="00CB703D" w:rsidP="00CB703D">
                      <w:pPr>
                        <w:pStyle w:val="Bijschrift"/>
                        <w:jc w:val="center"/>
                        <w:rPr>
                          <w:noProof/>
                          <w:color w:val="000000" w:themeColor="text1"/>
                          <w:sz w:val="20"/>
                          <w:szCs w:val="20"/>
                        </w:rPr>
                      </w:pPr>
                      <w:r>
                        <w:t xml:space="preserve">Figuur </w:t>
                      </w:r>
                      <w:r>
                        <w:fldChar w:fldCharType="begin"/>
                      </w:r>
                      <w:r>
                        <w:instrText xml:space="preserve"> SEQ Figuur \* ARABIC </w:instrText>
                      </w:r>
                      <w:r>
                        <w:fldChar w:fldCharType="separate"/>
                      </w:r>
                      <w:r>
                        <w:rPr>
                          <w:noProof/>
                        </w:rPr>
                        <w:t>46</w:t>
                      </w:r>
                      <w:r>
                        <w:rPr>
                          <w:noProof/>
                        </w:rPr>
                        <w:fldChar w:fldCharType="end"/>
                      </w:r>
                      <w:r>
                        <w:t xml:space="preserve"> : frequentietabel renners laatste 40 km </w:t>
                      </w:r>
                      <w:r w:rsidRPr="002C7363">
                        <w:t>Clásica San Sebastián</w:t>
                      </w:r>
                    </w:p>
                  </w:txbxContent>
                </v:textbox>
                <w10:wrap type="topAndBottom"/>
              </v:shape>
            </w:pict>
          </mc:Fallback>
        </mc:AlternateContent>
      </w:r>
      <w:r w:rsidRPr="006901BB">
        <w:rPr>
          <w:noProof/>
        </w:rPr>
        <w:drawing>
          <wp:anchor distT="0" distB="0" distL="114300" distR="114300" simplePos="0" relativeHeight="252135424" behindDoc="0" locked="0" layoutInCell="1" allowOverlap="1" wp14:anchorId="5F4C029C" wp14:editId="020CFF4E">
            <wp:simplePos x="0" y="0"/>
            <wp:positionH relativeFrom="margin">
              <wp:align>center</wp:align>
            </wp:positionH>
            <wp:positionV relativeFrom="paragraph">
              <wp:posOffset>550273</wp:posOffset>
            </wp:positionV>
            <wp:extent cx="4060190" cy="2582545"/>
            <wp:effectExtent l="0" t="0" r="0" b="8255"/>
            <wp:wrapTopAndBottom/>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60190" cy="2582545"/>
                    </a:xfrm>
                    <a:prstGeom prst="rect">
                      <a:avLst/>
                    </a:prstGeom>
                    <a:noFill/>
                    <a:ln>
                      <a:noFill/>
                    </a:ln>
                  </pic:spPr>
                </pic:pic>
              </a:graphicData>
            </a:graphic>
            <wp14:sizeRelH relativeFrom="margin">
              <wp14:pctWidth>0</wp14:pctWidth>
            </wp14:sizeRelH>
            <wp14:sizeRelV relativeFrom="margin">
              <wp14:pctHeight>0</wp14:pctHeight>
            </wp14:sizeRelV>
          </wp:anchor>
        </w:drawing>
      </w:r>
      <w:r>
        <w:t>Ondanks het feit dat het model in het beste geval slechts een accuraatheid van 80% bereikte, kent het verschillende mogelijke toepassingen.</w:t>
      </w:r>
    </w:p>
    <w:p w14:paraId="6C5DD78A" w14:textId="77777777" w:rsidR="00CB703D" w:rsidRDefault="00CB703D" w:rsidP="00CB703D">
      <w:pPr>
        <w:spacing w:line="320" w:lineRule="exact"/>
      </w:pPr>
    </w:p>
    <w:p w14:paraId="6722C151" w14:textId="77777777" w:rsidR="00CB703D" w:rsidRDefault="00CB703D" w:rsidP="00CB703D">
      <w:pPr>
        <w:spacing w:line="320" w:lineRule="exact"/>
      </w:pPr>
      <w:r>
        <w:t>Een eerste mogelijke toepassing is het opstellen van een frequentietabel van de gedetecteerde renners per team, zoals weergegeven in figuur 46. Een frequentietabel toont niet alleen interessante informatie, maar kan ook gebruikt worden voor commerciële doeleinden.</w:t>
      </w:r>
    </w:p>
    <w:p w14:paraId="3B5F27C1" w14:textId="77777777" w:rsidR="00CB703D" w:rsidRDefault="00CB703D" w:rsidP="00CB703D">
      <w:pPr>
        <w:spacing w:line="320" w:lineRule="exact"/>
      </w:pPr>
    </w:p>
    <w:p w14:paraId="4C84DD19" w14:textId="77777777" w:rsidR="00CB703D" w:rsidRDefault="00CB703D" w:rsidP="00CB703D">
      <w:pPr>
        <w:spacing w:line="320" w:lineRule="exact"/>
      </w:pPr>
      <w:r>
        <w:t>Het is bijvoorbeeld mogelijk om de inkomsten van televisierechten van een bepaalde uitzending van een wielerwedstrijd volgens de verhoudingen weergegeven in deze frequentietabel te verdelen. Op deze manier krijgt een team meer geld indien het meer in beeld is geweest, wat uiteraard eerlijker is dan het geld gelijk verdelen over alle teams die deelnamen aan die wedstrijd.</w:t>
      </w:r>
    </w:p>
    <w:p w14:paraId="2022D496" w14:textId="77777777" w:rsidR="00CB703D" w:rsidRDefault="00CB703D" w:rsidP="00CB703D">
      <w:pPr>
        <w:spacing w:line="320" w:lineRule="exact"/>
      </w:pPr>
    </w:p>
    <w:p w14:paraId="7342436C" w14:textId="77777777" w:rsidR="00CB703D" w:rsidRDefault="00CB703D" w:rsidP="00CB703D">
      <w:pPr>
        <w:spacing w:line="320" w:lineRule="exact"/>
      </w:pPr>
      <w:r>
        <w:t>Een andere mogelijke toepassing, specifiek in het kader van de teamsponsors,  is het gebruiken van deze data om doelstellingen te stellen. Een teamsponsor zoals Lotto hecht meer waarde aan wielerwedstrijden op eigen bodem, goede voorbeelden zijn de Ronde van Vlaanderen, E3 Harelbeke of Gent Wevelgem.</w:t>
      </w:r>
    </w:p>
    <w:p w14:paraId="50218AA2" w14:textId="77777777" w:rsidR="00CB703D" w:rsidRDefault="00CB703D" w:rsidP="00CB703D">
      <w:pPr>
        <w:spacing w:line="320" w:lineRule="exact"/>
      </w:pPr>
      <w:r>
        <w:t>In deze wielerwedstrijden verwacht de teamsponsor toch een bepaald deel van de uitzending in beeld te zijn, bij voorkeur in het latere deel van de uitzending aangezien dan meer mensen de wielerwedstrijd bekijken. Een teamsponsor zoals Lotto zou bijvoorbeeld de voorwaarde kunnen stellen dat het team minstens in de top 3 van de meest gedetecteerde teams moet voorkomen.  Op basis van data, zoals getoond in figuur 46, kan deze voorwaarde achteraf gecontroleerd worden, waarna eventueel een financiële beloning of straf volgt.</w:t>
      </w:r>
    </w:p>
    <w:p w14:paraId="31D04131" w14:textId="77777777" w:rsidR="00CB703D" w:rsidRDefault="00CB703D" w:rsidP="00CB703D">
      <w:pPr>
        <w:spacing w:line="320" w:lineRule="exact"/>
      </w:pPr>
    </w:p>
    <w:p w14:paraId="1D61D490" w14:textId="77777777" w:rsidR="00CB703D" w:rsidRDefault="00CB703D" w:rsidP="00CB703D">
      <w:pPr>
        <w:spacing w:line="320" w:lineRule="exact"/>
      </w:pPr>
    </w:p>
    <w:p w14:paraId="4D245108" w14:textId="77777777" w:rsidR="00CB703D" w:rsidRPr="00C00A17" w:rsidRDefault="00CB703D" w:rsidP="00CB703D">
      <w:pPr>
        <w:spacing w:line="320" w:lineRule="exact"/>
      </w:pPr>
    </w:p>
    <w:p w14:paraId="05458D01" w14:textId="77777777" w:rsidR="00CB703D" w:rsidRPr="00C00A17" w:rsidRDefault="00CB703D" w:rsidP="00CB703D"/>
    <w:p w14:paraId="583F24D2" w14:textId="77777777" w:rsidR="00CB703D" w:rsidRPr="00C00A17" w:rsidRDefault="00CB703D" w:rsidP="00CB703D"/>
    <w:p w14:paraId="097474BE" w14:textId="77777777" w:rsidR="00CB703D" w:rsidRPr="00C00A17" w:rsidRDefault="00CB703D" w:rsidP="00CB703D"/>
    <w:p w14:paraId="53AF5871" w14:textId="77777777" w:rsidR="00CB703D" w:rsidRPr="00C00A17" w:rsidRDefault="00CB703D" w:rsidP="00CB703D"/>
    <w:p w14:paraId="08E0C278" w14:textId="77777777" w:rsidR="00CB703D" w:rsidRPr="00C00A17" w:rsidRDefault="00CB703D" w:rsidP="00CB703D"/>
    <w:p w14:paraId="319119C9" w14:textId="77777777" w:rsidR="00CB703D" w:rsidRPr="00C00A17" w:rsidRDefault="00CB703D" w:rsidP="00CB703D"/>
    <w:p w14:paraId="26970398" w14:textId="77777777" w:rsidR="00CB703D" w:rsidRPr="00C00A17" w:rsidRDefault="00CB703D" w:rsidP="00CB703D"/>
    <w:p w14:paraId="0A71B451" w14:textId="77777777" w:rsidR="00CB703D" w:rsidRPr="00C00A17" w:rsidRDefault="00CB703D" w:rsidP="00CB703D"/>
    <w:p w14:paraId="471F2F96" w14:textId="77777777" w:rsidR="00CB703D" w:rsidRPr="00C00A17" w:rsidRDefault="00CB703D" w:rsidP="00CB703D"/>
    <w:p w14:paraId="1271751F" w14:textId="77777777" w:rsidR="00CB703D" w:rsidRPr="00C00A17" w:rsidRDefault="00CB703D" w:rsidP="00CB703D"/>
    <w:p w14:paraId="25A6E1C2" w14:textId="77777777" w:rsidR="00CB703D" w:rsidRPr="00C00A17" w:rsidRDefault="00CB703D" w:rsidP="00CB703D"/>
    <w:p w14:paraId="0E2F8B7F" w14:textId="77777777" w:rsidR="00CB703D" w:rsidRPr="00C00A17" w:rsidRDefault="00CB703D" w:rsidP="00CB703D"/>
    <w:p w14:paraId="51074D92" w14:textId="77777777" w:rsidR="00CB703D" w:rsidRPr="00C00A17" w:rsidRDefault="00CB703D" w:rsidP="00CB703D"/>
    <w:p w14:paraId="2037A9FD" w14:textId="77777777" w:rsidR="00CB703D" w:rsidRPr="00C00A17" w:rsidRDefault="00CB703D" w:rsidP="00CB703D"/>
    <w:p w14:paraId="1281217C" w14:textId="77777777" w:rsidR="00CB703D" w:rsidRPr="00C00A17" w:rsidRDefault="00CB703D" w:rsidP="00CB703D"/>
    <w:p w14:paraId="7EEE4BF7" w14:textId="77777777" w:rsidR="00CB703D" w:rsidRPr="00C00A17" w:rsidRDefault="00CB703D" w:rsidP="00CB703D"/>
    <w:p w14:paraId="16E52C3B" w14:textId="77777777" w:rsidR="00CB703D" w:rsidRPr="00C00A17" w:rsidRDefault="00CB703D" w:rsidP="00CB703D"/>
    <w:p w14:paraId="70DEA3AE" w14:textId="77777777" w:rsidR="00CB703D" w:rsidRPr="00C00A17" w:rsidRDefault="00CB703D" w:rsidP="00CB703D"/>
    <w:p w14:paraId="283A38A8" w14:textId="77777777" w:rsidR="00CB703D" w:rsidRDefault="00CB703D" w:rsidP="00CB703D"/>
    <w:p w14:paraId="5C9C54FA" w14:textId="77777777" w:rsidR="00CB703D" w:rsidRDefault="00CB703D" w:rsidP="00CB703D"/>
    <w:p w14:paraId="7474F3C0" w14:textId="77777777" w:rsidR="00CB703D" w:rsidRDefault="00CB703D" w:rsidP="00CB703D"/>
    <w:p w14:paraId="45B81365" w14:textId="77777777" w:rsidR="00CB703D" w:rsidRDefault="00CB703D" w:rsidP="00CB703D"/>
    <w:p w14:paraId="41CCF344" w14:textId="77777777" w:rsidR="00CB703D" w:rsidRDefault="00CB703D" w:rsidP="00CB703D"/>
    <w:bookmarkStart w:id="168" w:name="_Toc18092274" w:displacedByCustomXml="next"/>
    <w:sdt>
      <w:sdtPr>
        <w:rPr>
          <w:rFonts w:ascii="Arial" w:eastAsiaTheme="minorHAnsi" w:hAnsi="Arial" w:cs="Arial"/>
          <w:color w:val="000000" w:themeColor="text1"/>
          <w:sz w:val="20"/>
          <w:szCs w:val="20"/>
          <w:lang w:val="nl-NL"/>
        </w:rPr>
        <w:id w:val="-2101634834"/>
        <w:docPartObj>
          <w:docPartGallery w:val="Bibliographies"/>
          <w:docPartUnique/>
        </w:docPartObj>
      </w:sdtPr>
      <w:sdtEndPr>
        <w:rPr>
          <w:lang w:val="nl-BE"/>
        </w:rPr>
      </w:sdtEndPr>
      <w:sdtContent>
        <w:p w14:paraId="6E9D4EEB" w14:textId="77777777" w:rsidR="00CB703D" w:rsidRDefault="00CB703D" w:rsidP="00CB703D">
          <w:pPr>
            <w:pStyle w:val="Kop1"/>
          </w:pPr>
          <w:r>
            <w:rPr>
              <w:lang w:val="nl-NL"/>
            </w:rPr>
            <w:t>Referenties</w:t>
          </w:r>
          <w:bookmarkEnd w:id="168"/>
        </w:p>
        <w:sdt>
          <w:sdtPr>
            <w:id w:val="111145805"/>
            <w:bibliography/>
          </w:sdtPr>
          <w:sdtContent>
            <w:p w14:paraId="23E977B2" w14:textId="77777777" w:rsidR="00CB703D" w:rsidRDefault="00CB703D" w:rsidP="00CB703D">
              <w:pPr>
                <w:rPr>
                  <w:rFonts w:asciiTheme="minorHAnsi" w:hAnsiTheme="minorHAnsi" w:cstheme="minorBidi"/>
                  <w:noProof/>
                  <w:color w:val="auto"/>
                  <w:sz w:val="22"/>
                  <w:szCs w:val="22"/>
                </w:rPr>
              </w:pPr>
              <w:r>
                <w:fldChar w:fldCharType="begin"/>
              </w:r>
              <w:r w:rsidRPr="009F3CA0">
                <w:rPr>
                  <w:lang w:val="en-GB"/>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8"/>
                <w:gridCol w:w="9204"/>
              </w:tblGrid>
              <w:tr w:rsidR="00CB703D" w:rsidRPr="00CB703D" w14:paraId="3FBBC628" w14:textId="77777777" w:rsidTr="00191B82">
                <w:trPr>
                  <w:tblCellSpacing w:w="15" w:type="dxa"/>
                </w:trPr>
                <w:tc>
                  <w:tcPr>
                    <w:tcW w:w="50" w:type="pct"/>
                    <w:hideMark/>
                  </w:tcPr>
                  <w:p w14:paraId="4EA1B7E9" w14:textId="77777777" w:rsidR="00CB703D" w:rsidRDefault="00CB703D" w:rsidP="00191B82">
                    <w:pPr>
                      <w:pStyle w:val="Bibliografie"/>
                      <w:rPr>
                        <w:noProof/>
                        <w:sz w:val="24"/>
                        <w:szCs w:val="24"/>
                        <w:lang w:val="nl-NL"/>
                      </w:rPr>
                    </w:pPr>
                    <w:r>
                      <w:rPr>
                        <w:noProof/>
                        <w:lang w:val="nl-NL"/>
                      </w:rPr>
                      <w:t xml:space="preserve">[1] </w:t>
                    </w:r>
                  </w:p>
                </w:tc>
                <w:tc>
                  <w:tcPr>
                    <w:tcW w:w="0" w:type="auto"/>
                    <w:hideMark/>
                  </w:tcPr>
                  <w:p w14:paraId="2D195417" w14:textId="77777777" w:rsidR="00CB703D" w:rsidRPr="0039540F" w:rsidRDefault="00CB703D" w:rsidP="00191B82">
                    <w:pPr>
                      <w:pStyle w:val="Bibliografie"/>
                      <w:rPr>
                        <w:noProof/>
                        <w:lang w:val="en-GB"/>
                      </w:rPr>
                    </w:pPr>
                    <w:r w:rsidRPr="0039540F">
                      <w:rPr>
                        <w:noProof/>
                        <w:lang w:val="en-GB"/>
                      </w:rPr>
                      <w:t>S. Jabeen, S. D. Patil, S. V. Bhosale, M. C. Bharati en P. S. Patil, „A Study On Basics Of Neural Network,” Pune, 2017.</w:t>
                    </w:r>
                  </w:p>
                </w:tc>
              </w:tr>
              <w:tr w:rsidR="00CB703D" w:rsidRPr="00CB703D" w14:paraId="06C36169" w14:textId="77777777" w:rsidTr="00191B82">
                <w:trPr>
                  <w:tblCellSpacing w:w="15" w:type="dxa"/>
                </w:trPr>
                <w:tc>
                  <w:tcPr>
                    <w:tcW w:w="50" w:type="pct"/>
                    <w:hideMark/>
                  </w:tcPr>
                  <w:p w14:paraId="21ADB12B" w14:textId="77777777" w:rsidR="00CB703D" w:rsidRDefault="00CB703D" w:rsidP="00191B82">
                    <w:pPr>
                      <w:pStyle w:val="Bibliografie"/>
                      <w:rPr>
                        <w:noProof/>
                        <w:lang w:val="nl-NL"/>
                      </w:rPr>
                    </w:pPr>
                    <w:r>
                      <w:rPr>
                        <w:noProof/>
                        <w:lang w:val="nl-NL"/>
                      </w:rPr>
                      <w:t xml:space="preserve">[2] </w:t>
                    </w:r>
                  </w:p>
                </w:tc>
                <w:tc>
                  <w:tcPr>
                    <w:tcW w:w="0" w:type="auto"/>
                    <w:hideMark/>
                  </w:tcPr>
                  <w:p w14:paraId="1F7280C9" w14:textId="77777777" w:rsidR="00CB703D" w:rsidRPr="0039540F" w:rsidRDefault="00CB703D" w:rsidP="00191B82">
                    <w:pPr>
                      <w:pStyle w:val="Bibliografie"/>
                      <w:rPr>
                        <w:noProof/>
                        <w:lang w:val="en-GB"/>
                      </w:rPr>
                    </w:pPr>
                    <w:r w:rsidRPr="0039540F">
                      <w:rPr>
                        <w:noProof/>
                        <w:lang w:val="en-GB"/>
                      </w:rPr>
                      <w:t>K. T. O'Shea, „An Introduction To Convolutional Neural Networks,” Aberystwyth University, 2015.</w:t>
                    </w:r>
                  </w:p>
                </w:tc>
              </w:tr>
              <w:tr w:rsidR="00CB703D" w:rsidRPr="00CB703D" w14:paraId="1370686F" w14:textId="77777777" w:rsidTr="00191B82">
                <w:trPr>
                  <w:tblCellSpacing w:w="15" w:type="dxa"/>
                </w:trPr>
                <w:tc>
                  <w:tcPr>
                    <w:tcW w:w="50" w:type="pct"/>
                    <w:hideMark/>
                  </w:tcPr>
                  <w:p w14:paraId="107CAA13" w14:textId="77777777" w:rsidR="00CB703D" w:rsidRDefault="00CB703D" w:rsidP="00191B82">
                    <w:pPr>
                      <w:pStyle w:val="Bibliografie"/>
                      <w:rPr>
                        <w:noProof/>
                        <w:lang w:val="nl-NL"/>
                      </w:rPr>
                    </w:pPr>
                    <w:r>
                      <w:rPr>
                        <w:noProof/>
                        <w:lang w:val="nl-NL"/>
                      </w:rPr>
                      <w:t xml:space="preserve">[3] </w:t>
                    </w:r>
                  </w:p>
                </w:tc>
                <w:tc>
                  <w:tcPr>
                    <w:tcW w:w="0" w:type="auto"/>
                    <w:hideMark/>
                  </w:tcPr>
                  <w:p w14:paraId="199565D5" w14:textId="77777777" w:rsidR="00CB703D" w:rsidRPr="0039540F" w:rsidRDefault="00CB703D" w:rsidP="00191B82">
                    <w:pPr>
                      <w:pStyle w:val="Bibliografie"/>
                      <w:rPr>
                        <w:noProof/>
                        <w:lang w:val="en-GB"/>
                      </w:rPr>
                    </w:pPr>
                    <w:r w:rsidRPr="0039540F">
                      <w:rPr>
                        <w:noProof/>
                        <w:lang w:val="en-GB"/>
                      </w:rPr>
                      <w:t>F. S. Panchal en M. Panchal, „Review on Methods of Selecting Number of Hidden Nodes in Artificial Neural Network,” 2014.</w:t>
                    </w:r>
                  </w:p>
                </w:tc>
              </w:tr>
              <w:tr w:rsidR="00CB703D" w:rsidRPr="00CB703D" w14:paraId="4509A563" w14:textId="77777777" w:rsidTr="00191B82">
                <w:trPr>
                  <w:tblCellSpacing w:w="15" w:type="dxa"/>
                </w:trPr>
                <w:tc>
                  <w:tcPr>
                    <w:tcW w:w="50" w:type="pct"/>
                    <w:hideMark/>
                  </w:tcPr>
                  <w:p w14:paraId="5A632BCF" w14:textId="77777777" w:rsidR="00CB703D" w:rsidRDefault="00CB703D" w:rsidP="00191B82">
                    <w:pPr>
                      <w:pStyle w:val="Bibliografie"/>
                      <w:rPr>
                        <w:noProof/>
                        <w:lang w:val="nl-NL"/>
                      </w:rPr>
                    </w:pPr>
                    <w:r>
                      <w:rPr>
                        <w:noProof/>
                        <w:lang w:val="nl-NL"/>
                      </w:rPr>
                      <w:t xml:space="preserve">[4] </w:t>
                    </w:r>
                  </w:p>
                </w:tc>
                <w:tc>
                  <w:tcPr>
                    <w:tcW w:w="0" w:type="auto"/>
                    <w:hideMark/>
                  </w:tcPr>
                  <w:p w14:paraId="29949AF6" w14:textId="77777777" w:rsidR="00CB703D" w:rsidRPr="0039540F" w:rsidRDefault="00CB703D" w:rsidP="00191B82">
                    <w:pPr>
                      <w:pStyle w:val="Bibliografie"/>
                      <w:rPr>
                        <w:noProof/>
                        <w:lang w:val="en-GB"/>
                      </w:rPr>
                    </w:pPr>
                    <w:r w:rsidRPr="0039540F">
                      <w:rPr>
                        <w:noProof/>
                        <w:lang w:val="en-GB"/>
                      </w:rPr>
                      <w:t>N. Srivastava, G. Hinton, A. Krizhevsky, I. Sutskever en R. Salakhutdinov, „Dropout: A Simple Way to Prevent Neural Networks from Overfitting,” University of Toronto, 2014.</w:t>
                    </w:r>
                  </w:p>
                </w:tc>
              </w:tr>
              <w:tr w:rsidR="00CB703D" w:rsidRPr="00CB703D" w14:paraId="0609F74C" w14:textId="77777777" w:rsidTr="00191B82">
                <w:trPr>
                  <w:tblCellSpacing w:w="15" w:type="dxa"/>
                </w:trPr>
                <w:tc>
                  <w:tcPr>
                    <w:tcW w:w="50" w:type="pct"/>
                    <w:hideMark/>
                  </w:tcPr>
                  <w:p w14:paraId="1E1A8E86" w14:textId="77777777" w:rsidR="00CB703D" w:rsidRDefault="00CB703D" w:rsidP="00191B82">
                    <w:pPr>
                      <w:pStyle w:val="Bibliografie"/>
                      <w:rPr>
                        <w:noProof/>
                        <w:lang w:val="nl-NL"/>
                      </w:rPr>
                    </w:pPr>
                    <w:r>
                      <w:rPr>
                        <w:noProof/>
                        <w:lang w:val="nl-NL"/>
                      </w:rPr>
                      <w:t xml:space="preserve">[5] </w:t>
                    </w:r>
                  </w:p>
                </w:tc>
                <w:tc>
                  <w:tcPr>
                    <w:tcW w:w="0" w:type="auto"/>
                    <w:hideMark/>
                  </w:tcPr>
                  <w:p w14:paraId="7BDA700F" w14:textId="77777777" w:rsidR="00CB703D" w:rsidRPr="0039540F" w:rsidRDefault="00CB703D" w:rsidP="00191B82">
                    <w:pPr>
                      <w:pStyle w:val="Bibliografie"/>
                      <w:rPr>
                        <w:noProof/>
                        <w:lang w:val="en-GB"/>
                      </w:rPr>
                    </w:pPr>
                    <w:r w:rsidRPr="0039540F">
                      <w:rPr>
                        <w:noProof/>
                        <w:lang w:val="en-GB"/>
                      </w:rPr>
                      <w:t>C. Enyinna Nwankpa, W. Ijomah, A. Gachagan en S. Marshall, „Activation Functions: Comparison of Trends in Practice and Research for Deep Learning,” 2018.</w:t>
                    </w:r>
                  </w:p>
                </w:tc>
              </w:tr>
              <w:tr w:rsidR="00CB703D" w:rsidRPr="00CB703D" w14:paraId="50ECC06F" w14:textId="77777777" w:rsidTr="00191B82">
                <w:trPr>
                  <w:tblCellSpacing w:w="15" w:type="dxa"/>
                </w:trPr>
                <w:tc>
                  <w:tcPr>
                    <w:tcW w:w="50" w:type="pct"/>
                    <w:hideMark/>
                  </w:tcPr>
                  <w:p w14:paraId="4760DE39" w14:textId="77777777" w:rsidR="00CB703D" w:rsidRDefault="00CB703D" w:rsidP="00191B82">
                    <w:pPr>
                      <w:pStyle w:val="Bibliografie"/>
                      <w:rPr>
                        <w:noProof/>
                        <w:lang w:val="nl-NL"/>
                      </w:rPr>
                    </w:pPr>
                    <w:r>
                      <w:rPr>
                        <w:noProof/>
                        <w:lang w:val="nl-NL"/>
                      </w:rPr>
                      <w:t xml:space="preserve">[6] </w:t>
                    </w:r>
                  </w:p>
                </w:tc>
                <w:tc>
                  <w:tcPr>
                    <w:tcW w:w="0" w:type="auto"/>
                    <w:hideMark/>
                  </w:tcPr>
                  <w:p w14:paraId="6A3A12B6" w14:textId="77777777" w:rsidR="00CB703D" w:rsidRPr="0039540F" w:rsidRDefault="00CB703D" w:rsidP="00191B82">
                    <w:pPr>
                      <w:pStyle w:val="Bibliografie"/>
                      <w:rPr>
                        <w:noProof/>
                        <w:lang w:val="en-GB"/>
                      </w:rPr>
                    </w:pPr>
                    <w:r w:rsidRPr="0039540F">
                      <w:rPr>
                        <w:noProof/>
                        <w:lang w:val="en-GB"/>
                      </w:rPr>
                      <w:t>K. Yu, W. Xu en Y. Gong, „Deep Learning with Kernel Regularization for Visual Recognition,” NEC Laboratories America, Cupertino, CA 95014, USA.</w:t>
                    </w:r>
                  </w:p>
                </w:tc>
              </w:tr>
            </w:tbl>
            <w:p w14:paraId="259F46E1" w14:textId="77777777" w:rsidR="00CB703D" w:rsidRPr="0039540F" w:rsidRDefault="00CB703D" w:rsidP="00CB703D">
              <w:pPr>
                <w:rPr>
                  <w:rFonts w:eastAsia="Times New Roman"/>
                  <w:noProof/>
                  <w:lang w:val="en-GB"/>
                </w:rPr>
              </w:pPr>
            </w:p>
            <w:p w14:paraId="6A6EF66F" w14:textId="77777777" w:rsidR="00CB703D" w:rsidRDefault="00CB703D" w:rsidP="00CB703D">
              <w:r>
                <w:rPr>
                  <w:b/>
                  <w:bCs/>
                </w:rPr>
                <w:fldChar w:fldCharType="end"/>
              </w:r>
            </w:p>
          </w:sdtContent>
        </w:sdt>
      </w:sdtContent>
    </w:sdt>
    <w:p w14:paraId="3DF0F237" w14:textId="77777777" w:rsidR="00CB703D" w:rsidRDefault="00CB703D" w:rsidP="00CB703D"/>
    <w:p w14:paraId="5F89056A" w14:textId="77777777" w:rsidR="00CB703D" w:rsidRPr="00B30D90" w:rsidRDefault="00CB703D" w:rsidP="00CB703D">
      <w:pPr>
        <w:rPr>
          <w:lang w:val="en-GB"/>
        </w:rPr>
      </w:pPr>
    </w:p>
    <w:p w14:paraId="26A1A0C1" w14:textId="77777777" w:rsidR="00CB703D" w:rsidRPr="00B30D90" w:rsidRDefault="00CB703D" w:rsidP="00CB703D">
      <w:pPr>
        <w:rPr>
          <w:lang w:val="en-GB"/>
        </w:rPr>
      </w:pPr>
    </w:p>
    <w:p w14:paraId="21A0DF83" w14:textId="77777777" w:rsidR="00CB703D" w:rsidRPr="00B30D90" w:rsidRDefault="00CB703D" w:rsidP="00CB703D">
      <w:pPr>
        <w:rPr>
          <w:lang w:val="en-GB"/>
        </w:rPr>
      </w:pPr>
    </w:p>
    <w:p w14:paraId="33AB5E70" w14:textId="77777777" w:rsidR="00CB703D" w:rsidRPr="00B30D90" w:rsidRDefault="00CB703D" w:rsidP="00CB703D">
      <w:pPr>
        <w:rPr>
          <w:lang w:val="en-GB"/>
        </w:rPr>
      </w:pPr>
    </w:p>
    <w:p w14:paraId="5052AADB" w14:textId="77777777" w:rsidR="00CB703D" w:rsidRPr="00B30D90" w:rsidRDefault="00CB703D" w:rsidP="00CB703D">
      <w:pPr>
        <w:rPr>
          <w:lang w:val="en-GB"/>
        </w:rPr>
      </w:pPr>
    </w:p>
    <w:p w14:paraId="0E7167EE" w14:textId="77777777" w:rsidR="00CB703D" w:rsidRPr="00B30D90" w:rsidRDefault="00CB703D" w:rsidP="00CB703D">
      <w:pPr>
        <w:rPr>
          <w:lang w:val="en-GB"/>
        </w:rPr>
      </w:pPr>
    </w:p>
    <w:p w14:paraId="2FACDD2B" w14:textId="77777777" w:rsidR="00CB703D" w:rsidRPr="00B30D90" w:rsidRDefault="00CB703D" w:rsidP="00CB703D">
      <w:pPr>
        <w:rPr>
          <w:lang w:val="en-GB"/>
        </w:rPr>
      </w:pPr>
    </w:p>
    <w:p w14:paraId="15AD8DF2" w14:textId="77777777" w:rsidR="00CB703D" w:rsidRPr="00B30D90" w:rsidRDefault="00CB703D" w:rsidP="00CB703D">
      <w:pPr>
        <w:rPr>
          <w:lang w:val="en-GB"/>
        </w:rPr>
      </w:pPr>
    </w:p>
    <w:p w14:paraId="3E2B2FCA" w14:textId="77777777" w:rsidR="00CB703D" w:rsidRPr="00B30D90" w:rsidRDefault="00CB703D" w:rsidP="00CB703D">
      <w:pPr>
        <w:rPr>
          <w:lang w:val="en-GB"/>
        </w:rPr>
      </w:pPr>
    </w:p>
    <w:p w14:paraId="19D53F0A" w14:textId="77777777" w:rsidR="00CB703D" w:rsidRPr="00B30D90" w:rsidRDefault="00CB703D" w:rsidP="00CB703D">
      <w:pPr>
        <w:rPr>
          <w:lang w:val="en-GB"/>
        </w:rPr>
      </w:pPr>
    </w:p>
    <w:p w14:paraId="24E01044" w14:textId="77777777" w:rsidR="00CB703D" w:rsidRPr="00B30D90" w:rsidRDefault="00CB703D" w:rsidP="00CB703D">
      <w:pPr>
        <w:rPr>
          <w:lang w:val="en-GB"/>
        </w:rPr>
      </w:pPr>
    </w:p>
    <w:p w14:paraId="42DCCBEE" w14:textId="77777777" w:rsidR="00CB703D" w:rsidRPr="00B30D90" w:rsidRDefault="00CB703D" w:rsidP="00CB703D">
      <w:pPr>
        <w:rPr>
          <w:lang w:val="en-GB"/>
        </w:rPr>
      </w:pPr>
    </w:p>
    <w:p w14:paraId="2B885163" w14:textId="77777777" w:rsidR="00CB703D" w:rsidRPr="00B30D90" w:rsidRDefault="00CB703D" w:rsidP="00CB703D">
      <w:pPr>
        <w:rPr>
          <w:lang w:val="en-GB"/>
        </w:rPr>
      </w:pPr>
    </w:p>
    <w:p w14:paraId="27A71A55" w14:textId="77777777" w:rsidR="00CB703D" w:rsidRPr="00B30D90" w:rsidRDefault="00CB703D" w:rsidP="00CB703D">
      <w:pPr>
        <w:rPr>
          <w:lang w:val="en-GB"/>
        </w:rPr>
      </w:pPr>
    </w:p>
    <w:p w14:paraId="50AA00C6" w14:textId="77777777" w:rsidR="00CB703D" w:rsidRPr="00B30D90" w:rsidRDefault="00CB703D" w:rsidP="00CB703D">
      <w:pPr>
        <w:rPr>
          <w:lang w:val="en-GB"/>
        </w:rPr>
      </w:pPr>
    </w:p>
    <w:p w14:paraId="24EC9A3A" w14:textId="77777777" w:rsidR="00CB703D" w:rsidRPr="00B30D90" w:rsidRDefault="00CB703D" w:rsidP="00CB703D">
      <w:pPr>
        <w:rPr>
          <w:lang w:val="en-GB"/>
        </w:rPr>
      </w:pPr>
    </w:p>
    <w:p w14:paraId="23E564EF" w14:textId="77777777" w:rsidR="00CB703D" w:rsidRPr="00B30D90" w:rsidRDefault="00CB703D" w:rsidP="00CB703D">
      <w:pPr>
        <w:rPr>
          <w:lang w:val="en-GB"/>
        </w:rPr>
      </w:pPr>
    </w:p>
    <w:p w14:paraId="325DF1B4" w14:textId="77777777" w:rsidR="00CB703D" w:rsidRPr="00B30D90" w:rsidRDefault="00CB703D" w:rsidP="00CB703D">
      <w:pPr>
        <w:rPr>
          <w:lang w:val="en-GB"/>
        </w:rPr>
      </w:pPr>
    </w:p>
    <w:p w14:paraId="590E47CD" w14:textId="77777777" w:rsidR="00CB703D" w:rsidRPr="00B30D90" w:rsidRDefault="00CB703D" w:rsidP="00CB703D">
      <w:pPr>
        <w:rPr>
          <w:lang w:val="en-GB"/>
        </w:rPr>
      </w:pPr>
    </w:p>
    <w:p w14:paraId="13E57345" w14:textId="77777777" w:rsidR="00CB703D" w:rsidRDefault="00CB703D" w:rsidP="00CB703D">
      <w:pPr>
        <w:rPr>
          <w:lang w:val="en-GB"/>
        </w:rPr>
      </w:pPr>
    </w:p>
    <w:p w14:paraId="6483D1D7" w14:textId="77777777" w:rsidR="00CB703D" w:rsidRDefault="00CB703D" w:rsidP="00CB703D">
      <w:pPr>
        <w:rPr>
          <w:lang w:val="en-GB"/>
        </w:rPr>
      </w:pPr>
    </w:p>
    <w:p w14:paraId="301612A7" w14:textId="77777777" w:rsidR="00CB703D" w:rsidRDefault="00CB703D" w:rsidP="00CB703D">
      <w:pPr>
        <w:rPr>
          <w:lang w:val="en-GB"/>
        </w:rPr>
      </w:pPr>
    </w:p>
    <w:p w14:paraId="59D65992" w14:textId="77777777" w:rsidR="00CB703D" w:rsidRDefault="00CB703D" w:rsidP="00CB703D">
      <w:pPr>
        <w:rPr>
          <w:lang w:val="en-GB"/>
        </w:rPr>
      </w:pPr>
    </w:p>
    <w:p w14:paraId="0F372C21" w14:textId="77777777" w:rsidR="00CB703D" w:rsidRDefault="00CB703D" w:rsidP="00CB703D">
      <w:pPr>
        <w:rPr>
          <w:lang w:val="en-GB"/>
        </w:rPr>
      </w:pPr>
    </w:p>
    <w:p w14:paraId="52A4ABA7" w14:textId="77777777" w:rsidR="00CB703D" w:rsidRDefault="00CB703D" w:rsidP="00CB703D">
      <w:pPr>
        <w:rPr>
          <w:lang w:val="en-GB"/>
        </w:rPr>
      </w:pPr>
    </w:p>
    <w:p w14:paraId="125A1251" w14:textId="77777777" w:rsidR="00CB703D" w:rsidRDefault="00CB703D" w:rsidP="00CB703D">
      <w:pPr>
        <w:rPr>
          <w:lang w:val="en-GB"/>
        </w:rPr>
      </w:pPr>
    </w:p>
    <w:p w14:paraId="247D6F71" w14:textId="77777777" w:rsidR="00CB703D" w:rsidRDefault="00CB703D" w:rsidP="00CB703D">
      <w:pPr>
        <w:rPr>
          <w:lang w:val="en-GB"/>
        </w:rPr>
      </w:pPr>
    </w:p>
    <w:p w14:paraId="7B28F67F" w14:textId="77777777" w:rsidR="00CB703D" w:rsidRDefault="00CB703D" w:rsidP="00CB703D">
      <w:pPr>
        <w:rPr>
          <w:lang w:val="en-GB"/>
        </w:rPr>
      </w:pPr>
    </w:p>
    <w:p w14:paraId="6D856C08" w14:textId="77777777" w:rsidR="00CB703D" w:rsidRDefault="00CB703D" w:rsidP="00CB703D">
      <w:pPr>
        <w:rPr>
          <w:lang w:val="en-GB"/>
        </w:rPr>
      </w:pPr>
    </w:p>
    <w:p w14:paraId="328E5F86" w14:textId="77777777" w:rsidR="00CB703D" w:rsidRDefault="00CB703D" w:rsidP="00CB703D">
      <w:pPr>
        <w:rPr>
          <w:lang w:val="en-GB"/>
        </w:rPr>
      </w:pPr>
    </w:p>
    <w:p w14:paraId="1AF371D2" w14:textId="77777777" w:rsidR="00CB703D" w:rsidRDefault="00CB703D" w:rsidP="00CB703D">
      <w:pPr>
        <w:rPr>
          <w:lang w:val="en-GB"/>
        </w:rPr>
      </w:pPr>
    </w:p>
    <w:p w14:paraId="08624C7A" w14:textId="77777777" w:rsidR="00CB703D" w:rsidRDefault="00CB703D" w:rsidP="00CB703D">
      <w:pPr>
        <w:rPr>
          <w:lang w:val="en-GB"/>
        </w:rPr>
      </w:pPr>
    </w:p>
    <w:p w14:paraId="3E1C86DD" w14:textId="77777777" w:rsidR="00CB703D" w:rsidRPr="00B30D90" w:rsidRDefault="00CB703D" w:rsidP="00CB703D">
      <w:pPr>
        <w:pStyle w:val="Kop1"/>
        <w:rPr>
          <w:lang w:val="en-GB"/>
        </w:rPr>
      </w:pPr>
      <w:bookmarkStart w:id="169" w:name="_Toc18092275"/>
      <w:r w:rsidRPr="00B30D90">
        <w:rPr>
          <w:lang w:val="en-GB"/>
        </w:rPr>
        <w:lastRenderedPageBreak/>
        <w:t>Appendix</w:t>
      </w:r>
      <w:bookmarkEnd w:id="169"/>
    </w:p>
    <w:p w14:paraId="676E9C02" w14:textId="77777777" w:rsidR="00CB703D" w:rsidRPr="00B30D90" w:rsidRDefault="00CB703D" w:rsidP="00CB703D">
      <w:pPr>
        <w:rPr>
          <w:lang w:val="en-GB"/>
        </w:rPr>
      </w:pPr>
    </w:p>
    <w:p w14:paraId="1963DCC2" w14:textId="77777777" w:rsidR="00CB703D" w:rsidRPr="00B30D90" w:rsidRDefault="00CB703D" w:rsidP="00CB703D">
      <w:pPr>
        <w:rPr>
          <w:lang w:val="en-GB"/>
        </w:rPr>
      </w:pPr>
      <w:r w:rsidRPr="00B30D90">
        <w:rPr>
          <w:lang w:val="en-GB"/>
        </w:rPr>
        <w:t>Codevoorbeeld 1</w:t>
      </w:r>
    </w:p>
    <w:p w14:paraId="2718C4C3"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p>
    <w:p w14:paraId="7C412ED9"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 xml:space="preserve">#Width and height of every image </w:t>
      </w:r>
    </w:p>
    <w:p w14:paraId="6BAF3C02"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img_width=120</w:t>
      </w:r>
    </w:p>
    <w:p w14:paraId="3C9DF843"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img_height=180</w:t>
      </w:r>
    </w:p>
    <w:p w14:paraId="1349EC99"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16065D49"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 Checks the default Keras image data format convention and adapts to it</w:t>
      </w:r>
    </w:p>
    <w:p w14:paraId="0D3579BD"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if K.image_data_format() == 'channels_first':</w:t>
      </w:r>
    </w:p>
    <w:p w14:paraId="578BEE52"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 xml:space="preserve">    input_shape = (3, img_width, img_height)</w:t>
      </w:r>
    </w:p>
    <w:p w14:paraId="2E42B581"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else:</w:t>
      </w:r>
    </w:p>
    <w:p w14:paraId="5039D70D"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 xml:space="preserve">    input_shape = (img_width, img_height, 3)</w:t>
      </w:r>
    </w:p>
    <w:p w14:paraId="55FBE89C"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3C178F2D"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 Defining a sequential model</w:t>
      </w:r>
    </w:p>
    <w:p w14:paraId="6EDC7767"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 = Sequential()</w:t>
      </w:r>
    </w:p>
    <w:p w14:paraId="1ADDA441"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43F31294"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 xml:space="preserve">model.add(Conv2D(32, (2, 2), input_shape=input_shape))  </w:t>
      </w:r>
    </w:p>
    <w:p w14:paraId="5F1C7DBF"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 xml:space="preserve">model.add(Activation('relu')) </w:t>
      </w:r>
    </w:p>
    <w:p w14:paraId="6310FB40"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model.add(MaxPooling2D(pool_size=(2, 2)))</w:t>
      </w:r>
    </w:p>
    <w:p w14:paraId="1D83B18D"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603F25E5"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model.add(Conv2D(32, (2, 2)))</w:t>
      </w:r>
    </w:p>
    <w:p w14:paraId="719D9A74"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model.add(Activation('relu'))</w:t>
      </w:r>
    </w:p>
    <w:p w14:paraId="463B534B"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model.add(MaxPooling2D(pool_size=(2, 2)))</w:t>
      </w:r>
    </w:p>
    <w:p w14:paraId="6CF74786"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657FD35E"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model.add(Conv2D(64, (2, 2)))</w:t>
      </w:r>
    </w:p>
    <w:p w14:paraId="73DCA85E"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model.add(Activation('relu'))</w:t>
      </w:r>
    </w:p>
    <w:p w14:paraId="73341B93"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model.add(MaxPooling2D(pool_size=(2, 2)))</w:t>
      </w:r>
    </w:p>
    <w:p w14:paraId="3112D94E"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3B274566"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model.add(Flatten())</w:t>
      </w:r>
    </w:p>
    <w:p w14:paraId="6C9E3F81"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model.add(Dense(64))</w:t>
      </w:r>
    </w:p>
    <w:p w14:paraId="0DF735D2"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model.add(Activation('relu'))</w:t>
      </w:r>
    </w:p>
    <w:p w14:paraId="5FD879CD"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model.add(Dropout(0.5))</w:t>
      </w:r>
    </w:p>
    <w:p w14:paraId="0EC59660"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model.add(Dense(1))</w:t>
      </w:r>
    </w:p>
    <w:p w14:paraId="4D269FBD"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model.add(Activation('sigmoid'))</w:t>
      </w:r>
    </w:p>
    <w:p w14:paraId="5DCAFEB5"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4F9A58EB"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Pr>
          <w:lang w:val="en-GB"/>
        </w:rPr>
        <w:t>#Compiling the model</w:t>
      </w:r>
    </w:p>
    <w:p w14:paraId="6F52102D" w14:textId="77777777" w:rsidR="00CB703D" w:rsidRPr="00AD58E8" w:rsidRDefault="00CB703D" w:rsidP="00CB703D">
      <w:pPr>
        <w:pBdr>
          <w:top w:val="single" w:sz="4" w:space="1" w:color="auto"/>
          <w:left w:val="single" w:sz="4" w:space="4" w:color="auto"/>
          <w:bottom w:val="single" w:sz="4" w:space="1" w:color="auto"/>
          <w:right w:val="single" w:sz="4" w:space="4" w:color="auto"/>
        </w:pBdr>
        <w:rPr>
          <w:lang w:val="en-GB"/>
        </w:rPr>
      </w:pPr>
      <w:r w:rsidRPr="00AD58E8">
        <w:rPr>
          <w:lang w:val="en-GB"/>
        </w:rPr>
        <w:t>model.compile(loss='binary_crossentropy',</w:t>
      </w:r>
    </w:p>
    <w:p w14:paraId="3A438243" w14:textId="77777777" w:rsidR="00CB703D" w:rsidRPr="00D463AC" w:rsidRDefault="00CB703D" w:rsidP="00CB703D">
      <w:pPr>
        <w:pBdr>
          <w:top w:val="single" w:sz="4" w:space="1" w:color="auto"/>
          <w:left w:val="single" w:sz="4" w:space="4" w:color="auto"/>
          <w:bottom w:val="single" w:sz="4" w:space="1" w:color="auto"/>
          <w:right w:val="single" w:sz="4" w:space="4" w:color="auto"/>
        </w:pBdr>
      </w:pPr>
      <w:r w:rsidRPr="00AD58E8">
        <w:rPr>
          <w:lang w:val="en-GB"/>
        </w:rPr>
        <w:t xml:space="preserve">              </w:t>
      </w:r>
      <w:r w:rsidRPr="00D463AC">
        <w:t>optimizer='rmsprop',</w:t>
      </w:r>
    </w:p>
    <w:p w14:paraId="4AE91E2E" w14:textId="77777777" w:rsidR="00CB703D" w:rsidRPr="00D463AC" w:rsidRDefault="00CB703D" w:rsidP="00CB703D">
      <w:pPr>
        <w:pBdr>
          <w:top w:val="single" w:sz="4" w:space="1" w:color="auto"/>
          <w:left w:val="single" w:sz="4" w:space="4" w:color="auto"/>
          <w:bottom w:val="single" w:sz="4" w:space="1" w:color="auto"/>
          <w:right w:val="single" w:sz="4" w:space="4" w:color="auto"/>
        </w:pBdr>
      </w:pPr>
      <w:r w:rsidRPr="00D463AC">
        <w:t xml:space="preserve">              metrics=['accuracy'])</w:t>
      </w:r>
    </w:p>
    <w:p w14:paraId="6C379C61" w14:textId="77777777" w:rsidR="00CB703D" w:rsidRPr="001B1EAA" w:rsidRDefault="00CB703D" w:rsidP="00CB703D"/>
    <w:p w14:paraId="2C7734FE" w14:textId="77777777" w:rsidR="00CB703D" w:rsidRDefault="00CB703D" w:rsidP="00CB703D"/>
    <w:p w14:paraId="7438C292" w14:textId="77777777" w:rsidR="00CB703D" w:rsidRDefault="00CB703D" w:rsidP="00CB703D"/>
    <w:p w14:paraId="408D5420" w14:textId="77777777" w:rsidR="00CB703D" w:rsidRDefault="00CB703D" w:rsidP="00CB703D"/>
    <w:p w14:paraId="08E1177C" w14:textId="77777777" w:rsidR="00CB703D" w:rsidRDefault="00CB703D" w:rsidP="00CB703D"/>
    <w:p w14:paraId="3E4EAAF1" w14:textId="77777777" w:rsidR="00CB703D" w:rsidRDefault="00CB703D" w:rsidP="00CB703D"/>
    <w:p w14:paraId="6B00B08C" w14:textId="77777777" w:rsidR="00CB703D" w:rsidRDefault="00CB703D" w:rsidP="00CB703D"/>
    <w:p w14:paraId="1481D243" w14:textId="77777777" w:rsidR="00CB703D" w:rsidRDefault="00CB703D" w:rsidP="00CB703D"/>
    <w:p w14:paraId="536C214A" w14:textId="77777777" w:rsidR="00CB703D" w:rsidRDefault="00CB703D" w:rsidP="00CB703D"/>
    <w:p w14:paraId="764602A0" w14:textId="77777777" w:rsidR="00CB703D" w:rsidRDefault="00CB703D" w:rsidP="00CB703D"/>
    <w:p w14:paraId="76DF9FCB" w14:textId="77777777" w:rsidR="00CB703D" w:rsidRPr="00B30D90" w:rsidRDefault="00CB703D" w:rsidP="00CB703D">
      <w:r w:rsidRPr="00B30D90">
        <w:lastRenderedPageBreak/>
        <w:t xml:space="preserve">Codevoorbeeld 2 </w:t>
      </w:r>
    </w:p>
    <w:p w14:paraId="7C022FB2" w14:textId="77777777" w:rsidR="00CB703D" w:rsidRPr="00A37F99"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A37F99">
        <w:rPr>
          <w:lang w:val="en-GB"/>
        </w:rPr>
        <w:t>…</w:t>
      </w:r>
    </w:p>
    <w:p w14:paraId="7AECB0BA" w14:textId="77777777" w:rsidR="00CB703D" w:rsidRPr="00A37F99"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p>
    <w:p w14:paraId="6544D384"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#Create object representing the flickrAPI</w:t>
      </w:r>
    </w:p>
    <w:p w14:paraId="1C736A36" w14:textId="77777777" w:rsidR="00CB703D"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flickr = flickrapi.FlickrAPI(api_key, api_secret</w:t>
      </w:r>
      <w:r>
        <w:rPr>
          <w:lang w:val="en-GB"/>
        </w:rPr>
        <w:t>,</w:t>
      </w:r>
      <w:r w:rsidRPr="006E3AA5">
        <w:rPr>
          <w:lang w:val="en-GB"/>
        </w:rPr>
        <w:t xml:space="preserve"> cache=True)</w:t>
      </w:r>
    </w:p>
    <w:p w14:paraId="12BE6BBE" w14:textId="77777777" w:rsidR="00CB703D"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p>
    <w:p w14:paraId="2E380E7F" w14:textId="77777777" w:rsidR="00CB703D"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teams=["AG2R"</w:t>
      </w:r>
      <w:r>
        <w:rPr>
          <w:lang w:val="en-GB"/>
        </w:rPr>
        <w:t>,</w:t>
      </w:r>
      <w:r w:rsidRPr="006E3AA5">
        <w:rPr>
          <w:lang w:val="en-GB"/>
        </w:rPr>
        <w:t xml:space="preserve"> "Astana Pro Team"</w:t>
      </w:r>
      <w:r>
        <w:rPr>
          <w:lang w:val="en-GB"/>
        </w:rPr>
        <w:t>,</w:t>
      </w:r>
      <w:r w:rsidRPr="006E3AA5">
        <w:rPr>
          <w:lang w:val="en-GB"/>
        </w:rPr>
        <w:t xml:space="preserve"> "Bahrain Merida"</w:t>
      </w:r>
      <w:r>
        <w:rPr>
          <w:lang w:val="en-GB"/>
        </w:rPr>
        <w:t>,</w:t>
      </w:r>
      <w:r w:rsidRPr="006E3AA5">
        <w:rPr>
          <w:lang w:val="en-GB"/>
        </w:rPr>
        <w:t xml:space="preserve"> "</w:t>
      </w:r>
      <w:r>
        <w:rPr>
          <w:lang w:val="en-GB"/>
        </w:rPr>
        <w:t>BORA</w:t>
      </w:r>
      <w:r w:rsidRPr="006E3AA5">
        <w:rPr>
          <w:lang w:val="en-GB"/>
        </w:rPr>
        <w:t xml:space="preserve"> - Hansgrohe"</w:t>
      </w:r>
      <w:r>
        <w:rPr>
          <w:lang w:val="en-GB"/>
        </w:rPr>
        <w:t>,</w:t>
      </w:r>
      <w:r w:rsidRPr="006E3AA5">
        <w:rPr>
          <w:lang w:val="en-GB"/>
        </w:rPr>
        <w:t xml:space="preserve"> "CCC Team"</w:t>
      </w:r>
      <w:r>
        <w:rPr>
          <w:lang w:val="en-GB"/>
        </w:rPr>
        <w:t>,</w:t>
      </w:r>
      <w:r w:rsidRPr="006E3AA5">
        <w:rPr>
          <w:lang w:val="en-GB"/>
        </w:rPr>
        <w:t xml:space="preserve"> </w:t>
      </w:r>
      <w:r>
        <w:rPr>
          <w:lang w:val="en-GB"/>
        </w:rPr>
        <w:t xml:space="preserve">   </w:t>
      </w:r>
      <w:r w:rsidRPr="006E3AA5">
        <w:rPr>
          <w:lang w:val="en-GB"/>
        </w:rPr>
        <w:t>"Deceuninck - Quick Step"</w:t>
      </w:r>
      <w:r>
        <w:rPr>
          <w:lang w:val="en-GB"/>
        </w:rPr>
        <w:t>,</w:t>
      </w:r>
      <w:r w:rsidRPr="006E3AA5">
        <w:rPr>
          <w:lang w:val="en-GB"/>
        </w:rPr>
        <w:t xml:space="preserve"> "EF Education First"</w:t>
      </w:r>
      <w:r>
        <w:rPr>
          <w:lang w:val="en-GB"/>
        </w:rPr>
        <w:t>,</w:t>
      </w:r>
      <w:r w:rsidRPr="006E3AA5">
        <w:rPr>
          <w:lang w:val="en-GB"/>
        </w:rPr>
        <w:t xml:space="preserve"> "Groupama"</w:t>
      </w:r>
      <w:r>
        <w:rPr>
          <w:lang w:val="en-GB"/>
        </w:rPr>
        <w:t>,</w:t>
      </w:r>
      <w:r w:rsidRPr="006E3AA5">
        <w:rPr>
          <w:lang w:val="en-GB"/>
        </w:rPr>
        <w:t xml:space="preserve"> "Lotto Soudal"</w:t>
      </w:r>
      <w:r>
        <w:rPr>
          <w:lang w:val="en-GB"/>
        </w:rPr>
        <w:t>,</w:t>
      </w:r>
      <w:r w:rsidRPr="006E3AA5">
        <w:rPr>
          <w:lang w:val="en-GB"/>
        </w:rPr>
        <w:t>"Michelton Scott"</w:t>
      </w:r>
      <w:r>
        <w:rPr>
          <w:lang w:val="en-GB"/>
        </w:rPr>
        <w:t>,</w:t>
      </w:r>
      <w:r w:rsidRPr="006E3AA5">
        <w:rPr>
          <w:lang w:val="en-GB"/>
        </w:rPr>
        <w:t xml:space="preserve"> "Movistar Team"</w:t>
      </w:r>
      <w:r>
        <w:rPr>
          <w:lang w:val="en-GB"/>
        </w:rPr>
        <w:t>,</w:t>
      </w:r>
      <w:r w:rsidRPr="006E3AA5">
        <w:rPr>
          <w:lang w:val="en-GB"/>
        </w:rPr>
        <w:t xml:space="preserve"> "Team Dimension Data"</w:t>
      </w:r>
      <w:r>
        <w:rPr>
          <w:lang w:val="en-GB"/>
        </w:rPr>
        <w:t>,</w:t>
      </w:r>
      <w:r w:rsidRPr="006E3AA5">
        <w:rPr>
          <w:lang w:val="en-GB"/>
        </w:rPr>
        <w:t>"Team Jumbo Visma"</w:t>
      </w:r>
      <w:r>
        <w:rPr>
          <w:lang w:val="en-GB"/>
        </w:rPr>
        <w:t>,</w:t>
      </w:r>
      <w:r w:rsidRPr="006E3AA5">
        <w:rPr>
          <w:lang w:val="en-GB"/>
        </w:rPr>
        <w:t xml:space="preserve"> "Team Katusha Alpecin"</w:t>
      </w:r>
      <w:r>
        <w:rPr>
          <w:lang w:val="en-GB"/>
        </w:rPr>
        <w:t>,</w:t>
      </w:r>
      <w:r w:rsidRPr="006E3AA5">
        <w:rPr>
          <w:lang w:val="en-GB"/>
        </w:rPr>
        <w:t xml:space="preserve"> "Team Sky"</w:t>
      </w:r>
      <w:r>
        <w:rPr>
          <w:lang w:val="en-GB"/>
        </w:rPr>
        <w:t>,</w:t>
      </w:r>
      <w:r w:rsidRPr="006E3AA5">
        <w:rPr>
          <w:lang w:val="en-GB"/>
        </w:rPr>
        <w:t xml:space="preserve"> "Team Sunweb"</w:t>
      </w:r>
      <w:r>
        <w:rPr>
          <w:lang w:val="en-GB"/>
        </w:rPr>
        <w:t>,</w:t>
      </w:r>
      <w:r w:rsidRPr="006E3AA5">
        <w:rPr>
          <w:lang w:val="en-GB"/>
        </w:rPr>
        <w:t xml:space="preserve"> "Trek - Segafredo"</w:t>
      </w:r>
      <w:r>
        <w:rPr>
          <w:lang w:val="en-GB"/>
        </w:rPr>
        <w:t>,</w:t>
      </w:r>
      <w:r w:rsidRPr="006E3AA5">
        <w:rPr>
          <w:lang w:val="en-GB"/>
        </w:rPr>
        <w:t xml:space="preserve"> "UAE - Team Emirates"]</w:t>
      </w:r>
      <w:r>
        <w:rPr>
          <w:lang w:val="en-GB"/>
        </w:rPr>
        <w:t xml:space="preserve"> </w:t>
      </w:r>
    </w:p>
    <w:p w14:paraId="3790FA00" w14:textId="77777777" w:rsidR="00CB703D"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p>
    <w:p w14:paraId="4FD3A000"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for team in teams :</w:t>
      </w:r>
    </w:p>
    <w:p w14:paraId="04ADFD37" w14:textId="77777777" w:rsidR="00CB703D" w:rsidRPr="00A37F99"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A37F99">
        <w:rPr>
          <w:lang w:val="en-GB"/>
        </w:rPr>
        <w:t xml:space="preserve">    tags = 'UCI World Tour</w:t>
      </w:r>
      <w:r>
        <w:rPr>
          <w:lang w:val="en-GB"/>
        </w:rPr>
        <w:t>,</w:t>
      </w:r>
      <w:r w:rsidRPr="00A37F99">
        <w:rPr>
          <w:lang w:val="en-GB"/>
        </w:rPr>
        <w:t xml:space="preserve"> UCI</w:t>
      </w:r>
      <w:r>
        <w:rPr>
          <w:lang w:val="en-GB"/>
        </w:rPr>
        <w:t>,</w:t>
      </w:r>
      <w:r w:rsidRPr="00A37F99">
        <w:rPr>
          <w:lang w:val="en-GB"/>
        </w:rPr>
        <w:t xml:space="preserve"> 2018</w:t>
      </w:r>
      <w:r>
        <w:rPr>
          <w:lang w:val="en-GB"/>
        </w:rPr>
        <w:t>,</w:t>
      </w:r>
      <w:r w:rsidRPr="00A37F99">
        <w:rPr>
          <w:lang w:val="en-GB"/>
        </w:rPr>
        <w:t xml:space="preserve"> 2019</w:t>
      </w:r>
      <w:r>
        <w:rPr>
          <w:lang w:val="en-GB"/>
        </w:rPr>
        <w:t>,</w:t>
      </w:r>
      <w:r w:rsidRPr="00A37F99">
        <w:rPr>
          <w:lang w:val="en-GB"/>
        </w:rPr>
        <w:t xml:space="preserve"> cycling</w:t>
      </w:r>
      <w:r>
        <w:rPr>
          <w:lang w:val="en-GB"/>
        </w:rPr>
        <w:t>,</w:t>
      </w:r>
      <w:r w:rsidRPr="00A37F99">
        <w:rPr>
          <w:lang w:val="en-GB"/>
        </w:rPr>
        <w:t xml:space="preserve"> wielrennen</w:t>
      </w:r>
      <w:r>
        <w:rPr>
          <w:lang w:val="en-GB"/>
        </w:rPr>
        <w:t>,</w:t>
      </w:r>
      <w:r w:rsidRPr="00A37F99">
        <w:rPr>
          <w:lang w:val="en-GB"/>
        </w:rPr>
        <w:t xml:space="preserve"> radsport</w:t>
      </w:r>
      <w:r>
        <w:rPr>
          <w:lang w:val="en-GB"/>
        </w:rPr>
        <w:t>,</w:t>
      </w:r>
      <w:r w:rsidRPr="00A37F99">
        <w:rPr>
          <w:lang w:val="en-GB"/>
        </w:rPr>
        <w:t xml:space="preserve"> cyclisme</w:t>
      </w:r>
      <w:r>
        <w:rPr>
          <w:lang w:val="en-GB"/>
        </w:rPr>
        <w:t>,</w:t>
      </w:r>
      <w:r w:rsidRPr="00A37F99">
        <w:rPr>
          <w:lang w:val="en-GB"/>
        </w:rPr>
        <w:t xml:space="preserve"> sport '</w:t>
      </w:r>
    </w:p>
    <w:p w14:paraId="21D7D8F6" w14:textId="77777777" w:rsidR="00CB703D" w:rsidRPr="00A37F99"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A37F99">
        <w:rPr>
          <w:lang w:val="en-GB"/>
        </w:rPr>
        <w:t xml:space="preserve">    tags+=", " + team</w:t>
      </w:r>
    </w:p>
    <w:p w14:paraId="70AB0EC2" w14:textId="77777777" w:rsidR="00CB703D" w:rsidRPr="00A37F99"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A37F99">
        <w:rPr>
          <w:lang w:val="en-GB"/>
        </w:rPr>
        <w:t xml:space="preserve">    </w:t>
      </w:r>
    </w:p>
    <w:p w14:paraId="6D622DEC"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photos = flickr.walk(text=team, </w:t>
      </w:r>
      <w:r>
        <w:rPr>
          <w:lang w:val="en-GB"/>
        </w:rPr>
        <w:t xml:space="preserve">                         </w:t>
      </w:r>
      <w:r w:rsidRPr="006E3AA5">
        <w:rPr>
          <w:lang w:val="en-GB"/>
        </w:rPr>
        <w:t>#Searches description</w:t>
      </w:r>
      <w:r>
        <w:rPr>
          <w:lang w:val="en-GB"/>
        </w:rPr>
        <w:t>,</w:t>
      </w:r>
      <w:r w:rsidRPr="006E3AA5">
        <w:rPr>
          <w:lang w:val="en-GB"/>
        </w:rPr>
        <w:t xml:space="preserve"> title of photo for this text.</w:t>
      </w:r>
    </w:p>
    <w:p w14:paraId="6A88A3E7"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tags=tags, </w:t>
      </w:r>
      <w:r>
        <w:rPr>
          <w:lang w:val="en-GB"/>
        </w:rPr>
        <w:t xml:space="preserve">                                    </w:t>
      </w:r>
      <w:r w:rsidRPr="006E3AA5">
        <w:rPr>
          <w:lang w:val="en-GB"/>
        </w:rPr>
        <w:t>#All possible tags</w:t>
      </w:r>
      <w:r>
        <w:rPr>
          <w:lang w:val="en-GB"/>
        </w:rPr>
        <w:t>,</w:t>
      </w:r>
      <w:r w:rsidRPr="006E3AA5">
        <w:rPr>
          <w:lang w:val="en-GB"/>
        </w:rPr>
        <w:t xml:space="preserve"> if one is present it suffices</w:t>
      </w:r>
    </w:p>
    <w:p w14:paraId="1704C7C9"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extras='</w:t>
      </w:r>
      <w:r>
        <w:rPr>
          <w:lang w:val="en-GB"/>
        </w:rPr>
        <w:t>URL</w:t>
      </w:r>
      <w:r w:rsidRPr="006E3AA5">
        <w:rPr>
          <w:lang w:val="en-GB"/>
        </w:rPr>
        <w:t xml:space="preserve">_c', </w:t>
      </w:r>
      <w:r>
        <w:rPr>
          <w:lang w:val="en-GB"/>
        </w:rPr>
        <w:t xml:space="preserve">                               </w:t>
      </w:r>
      <w:r w:rsidRPr="006E3AA5">
        <w:rPr>
          <w:lang w:val="en-GB"/>
        </w:rPr>
        <w:t>#</w:t>
      </w:r>
      <w:r>
        <w:rPr>
          <w:lang w:val="en-GB"/>
        </w:rPr>
        <w:t>Extra d</w:t>
      </w:r>
      <w:r w:rsidRPr="006E3AA5">
        <w:rPr>
          <w:lang w:val="en-GB"/>
        </w:rPr>
        <w:t>ata to be retrieved</w:t>
      </w:r>
      <w:r>
        <w:rPr>
          <w:lang w:val="en-GB"/>
        </w:rPr>
        <w:t>, in this case the URL</w:t>
      </w:r>
    </w:p>
    <w:p w14:paraId="2D712EF4"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per_page=100, </w:t>
      </w:r>
    </w:p>
    <w:p w14:paraId="6A2324AC"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sort='relevance',</w:t>
      </w:r>
    </w:p>
    <w:p w14:paraId="6142D91D"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min_taken_date='2019-01-01',</w:t>
      </w:r>
    </w:p>
    <w:p w14:paraId="5C900653"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max_taken_date=datetime.datetime.today().strftime('%Y-%m-%d'),</w:t>
      </w:r>
    </w:p>
    <w:p w14:paraId="1C4F815C"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w:t>
      </w:r>
    </w:p>
    <w:p w14:paraId="31226CC8"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w:t>
      </w:r>
    </w:p>
    <w:p w14:paraId="10B3FDA4"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for i, photo in enumerate(photos):</w:t>
      </w:r>
    </w:p>
    <w:p w14:paraId="64162CE8"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w:t>
      </w:r>
    </w:p>
    <w:p w14:paraId="41C5A031"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if photo.get('</w:t>
      </w:r>
      <w:r>
        <w:rPr>
          <w:lang w:val="en-GB"/>
        </w:rPr>
        <w:t>URL</w:t>
      </w:r>
      <w:r w:rsidRPr="006E3AA5">
        <w:rPr>
          <w:lang w:val="en-GB"/>
        </w:rPr>
        <w:t xml:space="preserve">_c') is not None : </w:t>
      </w:r>
      <w:r>
        <w:rPr>
          <w:lang w:val="en-GB"/>
        </w:rPr>
        <w:t xml:space="preserve">                    </w:t>
      </w:r>
      <w:r w:rsidRPr="006E3AA5">
        <w:rPr>
          <w:lang w:val="en-GB"/>
        </w:rPr>
        <w:t>#</w:t>
      </w:r>
      <w:r>
        <w:rPr>
          <w:lang w:val="en-GB"/>
        </w:rPr>
        <w:t>Only i</w:t>
      </w:r>
      <w:r w:rsidRPr="006E3AA5">
        <w:rPr>
          <w:lang w:val="en-GB"/>
        </w:rPr>
        <w:t xml:space="preserve">f </w:t>
      </w:r>
      <w:r>
        <w:rPr>
          <w:lang w:val="en-GB"/>
        </w:rPr>
        <w:t>URL</w:t>
      </w:r>
      <w:r w:rsidRPr="006E3AA5">
        <w:rPr>
          <w:lang w:val="en-GB"/>
        </w:rPr>
        <w:t xml:space="preserve"> is present</w:t>
      </w:r>
    </w:p>
    <w:p w14:paraId="559F3E75"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w:t>
      </w:r>
      <w:r>
        <w:rPr>
          <w:lang w:val="en-GB"/>
        </w:rPr>
        <w:t>URL</w:t>
      </w:r>
      <w:r w:rsidRPr="006E3AA5">
        <w:rPr>
          <w:lang w:val="en-GB"/>
        </w:rPr>
        <w:t xml:space="preserve"> = photo.get('</w:t>
      </w:r>
      <w:r>
        <w:rPr>
          <w:lang w:val="en-GB"/>
        </w:rPr>
        <w:t>URL</w:t>
      </w:r>
      <w:r w:rsidRPr="006E3AA5">
        <w:rPr>
          <w:lang w:val="en-GB"/>
        </w:rPr>
        <w:t>_c')</w:t>
      </w:r>
    </w:p>
    <w:p w14:paraId="592BF35B" w14:textId="77777777" w:rsidR="00CB703D" w:rsidRPr="006E3AA5" w:rsidRDefault="00CB703D" w:rsidP="00CB703D">
      <w:pPr>
        <w:pBdr>
          <w:top w:val="single" w:sz="4" w:space="1" w:color="auto"/>
          <w:left w:val="single" w:sz="4" w:space="4" w:color="auto"/>
          <w:bottom w:val="single" w:sz="4" w:space="1" w:color="auto"/>
          <w:right w:val="single" w:sz="4" w:space="4" w:color="auto"/>
        </w:pBdr>
        <w:spacing w:line="320" w:lineRule="exact"/>
        <w:rPr>
          <w:lang w:val="en-GB"/>
        </w:rPr>
      </w:pPr>
      <w:r w:rsidRPr="006E3AA5">
        <w:rPr>
          <w:lang w:val="en-GB"/>
        </w:rPr>
        <w:t xml:space="preserve">            </w:t>
      </w:r>
      <w:r>
        <w:rPr>
          <w:lang w:val="en-GB"/>
        </w:rPr>
        <w:t>URL</w:t>
      </w:r>
      <w:r w:rsidRPr="006E3AA5">
        <w:rPr>
          <w:lang w:val="en-GB"/>
        </w:rPr>
        <w:t>lib.request.</w:t>
      </w:r>
      <w:r>
        <w:rPr>
          <w:lang w:val="en-GB"/>
        </w:rPr>
        <w:t>URL</w:t>
      </w:r>
      <w:r w:rsidRPr="006E3AA5">
        <w:rPr>
          <w:lang w:val="en-GB"/>
        </w:rPr>
        <w:t>retrieve(</w:t>
      </w:r>
      <w:r>
        <w:rPr>
          <w:lang w:val="en-GB"/>
        </w:rPr>
        <w:t>URL</w:t>
      </w:r>
      <w:r w:rsidRPr="006E3AA5">
        <w:rPr>
          <w:lang w:val="en-GB"/>
        </w:rPr>
        <w:t>, dir + '/' + team + '/' + team + '' + str(i) + '.jpg')</w:t>
      </w:r>
    </w:p>
    <w:p w14:paraId="0623D6A2" w14:textId="77777777" w:rsidR="00CB703D" w:rsidRDefault="00CB703D" w:rsidP="00CB703D">
      <w:pPr>
        <w:rPr>
          <w:lang w:val="en-GB"/>
        </w:rPr>
      </w:pPr>
    </w:p>
    <w:p w14:paraId="27EDBFE6" w14:textId="77777777" w:rsidR="00CB703D" w:rsidRDefault="00CB703D" w:rsidP="00CB703D">
      <w:pPr>
        <w:rPr>
          <w:lang w:val="en-GB"/>
        </w:rPr>
      </w:pPr>
    </w:p>
    <w:p w14:paraId="66E79320" w14:textId="77777777" w:rsidR="00CB703D" w:rsidRDefault="00CB703D" w:rsidP="00CB703D">
      <w:pPr>
        <w:rPr>
          <w:lang w:val="en-GB"/>
        </w:rPr>
      </w:pPr>
    </w:p>
    <w:p w14:paraId="5D0411C8" w14:textId="77777777" w:rsidR="00CB703D" w:rsidRPr="005E6EEA" w:rsidRDefault="00CB703D" w:rsidP="00CB703D">
      <w:pPr>
        <w:rPr>
          <w:lang w:val="en-GB"/>
        </w:rPr>
      </w:pPr>
    </w:p>
    <w:p w14:paraId="002B19B9" w14:textId="77777777" w:rsidR="00CB703D" w:rsidRPr="005E6EEA" w:rsidRDefault="00CB703D" w:rsidP="00CB703D">
      <w:pPr>
        <w:rPr>
          <w:lang w:val="en-GB"/>
        </w:rPr>
      </w:pPr>
    </w:p>
    <w:p w14:paraId="10868F8C" w14:textId="77777777" w:rsidR="00CB703D" w:rsidRPr="005E6EEA" w:rsidRDefault="00CB703D" w:rsidP="00CB703D">
      <w:pPr>
        <w:rPr>
          <w:lang w:val="en-GB"/>
        </w:rPr>
      </w:pPr>
    </w:p>
    <w:p w14:paraId="153DB053" w14:textId="77777777" w:rsidR="00CB703D" w:rsidRPr="005E6EEA" w:rsidRDefault="00CB703D" w:rsidP="00CB703D">
      <w:pPr>
        <w:rPr>
          <w:lang w:val="en-GB"/>
        </w:rPr>
      </w:pPr>
    </w:p>
    <w:p w14:paraId="7AA2266A" w14:textId="77777777" w:rsidR="00CB703D" w:rsidRPr="005E6EEA" w:rsidRDefault="00CB703D" w:rsidP="00CB703D">
      <w:pPr>
        <w:rPr>
          <w:lang w:val="en-GB"/>
        </w:rPr>
      </w:pPr>
    </w:p>
    <w:p w14:paraId="39A8A0BB" w14:textId="77777777" w:rsidR="00CB703D" w:rsidRPr="005E6EEA" w:rsidRDefault="00CB703D" w:rsidP="00CB703D">
      <w:pPr>
        <w:rPr>
          <w:lang w:val="en-GB"/>
        </w:rPr>
      </w:pPr>
    </w:p>
    <w:p w14:paraId="152B0B77" w14:textId="77777777" w:rsidR="00CB703D" w:rsidRPr="005E6EEA" w:rsidRDefault="00CB703D" w:rsidP="00CB703D">
      <w:pPr>
        <w:rPr>
          <w:lang w:val="en-GB"/>
        </w:rPr>
      </w:pPr>
    </w:p>
    <w:p w14:paraId="2F638C6E" w14:textId="77777777" w:rsidR="00CB703D" w:rsidRPr="005E6EEA" w:rsidRDefault="00CB703D" w:rsidP="00CB703D">
      <w:pPr>
        <w:rPr>
          <w:lang w:val="en-GB"/>
        </w:rPr>
      </w:pPr>
    </w:p>
    <w:p w14:paraId="190F1448" w14:textId="77777777" w:rsidR="00CB703D" w:rsidRPr="005E6EEA" w:rsidRDefault="00CB703D" w:rsidP="00CB703D">
      <w:pPr>
        <w:rPr>
          <w:lang w:val="en-GB"/>
        </w:rPr>
      </w:pPr>
    </w:p>
    <w:p w14:paraId="7289CA19" w14:textId="77777777" w:rsidR="00CB703D" w:rsidRPr="005E6EEA" w:rsidRDefault="00CB703D" w:rsidP="00CB703D">
      <w:pPr>
        <w:rPr>
          <w:lang w:val="en-GB"/>
        </w:rPr>
      </w:pPr>
    </w:p>
    <w:p w14:paraId="2B1B06E9" w14:textId="77777777" w:rsidR="00CB703D" w:rsidRPr="005E6EEA" w:rsidRDefault="00CB703D" w:rsidP="00CB703D">
      <w:pPr>
        <w:rPr>
          <w:lang w:val="en-GB"/>
        </w:rPr>
      </w:pPr>
    </w:p>
    <w:p w14:paraId="46E4ECCA" w14:textId="77777777" w:rsidR="00CB703D" w:rsidRDefault="00CB703D" w:rsidP="00CB703D">
      <w:pPr>
        <w:rPr>
          <w:lang w:val="en-GB"/>
        </w:rPr>
      </w:pPr>
      <w:r w:rsidRPr="0076258A">
        <w:rPr>
          <w:lang w:val="en-GB"/>
        </w:rPr>
        <w:lastRenderedPageBreak/>
        <w:t xml:space="preserve">Codevoorbeeld </w:t>
      </w:r>
      <w:r>
        <w:rPr>
          <w:lang w:val="en-GB"/>
        </w:rPr>
        <w:t>3</w:t>
      </w:r>
    </w:p>
    <w:p w14:paraId="575CDA8C" w14:textId="77777777" w:rsidR="00CB703D" w:rsidRPr="0076258A" w:rsidRDefault="00CB703D" w:rsidP="00CB703D">
      <w:pPr>
        <w:rPr>
          <w:lang w:val="en-GB"/>
        </w:rPr>
      </w:pPr>
    </w:p>
    <w:p w14:paraId="20390C8C"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Pr>
          <w:lang w:val="en-GB"/>
        </w:rPr>
        <w:t>…</w:t>
      </w:r>
    </w:p>
    <w:p w14:paraId="47A3089D"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548E39E3"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api_key = 'AIzaSyBllpIFIgo_P7Lm8tJaMin_rk1kPOriiAI'</w:t>
      </w:r>
      <w:r>
        <w:rPr>
          <w:lang w:val="en-GB"/>
        </w:rPr>
        <w:t xml:space="preserve"> </w:t>
      </w:r>
      <w:r w:rsidRPr="0079252D">
        <w:rPr>
          <w:lang w:val="en-GB"/>
        </w:rPr>
        <w:t>#API key</w:t>
      </w:r>
      <w:r>
        <w:rPr>
          <w:lang w:val="en-GB"/>
        </w:rPr>
        <w:t>,</w:t>
      </w:r>
      <w:r w:rsidRPr="0079252D">
        <w:rPr>
          <w:lang w:val="en-GB"/>
        </w:rPr>
        <w:t xml:space="preserve"> requested via google</w:t>
      </w:r>
    </w:p>
    <w:p w14:paraId="6F4FA4E9"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service = build('customsearch', 'v1', developerKey=api_key)</w:t>
      </w:r>
      <w:r>
        <w:rPr>
          <w:lang w:val="en-GB"/>
        </w:rPr>
        <w:t xml:space="preserve"> </w:t>
      </w:r>
      <w:r w:rsidRPr="0079252D">
        <w:rPr>
          <w:lang w:val="en-GB"/>
        </w:rPr>
        <w:t>#Create object representing googleAPI service</w:t>
      </w:r>
    </w:p>
    <w:p w14:paraId="5D766A9D"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22E4FF80"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teams=["AG2R La Mondiale"</w:t>
      </w:r>
      <w:r>
        <w:rPr>
          <w:lang w:val="en-GB"/>
        </w:rPr>
        <w:t>,</w:t>
      </w:r>
      <w:r w:rsidRPr="0079252D">
        <w:rPr>
          <w:lang w:val="en-GB"/>
        </w:rPr>
        <w:t xml:space="preserve"> "Astana Pro Team"</w:t>
      </w:r>
      <w:r>
        <w:rPr>
          <w:lang w:val="en-GB"/>
        </w:rPr>
        <w:t>,</w:t>
      </w:r>
      <w:r w:rsidRPr="0079252D">
        <w:rPr>
          <w:lang w:val="en-GB"/>
        </w:rPr>
        <w:t xml:space="preserve"> "Bahrain Merida"</w:t>
      </w:r>
      <w:r>
        <w:rPr>
          <w:lang w:val="en-GB"/>
        </w:rPr>
        <w:t>,</w:t>
      </w:r>
      <w:r w:rsidRPr="0079252D">
        <w:rPr>
          <w:lang w:val="en-GB"/>
        </w:rPr>
        <w:t xml:space="preserve"> "</w:t>
      </w:r>
      <w:r>
        <w:rPr>
          <w:lang w:val="en-GB"/>
        </w:rPr>
        <w:t>BORA</w:t>
      </w:r>
      <w:r w:rsidRPr="0079252D">
        <w:rPr>
          <w:lang w:val="en-GB"/>
        </w:rPr>
        <w:t xml:space="preserve"> - Hansgrohe"</w:t>
      </w:r>
      <w:r>
        <w:rPr>
          <w:lang w:val="en-GB"/>
        </w:rPr>
        <w:t>,</w:t>
      </w:r>
      <w:r w:rsidRPr="0079252D">
        <w:rPr>
          <w:lang w:val="en-GB"/>
        </w:rPr>
        <w:t xml:space="preserve"> "CCC Team"</w:t>
      </w:r>
      <w:r>
        <w:rPr>
          <w:lang w:val="en-GB"/>
        </w:rPr>
        <w:t>,</w:t>
      </w:r>
      <w:r w:rsidRPr="0079252D">
        <w:rPr>
          <w:lang w:val="en-GB"/>
        </w:rPr>
        <w:t xml:space="preserve"> "Deceuninck - Quick Step"</w:t>
      </w:r>
      <w:r>
        <w:rPr>
          <w:lang w:val="en-GB"/>
        </w:rPr>
        <w:t>,</w:t>
      </w:r>
      <w:r w:rsidRPr="0079252D">
        <w:rPr>
          <w:lang w:val="en-GB"/>
        </w:rPr>
        <w:t xml:space="preserve"> "EF Education First"</w:t>
      </w:r>
      <w:r>
        <w:rPr>
          <w:lang w:val="en-GB"/>
        </w:rPr>
        <w:t>,</w:t>
      </w:r>
      <w:r w:rsidRPr="0079252D">
        <w:rPr>
          <w:lang w:val="en-GB"/>
        </w:rPr>
        <w:t xml:space="preserve"> "Groupama"</w:t>
      </w:r>
      <w:r>
        <w:rPr>
          <w:lang w:val="en-GB"/>
        </w:rPr>
        <w:t>,</w:t>
      </w:r>
      <w:r w:rsidRPr="0079252D">
        <w:rPr>
          <w:lang w:val="en-GB"/>
        </w:rPr>
        <w:t xml:space="preserve"> "Lotto Soudal"</w:t>
      </w:r>
      <w:r>
        <w:rPr>
          <w:lang w:val="en-GB"/>
        </w:rPr>
        <w:t>,</w:t>
      </w:r>
      <w:r w:rsidRPr="0079252D">
        <w:rPr>
          <w:lang w:val="en-GB"/>
        </w:rPr>
        <w:t>"Michelton Scott"</w:t>
      </w:r>
      <w:r>
        <w:rPr>
          <w:lang w:val="en-GB"/>
        </w:rPr>
        <w:t>,</w:t>
      </w:r>
      <w:r w:rsidRPr="0079252D">
        <w:rPr>
          <w:lang w:val="en-GB"/>
        </w:rPr>
        <w:t xml:space="preserve"> "Movistar Team"</w:t>
      </w:r>
      <w:r>
        <w:rPr>
          <w:lang w:val="en-GB"/>
        </w:rPr>
        <w:t>,</w:t>
      </w:r>
      <w:r w:rsidRPr="0079252D">
        <w:rPr>
          <w:lang w:val="en-GB"/>
        </w:rPr>
        <w:t xml:space="preserve"> "Team Dimension Data"</w:t>
      </w:r>
      <w:r>
        <w:rPr>
          <w:lang w:val="en-GB"/>
        </w:rPr>
        <w:t>,</w:t>
      </w:r>
      <w:r w:rsidRPr="0079252D">
        <w:rPr>
          <w:lang w:val="en-GB"/>
        </w:rPr>
        <w:t xml:space="preserve"> "Team Jumbo Visma"</w:t>
      </w:r>
      <w:r>
        <w:rPr>
          <w:lang w:val="en-GB"/>
        </w:rPr>
        <w:t>,</w:t>
      </w:r>
      <w:r w:rsidRPr="0079252D">
        <w:rPr>
          <w:lang w:val="en-GB"/>
        </w:rPr>
        <w:t xml:space="preserve"> "Team Katusha Alpecin"</w:t>
      </w:r>
      <w:r>
        <w:rPr>
          <w:lang w:val="en-GB"/>
        </w:rPr>
        <w:t>,</w:t>
      </w:r>
      <w:r w:rsidRPr="0079252D">
        <w:rPr>
          <w:lang w:val="en-GB"/>
        </w:rPr>
        <w:t xml:space="preserve"> "Team Sky"</w:t>
      </w:r>
      <w:r>
        <w:rPr>
          <w:lang w:val="en-GB"/>
        </w:rPr>
        <w:t>,</w:t>
      </w:r>
      <w:r w:rsidRPr="0079252D">
        <w:rPr>
          <w:lang w:val="en-GB"/>
        </w:rPr>
        <w:t xml:space="preserve"> "Team Sunweb"</w:t>
      </w:r>
      <w:r>
        <w:rPr>
          <w:lang w:val="en-GB"/>
        </w:rPr>
        <w:t>,</w:t>
      </w:r>
      <w:r w:rsidRPr="0079252D">
        <w:rPr>
          <w:lang w:val="en-GB"/>
        </w:rPr>
        <w:t xml:space="preserve"> "Trek - Segafredo"</w:t>
      </w:r>
      <w:r>
        <w:rPr>
          <w:lang w:val="en-GB"/>
        </w:rPr>
        <w:t>,</w:t>
      </w:r>
      <w:r w:rsidRPr="0079252D">
        <w:rPr>
          <w:lang w:val="en-GB"/>
        </w:rPr>
        <w:t xml:space="preserve"> "UAE - Team Emirates"]</w:t>
      </w:r>
    </w:p>
    <w:p w14:paraId="462A8BA5"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693C10FB"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for team in teams : </w:t>
      </w:r>
    </w:p>
    <w:p w14:paraId="4064576F"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i=0 </w:t>
      </w:r>
    </w:p>
    <w:p w14:paraId="647B0687"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res = service.cse().list(</w:t>
      </w:r>
    </w:p>
    <w:p w14:paraId="5EB654A3"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q=team + ' rider cyclist 2019',</w:t>
      </w:r>
    </w:p>
    <w:p w14:paraId="13D9EB20"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cx='017666544973388121336:wsbvq9h3euy',</w:t>
      </w:r>
    </w:p>
    <w:p w14:paraId="2A1DF268"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searchType='image',</w:t>
      </w:r>
    </w:p>
    <w:p w14:paraId="59E95A12"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num=10,</w:t>
      </w:r>
    </w:p>
    <w:p w14:paraId="683139A8"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imgType=</w:t>
      </w:r>
      <w:r>
        <w:rPr>
          <w:lang w:val="en-GB"/>
        </w:rPr>
        <w:t>image</w:t>
      </w:r>
      <w:r w:rsidRPr="0079252D">
        <w:rPr>
          <w:lang w:val="en-GB"/>
        </w:rPr>
        <w:t>,</w:t>
      </w:r>
    </w:p>
    <w:p w14:paraId="437DC90F"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fileType='png',</w:t>
      </w:r>
    </w:p>
    <w:p w14:paraId="4B9714EC"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safe= 'off'</w:t>
      </w:r>
    </w:p>
    <w:p w14:paraId="7E0A7EB8"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).execute()</w:t>
      </w:r>
    </w:p>
    <w:p w14:paraId="73AC42A4"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w:t>
      </w:r>
    </w:p>
    <w:p w14:paraId="328579B3"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if not 'items' in res:</w:t>
      </w:r>
    </w:p>
    <w:p w14:paraId="459AA610"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print ('No result !!\nres is: {}'.format(res))      </w:t>
      </w:r>
    </w:p>
    <w:p w14:paraId="58E18C14"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p>
    <w:p w14:paraId="5FC7B40E"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else:</w:t>
      </w:r>
    </w:p>
    <w:p w14:paraId="0B53604B"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for item in res['items']:         </w:t>
      </w:r>
    </w:p>
    <w:p w14:paraId="18A1E39B"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try :</w:t>
      </w:r>
    </w:p>
    <w:p w14:paraId="15A57A4B"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i+=1</w:t>
      </w:r>
    </w:p>
    <w:p w14:paraId="08513F94"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w:t>
      </w:r>
      <w:r>
        <w:rPr>
          <w:lang w:val="en-GB"/>
        </w:rPr>
        <w:t>URL</w:t>
      </w:r>
      <w:r w:rsidRPr="0079252D">
        <w:rPr>
          <w:lang w:val="en-GB"/>
        </w:rPr>
        <w:t>lib.request.</w:t>
      </w:r>
      <w:r>
        <w:rPr>
          <w:lang w:val="en-GB"/>
        </w:rPr>
        <w:t>URL</w:t>
      </w:r>
      <w:r w:rsidRPr="0079252D">
        <w:rPr>
          <w:lang w:val="en-GB"/>
        </w:rPr>
        <w:t>retrieve(item['link'], dir + '/' + team + '/' + team + str(i) + '.jpg')</w:t>
      </w:r>
    </w:p>
    <w:p w14:paraId="3000CA50"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w:t>
      </w:r>
    </w:p>
    <w:p w14:paraId="295E25B9"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except Exception as e:</w:t>
      </w:r>
    </w:p>
    <w:p w14:paraId="1BD9E8B3" w14:textId="77777777" w:rsidR="00CB703D" w:rsidRPr="0079252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 xml:space="preserve">                print ("could not load ( "</w:t>
      </w:r>
      <w:r>
        <w:rPr>
          <w:lang w:val="en-GB"/>
        </w:rPr>
        <w:t>,</w:t>
      </w:r>
      <w:r w:rsidRPr="0079252D">
        <w:rPr>
          <w:lang w:val="en-GB"/>
        </w:rPr>
        <w:t xml:space="preserve"> e</w:t>
      </w:r>
      <w:r>
        <w:rPr>
          <w:lang w:val="en-GB"/>
        </w:rPr>
        <w:t>,</w:t>
      </w:r>
      <w:r w:rsidRPr="0079252D">
        <w:rPr>
          <w:lang w:val="en-GB"/>
        </w:rPr>
        <w:t xml:space="preserve"> ") :\n"</w:t>
      </w:r>
      <w:r>
        <w:rPr>
          <w:lang w:val="en-GB"/>
        </w:rPr>
        <w:t>,</w:t>
      </w:r>
      <w:r w:rsidRPr="0079252D">
        <w:rPr>
          <w:lang w:val="en-GB"/>
        </w:rPr>
        <w:t xml:space="preserve"> item['link'])</w:t>
      </w:r>
    </w:p>
    <w:p w14:paraId="11C0E13D" w14:textId="77777777" w:rsidR="00CB703D" w:rsidRDefault="00CB703D" w:rsidP="00CB703D">
      <w:pPr>
        <w:rPr>
          <w:highlight w:val="yellow"/>
          <w:lang w:val="en-GB"/>
        </w:rPr>
      </w:pPr>
    </w:p>
    <w:p w14:paraId="2F8D9C34" w14:textId="77777777" w:rsidR="00CB703D" w:rsidRDefault="00CB703D" w:rsidP="00CB703D">
      <w:pPr>
        <w:rPr>
          <w:highlight w:val="yellow"/>
          <w:lang w:val="en-GB"/>
        </w:rPr>
      </w:pPr>
    </w:p>
    <w:p w14:paraId="66AE55D3" w14:textId="77777777" w:rsidR="00CB703D" w:rsidRDefault="00CB703D" w:rsidP="00CB703D">
      <w:pPr>
        <w:rPr>
          <w:highlight w:val="yellow"/>
          <w:lang w:val="en-GB"/>
        </w:rPr>
      </w:pPr>
    </w:p>
    <w:p w14:paraId="491F5ED0" w14:textId="77777777" w:rsidR="00CB703D" w:rsidRDefault="00CB703D" w:rsidP="00CB703D">
      <w:pPr>
        <w:rPr>
          <w:highlight w:val="yellow"/>
          <w:lang w:val="en-GB"/>
        </w:rPr>
      </w:pPr>
    </w:p>
    <w:p w14:paraId="53851F43" w14:textId="77777777" w:rsidR="00CB703D" w:rsidRDefault="00CB703D" w:rsidP="00CB703D">
      <w:pPr>
        <w:rPr>
          <w:highlight w:val="yellow"/>
          <w:lang w:val="en-GB"/>
        </w:rPr>
      </w:pPr>
    </w:p>
    <w:p w14:paraId="350D350B" w14:textId="77777777" w:rsidR="00CB703D" w:rsidRDefault="00CB703D" w:rsidP="00CB703D">
      <w:pPr>
        <w:rPr>
          <w:highlight w:val="yellow"/>
          <w:lang w:val="en-GB"/>
        </w:rPr>
      </w:pPr>
    </w:p>
    <w:p w14:paraId="56B8A975" w14:textId="77777777" w:rsidR="00CB703D" w:rsidRDefault="00CB703D" w:rsidP="00CB703D">
      <w:pPr>
        <w:rPr>
          <w:highlight w:val="yellow"/>
          <w:lang w:val="en-GB"/>
        </w:rPr>
      </w:pPr>
    </w:p>
    <w:p w14:paraId="0549CBC5" w14:textId="77777777" w:rsidR="00CB703D" w:rsidRDefault="00CB703D" w:rsidP="00CB703D">
      <w:pPr>
        <w:rPr>
          <w:highlight w:val="yellow"/>
          <w:lang w:val="en-GB"/>
        </w:rPr>
      </w:pPr>
    </w:p>
    <w:p w14:paraId="7B1AE502" w14:textId="77777777" w:rsidR="00CB703D" w:rsidRDefault="00CB703D" w:rsidP="00CB703D">
      <w:pPr>
        <w:rPr>
          <w:highlight w:val="yellow"/>
          <w:lang w:val="en-GB"/>
        </w:rPr>
      </w:pPr>
    </w:p>
    <w:p w14:paraId="51D07084" w14:textId="77777777" w:rsidR="00CB703D" w:rsidRDefault="00CB703D" w:rsidP="00CB703D">
      <w:pPr>
        <w:rPr>
          <w:highlight w:val="yellow"/>
          <w:lang w:val="en-GB"/>
        </w:rPr>
      </w:pPr>
    </w:p>
    <w:p w14:paraId="44795C48" w14:textId="77777777" w:rsidR="00CB703D" w:rsidRDefault="00CB703D" w:rsidP="00CB703D">
      <w:pPr>
        <w:rPr>
          <w:highlight w:val="yellow"/>
          <w:lang w:val="en-GB"/>
        </w:rPr>
      </w:pPr>
    </w:p>
    <w:p w14:paraId="7ED6184F" w14:textId="77777777" w:rsidR="00CB703D" w:rsidRDefault="00CB703D" w:rsidP="00CB703D">
      <w:pPr>
        <w:rPr>
          <w:highlight w:val="yellow"/>
          <w:lang w:val="en-GB"/>
        </w:rPr>
      </w:pPr>
    </w:p>
    <w:p w14:paraId="766F8CF3" w14:textId="77777777" w:rsidR="00CB703D" w:rsidRDefault="00CB703D" w:rsidP="00CB703D">
      <w:pPr>
        <w:rPr>
          <w:highlight w:val="yellow"/>
          <w:lang w:val="en-GB"/>
        </w:rPr>
      </w:pPr>
    </w:p>
    <w:p w14:paraId="307F4907" w14:textId="77777777" w:rsidR="00CB703D" w:rsidRDefault="00CB703D" w:rsidP="00CB703D">
      <w:pPr>
        <w:rPr>
          <w:highlight w:val="yellow"/>
          <w:lang w:val="en-GB"/>
        </w:rPr>
      </w:pPr>
    </w:p>
    <w:p w14:paraId="1E216A09" w14:textId="77777777" w:rsidR="00CB703D" w:rsidRDefault="00CB703D" w:rsidP="00CB703D">
      <w:pPr>
        <w:rPr>
          <w:highlight w:val="yellow"/>
          <w:lang w:val="en-GB"/>
        </w:rPr>
      </w:pPr>
    </w:p>
    <w:p w14:paraId="02EDA29B" w14:textId="77777777" w:rsidR="00CB703D" w:rsidRPr="001B6358" w:rsidRDefault="00CB703D" w:rsidP="00CB703D">
      <w:pPr>
        <w:rPr>
          <w:lang w:val="en-GB"/>
        </w:rPr>
      </w:pPr>
      <w:r w:rsidRPr="001B6358">
        <w:rPr>
          <w:lang w:val="en-GB"/>
        </w:rPr>
        <w:lastRenderedPageBreak/>
        <w:t>Codevoorbeeld 4</w:t>
      </w:r>
    </w:p>
    <w:p w14:paraId="7183C4C9" w14:textId="77777777" w:rsidR="00CB703D" w:rsidRPr="007878FC" w:rsidRDefault="00CB703D" w:rsidP="00CB703D">
      <w:pPr>
        <w:rPr>
          <w:highlight w:val="yellow"/>
          <w:lang w:val="en-GB"/>
        </w:rPr>
      </w:pPr>
    </w:p>
    <w:p w14:paraId="672140DD"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#Function returns BeautifulSoup object that scrapes for images</w:t>
      </w:r>
    </w:p>
    <w:p w14:paraId="01C25A25"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def get_soup(</w:t>
      </w:r>
      <w:r>
        <w:rPr>
          <w:lang w:val="en-GB"/>
        </w:rPr>
        <w:t>URL</w:t>
      </w:r>
      <w:r w:rsidRPr="003A4020">
        <w:rPr>
          <w:lang w:val="en-GB"/>
        </w:rPr>
        <w:t>,header):</w:t>
      </w:r>
    </w:p>
    <w:p w14:paraId="1808FA96"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return BeautifulSoup(</w:t>
      </w:r>
      <w:r>
        <w:rPr>
          <w:lang w:val="en-GB"/>
        </w:rPr>
        <w:t>URL</w:t>
      </w:r>
      <w:r w:rsidRPr="003A4020">
        <w:rPr>
          <w:lang w:val="en-GB"/>
        </w:rPr>
        <w:t>lib.request.</w:t>
      </w:r>
      <w:r>
        <w:rPr>
          <w:lang w:val="en-GB"/>
        </w:rPr>
        <w:t>URL</w:t>
      </w:r>
      <w:r w:rsidRPr="003A4020">
        <w:rPr>
          <w:lang w:val="en-GB"/>
        </w:rPr>
        <w:t>open(</w:t>
      </w:r>
      <w:r>
        <w:rPr>
          <w:lang w:val="en-GB"/>
        </w:rPr>
        <w:t>URL</w:t>
      </w:r>
      <w:r w:rsidRPr="003A4020">
        <w:rPr>
          <w:lang w:val="en-GB"/>
        </w:rPr>
        <w:t>lib.request.Request(</w:t>
      </w:r>
      <w:r>
        <w:rPr>
          <w:lang w:val="en-GB"/>
        </w:rPr>
        <w:t>URL</w:t>
      </w:r>
      <w:r w:rsidRPr="003A4020">
        <w:rPr>
          <w:lang w:val="en-GB"/>
        </w:rPr>
        <w:t>,headers=header)),'html.parser')</w:t>
      </w:r>
    </w:p>
    <w:p w14:paraId="2B82085D"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3687A749"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79252D">
        <w:rPr>
          <w:lang w:val="en-GB"/>
        </w:rPr>
        <w:t>teams=["AG2R La Mondiale"</w:t>
      </w:r>
      <w:r>
        <w:rPr>
          <w:lang w:val="en-GB"/>
        </w:rPr>
        <w:t>,</w:t>
      </w:r>
      <w:r w:rsidRPr="0079252D">
        <w:rPr>
          <w:lang w:val="en-GB"/>
        </w:rPr>
        <w:t xml:space="preserve"> "Astana Pro Team"</w:t>
      </w:r>
      <w:r>
        <w:rPr>
          <w:lang w:val="en-GB"/>
        </w:rPr>
        <w:t>,</w:t>
      </w:r>
      <w:r w:rsidRPr="0079252D">
        <w:rPr>
          <w:lang w:val="en-GB"/>
        </w:rPr>
        <w:t xml:space="preserve"> "Bahrain Merida"</w:t>
      </w:r>
      <w:r>
        <w:rPr>
          <w:lang w:val="en-GB"/>
        </w:rPr>
        <w:t>,</w:t>
      </w:r>
      <w:r w:rsidRPr="0079252D">
        <w:rPr>
          <w:lang w:val="en-GB"/>
        </w:rPr>
        <w:t xml:space="preserve"> "</w:t>
      </w:r>
      <w:r>
        <w:rPr>
          <w:lang w:val="en-GB"/>
        </w:rPr>
        <w:t>BORA</w:t>
      </w:r>
      <w:r w:rsidRPr="0079252D">
        <w:rPr>
          <w:lang w:val="en-GB"/>
        </w:rPr>
        <w:t xml:space="preserve"> - Hansgrohe"</w:t>
      </w:r>
      <w:r>
        <w:rPr>
          <w:lang w:val="en-GB"/>
        </w:rPr>
        <w:t>,</w:t>
      </w:r>
      <w:r w:rsidRPr="0079252D">
        <w:rPr>
          <w:lang w:val="en-GB"/>
        </w:rPr>
        <w:t xml:space="preserve"> "CCC Team"</w:t>
      </w:r>
      <w:r>
        <w:rPr>
          <w:lang w:val="en-GB"/>
        </w:rPr>
        <w:t>,</w:t>
      </w:r>
      <w:r w:rsidRPr="0079252D">
        <w:rPr>
          <w:lang w:val="en-GB"/>
        </w:rPr>
        <w:t xml:space="preserve"> "Deceuninck - Quick Step"</w:t>
      </w:r>
      <w:r>
        <w:rPr>
          <w:lang w:val="en-GB"/>
        </w:rPr>
        <w:t>,</w:t>
      </w:r>
      <w:r w:rsidRPr="0079252D">
        <w:rPr>
          <w:lang w:val="en-GB"/>
        </w:rPr>
        <w:t xml:space="preserve"> "EF Education First"</w:t>
      </w:r>
      <w:r>
        <w:rPr>
          <w:lang w:val="en-GB"/>
        </w:rPr>
        <w:t>,</w:t>
      </w:r>
      <w:r w:rsidRPr="0079252D">
        <w:rPr>
          <w:lang w:val="en-GB"/>
        </w:rPr>
        <w:t xml:space="preserve"> "Groupama"</w:t>
      </w:r>
      <w:r>
        <w:rPr>
          <w:lang w:val="en-GB"/>
        </w:rPr>
        <w:t>,</w:t>
      </w:r>
      <w:r w:rsidRPr="0079252D">
        <w:rPr>
          <w:lang w:val="en-GB"/>
        </w:rPr>
        <w:t xml:space="preserve"> "Lotto Soudal"</w:t>
      </w:r>
      <w:r>
        <w:rPr>
          <w:lang w:val="en-GB"/>
        </w:rPr>
        <w:t>,</w:t>
      </w:r>
      <w:r w:rsidRPr="0079252D">
        <w:rPr>
          <w:lang w:val="en-GB"/>
        </w:rPr>
        <w:t>"Michelton Scott"</w:t>
      </w:r>
      <w:r>
        <w:rPr>
          <w:lang w:val="en-GB"/>
        </w:rPr>
        <w:t>,</w:t>
      </w:r>
      <w:r w:rsidRPr="0079252D">
        <w:rPr>
          <w:lang w:val="en-GB"/>
        </w:rPr>
        <w:t xml:space="preserve"> "Movistar Team"</w:t>
      </w:r>
      <w:r>
        <w:rPr>
          <w:lang w:val="en-GB"/>
        </w:rPr>
        <w:t>,</w:t>
      </w:r>
      <w:r w:rsidRPr="0079252D">
        <w:rPr>
          <w:lang w:val="en-GB"/>
        </w:rPr>
        <w:t xml:space="preserve"> "Team Dimension Data"</w:t>
      </w:r>
      <w:r>
        <w:rPr>
          <w:lang w:val="en-GB"/>
        </w:rPr>
        <w:t>,</w:t>
      </w:r>
      <w:r w:rsidRPr="0079252D">
        <w:rPr>
          <w:lang w:val="en-GB"/>
        </w:rPr>
        <w:t xml:space="preserve"> "Team Jumbo Visma"</w:t>
      </w:r>
      <w:r>
        <w:rPr>
          <w:lang w:val="en-GB"/>
        </w:rPr>
        <w:t>,</w:t>
      </w:r>
      <w:r w:rsidRPr="0079252D">
        <w:rPr>
          <w:lang w:val="en-GB"/>
        </w:rPr>
        <w:t xml:space="preserve"> "Team Katusha Alpecin"</w:t>
      </w:r>
      <w:r>
        <w:rPr>
          <w:lang w:val="en-GB"/>
        </w:rPr>
        <w:t>,</w:t>
      </w:r>
      <w:r w:rsidRPr="0079252D">
        <w:rPr>
          <w:lang w:val="en-GB"/>
        </w:rPr>
        <w:t xml:space="preserve"> "Team Sky"</w:t>
      </w:r>
      <w:r>
        <w:rPr>
          <w:lang w:val="en-GB"/>
        </w:rPr>
        <w:t>,</w:t>
      </w:r>
      <w:r w:rsidRPr="0079252D">
        <w:rPr>
          <w:lang w:val="en-GB"/>
        </w:rPr>
        <w:t xml:space="preserve"> "Team Sunweb"</w:t>
      </w:r>
      <w:r>
        <w:rPr>
          <w:lang w:val="en-GB"/>
        </w:rPr>
        <w:t>,</w:t>
      </w:r>
      <w:r w:rsidRPr="0079252D">
        <w:rPr>
          <w:lang w:val="en-GB"/>
        </w:rPr>
        <w:t xml:space="preserve"> "Trek - Segafredo"</w:t>
      </w:r>
      <w:r>
        <w:rPr>
          <w:lang w:val="en-GB"/>
        </w:rPr>
        <w:t>,</w:t>
      </w:r>
      <w:r w:rsidRPr="0079252D">
        <w:rPr>
          <w:lang w:val="en-GB"/>
        </w:rPr>
        <w:t xml:space="preserve"> "UAE - Team Emirates"]</w:t>
      </w:r>
    </w:p>
    <w:p w14:paraId="0D296AA6"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08ED0E97"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for team in teams :</w:t>
      </w:r>
    </w:p>
    <w:p w14:paraId="095577BF"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query = team + " 2019"</w:t>
      </w:r>
    </w:p>
    <w:p w14:paraId="2EDF9967"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w:t>
      </w:r>
    </w:p>
    <w:p w14:paraId="530CD50A"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image_type="ActiOn"</w:t>
      </w:r>
    </w:p>
    <w:p w14:paraId="2E55CB8F"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w:t>
      </w:r>
    </w:p>
    <w:p w14:paraId="2C6EE825"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#Split multiple words and concatenate using + sign (</w:t>
      </w:r>
      <w:r>
        <w:rPr>
          <w:lang w:val="en-GB"/>
        </w:rPr>
        <w:t>URL</w:t>
      </w:r>
      <w:r w:rsidRPr="003A4020">
        <w:rPr>
          <w:lang w:val="en-GB"/>
        </w:rPr>
        <w:t xml:space="preserve"> requirement)</w:t>
      </w:r>
    </w:p>
    <w:p w14:paraId="35CC99F3"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query= query.split()</w:t>
      </w:r>
    </w:p>
    <w:p w14:paraId="053AD633"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query='+'.join(query)</w:t>
      </w:r>
    </w:p>
    <w:p w14:paraId="3D380A9D"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w:t>
      </w:r>
    </w:p>
    <w:p w14:paraId="29FC09B2"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#Form </w:t>
      </w:r>
      <w:r>
        <w:rPr>
          <w:lang w:val="en-GB"/>
        </w:rPr>
        <w:t>URL</w:t>
      </w:r>
    </w:p>
    <w:p w14:paraId="450CB147"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w:t>
      </w:r>
      <w:r>
        <w:rPr>
          <w:lang w:val="en-GB"/>
        </w:rPr>
        <w:t>URL</w:t>
      </w:r>
      <w:r w:rsidRPr="003A4020">
        <w:rPr>
          <w:lang w:val="en-GB"/>
        </w:rPr>
        <w:t>="https://www.google.co.in/search?q="+query+"&amp;source=lnms&amp;tbm=isch"</w:t>
      </w:r>
    </w:p>
    <w:p w14:paraId="12F9D2CD"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w:t>
      </w:r>
    </w:p>
    <w:p w14:paraId="1518CC6E"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#Define header</w:t>
      </w:r>
    </w:p>
    <w:p w14:paraId="73675626"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header={'User-Agent':"Mozilla/5.0 (Windows NT 6.1; WOW64) AppleWebKit/537.36 (KHTML, like </w:t>
      </w:r>
      <w:r>
        <w:rPr>
          <w:lang w:val="en-GB"/>
        </w:rPr>
        <w:t xml:space="preserve">             Ge</w:t>
      </w:r>
      <w:r w:rsidRPr="003A4020">
        <w:rPr>
          <w:lang w:val="en-GB"/>
        </w:rPr>
        <w:t>cko) Chrome/43.0.2357.134 Safari/537.36"</w:t>
      </w:r>
    </w:p>
    <w:p w14:paraId="5E60E6DD"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w:t>
      </w:r>
    </w:p>
    <w:p w14:paraId="46859E40"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w:t>
      </w:r>
    </w:p>
    <w:p w14:paraId="0F14E1A8"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#Get soup object using pre defined function</w:t>
      </w:r>
    </w:p>
    <w:p w14:paraId="2F21ACCB"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soup = get_soup(</w:t>
      </w:r>
      <w:r>
        <w:rPr>
          <w:lang w:val="en-GB"/>
        </w:rPr>
        <w:t>URL</w:t>
      </w:r>
      <w:r w:rsidRPr="003A4020">
        <w:rPr>
          <w:lang w:val="en-GB"/>
        </w:rPr>
        <w:t>,header)</w:t>
      </w:r>
    </w:p>
    <w:p w14:paraId="39EEBB84"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w:t>
      </w:r>
    </w:p>
    <w:p w14:paraId="169C93A4"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#Scrape the HTML for images and preserve the links of those images in the array 'ActualImages'</w:t>
      </w:r>
    </w:p>
    <w:p w14:paraId="0FD8C882"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ActualImages=[]</w:t>
      </w:r>
    </w:p>
    <w:p w14:paraId="0A90D31C"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for a in soup.find_all("div",{"class":"rg_meta"}):</w:t>
      </w:r>
    </w:p>
    <w:p w14:paraId="70FF8F44"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link</w:t>
      </w:r>
      <w:r>
        <w:rPr>
          <w:lang w:val="en-GB"/>
        </w:rPr>
        <w:t>,</w:t>
      </w:r>
      <w:r w:rsidRPr="003A4020">
        <w:rPr>
          <w:lang w:val="en-GB"/>
        </w:rPr>
        <w:t xml:space="preserve"> Type =json.loads(a.text)["ou"]</w:t>
      </w:r>
      <w:r>
        <w:rPr>
          <w:lang w:val="en-GB"/>
        </w:rPr>
        <w:t>,</w:t>
      </w:r>
      <w:r w:rsidRPr="003A4020">
        <w:rPr>
          <w:lang w:val="en-GB"/>
        </w:rPr>
        <w:t>json.loads(a.text)["ity"]</w:t>
      </w:r>
    </w:p>
    <w:p w14:paraId="17282974"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ActualImages.append((link,Type))</w:t>
      </w:r>
    </w:p>
    <w:p w14:paraId="7ACB0374"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print  ("("</w:t>
      </w:r>
      <w:r>
        <w:rPr>
          <w:lang w:val="en-GB"/>
        </w:rPr>
        <w:t>,</w:t>
      </w:r>
      <w:r w:rsidRPr="003A4020">
        <w:rPr>
          <w:lang w:val="en-GB"/>
        </w:rPr>
        <w:t xml:space="preserve"> team</w:t>
      </w:r>
      <w:r>
        <w:rPr>
          <w:lang w:val="en-GB"/>
        </w:rPr>
        <w:t>,</w:t>
      </w:r>
      <w:r w:rsidRPr="003A4020">
        <w:rPr>
          <w:lang w:val="en-GB"/>
        </w:rPr>
        <w:t xml:space="preserve"> ") Total of "</w:t>
      </w:r>
      <w:r>
        <w:rPr>
          <w:lang w:val="en-GB"/>
        </w:rPr>
        <w:t>,</w:t>
      </w:r>
      <w:r w:rsidRPr="003A4020">
        <w:rPr>
          <w:lang w:val="en-GB"/>
        </w:rPr>
        <w:t xml:space="preserve"> len(ActualImages)," images")</w:t>
      </w:r>
    </w:p>
    <w:p w14:paraId="595081CF"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w:t>
      </w:r>
    </w:p>
    <w:p w14:paraId="0090C808"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#Save images (scraping itself)</w:t>
      </w:r>
    </w:p>
    <w:p w14:paraId="4D56889D"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for i</w:t>
      </w:r>
      <w:r>
        <w:rPr>
          <w:lang w:val="en-GB"/>
        </w:rPr>
        <w:t>,</w:t>
      </w:r>
      <w:r w:rsidRPr="003A4020">
        <w:rPr>
          <w:lang w:val="en-GB"/>
        </w:rPr>
        <w:t xml:space="preserve"> (</w:t>
      </w:r>
      <w:r>
        <w:rPr>
          <w:lang w:val="en-GB"/>
        </w:rPr>
        <w:t>URL,</w:t>
      </w:r>
      <w:r w:rsidRPr="003A4020">
        <w:rPr>
          <w:lang w:val="en-GB"/>
        </w:rPr>
        <w:t xml:space="preserve"> type) in enumerate( ActualImages):</w:t>
      </w:r>
    </w:p>
    <w:p w14:paraId="0BC3C13C"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try :</w:t>
      </w:r>
    </w:p>
    <w:p w14:paraId="6FD8E3B3"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w:t>
      </w:r>
      <w:r>
        <w:rPr>
          <w:lang w:val="en-GB"/>
        </w:rPr>
        <w:t>URL</w:t>
      </w:r>
      <w:r w:rsidRPr="003A4020">
        <w:rPr>
          <w:lang w:val="en-GB"/>
        </w:rPr>
        <w:t>lib.request.</w:t>
      </w:r>
      <w:r>
        <w:rPr>
          <w:lang w:val="en-GB"/>
        </w:rPr>
        <w:t>URL</w:t>
      </w:r>
      <w:r w:rsidRPr="003A4020">
        <w:rPr>
          <w:lang w:val="en-GB"/>
        </w:rPr>
        <w:t>retrieve(</w:t>
      </w:r>
      <w:r>
        <w:rPr>
          <w:lang w:val="en-GB"/>
        </w:rPr>
        <w:t>URL</w:t>
      </w:r>
      <w:r w:rsidRPr="003A4020">
        <w:rPr>
          <w:lang w:val="en-GB"/>
        </w:rPr>
        <w:t>, dir + '/' + team + '/' + str(i) + '.jpg')</w:t>
      </w:r>
    </w:p>
    <w:p w14:paraId="6EA4401D"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except Exception as e:</w:t>
      </w:r>
    </w:p>
    <w:p w14:paraId="2E3C7C91" w14:textId="77777777" w:rsidR="00CB703D" w:rsidRPr="003A4020" w:rsidRDefault="00CB703D" w:rsidP="00CB703D">
      <w:pPr>
        <w:pBdr>
          <w:top w:val="single" w:sz="4" w:space="1" w:color="auto"/>
          <w:left w:val="single" w:sz="4" w:space="4" w:color="auto"/>
          <w:bottom w:val="single" w:sz="4" w:space="1" w:color="auto"/>
          <w:right w:val="single" w:sz="4" w:space="4" w:color="auto"/>
        </w:pBdr>
        <w:rPr>
          <w:lang w:val="en-GB"/>
        </w:rPr>
      </w:pPr>
      <w:r w:rsidRPr="003A4020">
        <w:rPr>
          <w:lang w:val="en-GB"/>
        </w:rPr>
        <w:t xml:space="preserve">            print ("could not load ( "</w:t>
      </w:r>
      <w:r>
        <w:rPr>
          <w:lang w:val="en-GB"/>
        </w:rPr>
        <w:t>,</w:t>
      </w:r>
      <w:r w:rsidRPr="003A4020">
        <w:rPr>
          <w:lang w:val="en-GB"/>
        </w:rPr>
        <w:t xml:space="preserve"> e</w:t>
      </w:r>
      <w:r>
        <w:rPr>
          <w:lang w:val="en-GB"/>
        </w:rPr>
        <w:t>,</w:t>
      </w:r>
      <w:r w:rsidRPr="003A4020">
        <w:rPr>
          <w:lang w:val="en-GB"/>
        </w:rPr>
        <w:t xml:space="preserve"> ") :\n"</w:t>
      </w:r>
      <w:r>
        <w:rPr>
          <w:lang w:val="en-GB"/>
        </w:rPr>
        <w:t>,</w:t>
      </w:r>
      <w:r w:rsidRPr="003A4020">
        <w:rPr>
          <w:lang w:val="en-GB"/>
        </w:rPr>
        <w:t xml:space="preserve"> </w:t>
      </w:r>
      <w:r>
        <w:rPr>
          <w:lang w:val="en-GB"/>
        </w:rPr>
        <w:t>URL</w:t>
      </w:r>
      <w:r w:rsidRPr="003A4020">
        <w:rPr>
          <w:lang w:val="en-GB"/>
        </w:rPr>
        <w:t>)</w:t>
      </w:r>
    </w:p>
    <w:p w14:paraId="61838D08" w14:textId="77777777" w:rsidR="00CB703D" w:rsidRPr="001B6358" w:rsidRDefault="00CB703D" w:rsidP="00CB703D">
      <w:pPr>
        <w:rPr>
          <w:highlight w:val="yellow"/>
          <w:lang w:val="en-GB"/>
        </w:rPr>
      </w:pPr>
    </w:p>
    <w:p w14:paraId="0EC65B41" w14:textId="77777777" w:rsidR="00CB703D" w:rsidRDefault="00CB703D" w:rsidP="00CB703D">
      <w:pPr>
        <w:rPr>
          <w:highlight w:val="yellow"/>
          <w:lang w:val="en-GB"/>
        </w:rPr>
      </w:pPr>
    </w:p>
    <w:p w14:paraId="6AA77CF1" w14:textId="77777777" w:rsidR="00CB703D" w:rsidRDefault="00CB703D" w:rsidP="00CB703D">
      <w:pPr>
        <w:rPr>
          <w:highlight w:val="yellow"/>
          <w:lang w:val="en-GB"/>
        </w:rPr>
      </w:pPr>
    </w:p>
    <w:p w14:paraId="36710976" w14:textId="77777777" w:rsidR="00CB703D" w:rsidRDefault="00CB703D" w:rsidP="00CB703D">
      <w:pPr>
        <w:rPr>
          <w:highlight w:val="yellow"/>
          <w:lang w:val="en-GB"/>
        </w:rPr>
      </w:pPr>
    </w:p>
    <w:p w14:paraId="2984BA87" w14:textId="77777777" w:rsidR="00CB703D" w:rsidRDefault="00CB703D" w:rsidP="00CB703D">
      <w:pPr>
        <w:rPr>
          <w:highlight w:val="yellow"/>
          <w:lang w:val="en-GB"/>
        </w:rPr>
      </w:pPr>
    </w:p>
    <w:p w14:paraId="63F48B88" w14:textId="77777777" w:rsidR="00CB703D" w:rsidRDefault="00CB703D" w:rsidP="00CB703D">
      <w:pPr>
        <w:rPr>
          <w:highlight w:val="yellow"/>
          <w:lang w:val="en-GB"/>
        </w:rPr>
      </w:pPr>
    </w:p>
    <w:p w14:paraId="3799CCFA" w14:textId="77777777" w:rsidR="00CB703D" w:rsidRPr="0076538B" w:rsidRDefault="00CB703D" w:rsidP="00CB703D">
      <w:pPr>
        <w:rPr>
          <w:lang w:val="en-GB"/>
        </w:rPr>
      </w:pPr>
      <w:r w:rsidRPr="0076538B">
        <w:rPr>
          <w:lang w:val="en-GB"/>
        </w:rPr>
        <w:t xml:space="preserve">Codevoorbeeld </w:t>
      </w:r>
      <w:r>
        <w:rPr>
          <w:lang w:val="en-GB"/>
        </w:rPr>
        <w:t>5</w:t>
      </w:r>
    </w:p>
    <w:p w14:paraId="2259743B" w14:textId="77777777" w:rsidR="00CB703D" w:rsidRPr="0076538B" w:rsidRDefault="00CB703D" w:rsidP="00CB703D">
      <w:pPr>
        <w:rPr>
          <w:lang w:val="en-GB"/>
        </w:rPr>
      </w:pPr>
    </w:p>
    <w:p w14:paraId="5CCCB401"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def check_vicinity_riderbike(box_rider</w:t>
      </w:r>
      <w:r>
        <w:rPr>
          <w:lang w:val="en-GB"/>
        </w:rPr>
        <w:t>,</w:t>
      </w:r>
      <w:r w:rsidRPr="00430EED">
        <w:rPr>
          <w:lang w:val="en-GB"/>
        </w:rPr>
        <w:t xml:space="preserve"> box_bike):</w:t>
      </w:r>
    </w:p>
    <w:p w14:paraId="34226986"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ridertop, riderleft, riderbottom, riderright = box_rider</w:t>
      </w:r>
    </w:p>
    <w:p w14:paraId="27370762"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biketop, bikeleft, bikebottom, bikeright = box_bike</w:t>
      </w:r>
    </w:p>
    <w:p w14:paraId="0522FBF1"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w:t>
      </w:r>
    </w:p>
    <w:p w14:paraId="2A280F04"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ridercenter_hor = (riderleft + riderright)/2</w:t>
      </w:r>
    </w:p>
    <w:p w14:paraId="5DD4C459"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ridercenter_ver = (ridertop + riderbottom)/2</w:t>
      </w:r>
    </w:p>
    <w:p w14:paraId="467D7781"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w:t>
      </w:r>
    </w:p>
    <w:p w14:paraId="565E5C4A"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if bikeleft &lt; ridercenter_hor and bikeright &gt; ridercenter_hor :</w:t>
      </w:r>
    </w:p>
    <w:p w14:paraId="7D076735"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if bikebottom &gt; ridercenter_ver:</w:t>
      </w:r>
    </w:p>
    <w:p w14:paraId="200F64C7"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return True</w:t>
      </w:r>
    </w:p>
    <w:p w14:paraId="0999D7F9"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w:t>
      </w:r>
    </w:p>
    <w:p w14:paraId="6DFF2F57"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return False</w:t>
      </w:r>
    </w:p>
    <w:p w14:paraId="71C80C2C"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2287DFA9"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def rider_visibility( boxcoords</w:t>
      </w:r>
      <w:r>
        <w:rPr>
          <w:lang w:val="en-GB"/>
        </w:rPr>
        <w:t>,</w:t>
      </w:r>
      <w:r w:rsidRPr="00430EED">
        <w:rPr>
          <w:lang w:val="en-GB"/>
        </w:rPr>
        <w:t xml:space="preserve"> imagesize):</w:t>
      </w:r>
    </w:p>
    <w:p w14:paraId="519C0A9E"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#top, left, bottom, right</w:t>
      </w:r>
    </w:p>
    <w:p w14:paraId="6A504063"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width</w:t>
      </w:r>
      <w:r>
        <w:rPr>
          <w:lang w:val="en-GB"/>
        </w:rPr>
        <w:t>,</w:t>
      </w:r>
      <w:r w:rsidRPr="00430EED">
        <w:rPr>
          <w:lang w:val="en-GB"/>
        </w:rPr>
        <w:t xml:space="preserve"> height = imagesize</w:t>
      </w:r>
    </w:p>
    <w:p w14:paraId="23C312DF"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p>
    <w:p w14:paraId="0DB7C6FD"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width_ratio=(boxcoords[3]-boxcoords[1])/width</w:t>
      </w:r>
    </w:p>
    <w:p w14:paraId="5E598072"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height_ratio=(boxcoords[2]-boxcoords[0])/height</w:t>
      </w:r>
    </w:p>
    <w:p w14:paraId="2AA17985"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#print("Width ratio = "</w:t>
      </w:r>
      <w:r>
        <w:rPr>
          <w:lang w:val="en-GB"/>
        </w:rPr>
        <w:t>,</w:t>
      </w:r>
      <w:r w:rsidRPr="00430EED">
        <w:rPr>
          <w:lang w:val="en-GB"/>
        </w:rPr>
        <w:t xml:space="preserve"> width_ratio</w:t>
      </w:r>
      <w:r>
        <w:rPr>
          <w:lang w:val="en-GB"/>
        </w:rPr>
        <w:t>,</w:t>
      </w:r>
      <w:r w:rsidRPr="00430EED">
        <w:rPr>
          <w:lang w:val="en-GB"/>
        </w:rPr>
        <w:t xml:space="preserve"> " Height ratio = "</w:t>
      </w:r>
      <w:r>
        <w:rPr>
          <w:lang w:val="en-GB"/>
        </w:rPr>
        <w:t>,</w:t>
      </w:r>
      <w:r w:rsidRPr="00430EED">
        <w:rPr>
          <w:lang w:val="en-GB"/>
        </w:rPr>
        <w:t xml:space="preserve"> height_ratio)</w:t>
      </w:r>
    </w:p>
    <w:p w14:paraId="0FBFB092"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w:t>
      </w:r>
    </w:p>
    <w:p w14:paraId="47E58EEE"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if width_ratio &gt; 0.05 and height_ratio &gt; 0.2 :</w:t>
      </w:r>
    </w:p>
    <w:p w14:paraId="4CA91BA6"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return True</w:t>
      </w:r>
    </w:p>
    <w:p w14:paraId="0E968B52"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406B7E5D"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def predict(sess, image_file):</w:t>
      </w:r>
    </w:p>
    <w:p w14:paraId="76DB8AC0"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image, image_data = preprocess_image(image_file, model_image_size = (608, 608))</w:t>
      </w:r>
    </w:p>
    <w:p w14:paraId="5F66E734"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out_scores, out_boxes, out_classes = sess.run([scores, boxes, classes], </w:t>
      </w:r>
    </w:p>
    <w:p w14:paraId="09C08EAF"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Pr>
          <w:lang w:val="en-GB"/>
        </w:rPr>
        <w:t xml:space="preserve">       </w:t>
      </w:r>
      <w:r>
        <w:rPr>
          <w:lang w:val="en-GB"/>
        </w:rPr>
        <w:tab/>
      </w:r>
      <w:r>
        <w:rPr>
          <w:lang w:val="en-GB"/>
        </w:rPr>
        <w:tab/>
      </w:r>
      <w:r>
        <w:rPr>
          <w:lang w:val="en-GB"/>
        </w:rPr>
        <w:tab/>
      </w:r>
      <w:r>
        <w:rPr>
          <w:lang w:val="en-GB"/>
        </w:rPr>
        <w:tab/>
      </w:r>
      <w:r>
        <w:rPr>
          <w:lang w:val="en-GB"/>
        </w:rPr>
        <w:tab/>
        <w:t xml:space="preserve">  </w:t>
      </w:r>
      <w:r w:rsidRPr="00FD1225">
        <w:rPr>
          <w:lang w:val="en-GB"/>
        </w:rPr>
        <w:t>feed_dict={yolo_model.input: image_data, K.learning_phase(): 0})</w:t>
      </w:r>
    </w:p>
    <w:p w14:paraId="3B2E8C6B"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p>
    <w:p w14:paraId="03CDAB3C"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if 0 in out_classes and 1 in out_classes : #Means a person and bike are present</w:t>
      </w:r>
    </w:p>
    <w:p w14:paraId="042EBF6B"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w:t>
      </w:r>
    </w:p>
    <w:p w14:paraId="10721C34"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riders=[]</w:t>
      </w:r>
    </w:p>
    <w:p w14:paraId="04B0B071"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bikes=[]</w:t>
      </w:r>
    </w:p>
    <w:p w14:paraId="096D7F59"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w:t>
      </w:r>
    </w:p>
    <w:p w14:paraId="48BB37D2"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for i,c in enumerate(out_classes):</w:t>
      </w:r>
    </w:p>
    <w:p w14:paraId="51595FDC"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if c==0 :  #It's a rider</w:t>
      </w:r>
      <w:r>
        <w:rPr>
          <w:lang w:val="en-GB"/>
        </w:rPr>
        <w:t>,</w:t>
      </w:r>
      <w:r w:rsidRPr="00FD1225">
        <w:rPr>
          <w:lang w:val="en-GB"/>
        </w:rPr>
        <w:t xml:space="preserve"> we save the corresponding index to the array riders</w:t>
      </w:r>
    </w:p>
    <w:p w14:paraId="6CBF5C54"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riders.append(i)</w:t>
      </w:r>
    </w:p>
    <w:p w14:paraId="0445E174"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if c==1 :  #It's a bike</w:t>
      </w:r>
      <w:r>
        <w:rPr>
          <w:lang w:val="en-GB"/>
        </w:rPr>
        <w:t>,</w:t>
      </w:r>
      <w:r w:rsidRPr="00FD1225">
        <w:rPr>
          <w:lang w:val="en-GB"/>
        </w:rPr>
        <w:t xml:space="preserve"> we save the corresponding index to the array bikes</w:t>
      </w:r>
    </w:p>
    <w:p w14:paraId="07E6D804"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bikes.append(i)</w:t>
      </w:r>
    </w:p>
    <w:p w14:paraId="3DF9BFC2"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p>
    <w:p w14:paraId="313E590F"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w:t>
      </w:r>
    </w:p>
    <w:p w14:paraId="3FEB5749"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w:t>
      </w:r>
      <w:r w:rsidRPr="00430EED">
        <w:rPr>
          <w:lang w:val="en-GB"/>
        </w:rPr>
        <w:t>riderscrop=[]</w:t>
      </w:r>
    </w:p>
    <w:p w14:paraId="42806642"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p>
    <w:p w14:paraId="52DFCA8A"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for riderindex in riders :</w:t>
      </w:r>
    </w:p>
    <w:p w14:paraId="6E6A04CB"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for bikeindex in bikes :</w:t>
      </w:r>
    </w:p>
    <w:p w14:paraId="7446D8D4"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p>
    <w:p w14:paraId="5CF92B3C"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#Save parameters</w:t>
      </w:r>
    </w:p>
    <w:p w14:paraId="5DFC7E21"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lastRenderedPageBreak/>
        <w:t xml:space="preserve">                ridertop, riderleft, riderbottom, riderright = out_boxes[riderindex]</w:t>
      </w:r>
    </w:p>
    <w:p w14:paraId="3A7F8FF4"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biketop, bikeleft, bikebottom, bikeright = out_boxes[bikeindex]</w:t>
      </w:r>
    </w:p>
    <w:p w14:paraId="4AC266EC"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p>
    <w:p w14:paraId="1EF33910"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if check_vicinity_riderbike(out_boxes[riderindex],out_boxes[bikeindex]) :</w:t>
      </w:r>
    </w:p>
    <w:p w14:paraId="73E0DFAB" w14:textId="77777777" w:rsidR="00CB703D" w:rsidRPr="00430EED" w:rsidRDefault="00CB703D" w:rsidP="00CB703D">
      <w:pPr>
        <w:pBdr>
          <w:top w:val="single" w:sz="4" w:space="1" w:color="auto"/>
          <w:left w:val="single" w:sz="4" w:space="4" w:color="auto"/>
          <w:bottom w:val="single" w:sz="4" w:space="1" w:color="auto"/>
          <w:right w:val="single" w:sz="4" w:space="4" w:color="auto"/>
        </w:pBdr>
        <w:rPr>
          <w:lang w:val="en-GB"/>
        </w:rPr>
      </w:pPr>
      <w:r w:rsidRPr="00430EED">
        <w:rPr>
          <w:lang w:val="en-GB"/>
        </w:rPr>
        <w:t xml:space="preserve">                    riderscrop.append(riderindex)</w:t>
      </w:r>
    </w:p>
    <w:p w14:paraId="14F1A08E"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w:t>
      </w:r>
    </w:p>
    <w:p w14:paraId="14A91DC3"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for riderindex in riderscrop :</w:t>
      </w:r>
    </w:p>
    <w:p w14:paraId="36E781D4"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if rider_visibility(out_boxes[riderindex], image.size) :</w:t>
      </w:r>
    </w:p>
    <w:p w14:paraId="6A6C807F"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cropped = image.crop((out_boxes[riderindex][1],out_boxes[riderindex][0],</w:t>
      </w:r>
    </w:p>
    <w:p w14:paraId="5F8A8A36"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Pr>
          <w:lang w:val="en-GB"/>
        </w:rPr>
        <w:t xml:space="preserve">                                                     </w:t>
      </w:r>
      <w:r w:rsidRPr="00FD1225">
        <w:rPr>
          <w:lang w:val="en-GB"/>
        </w:rPr>
        <w:t>out_boxes[riderindex][3],out_boxes[riderindex][2]))</w:t>
      </w:r>
    </w:p>
    <w:p w14:paraId="60E5200B"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p>
    <w:p w14:paraId="510B2B73"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w:t>
      </w:r>
    </w:p>
    <w:p w14:paraId="348EB25F"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w:t>
      </w:r>
    </w:p>
    <w:p w14:paraId="615DA6F3"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if not os.path.exists(dir_write):</w:t>
      </w:r>
    </w:p>
    <w:p w14:paraId="60DA9A35"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os.makedirs(dir_write)</w:t>
      </w:r>
    </w:p>
    <w:p w14:paraId="3D5ACC9B"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w:t>
      </w:r>
    </w:p>
    <w:p w14:paraId="5F68189E"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cropped.save(dir_write + "\\" + str(counter) + ".jpg") </w:t>
      </w:r>
    </w:p>
    <w:p w14:paraId="37855C16"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w:t>
      </w:r>
    </w:p>
    <w:p w14:paraId="122A870B"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counter+=1   </w:t>
      </w:r>
    </w:p>
    <w:p w14:paraId="048B7CAD" w14:textId="77777777" w:rsidR="00CB703D" w:rsidRPr="00FD1225" w:rsidRDefault="00CB703D" w:rsidP="00CB703D">
      <w:pPr>
        <w:pBdr>
          <w:top w:val="single" w:sz="4" w:space="1" w:color="auto"/>
          <w:left w:val="single" w:sz="4" w:space="4" w:color="auto"/>
          <w:bottom w:val="single" w:sz="4" w:space="1" w:color="auto"/>
          <w:right w:val="single" w:sz="4" w:space="4" w:color="auto"/>
        </w:pBdr>
        <w:rPr>
          <w:lang w:val="en-GB"/>
        </w:rPr>
      </w:pPr>
    </w:p>
    <w:p w14:paraId="763ABDDB" w14:textId="77777777" w:rsidR="00CB703D" w:rsidRPr="0076258A" w:rsidRDefault="00CB703D" w:rsidP="00CB703D">
      <w:pPr>
        <w:pBdr>
          <w:top w:val="single" w:sz="4" w:space="1" w:color="auto"/>
          <w:left w:val="single" w:sz="4" w:space="4" w:color="auto"/>
          <w:bottom w:val="single" w:sz="4" w:space="1" w:color="auto"/>
          <w:right w:val="single" w:sz="4" w:space="4" w:color="auto"/>
        </w:pBdr>
        <w:rPr>
          <w:lang w:val="en-GB"/>
        </w:rPr>
      </w:pPr>
      <w:r w:rsidRPr="00FD1225">
        <w:rPr>
          <w:lang w:val="en-GB"/>
        </w:rPr>
        <w:t xml:space="preserve">    </w:t>
      </w:r>
      <w:r w:rsidRPr="0076258A">
        <w:rPr>
          <w:lang w:val="en-GB"/>
        </w:rPr>
        <w:t>os.remove(image_file)</w:t>
      </w:r>
    </w:p>
    <w:p w14:paraId="46925F90" w14:textId="77777777" w:rsidR="00CB703D" w:rsidRPr="001B6358" w:rsidRDefault="00CB703D" w:rsidP="00CB703D">
      <w:pPr>
        <w:rPr>
          <w:highlight w:val="yellow"/>
          <w:lang w:val="en-GB"/>
        </w:rPr>
      </w:pPr>
    </w:p>
    <w:p w14:paraId="7868EB74" w14:textId="77777777" w:rsidR="00CB703D" w:rsidRPr="00B30D90" w:rsidRDefault="00CB703D" w:rsidP="00CB703D">
      <w:pPr>
        <w:rPr>
          <w:highlight w:val="yellow"/>
          <w:lang w:val="en-GB"/>
        </w:rPr>
      </w:pPr>
    </w:p>
    <w:p w14:paraId="6C1DC0AB" w14:textId="77777777" w:rsidR="00CB703D" w:rsidRPr="00B30D90" w:rsidRDefault="00CB703D" w:rsidP="00CB703D">
      <w:pPr>
        <w:rPr>
          <w:highlight w:val="yellow"/>
          <w:lang w:val="en-GB"/>
        </w:rPr>
      </w:pPr>
    </w:p>
    <w:p w14:paraId="4C753FF4" w14:textId="77777777" w:rsidR="00CB703D" w:rsidRPr="00B30D90" w:rsidRDefault="00CB703D" w:rsidP="00CB703D">
      <w:pPr>
        <w:rPr>
          <w:highlight w:val="yellow"/>
          <w:lang w:val="en-GB"/>
        </w:rPr>
      </w:pPr>
    </w:p>
    <w:p w14:paraId="492359C5" w14:textId="77777777" w:rsidR="00CB703D" w:rsidRPr="00B30D90" w:rsidRDefault="00CB703D" w:rsidP="00CB703D">
      <w:pPr>
        <w:rPr>
          <w:highlight w:val="yellow"/>
          <w:lang w:val="en-GB"/>
        </w:rPr>
      </w:pPr>
    </w:p>
    <w:p w14:paraId="6C37A425" w14:textId="77777777" w:rsidR="00CB703D" w:rsidRPr="00B30D90" w:rsidRDefault="00CB703D" w:rsidP="00CB703D">
      <w:pPr>
        <w:rPr>
          <w:highlight w:val="yellow"/>
          <w:lang w:val="en-GB"/>
        </w:rPr>
      </w:pPr>
    </w:p>
    <w:p w14:paraId="2DA10785" w14:textId="77777777" w:rsidR="00CB703D" w:rsidRPr="00B30D90" w:rsidRDefault="00CB703D" w:rsidP="00CB703D">
      <w:pPr>
        <w:rPr>
          <w:highlight w:val="yellow"/>
          <w:lang w:val="en-GB"/>
        </w:rPr>
      </w:pPr>
    </w:p>
    <w:p w14:paraId="15AA3856" w14:textId="77777777" w:rsidR="00CB703D" w:rsidRPr="00B30D90" w:rsidRDefault="00CB703D" w:rsidP="00CB703D">
      <w:pPr>
        <w:rPr>
          <w:highlight w:val="yellow"/>
          <w:lang w:val="en-GB"/>
        </w:rPr>
      </w:pPr>
    </w:p>
    <w:p w14:paraId="3E3FE581" w14:textId="77777777" w:rsidR="00CB703D" w:rsidRPr="00B30D90" w:rsidRDefault="00CB703D" w:rsidP="00CB703D">
      <w:pPr>
        <w:rPr>
          <w:highlight w:val="yellow"/>
          <w:lang w:val="en-GB"/>
        </w:rPr>
      </w:pPr>
    </w:p>
    <w:p w14:paraId="34544A6C" w14:textId="77777777" w:rsidR="00CB703D" w:rsidRPr="00B30D90" w:rsidRDefault="00CB703D" w:rsidP="00CB703D">
      <w:pPr>
        <w:rPr>
          <w:highlight w:val="yellow"/>
          <w:lang w:val="en-GB"/>
        </w:rPr>
      </w:pPr>
    </w:p>
    <w:p w14:paraId="20B7F2CB" w14:textId="77777777" w:rsidR="00CB703D" w:rsidRPr="00B30D90" w:rsidRDefault="00CB703D" w:rsidP="00CB703D">
      <w:pPr>
        <w:rPr>
          <w:highlight w:val="yellow"/>
          <w:lang w:val="en-GB"/>
        </w:rPr>
      </w:pPr>
    </w:p>
    <w:p w14:paraId="4BEA1C41" w14:textId="77777777" w:rsidR="00CB703D" w:rsidRPr="00B30D90" w:rsidRDefault="00CB703D" w:rsidP="00CB703D">
      <w:pPr>
        <w:rPr>
          <w:highlight w:val="yellow"/>
          <w:lang w:val="en-GB"/>
        </w:rPr>
      </w:pPr>
    </w:p>
    <w:p w14:paraId="6F4AC087" w14:textId="77777777" w:rsidR="00CB703D" w:rsidRPr="00B30D90" w:rsidRDefault="00CB703D" w:rsidP="00CB703D">
      <w:pPr>
        <w:rPr>
          <w:highlight w:val="yellow"/>
          <w:lang w:val="en-GB"/>
        </w:rPr>
      </w:pPr>
    </w:p>
    <w:p w14:paraId="21C8EFDC" w14:textId="77777777" w:rsidR="00CB703D" w:rsidRPr="00B30D90" w:rsidRDefault="00CB703D" w:rsidP="00CB703D">
      <w:pPr>
        <w:rPr>
          <w:highlight w:val="yellow"/>
          <w:lang w:val="en-GB"/>
        </w:rPr>
      </w:pPr>
    </w:p>
    <w:p w14:paraId="34A6854B" w14:textId="77777777" w:rsidR="00CB703D" w:rsidRPr="00B30D90" w:rsidRDefault="00CB703D" w:rsidP="00CB703D">
      <w:pPr>
        <w:rPr>
          <w:highlight w:val="yellow"/>
          <w:lang w:val="en-GB"/>
        </w:rPr>
      </w:pPr>
    </w:p>
    <w:p w14:paraId="735454D3" w14:textId="77777777" w:rsidR="00CB703D" w:rsidRPr="00B30D90" w:rsidRDefault="00CB703D" w:rsidP="00CB703D">
      <w:pPr>
        <w:rPr>
          <w:highlight w:val="yellow"/>
          <w:lang w:val="en-GB"/>
        </w:rPr>
      </w:pPr>
    </w:p>
    <w:p w14:paraId="054726E8" w14:textId="77777777" w:rsidR="00CB703D" w:rsidRPr="00B30D90" w:rsidRDefault="00CB703D" w:rsidP="00CB703D">
      <w:pPr>
        <w:rPr>
          <w:highlight w:val="yellow"/>
          <w:lang w:val="en-GB"/>
        </w:rPr>
      </w:pPr>
    </w:p>
    <w:p w14:paraId="15AC3653" w14:textId="77777777" w:rsidR="00CB703D" w:rsidRPr="00B30D90" w:rsidRDefault="00CB703D" w:rsidP="00CB703D">
      <w:pPr>
        <w:rPr>
          <w:highlight w:val="yellow"/>
          <w:lang w:val="en-GB"/>
        </w:rPr>
      </w:pPr>
    </w:p>
    <w:p w14:paraId="0AACCFCB" w14:textId="77777777" w:rsidR="00CB703D" w:rsidRPr="00B30D90" w:rsidRDefault="00CB703D" w:rsidP="00CB703D">
      <w:pPr>
        <w:rPr>
          <w:highlight w:val="yellow"/>
          <w:lang w:val="en-GB"/>
        </w:rPr>
      </w:pPr>
    </w:p>
    <w:p w14:paraId="22AC56B8" w14:textId="77777777" w:rsidR="00CB703D" w:rsidRPr="00B30D90" w:rsidRDefault="00CB703D" w:rsidP="00CB703D">
      <w:pPr>
        <w:rPr>
          <w:highlight w:val="yellow"/>
          <w:lang w:val="en-GB"/>
        </w:rPr>
      </w:pPr>
    </w:p>
    <w:p w14:paraId="48879E9E" w14:textId="77777777" w:rsidR="00CB703D" w:rsidRPr="00B30D90" w:rsidRDefault="00CB703D" w:rsidP="00CB703D">
      <w:pPr>
        <w:rPr>
          <w:highlight w:val="yellow"/>
          <w:lang w:val="en-GB"/>
        </w:rPr>
      </w:pPr>
    </w:p>
    <w:p w14:paraId="15DD0212" w14:textId="77777777" w:rsidR="00CB703D" w:rsidRPr="00B30D90" w:rsidRDefault="00CB703D" w:rsidP="00CB703D">
      <w:pPr>
        <w:rPr>
          <w:highlight w:val="yellow"/>
          <w:lang w:val="en-GB"/>
        </w:rPr>
      </w:pPr>
    </w:p>
    <w:p w14:paraId="5AA52AE1" w14:textId="77777777" w:rsidR="00CB703D" w:rsidRPr="00B30D90" w:rsidRDefault="00CB703D" w:rsidP="00CB703D">
      <w:pPr>
        <w:rPr>
          <w:highlight w:val="yellow"/>
          <w:lang w:val="en-GB"/>
        </w:rPr>
      </w:pPr>
    </w:p>
    <w:p w14:paraId="0D6AD860" w14:textId="77777777" w:rsidR="00CB703D" w:rsidRPr="00B30D90" w:rsidRDefault="00CB703D" w:rsidP="00CB703D">
      <w:pPr>
        <w:rPr>
          <w:highlight w:val="yellow"/>
          <w:lang w:val="en-GB"/>
        </w:rPr>
      </w:pPr>
    </w:p>
    <w:p w14:paraId="56FB9E29" w14:textId="77777777" w:rsidR="00CB703D" w:rsidRDefault="00CB703D" w:rsidP="00CB703D">
      <w:pPr>
        <w:rPr>
          <w:highlight w:val="yellow"/>
          <w:lang w:val="en-GB"/>
        </w:rPr>
      </w:pPr>
    </w:p>
    <w:p w14:paraId="0DEF6915" w14:textId="77777777" w:rsidR="00CB703D" w:rsidRDefault="00CB703D" w:rsidP="00CB703D">
      <w:pPr>
        <w:rPr>
          <w:highlight w:val="yellow"/>
          <w:lang w:val="en-GB"/>
        </w:rPr>
      </w:pPr>
    </w:p>
    <w:p w14:paraId="349F0A78" w14:textId="77777777" w:rsidR="00CB703D" w:rsidRPr="00B30D90" w:rsidRDefault="00CB703D" w:rsidP="00CB703D">
      <w:pPr>
        <w:rPr>
          <w:highlight w:val="yellow"/>
          <w:lang w:val="en-GB"/>
        </w:rPr>
      </w:pPr>
    </w:p>
    <w:p w14:paraId="54616E24" w14:textId="77777777" w:rsidR="00CB703D" w:rsidRPr="00B30D90" w:rsidRDefault="00CB703D" w:rsidP="00CB703D">
      <w:pPr>
        <w:rPr>
          <w:highlight w:val="yellow"/>
          <w:lang w:val="en-GB"/>
        </w:rPr>
      </w:pPr>
    </w:p>
    <w:p w14:paraId="38CB3F09" w14:textId="77777777" w:rsidR="00CB703D" w:rsidRPr="00B30D90" w:rsidRDefault="00CB703D" w:rsidP="00CB703D">
      <w:pPr>
        <w:rPr>
          <w:highlight w:val="yellow"/>
          <w:lang w:val="en-GB"/>
        </w:rPr>
      </w:pPr>
    </w:p>
    <w:p w14:paraId="683DFB95" w14:textId="77777777" w:rsidR="00CB703D" w:rsidRPr="00B30D90" w:rsidRDefault="00CB703D" w:rsidP="00CB703D">
      <w:pPr>
        <w:rPr>
          <w:lang w:val="en-GB"/>
        </w:rPr>
      </w:pPr>
      <w:r w:rsidRPr="00B30D90">
        <w:rPr>
          <w:lang w:val="en-GB"/>
        </w:rPr>
        <w:lastRenderedPageBreak/>
        <w:t>Codevoorbeeld 6</w:t>
      </w:r>
    </w:p>
    <w:p w14:paraId="2CE96FA0" w14:textId="77777777" w:rsidR="00CB703D" w:rsidRPr="00B30D90" w:rsidRDefault="00CB703D" w:rsidP="00CB703D">
      <w:pPr>
        <w:rPr>
          <w:lang w:val="en-GB"/>
        </w:rPr>
      </w:pPr>
    </w:p>
    <w:p w14:paraId="126C2791" w14:textId="77777777" w:rsidR="00CB703D" w:rsidRPr="00B30D90" w:rsidRDefault="00CB703D" w:rsidP="00CB703D">
      <w:pPr>
        <w:pBdr>
          <w:top w:val="single" w:sz="4" w:space="1" w:color="auto"/>
          <w:left w:val="single" w:sz="4" w:space="4" w:color="auto"/>
          <w:bottom w:val="single" w:sz="4" w:space="1" w:color="auto"/>
          <w:right w:val="single" w:sz="4" w:space="4" w:color="auto"/>
        </w:pBdr>
        <w:rPr>
          <w:lang w:val="en-GB"/>
        </w:rPr>
      </w:pPr>
      <w:r w:rsidRPr="00B30D90">
        <w:rPr>
          <w:lang w:val="en-GB"/>
        </w:rPr>
        <w:t>model = keras.Sequential([</w:t>
      </w:r>
    </w:p>
    <w:p w14:paraId="5A36A25E" w14:textId="77777777" w:rsidR="00CB703D" w:rsidRPr="00B30D90" w:rsidRDefault="00CB703D" w:rsidP="00CB703D">
      <w:pPr>
        <w:pBdr>
          <w:top w:val="single" w:sz="4" w:space="1" w:color="auto"/>
          <w:left w:val="single" w:sz="4" w:space="4" w:color="auto"/>
          <w:bottom w:val="single" w:sz="4" w:space="1" w:color="auto"/>
          <w:right w:val="single" w:sz="4" w:space="4" w:color="auto"/>
        </w:pBdr>
        <w:rPr>
          <w:lang w:val="en-GB"/>
        </w:rPr>
      </w:pPr>
      <w:r w:rsidRPr="00B30D90">
        <w:rPr>
          <w:lang w:val="en-GB"/>
        </w:rPr>
        <w:t xml:space="preserve">    keras.layers.Flatten(input_shape=(img_width,img_height,3)),</w:t>
      </w:r>
    </w:p>
    <w:p w14:paraId="7CFFCEEE" w14:textId="77777777" w:rsidR="00CB703D" w:rsidRPr="00B30D90" w:rsidRDefault="00CB703D" w:rsidP="00CB703D">
      <w:pPr>
        <w:pBdr>
          <w:top w:val="single" w:sz="4" w:space="1" w:color="auto"/>
          <w:left w:val="single" w:sz="4" w:space="4" w:color="auto"/>
          <w:bottom w:val="single" w:sz="4" w:space="1" w:color="auto"/>
          <w:right w:val="single" w:sz="4" w:space="4" w:color="auto"/>
        </w:pBdr>
        <w:rPr>
          <w:lang w:val="en-GB"/>
        </w:rPr>
      </w:pPr>
      <w:r w:rsidRPr="00B30D90">
        <w:rPr>
          <w:lang w:val="en-GB"/>
        </w:rPr>
        <w:t xml:space="preserve">    keras.layers.Dense(128, activation=tf.nn.relu),</w:t>
      </w:r>
    </w:p>
    <w:p w14:paraId="7CB2780B" w14:textId="77777777" w:rsidR="00CB703D" w:rsidRPr="00095A00" w:rsidRDefault="00CB703D" w:rsidP="00CB703D">
      <w:pPr>
        <w:pBdr>
          <w:top w:val="single" w:sz="4" w:space="1" w:color="auto"/>
          <w:left w:val="single" w:sz="4" w:space="4" w:color="auto"/>
          <w:bottom w:val="single" w:sz="4" w:space="1" w:color="auto"/>
          <w:right w:val="single" w:sz="4" w:space="4" w:color="auto"/>
        </w:pBdr>
        <w:rPr>
          <w:lang w:val="en-GB"/>
        </w:rPr>
      </w:pPr>
      <w:r w:rsidRPr="00B30D90">
        <w:rPr>
          <w:lang w:val="en-GB"/>
        </w:rPr>
        <w:t xml:space="preserve">    </w:t>
      </w:r>
      <w:r w:rsidRPr="00095A00">
        <w:rPr>
          <w:lang w:val="en-GB"/>
        </w:rPr>
        <w:t>keras.layers.Dense(18</w:t>
      </w:r>
      <w:r>
        <w:rPr>
          <w:lang w:val="en-GB"/>
        </w:rPr>
        <w:t>,</w:t>
      </w:r>
      <w:r w:rsidRPr="00095A00">
        <w:rPr>
          <w:lang w:val="en-GB"/>
        </w:rPr>
        <w:t xml:space="preserve"> activation=tf.nn.relu)</w:t>
      </w:r>
    </w:p>
    <w:p w14:paraId="65B43A4D" w14:textId="77777777" w:rsidR="00CB703D" w:rsidRPr="00B30D90" w:rsidRDefault="00CB703D" w:rsidP="00CB703D">
      <w:pPr>
        <w:pBdr>
          <w:top w:val="single" w:sz="4" w:space="1" w:color="auto"/>
          <w:left w:val="single" w:sz="4" w:space="4" w:color="auto"/>
          <w:bottom w:val="single" w:sz="4" w:space="1" w:color="auto"/>
          <w:right w:val="single" w:sz="4" w:space="4" w:color="auto"/>
        </w:pBdr>
      </w:pPr>
      <w:r w:rsidRPr="00B30D90">
        <w:t>])</w:t>
      </w:r>
    </w:p>
    <w:p w14:paraId="4E2D8300" w14:textId="77777777" w:rsidR="00CB703D" w:rsidRDefault="00CB703D" w:rsidP="00CB703D">
      <w:pPr>
        <w:rPr>
          <w:highlight w:val="yellow"/>
        </w:rPr>
      </w:pPr>
    </w:p>
    <w:p w14:paraId="43076779" w14:textId="77777777" w:rsidR="00CB703D" w:rsidRPr="00A51ED7" w:rsidRDefault="00CB703D" w:rsidP="00CB703D">
      <w:r w:rsidRPr="007E614E">
        <w:t>Codevoorbeeld 7</w:t>
      </w:r>
    </w:p>
    <w:p w14:paraId="0E1969F2" w14:textId="77777777" w:rsidR="00CB703D" w:rsidRPr="00A51ED7" w:rsidRDefault="00CB703D" w:rsidP="00CB703D"/>
    <w:p w14:paraId="00022C5B" w14:textId="77777777" w:rsidR="00CB703D" w:rsidRPr="00A51ED7" w:rsidRDefault="00CB703D" w:rsidP="00CB703D">
      <w:pPr>
        <w:pBdr>
          <w:top w:val="single" w:sz="4" w:space="1" w:color="auto"/>
          <w:left w:val="single" w:sz="4" w:space="4" w:color="auto"/>
          <w:bottom w:val="single" w:sz="4" w:space="1" w:color="auto"/>
          <w:right w:val="single" w:sz="4" w:space="4" w:color="auto"/>
        </w:pBdr>
      </w:pPr>
      <w:r w:rsidRPr="00A51ED7">
        <w:t>#Voorbereidend werk</w:t>
      </w:r>
    </w:p>
    <w:p w14:paraId="6E6C3E73" w14:textId="77777777" w:rsidR="00CB703D" w:rsidRPr="00A51ED7" w:rsidRDefault="00CB703D" w:rsidP="00CB703D">
      <w:pPr>
        <w:pBdr>
          <w:top w:val="single" w:sz="4" w:space="1" w:color="auto"/>
          <w:left w:val="single" w:sz="4" w:space="4" w:color="auto"/>
          <w:bottom w:val="single" w:sz="4" w:space="1" w:color="auto"/>
          <w:right w:val="single" w:sz="4" w:space="4" w:color="auto"/>
        </w:pBdr>
      </w:pPr>
    </w:p>
    <w:p w14:paraId="49A4C61A" w14:textId="77777777" w:rsidR="00CB703D" w:rsidRPr="00A51ED7" w:rsidRDefault="00CB703D" w:rsidP="00CB703D">
      <w:pPr>
        <w:pBdr>
          <w:top w:val="single" w:sz="4" w:space="1" w:color="auto"/>
          <w:left w:val="single" w:sz="4" w:space="4" w:color="auto"/>
          <w:bottom w:val="single" w:sz="4" w:space="1" w:color="auto"/>
          <w:right w:val="single" w:sz="4" w:space="4" w:color="auto"/>
        </w:pBdr>
      </w:pPr>
      <w:r w:rsidRPr="00A51ED7">
        <w:t>net = …</w:t>
      </w:r>
    </w:p>
    <w:p w14:paraId="5150B2AE" w14:textId="77777777" w:rsidR="00CB703D" w:rsidRPr="00A51ED7" w:rsidRDefault="00CB703D" w:rsidP="00CB703D">
      <w:pPr>
        <w:pBdr>
          <w:top w:val="single" w:sz="4" w:space="1" w:color="auto"/>
          <w:left w:val="single" w:sz="4" w:space="4" w:color="auto"/>
          <w:bottom w:val="single" w:sz="4" w:space="1" w:color="auto"/>
          <w:right w:val="single" w:sz="4" w:space="4" w:color="auto"/>
        </w:pBdr>
      </w:pPr>
      <w:r w:rsidRPr="00A51ED7">
        <w:t>checkpoint = …</w:t>
      </w:r>
    </w:p>
    <w:p w14:paraId="1FE391E2" w14:textId="77777777" w:rsidR="00CB703D" w:rsidRPr="001A1575" w:rsidRDefault="00CB703D" w:rsidP="00CB703D">
      <w:pPr>
        <w:pBdr>
          <w:top w:val="single" w:sz="4" w:space="1" w:color="auto"/>
          <w:left w:val="single" w:sz="4" w:space="4" w:color="auto"/>
          <w:bottom w:val="single" w:sz="4" w:space="1" w:color="auto"/>
          <w:right w:val="single" w:sz="4" w:space="4" w:color="auto"/>
        </w:pBdr>
        <w:rPr>
          <w:lang w:val="en-GB"/>
        </w:rPr>
      </w:pPr>
      <w:r w:rsidRPr="001A1575">
        <w:rPr>
          <w:lang w:val="en-GB"/>
        </w:rPr>
        <w:t>load_state(net, checkpoint)</w:t>
      </w:r>
    </w:p>
    <w:p w14:paraId="78604851" w14:textId="77777777" w:rsidR="00CB703D" w:rsidRPr="001A1575" w:rsidRDefault="00CB703D" w:rsidP="00CB703D">
      <w:pPr>
        <w:pBdr>
          <w:top w:val="single" w:sz="4" w:space="1" w:color="auto"/>
          <w:left w:val="single" w:sz="4" w:space="4" w:color="auto"/>
          <w:bottom w:val="single" w:sz="4" w:space="1" w:color="auto"/>
          <w:right w:val="single" w:sz="4" w:space="4" w:color="auto"/>
        </w:pBdr>
        <w:rPr>
          <w:lang w:val="en-GB"/>
        </w:rPr>
      </w:pPr>
    </w:p>
    <w:p w14:paraId="20C334A1"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1A1575">
        <w:rPr>
          <w:lang w:val="en-GB"/>
        </w:rPr>
        <w:t xml:space="preserve">detect_riders(net,dir_read,256,False)  </w:t>
      </w:r>
    </w:p>
    <w:p w14:paraId="7BC6B8DC"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11AECEDB" w14:textId="77777777" w:rsidR="00CB703D" w:rsidRDefault="00CB703D" w:rsidP="00CB703D">
      <w:pPr>
        <w:pBdr>
          <w:top w:val="single" w:sz="4" w:space="1" w:color="auto"/>
          <w:left w:val="single" w:sz="4" w:space="4" w:color="auto"/>
          <w:bottom w:val="single" w:sz="4" w:space="1" w:color="auto"/>
          <w:right w:val="single" w:sz="4" w:space="4" w:color="auto"/>
        </w:pBdr>
        <w:rPr>
          <w:color w:val="A6A6A6" w:themeColor="background1" w:themeShade="A6"/>
          <w:lang w:val="en-GB"/>
        </w:rPr>
      </w:pPr>
      <w:r w:rsidRPr="00C96E66">
        <w:rPr>
          <w:color w:val="A6A6A6" w:themeColor="background1" w:themeShade="A6"/>
          <w:lang w:val="en-GB"/>
        </w:rPr>
        <w:t>----------------- detect_riders(net,dir_read,256,False)  -----------------</w:t>
      </w:r>
    </w:p>
    <w:p w14:paraId="7A424FA4" w14:textId="77777777" w:rsidR="00CB703D" w:rsidRDefault="00CB703D" w:rsidP="00CB703D">
      <w:pPr>
        <w:pBdr>
          <w:top w:val="single" w:sz="4" w:space="1" w:color="auto"/>
          <w:left w:val="single" w:sz="4" w:space="4" w:color="auto"/>
          <w:bottom w:val="single" w:sz="4" w:space="1" w:color="auto"/>
          <w:right w:val="single" w:sz="4" w:space="4" w:color="auto"/>
        </w:pBdr>
        <w:rPr>
          <w:color w:val="A6A6A6" w:themeColor="background1" w:themeShade="A6"/>
          <w:lang w:val="en-GB"/>
        </w:rPr>
      </w:pPr>
    </w:p>
    <w:p w14:paraId="5CF64D99"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Pr>
          <w:color w:val="auto"/>
          <w:lang w:val="en-GB"/>
        </w:rPr>
        <w:t xml:space="preserve">    …</w:t>
      </w:r>
    </w:p>
    <w:p w14:paraId="700BCCB5"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frame_number = 0 </w:t>
      </w:r>
    </w:p>
    <w:p w14:paraId="0FB92BB3"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p>
    <w:p w14:paraId="4DCE33E4"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for (dirpath, dirnames, filenames) in os.walk(dir_read):</w:t>
      </w:r>
    </w:p>
    <w:p w14:paraId="7AA97EB4"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for dirname in dirnames :  #Loop over all directories in the main directory</w:t>
      </w:r>
    </w:p>
    <w:p w14:paraId="536EA72A"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for (dirpath, dirnames, filenames) in os.walk(dir_read + "/" + dirname):</w:t>
      </w:r>
    </w:p>
    <w:p w14:paraId="570FE620" w14:textId="77777777" w:rsidR="00CB703D"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for filename in filenames:  #Loop over all files in the current directory</w:t>
      </w:r>
    </w:p>
    <w:p w14:paraId="17FC3ABC"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Pr>
          <w:color w:val="auto"/>
          <w:lang w:val="en-GB"/>
        </w:rPr>
        <w:t xml:space="preserve">                    …</w:t>
      </w:r>
    </w:p>
    <w:p w14:paraId="4266015C"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w:t>
      </w:r>
    </w:p>
    <w:p w14:paraId="5E4EEFB3"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#Loop over all connections of joints (part = connection of two joints)</w:t>
      </w:r>
    </w:p>
    <w:p w14:paraId="154E9898"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all_valid_points = [0]*18</w:t>
      </w:r>
    </w:p>
    <w:p w14:paraId="0340CEA6"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w:t>
      </w:r>
    </w:p>
    <w:p w14:paraId="68445818"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for part_id in range(len(BODY_PARTS_PAF_IDS) - 2):                        </w:t>
      </w:r>
    </w:p>
    <w:p w14:paraId="20F48DDB"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#Start joint</w:t>
      </w:r>
    </w:p>
    <w:p w14:paraId="60F2BBB6"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kpt_a_id = BODY_PARTS_KPT_IDS[part_id][0]</w:t>
      </w:r>
    </w:p>
    <w:p w14:paraId="5B1814F3"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global_kpt_a_id = pose_entries[0][kpt_a_id]</w:t>
      </w:r>
    </w:p>
    <w:p w14:paraId="45E89454"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w:t>
      </w:r>
    </w:p>
    <w:p w14:paraId="068F437E"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if global_kpt_a_id != -1:</w:t>
      </w:r>
    </w:p>
    <w:p w14:paraId="411CFE9B"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x_a, y_a = all_keypoints[int(global_kpt_a_id), 0:2]                             </w:t>
      </w:r>
    </w:p>
    <w:p w14:paraId="1060653D"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cv2.circle(img, (int(x_a), int(y_a)), 3, color, -1)</w:t>
      </w:r>
    </w:p>
    <w:p w14:paraId="5D18A256"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w:t>
      </w:r>
    </w:p>
    <w:p w14:paraId="15189A88" w14:textId="77777777" w:rsidR="00CB703D"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all_valid_points[kpt_a_id]=[</w:t>
      </w:r>
    </w:p>
    <w:p w14:paraId="6BED0C59"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Pr>
          <w:color w:val="auto"/>
          <w:lang w:val="en-GB"/>
        </w:rPr>
        <w:t xml:space="preserve">                                                               </w:t>
      </w:r>
      <w:r w:rsidRPr="00C96E66">
        <w:rPr>
          <w:color w:val="auto"/>
          <w:lang w:val="en-GB"/>
        </w:rPr>
        <w:t>global_kpt_a_id</w:t>
      </w:r>
      <w:r>
        <w:rPr>
          <w:color w:val="auto"/>
          <w:lang w:val="en-GB"/>
        </w:rPr>
        <w:t>,</w:t>
      </w:r>
      <w:r w:rsidRPr="00C96E66">
        <w:rPr>
          <w:color w:val="auto"/>
          <w:lang w:val="en-GB"/>
        </w:rPr>
        <w:t xml:space="preserve"> x_a</w:t>
      </w:r>
      <w:r>
        <w:rPr>
          <w:color w:val="auto"/>
          <w:lang w:val="en-GB"/>
        </w:rPr>
        <w:t>,</w:t>
      </w:r>
      <w:r w:rsidRPr="00C96E66">
        <w:rPr>
          <w:color w:val="auto"/>
          <w:lang w:val="en-GB"/>
        </w:rPr>
        <w:t xml:space="preserve"> y_a</w:t>
      </w:r>
      <w:r>
        <w:rPr>
          <w:color w:val="auto"/>
          <w:lang w:val="en-GB"/>
        </w:rPr>
        <w:t>,</w:t>
      </w:r>
      <w:r w:rsidRPr="00C96E66">
        <w:rPr>
          <w:color w:val="auto"/>
          <w:lang w:val="en-GB"/>
        </w:rPr>
        <w:t xml:space="preserve"> </w:t>
      </w:r>
      <w:r>
        <w:rPr>
          <w:color w:val="auto"/>
          <w:lang w:val="en-GB"/>
        </w:rPr>
        <w:t xml:space="preserve">  </w:t>
      </w:r>
      <w:r w:rsidRPr="00C96E66">
        <w:rPr>
          <w:color w:val="auto"/>
          <w:lang w:val="en-GB"/>
        </w:rPr>
        <w:t>all_keypoints[int(global_kpt_a_id), 2]]</w:t>
      </w:r>
    </w:p>
    <w:p w14:paraId="7FFFB454"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else :</w:t>
      </w:r>
    </w:p>
    <w:p w14:paraId="0FB6006A"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all_valid_points[kpt_a_id]=[global_kpt_a_id</w:t>
      </w:r>
      <w:r>
        <w:rPr>
          <w:color w:val="auto"/>
          <w:lang w:val="en-GB"/>
        </w:rPr>
        <w:t>,</w:t>
      </w:r>
      <w:r w:rsidRPr="00C96E66">
        <w:rPr>
          <w:color w:val="auto"/>
          <w:lang w:val="en-GB"/>
        </w:rPr>
        <w:t xml:space="preserve"> -1</w:t>
      </w:r>
      <w:r>
        <w:rPr>
          <w:color w:val="auto"/>
          <w:lang w:val="en-GB"/>
        </w:rPr>
        <w:t>,</w:t>
      </w:r>
      <w:r w:rsidRPr="00C96E66">
        <w:rPr>
          <w:color w:val="auto"/>
          <w:lang w:val="en-GB"/>
        </w:rPr>
        <w:t xml:space="preserve"> -1</w:t>
      </w:r>
      <w:r>
        <w:rPr>
          <w:color w:val="auto"/>
          <w:lang w:val="en-GB"/>
        </w:rPr>
        <w:t>,</w:t>
      </w:r>
      <w:r w:rsidRPr="00C96E66">
        <w:rPr>
          <w:color w:val="auto"/>
          <w:lang w:val="en-GB"/>
        </w:rPr>
        <w:t xml:space="preserve"> 0]</w:t>
      </w:r>
    </w:p>
    <w:p w14:paraId="543AACC3"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w:t>
      </w:r>
    </w:p>
    <w:p w14:paraId="6A028EE7"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#End joint</w:t>
      </w:r>
    </w:p>
    <w:p w14:paraId="7F311A7E"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kpt_b_id = BODY_PARTS_KPT_IDS[part_id][1]</w:t>
      </w:r>
    </w:p>
    <w:p w14:paraId="19D2472A"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global_kpt_b_id = pose_entries[0][kpt_b_id]</w:t>
      </w:r>
    </w:p>
    <w:p w14:paraId="3300E59C"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w:t>
      </w:r>
    </w:p>
    <w:p w14:paraId="447552DC"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lastRenderedPageBreak/>
        <w:t xml:space="preserve">                        #If the joint has been located</w:t>
      </w:r>
    </w:p>
    <w:p w14:paraId="63F89CCF"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if global_kpt_b_id != -1:</w:t>
      </w:r>
    </w:p>
    <w:p w14:paraId="53A497B3"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x_b, y_b = all_keypoints[int(global_kpt_b_id), 0:2]</w:t>
      </w:r>
    </w:p>
    <w:p w14:paraId="6C5C9A72"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w:t>
      </w:r>
    </w:p>
    <w:p w14:paraId="379E0140"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cv2.circle(img, (int(x_b), int(y_b)), 3, color, -1)</w:t>
      </w:r>
    </w:p>
    <w:p w14:paraId="43A2B537"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all_valid_points[kpt_b_id]=[global_kpt_b_id</w:t>
      </w:r>
      <w:r>
        <w:rPr>
          <w:color w:val="auto"/>
          <w:lang w:val="en-GB"/>
        </w:rPr>
        <w:t>,</w:t>
      </w:r>
      <w:r w:rsidRPr="00C96E66">
        <w:rPr>
          <w:color w:val="auto"/>
          <w:lang w:val="en-GB"/>
        </w:rPr>
        <w:t xml:space="preserve"> x_b</w:t>
      </w:r>
      <w:r>
        <w:rPr>
          <w:color w:val="auto"/>
          <w:lang w:val="en-GB"/>
        </w:rPr>
        <w:t>,</w:t>
      </w:r>
      <w:r w:rsidRPr="00C96E66">
        <w:rPr>
          <w:color w:val="auto"/>
          <w:lang w:val="en-GB"/>
        </w:rPr>
        <w:t xml:space="preserve"> y_b</w:t>
      </w:r>
      <w:r>
        <w:rPr>
          <w:color w:val="auto"/>
          <w:lang w:val="en-GB"/>
        </w:rPr>
        <w:t>,</w:t>
      </w:r>
      <w:r w:rsidRPr="00C96E66">
        <w:rPr>
          <w:color w:val="auto"/>
          <w:lang w:val="en-GB"/>
        </w:rPr>
        <w:t xml:space="preserve"> all_keypoints[int(global_kpt_b_id), 2]]</w:t>
      </w:r>
    </w:p>
    <w:p w14:paraId="540EC4F6"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else :</w:t>
      </w:r>
    </w:p>
    <w:p w14:paraId="55A7043B"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all_valid_points[kpt_b_id]=[global_kpt_b_id</w:t>
      </w:r>
      <w:r>
        <w:rPr>
          <w:color w:val="auto"/>
          <w:lang w:val="en-GB"/>
        </w:rPr>
        <w:t>,</w:t>
      </w:r>
      <w:r w:rsidRPr="00C96E66">
        <w:rPr>
          <w:color w:val="auto"/>
          <w:lang w:val="en-GB"/>
        </w:rPr>
        <w:t xml:space="preserve"> -1</w:t>
      </w:r>
      <w:r>
        <w:rPr>
          <w:color w:val="auto"/>
          <w:lang w:val="en-GB"/>
        </w:rPr>
        <w:t>,</w:t>
      </w:r>
      <w:r w:rsidRPr="00C96E66">
        <w:rPr>
          <w:color w:val="auto"/>
          <w:lang w:val="en-GB"/>
        </w:rPr>
        <w:t xml:space="preserve"> -1</w:t>
      </w:r>
      <w:r>
        <w:rPr>
          <w:color w:val="auto"/>
          <w:lang w:val="en-GB"/>
        </w:rPr>
        <w:t>,</w:t>
      </w:r>
      <w:r w:rsidRPr="00C96E66">
        <w:rPr>
          <w:color w:val="auto"/>
          <w:lang w:val="en-GB"/>
        </w:rPr>
        <w:t xml:space="preserve"> 0]</w:t>
      </w:r>
    </w:p>
    <w:p w14:paraId="035A36BC"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w:t>
      </w:r>
    </w:p>
    <w:p w14:paraId="36F281F8"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#Combine both joints to form a part (connection shown on figure)</w:t>
      </w:r>
    </w:p>
    <w:p w14:paraId="1070DF5D"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if global_kpt_a_id != -1 and global_kpt_b_id != -1:</w:t>
      </w:r>
    </w:p>
    <w:p w14:paraId="5535A536" w14:textId="77777777" w:rsidR="00CB703D" w:rsidRPr="00C96E66" w:rsidRDefault="00CB703D" w:rsidP="00CB703D">
      <w:pPr>
        <w:pBdr>
          <w:top w:val="single" w:sz="4" w:space="1" w:color="auto"/>
          <w:left w:val="single" w:sz="4" w:space="4" w:color="auto"/>
          <w:bottom w:val="single" w:sz="4" w:space="1" w:color="auto"/>
          <w:right w:val="single" w:sz="4" w:space="4" w:color="auto"/>
        </w:pBdr>
        <w:rPr>
          <w:color w:val="auto"/>
          <w:lang w:val="en-GB"/>
        </w:rPr>
      </w:pPr>
      <w:r w:rsidRPr="00C96E66">
        <w:rPr>
          <w:color w:val="auto"/>
          <w:lang w:val="en-GB"/>
        </w:rPr>
        <w:t xml:space="preserve">                            cv2.line(img, (int(x_a), int(y_a)), (int(x_b), int(y_b)), color, 2)</w:t>
      </w:r>
    </w:p>
    <w:p w14:paraId="060FEBD3"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p>
    <w:p w14:paraId="2BD6C403" w14:textId="77777777" w:rsidR="00CB703D" w:rsidRPr="00EE5832" w:rsidRDefault="00CB703D" w:rsidP="00CB703D">
      <w:pPr>
        <w:rPr>
          <w:lang w:val="en-GB"/>
        </w:rPr>
      </w:pPr>
    </w:p>
    <w:p w14:paraId="692A7011" w14:textId="77777777" w:rsidR="00CB703D" w:rsidRDefault="00CB703D" w:rsidP="00CB703D">
      <w:pPr>
        <w:rPr>
          <w:lang w:val="en-GB"/>
        </w:rPr>
      </w:pPr>
      <w:r>
        <w:rPr>
          <w:lang w:val="en-GB"/>
        </w:rPr>
        <w:t>Codevoorbeeld 8</w:t>
      </w:r>
    </w:p>
    <w:p w14:paraId="1C1A393C" w14:textId="77777777" w:rsidR="00CB703D" w:rsidRDefault="00CB703D" w:rsidP="00CB703D">
      <w:pPr>
        <w:rPr>
          <w:lang w:val="en-GB"/>
        </w:rPr>
      </w:pPr>
    </w:p>
    <w:p w14:paraId="35126C58" w14:textId="77777777" w:rsidR="00CB703D" w:rsidRPr="00217CC0" w:rsidRDefault="00CB703D" w:rsidP="00CB703D">
      <w:pPr>
        <w:pBdr>
          <w:top w:val="single" w:sz="4" w:space="1" w:color="auto"/>
          <w:left w:val="single" w:sz="4" w:space="4" w:color="auto"/>
          <w:bottom w:val="single" w:sz="4" w:space="1" w:color="auto"/>
          <w:right w:val="single" w:sz="4" w:space="4" w:color="auto"/>
        </w:pBdr>
        <w:rPr>
          <w:lang w:val="en-GB"/>
        </w:rPr>
      </w:pPr>
      <w:r w:rsidRPr="00217CC0">
        <w:rPr>
          <w:lang w:val="en-GB"/>
        </w:rPr>
        <w:t>datagen = ImageDataGenerator(</w:t>
      </w:r>
    </w:p>
    <w:p w14:paraId="1ED332A1" w14:textId="77777777" w:rsidR="00CB703D" w:rsidRPr="00217CC0" w:rsidRDefault="00CB703D" w:rsidP="00CB703D">
      <w:pPr>
        <w:pBdr>
          <w:top w:val="single" w:sz="4" w:space="1" w:color="auto"/>
          <w:left w:val="single" w:sz="4" w:space="4" w:color="auto"/>
          <w:bottom w:val="single" w:sz="4" w:space="1" w:color="auto"/>
          <w:right w:val="single" w:sz="4" w:space="4" w:color="auto"/>
        </w:pBdr>
        <w:rPr>
          <w:lang w:val="en-GB"/>
        </w:rPr>
      </w:pPr>
      <w:r w:rsidRPr="00217CC0">
        <w:rPr>
          <w:lang w:val="en-GB"/>
        </w:rPr>
        <w:t xml:space="preserve">        rotation_range=</w:t>
      </w:r>
      <w:r>
        <w:rPr>
          <w:lang w:val="en-GB"/>
        </w:rPr>
        <w:t>4</w:t>
      </w:r>
      <w:r w:rsidRPr="00217CC0">
        <w:rPr>
          <w:lang w:val="en-GB"/>
        </w:rPr>
        <w:t>0,</w:t>
      </w:r>
    </w:p>
    <w:p w14:paraId="274A08FB" w14:textId="77777777" w:rsidR="00CB703D" w:rsidRPr="00217CC0" w:rsidRDefault="00CB703D" w:rsidP="00CB703D">
      <w:pPr>
        <w:pBdr>
          <w:top w:val="single" w:sz="4" w:space="1" w:color="auto"/>
          <w:left w:val="single" w:sz="4" w:space="4" w:color="auto"/>
          <w:bottom w:val="single" w:sz="4" w:space="1" w:color="auto"/>
          <w:right w:val="single" w:sz="4" w:space="4" w:color="auto"/>
        </w:pBdr>
        <w:rPr>
          <w:lang w:val="en-GB"/>
        </w:rPr>
      </w:pPr>
      <w:r w:rsidRPr="00217CC0">
        <w:rPr>
          <w:lang w:val="en-GB"/>
        </w:rPr>
        <w:t xml:space="preserve">        rescale=1./255,</w:t>
      </w:r>
    </w:p>
    <w:p w14:paraId="5E474B64" w14:textId="77777777" w:rsidR="00CB703D" w:rsidRPr="00217CC0" w:rsidRDefault="00CB703D" w:rsidP="00CB703D">
      <w:pPr>
        <w:pBdr>
          <w:top w:val="single" w:sz="4" w:space="1" w:color="auto"/>
          <w:left w:val="single" w:sz="4" w:space="4" w:color="auto"/>
          <w:bottom w:val="single" w:sz="4" w:space="1" w:color="auto"/>
          <w:right w:val="single" w:sz="4" w:space="4" w:color="auto"/>
        </w:pBdr>
        <w:rPr>
          <w:lang w:val="en-GB"/>
        </w:rPr>
      </w:pPr>
      <w:r w:rsidRPr="00217CC0">
        <w:rPr>
          <w:lang w:val="en-GB"/>
        </w:rPr>
        <w:t xml:space="preserve">        horizontal_flip=True,</w:t>
      </w:r>
    </w:p>
    <w:p w14:paraId="70241CBB" w14:textId="77777777" w:rsidR="00CB703D" w:rsidRPr="00217CC0" w:rsidRDefault="00CB703D" w:rsidP="00CB703D">
      <w:pPr>
        <w:pBdr>
          <w:top w:val="single" w:sz="4" w:space="1" w:color="auto"/>
          <w:left w:val="single" w:sz="4" w:space="4" w:color="auto"/>
          <w:bottom w:val="single" w:sz="4" w:space="1" w:color="auto"/>
          <w:right w:val="single" w:sz="4" w:space="4" w:color="auto"/>
        </w:pBdr>
        <w:rPr>
          <w:lang w:val="en-GB"/>
        </w:rPr>
      </w:pPr>
      <w:r w:rsidRPr="00217CC0">
        <w:rPr>
          <w:lang w:val="en-GB"/>
        </w:rPr>
        <w:t xml:space="preserve">        fill_mode='reflect'</w:t>
      </w:r>
    </w:p>
    <w:p w14:paraId="346F373B"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217CC0">
        <w:rPr>
          <w:lang w:val="en-GB"/>
        </w:rPr>
        <w:t xml:space="preserve">        )</w:t>
      </w:r>
    </w:p>
    <w:p w14:paraId="29A6B1AB" w14:textId="77777777" w:rsidR="00CB703D" w:rsidRDefault="00CB703D" w:rsidP="00CB703D">
      <w:pPr>
        <w:rPr>
          <w:lang w:val="en-GB"/>
        </w:rPr>
      </w:pPr>
    </w:p>
    <w:p w14:paraId="7AFAC1C9" w14:textId="77777777" w:rsidR="00CB703D" w:rsidRPr="0042024A" w:rsidRDefault="00CB703D" w:rsidP="00CB703D">
      <w:pPr>
        <w:rPr>
          <w:lang w:val="en-GB"/>
        </w:rPr>
      </w:pPr>
      <w:r w:rsidRPr="0042024A">
        <w:rPr>
          <w:lang w:val="en-GB"/>
        </w:rPr>
        <w:t xml:space="preserve">Codevoorbeeld </w:t>
      </w:r>
      <w:r>
        <w:rPr>
          <w:lang w:val="en-GB"/>
        </w:rPr>
        <w:t>9</w:t>
      </w:r>
    </w:p>
    <w:p w14:paraId="00E945F7" w14:textId="77777777" w:rsidR="00CB703D" w:rsidRPr="0042024A" w:rsidRDefault="00CB703D" w:rsidP="00CB703D">
      <w:pPr>
        <w:rPr>
          <w:lang w:val="en-GB"/>
        </w:rPr>
      </w:pPr>
    </w:p>
    <w:p w14:paraId="102DD7A5" w14:textId="77777777" w:rsidR="00CB703D" w:rsidRPr="0042024A" w:rsidRDefault="00CB703D" w:rsidP="00CB703D">
      <w:pPr>
        <w:pBdr>
          <w:top w:val="single" w:sz="4" w:space="1" w:color="auto"/>
          <w:left w:val="single" w:sz="4" w:space="4" w:color="auto"/>
          <w:bottom w:val="single" w:sz="4" w:space="1" w:color="auto"/>
          <w:right w:val="single" w:sz="4" w:space="4" w:color="auto"/>
        </w:pBdr>
        <w:rPr>
          <w:lang w:val="en-GB"/>
        </w:rPr>
      </w:pPr>
      <w:r w:rsidRPr="0042024A">
        <w:rPr>
          <w:lang w:val="en-GB"/>
        </w:rPr>
        <w:t>model = keras.Sequential([</w:t>
      </w:r>
    </w:p>
    <w:p w14:paraId="49B69049" w14:textId="77777777" w:rsidR="00CB703D" w:rsidRPr="00AC3E2E" w:rsidRDefault="00CB703D" w:rsidP="00CB703D">
      <w:pPr>
        <w:pBdr>
          <w:top w:val="single" w:sz="4" w:space="1" w:color="auto"/>
          <w:left w:val="single" w:sz="4" w:space="4" w:color="auto"/>
          <w:bottom w:val="single" w:sz="4" w:space="1" w:color="auto"/>
          <w:right w:val="single" w:sz="4" w:space="4" w:color="auto"/>
        </w:pBdr>
        <w:rPr>
          <w:lang w:val="en-GB"/>
        </w:rPr>
      </w:pPr>
      <w:r w:rsidRPr="0042024A">
        <w:rPr>
          <w:lang w:val="en-GB"/>
        </w:rPr>
        <w:t xml:space="preserve">    </w:t>
      </w:r>
      <w:r w:rsidRPr="00AC3E2E">
        <w:rPr>
          <w:lang w:val="en-GB"/>
        </w:rPr>
        <w:t>keras.layers.Conv2D(kernel_size = (2,3), filters = 16,activation='relu'),</w:t>
      </w:r>
    </w:p>
    <w:p w14:paraId="7BCA2076" w14:textId="77777777" w:rsidR="00CB703D" w:rsidRPr="00AC3E2E" w:rsidRDefault="00CB703D" w:rsidP="00CB703D">
      <w:pPr>
        <w:pBdr>
          <w:top w:val="single" w:sz="4" w:space="1" w:color="auto"/>
          <w:left w:val="single" w:sz="4" w:space="4" w:color="auto"/>
          <w:bottom w:val="single" w:sz="4" w:space="1" w:color="auto"/>
          <w:right w:val="single" w:sz="4" w:space="4" w:color="auto"/>
        </w:pBdr>
        <w:rPr>
          <w:lang w:val="en-GB"/>
        </w:rPr>
      </w:pPr>
      <w:r w:rsidRPr="00AC3E2E">
        <w:rPr>
          <w:lang w:val="en-GB"/>
        </w:rPr>
        <w:t xml:space="preserve">    keras.layers.MaxPooling2D(pool_size=(2, 2), strides=None, padding='valid', data_format=None),</w:t>
      </w:r>
    </w:p>
    <w:p w14:paraId="144C5298" w14:textId="77777777" w:rsidR="00CB703D" w:rsidRPr="00AC3E2E" w:rsidRDefault="00CB703D" w:rsidP="00CB703D">
      <w:pPr>
        <w:pBdr>
          <w:top w:val="single" w:sz="4" w:space="1" w:color="auto"/>
          <w:left w:val="single" w:sz="4" w:space="4" w:color="auto"/>
          <w:bottom w:val="single" w:sz="4" w:space="1" w:color="auto"/>
          <w:right w:val="single" w:sz="4" w:space="4" w:color="auto"/>
        </w:pBdr>
        <w:rPr>
          <w:lang w:val="en-GB"/>
        </w:rPr>
      </w:pPr>
      <w:r w:rsidRPr="00AC3E2E">
        <w:rPr>
          <w:lang w:val="en-GB"/>
        </w:rPr>
        <w:t xml:space="preserve">    keras.layers.Flatten(input_shape=(img_width,img_height,3)),</w:t>
      </w:r>
    </w:p>
    <w:p w14:paraId="4F095148" w14:textId="77777777" w:rsidR="00CB703D" w:rsidRPr="00AC3E2E" w:rsidRDefault="00CB703D" w:rsidP="00CB703D">
      <w:pPr>
        <w:pBdr>
          <w:top w:val="single" w:sz="4" w:space="1" w:color="auto"/>
          <w:left w:val="single" w:sz="4" w:space="4" w:color="auto"/>
          <w:bottom w:val="single" w:sz="4" w:space="1" w:color="auto"/>
          <w:right w:val="single" w:sz="4" w:space="4" w:color="auto"/>
        </w:pBdr>
        <w:rPr>
          <w:lang w:val="en-GB"/>
        </w:rPr>
      </w:pPr>
      <w:r w:rsidRPr="00AC3E2E">
        <w:rPr>
          <w:lang w:val="en-GB"/>
        </w:rPr>
        <w:t xml:space="preserve">    keras.layers.Dense(128, activation=tf.nn.relu</w:t>
      </w:r>
      <w:r>
        <w:rPr>
          <w:lang w:val="en-GB"/>
        </w:rPr>
        <w:t>,</w:t>
      </w:r>
      <w:r w:rsidRPr="00AC3E2E">
        <w:rPr>
          <w:lang w:val="en-GB"/>
        </w:rPr>
        <w:t xml:space="preserve"> kernel_regularizer=regularizers.l2(0.01)),</w:t>
      </w:r>
    </w:p>
    <w:p w14:paraId="33801C9C" w14:textId="77777777" w:rsidR="00CB703D" w:rsidRPr="00AC3E2E" w:rsidRDefault="00CB703D" w:rsidP="00CB703D">
      <w:pPr>
        <w:pBdr>
          <w:top w:val="single" w:sz="4" w:space="1" w:color="auto"/>
          <w:left w:val="single" w:sz="4" w:space="4" w:color="auto"/>
          <w:bottom w:val="single" w:sz="4" w:space="1" w:color="auto"/>
          <w:right w:val="single" w:sz="4" w:space="4" w:color="auto"/>
        </w:pBdr>
        <w:rPr>
          <w:lang w:val="en-GB"/>
        </w:rPr>
      </w:pPr>
      <w:r w:rsidRPr="00AC3E2E">
        <w:rPr>
          <w:lang w:val="en-GB"/>
        </w:rPr>
        <w:t xml:space="preserve">    keras.layers.Dense(18</w:t>
      </w:r>
      <w:r>
        <w:rPr>
          <w:lang w:val="en-GB"/>
        </w:rPr>
        <w:t>,</w:t>
      </w:r>
      <w:r w:rsidRPr="00AC3E2E">
        <w:rPr>
          <w:lang w:val="en-GB"/>
        </w:rPr>
        <w:t xml:space="preserve"> activation=tf.nn.softmax</w:t>
      </w:r>
      <w:r>
        <w:rPr>
          <w:lang w:val="en-GB"/>
        </w:rPr>
        <w:t>,</w:t>
      </w:r>
      <w:r w:rsidRPr="00AC3E2E">
        <w:rPr>
          <w:lang w:val="en-GB"/>
        </w:rPr>
        <w:t xml:space="preserve"> kernel_regularizer=regularizers.l2(0.01))</w:t>
      </w:r>
    </w:p>
    <w:p w14:paraId="54D66443" w14:textId="77777777" w:rsidR="00CB703D" w:rsidRPr="0042024A" w:rsidRDefault="00CB703D" w:rsidP="00CB703D">
      <w:pPr>
        <w:pBdr>
          <w:top w:val="single" w:sz="4" w:space="1" w:color="auto"/>
          <w:left w:val="single" w:sz="4" w:space="4" w:color="auto"/>
          <w:bottom w:val="single" w:sz="4" w:space="1" w:color="auto"/>
          <w:right w:val="single" w:sz="4" w:space="4" w:color="auto"/>
        </w:pBdr>
        <w:rPr>
          <w:lang w:val="en-GB"/>
        </w:rPr>
      </w:pPr>
      <w:r w:rsidRPr="0042024A">
        <w:rPr>
          <w:lang w:val="en-GB"/>
        </w:rPr>
        <w:t>])</w:t>
      </w:r>
    </w:p>
    <w:p w14:paraId="3FD14524" w14:textId="77777777" w:rsidR="00CB703D" w:rsidRDefault="00CB703D" w:rsidP="00CB703D">
      <w:pPr>
        <w:rPr>
          <w:highlight w:val="yellow"/>
          <w:lang w:val="en-GB"/>
        </w:rPr>
      </w:pPr>
    </w:p>
    <w:p w14:paraId="5A565802" w14:textId="77777777" w:rsidR="00CB703D" w:rsidRDefault="00CB703D" w:rsidP="00CB703D">
      <w:pPr>
        <w:rPr>
          <w:lang w:val="en-GB"/>
        </w:rPr>
      </w:pPr>
      <w:r>
        <w:rPr>
          <w:lang w:val="en-GB"/>
        </w:rPr>
        <w:t>Codevoorbeeld 10</w:t>
      </w:r>
    </w:p>
    <w:p w14:paraId="3D7B2E14" w14:textId="77777777" w:rsidR="00CB703D" w:rsidRDefault="00CB703D" w:rsidP="00CB703D">
      <w:pPr>
        <w:rPr>
          <w:lang w:val="en-GB"/>
        </w:rPr>
      </w:pPr>
    </w:p>
    <w:p w14:paraId="39A37794" w14:textId="77777777" w:rsidR="00CB703D" w:rsidRPr="00786B5C" w:rsidRDefault="00CB703D" w:rsidP="00CB703D">
      <w:pPr>
        <w:pBdr>
          <w:top w:val="single" w:sz="4" w:space="1" w:color="auto"/>
          <w:left w:val="single" w:sz="4" w:space="4" w:color="auto"/>
          <w:bottom w:val="single" w:sz="4" w:space="1" w:color="auto"/>
          <w:right w:val="single" w:sz="4" w:space="4" w:color="auto"/>
        </w:pBdr>
        <w:rPr>
          <w:lang w:val="en-GB"/>
        </w:rPr>
      </w:pPr>
      <w:r w:rsidRPr="00786B5C">
        <w:rPr>
          <w:lang w:val="en-GB"/>
        </w:rPr>
        <w:t>model = keras.Sequential([</w:t>
      </w:r>
    </w:p>
    <w:p w14:paraId="4F2F3917" w14:textId="77777777" w:rsidR="00CB703D" w:rsidRPr="00786B5C" w:rsidRDefault="00CB703D" w:rsidP="00CB703D">
      <w:pPr>
        <w:pBdr>
          <w:top w:val="single" w:sz="4" w:space="1" w:color="auto"/>
          <w:left w:val="single" w:sz="4" w:space="4" w:color="auto"/>
          <w:bottom w:val="single" w:sz="4" w:space="1" w:color="auto"/>
          <w:right w:val="single" w:sz="4" w:space="4" w:color="auto"/>
        </w:pBdr>
        <w:rPr>
          <w:lang w:val="en-GB"/>
        </w:rPr>
      </w:pPr>
      <w:r w:rsidRPr="00786B5C">
        <w:rPr>
          <w:lang w:val="en-GB"/>
        </w:rPr>
        <w:t xml:space="preserve">    keras.layers.Conv2D(kernel_size = (2,3), filters = 16,activation='relu'),</w:t>
      </w:r>
    </w:p>
    <w:p w14:paraId="61ADF667" w14:textId="77777777" w:rsidR="00CB703D" w:rsidRPr="00786B5C" w:rsidRDefault="00CB703D" w:rsidP="00CB703D">
      <w:pPr>
        <w:pBdr>
          <w:top w:val="single" w:sz="4" w:space="1" w:color="auto"/>
          <w:left w:val="single" w:sz="4" w:space="4" w:color="auto"/>
          <w:bottom w:val="single" w:sz="4" w:space="1" w:color="auto"/>
          <w:right w:val="single" w:sz="4" w:space="4" w:color="auto"/>
        </w:pBdr>
        <w:rPr>
          <w:lang w:val="en-GB"/>
        </w:rPr>
      </w:pPr>
      <w:r w:rsidRPr="00786B5C">
        <w:rPr>
          <w:lang w:val="en-GB"/>
        </w:rPr>
        <w:t xml:space="preserve">    keras.layers.MaxPooling2D(pool_size=(2, 2), strides=None, padding='valid', data_format=None),</w:t>
      </w:r>
    </w:p>
    <w:p w14:paraId="69D2BF75" w14:textId="77777777" w:rsidR="00CB703D" w:rsidRPr="00786B5C" w:rsidRDefault="00CB703D" w:rsidP="00CB703D">
      <w:pPr>
        <w:pBdr>
          <w:top w:val="single" w:sz="4" w:space="1" w:color="auto"/>
          <w:left w:val="single" w:sz="4" w:space="4" w:color="auto"/>
          <w:bottom w:val="single" w:sz="4" w:space="1" w:color="auto"/>
          <w:right w:val="single" w:sz="4" w:space="4" w:color="auto"/>
        </w:pBdr>
        <w:rPr>
          <w:lang w:val="en-GB"/>
        </w:rPr>
      </w:pPr>
      <w:r w:rsidRPr="00786B5C">
        <w:rPr>
          <w:lang w:val="en-GB"/>
        </w:rPr>
        <w:t xml:space="preserve">    keras.layers.Conv2D(kernel_size = (2,3), filters = 32,activation='relu'),</w:t>
      </w:r>
    </w:p>
    <w:p w14:paraId="5507D6E0" w14:textId="77777777" w:rsidR="00CB703D" w:rsidRPr="00786B5C" w:rsidRDefault="00CB703D" w:rsidP="00CB703D">
      <w:pPr>
        <w:pBdr>
          <w:top w:val="single" w:sz="4" w:space="1" w:color="auto"/>
          <w:left w:val="single" w:sz="4" w:space="4" w:color="auto"/>
          <w:bottom w:val="single" w:sz="4" w:space="1" w:color="auto"/>
          <w:right w:val="single" w:sz="4" w:space="4" w:color="auto"/>
        </w:pBdr>
        <w:rPr>
          <w:lang w:val="en-GB"/>
        </w:rPr>
      </w:pPr>
      <w:r w:rsidRPr="00786B5C">
        <w:rPr>
          <w:lang w:val="en-GB"/>
        </w:rPr>
        <w:t xml:space="preserve">    keras.layers.MaxPooling2D(pool_size=(2, 2), strides=None, padding='valid', data_format=None),</w:t>
      </w:r>
    </w:p>
    <w:p w14:paraId="28CB3461" w14:textId="77777777" w:rsidR="00CB703D" w:rsidRPr="00786B5C" w:rsidRDefault="00CB703D" w:rsidP="00CB703D">
      <w:pPr>
        <w:pBdr>
          <w:top w:val="single" w:sz="4" w:space="1" w:color="auto"/>
          <w:left w:val="single" w:sz="4" w:space="4" w:color="auto"/>
          <w:bottom w:val="single" w:sz="4" w:space="1" w:color="auto"/>
          <w:right w:val="single" w:sz="4" w:space="4" w:color="auto"/>
        </w:pBdr>
        <w:rPr>
          <w:lang w:val="en-GB"/>
        </w:rPr>
      </w:pPr>
      <w:r w:rsidRPr="00786B5C">
        <w:rPr>
          <w:lang w:val="en-GB"/>
        </w:rPr>
        <w:t xml:space="preserve">    keras.layers.Conv2D(kernel_size = (2,3), filters = 64,activation='relu'),</w:t>
      </w:r>
    </w:p>
    <w:p w14:paraId="16A54163" w14:textId="77777777" w:rsidR="00CB703D" w:rsidRPr="00786B5C" w:rsidRDefault="00CB703D" w:rsidP="00CB703D">
      <w:pPr>
        <w:pBdr>
          <w:top w:val="single" w:sz="4" w:space="1" w:color="auto"/>
          <w:left w:val="single" w:sz="4" w:space="4" w:color="auto"/>
          <w:bottom w:val="single" w:sz="4" w:space="1" w:color="auto"/>
          <w:right w:val="single" w:sz="4" w:space="4" w:color="auto"/>
        </w:pBdr>
        <w:rPr>
          <w:lang w:val="en-GB"/>
        </w:rPr>
      </w:pPr>
      <w:r w:rsidRPr="00786B5C">
        <w:rPr>
          <w:lang w:val="en-GB"/>
        </w:rPr>
        <w:t xml:space="preserve">    keras.layers.MaxPooling2D(pool_size=(2, 2), strides=None, padding='valid', data_format=None),</w:t>
      </w:r>
    </w:p>
    <w:p w14:paraId="5CCA25C4" w14:textId="77777777" w:rsidR="00CB703D" w:rsidRPr="00786B5C" w:rsidRDefault="00CB703D" w:rsidP="00CB703D">
      <w:pPr>
        <w:pBdr>
          <w:top w:val="single" w:sz="4" w:space="1" w:color="auto"/>
          <w:left w:val="single" w:sz="4" w:space="4" w:color="auto"/>
          <w:bottom w:val="single" w:sz="4" w:space="1" w:color="auto"/>
          <w:right w:val="single" w:sz="4" w:space="4" w:color="auto"/>
        </w:pBdr>
        <w:rPr>
          <w:lang w:val="en-GB"/>
        </w:rPr>
      </w:pPr>
      <w:r w:rsidRPr="00786B5C">
        <w:rPr>
          <w:lang w:val="en-GB"/>
        </w:rPr>
        <w:t xml:space="preserve">    keras.layers.Dropout(rate=0.5),</w:t>
      </w:r>
    </w:p>
    <w:p w14:paraId="5217AFE3" w14:textId="77777777" w:rsidR="00CB703D" w:rsidRPr="00786B5C" w:rsidRDefault="00CB703D" w:rsidP="00CB703D">
      <w:pPr>
        <w:pBdr>
          <w:top w:val="single" w:sz="4" w:space="1" w:color="auto"/>
          <w:left w:val="single" w:sz="4" w:space="4" w:color="auto"/>
          <w:bottom w:val="single" w:sz="4" w:space="1" w:color="auto"/>
          <w:right w:val="single" w:sz="4" w:space="4" w:color="auto"/>
        </w:pBdr>
        <w:rPr>
          <w:lang w:val="en-GB"/>
        </w:rPr>
      </w:pPr>
      <w:r w:rsidRPr="00786B5C">
        <w:rPr>
          <w:lang w:val="en-GB"/>
        </w:rPr>
        <w:t xml:space="preserve">    keras.layers.Flatten(input_shape=(img_width,img_height,3)),</w:t>
      </w:r>
    </w:p>
    <w:p w14:paraId="71C36F94" w14:textId="77777777" w:rsidR="00CB703D" w:rsidRPr="00786B5C" w:rsidRDefault="00CB703D" w:rsidP="00CB703D">
      <w:pPr>
        <w:pBdr>
          <w:top w:val="single" w:sz="4" w:space="1" w:color="auto"/>
          <w:left w:val="single" w:sz="4" w:space="4" w:color="auto"/>
          <w:bottom w:val="single" w:sz="4" w:space="1" w:color="auto"/>
          <w:right w:val="single" w:sz="4" w:space="4" w:color="auto"/>
        </w:pBdr>
        <w:rPr>
          <w:lang w:val="en-GB"/>
        </w:rPr>
      </w:pPr>
      <w:r w:rsidRPr="00786B5C">
        <w:rPr>
          <w:lang w:val="en-GB"/>
        </w:rPr>
        <w:t xml:space="preserve">    keras.layers.Dense(128, activation=tf.nn.sigmoid</w:t>
      </w:r>
      <w:r>
        <w:rPr>
          <w:lang w:val="en-GB"/>
        </w:rPr>
        <w:t>,</w:t>
      </w:r>
      <w:r w:rsidRPr="00786B5C">
        <w:rPr>
          <w:lang w:val="en-GB"/>
        </w:rPr>
        <w:t xml:space="preserve"> kernel_regularizer=regularizers.l2(0.01)),</w:t>
      </w:r>
    </w:p>
    <w:p w14:paraId="719C71FB" w14:textId="77777777" w:rsidR="00CB703D" w:rsidRPr="00786B5C" w:rsidRDefault="00CB703D" w:rsidP="00CB703D">
      <w:pPr>
        <w:pBdr>
          <w:top w:val="single" w:sz="4" w:space="1" w:color="auto"/>
          <w:left w:val="single" w:sz="4" w:space="4" w:color="auto"/>
          <w:bottom w:val="single" w:sz="4" w:space="1" w:color="auto"/>
          <w:right w:val="single" w:sz="4" w:space="4" w:color="auto"/>
        </w:pBdr>
        <w:rPr>
          <w:lang w:val="en-GB"/>
        </w:rPr>
      </w:pPr>
      <w:r w:rsidRPr="00786B5C">
        <w:rPr>
          <w:lang w:val="en-GB"/>
        </w:rPr>
        <w:t xml:space="preserve">    keras.layers.Dense(18</w:t>
      </w:r>
      <w:r>
        <w:rPr>
          <w:lang w:val="en-GB"/>
        </w:rPr>
        <w:t>,</w:t>
      </w:r>
      <w:r w:rsidRPr="00786B5C">
        <w:rPr>
          <w:lang w:val="en-GB"/>
        </w:rPr>
        <w:t xml:space="preserve"> activation=tf.nn.softmax</w:t>
      </w:r>
      <w:r>
        <w:rPr>
          <w:lang w:val="en-GB"/>
        </w:rPr>
        <w:t>,</w:t>
      </w:r>
      <w:r w:rsidRPr="00786B5C">
        <w:rPr>
          <w:lang w:val="en-GB"/>
        </w:rPr>
        <w:t xml:space="preserve"> kernel_regularizer=regularizers.l2(0.01))</w:t>
      </w:r>
    </w:p>
    <w:p w14:paraId="19CD95B5" w14:textId="77777777" w:rsidR="00CB703D" w:rsidRPr="00B30D90" w:rsidRDefault="00CB703D" w:rsidP="00CB703D">
      <w:pPr>
        <w:pBdr>
          <w:top w:val="single" w:sz="4" w:space="1" w:color="auto"/>
          <w:left w:val="single" w:sz="4" w:space="4" w:color="auto"/>
          <w:bottom w:val="single" w:sz="4" w:space="1" w:color="auto"/>
          <w:right w:val="single" w:sz="4" w:space="4" w:color="auto"/>
        </w:pBdr>
        <w:rPr>
          <w:lang w:val="en-GB"/>
        </w:rPr>
      </w:pPr>
      <w:r w:rsidRPr="00B30D90">
        <w:rPr>
          <w:lang w:val="en-GB"/>
        </w:rPr>
        <w:t>])</w:t>
      </w:r>
    </w:p>
    <w:p w14:paraId="7EF50D67" w14:textId="77777777" w:rsidR="00CB703D" w:rsidRPr="00B30D90" w:rsidRDefault="00CB703D" w:rsidP="00CB703D">
      <w:pPr>
        <w:rPr>
          <w:lang w:val="en-GB"/>
        </w:rPr>
      </w:pPr>
    </w:p>
    <w:p w14:paraId="1A1021A8" w14:textId="77777777" w:rsidR="00CB703D" w:rsidRDefault="00CB703D" w:rsidP="00CB703D">
      <w:pPr>
        <w:rPr>
          <w:highlight w:val="yellow"/>
          <w:lang w:val="en-GB"/>
        </w:rPr>
      </w:pPr>
    </w:p>
    <w:p w14:paraId="77E7D99C" w14:textId="77777777" w:rsidR="00CB703D" w:rsidRDefault="00CB703D" w:rsidP="00CB703D">
      <w:pPr>
        <w:rPr>
          <w:lang w:val="en-GB"/>
        </w:rPr>
      </w:pPr>
      <w:r w:rsidRPr="00DC237E">
        <w:rPr>
          <w:lang w:val="en-GB"/>
        </w:rPr>
        <w:lastRenderedPageBreak/>
        <w:t>Codevoorbeeld 11</w:t>
      </w:r>
    </w:p>
    <w:p w14:paraId="14941CA0" w14:textId="77777777" w:rsidR="00CB703D" w:rsidRDefault="00CB703D" w:rsidP="00CB703D">
      <w:pPr>
        <w:rPr>
          <w:lang w:val="en-GB"/>
        </w:rPr>
      </w:pPr>
    </w:p>
    <w:p w14:paraId="111AEFC8"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def check_frontback(width,height,all_valid_points):</w:t>
      </w:r>
    </w:p>
    <w:p w14:paraId="516D9456"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p>
    <w:p w14:paraId="73E0886C"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#Check x-coordinaten bene</w:t>
      </w:r>
      <w:r>
        <w:rPr>
          <w:lang w:val="en-GB"/>
        </w:rPr>
        <w:t>n</w:t>
      </w:r>
    </w:p>
    <w:p w14:paraId="07DE87A1"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try :</w:t>
      </w:r>
    </w:p>
    <w:p w14:paraId="7F05F0A5"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#BENEN</w:t>
      </w:r>
    </w:p>
    <w:p w14:paraId="21EDDCE2"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base1=int(all_valid_points[9][1])</w:t>
      </w:r>
    </w:p>
    <w:p w14:paraId="3D3F9627"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base2=int(all_valid_points[12][1])</w:t>
      </w:r>
    </w:p>
    <w:p w14:paraId="4B703E05"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margin=int((base2-base1)/2)</w:t>
      </w:r>
    </w:p>
    <w:p w14:paraId="2C081637"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back=True if margin&lt;0 else False</w:t>
      </w:r>
    </w:p>
    <w:p w14:paraId="4D4911FF"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print("base1 = "</w:t>
      </w:r>
      <w:r>
        <w:rPr>
          <w:lang w:val="en-GB"/>
        </w:rPr>
        <w:t>,</w:t>
      </w:r>
      <w:r w:rsidRPr="00EE5832">
        <w:rPr>
          <w:lang w:val="en-GB"/>
        </w:rPr>
        <w:t xml:space="preserve"> base1</w:t>
      </w:r>
      <w:r>
        <w:rPr>
          <w:lang w:val="en-GB"/>
        </w:rPr>
        <w:t>,</w:t>
      </w:r>
      <w:r w:rsidRPr="00EE5832">
        <w:rPr>
          <w:lang w:val="en-GB"/>
        </w:rPr>
        <w:t xml:space="preserve"> "\tbase2 = "</w:t>
      </w:r>
      <w:r>
        <w:rPr>
          <w:lang w:val="en-GB"/>
        </w:rPr>
        <w:t>,</w:t>
      </w:r>
      <w:r w:rsidRPr="00EE5832">
        <w:rPr>
          <w:lang w:val="en-GB"/>
        </w:rPr>
        <w:t xml:space="preserve"> base2</w:t>
      </w:r>
      <w:r>
        <w:rPr>
          <w:lang w:val="en-GB"/>
        </w:rPr>
        <w:t>,</w:t>
      </w:r>
      <w:r w:rsidRPr="00EE5832">
        <w:rPr>
          <w:lang w:val="en-GB"/>
        </w:rPr>
        <w:t xml:space="preserve"> "\tmargin = "</w:t>
      </w:r>
      <w:r>
        <w:rPr>
          <w:lang w:val="en-GB"/>
        </w:rPr>
        <w:t>,</w:t>
      </w:r>
      <w:r w:rsidRPr="00EE5832">
        <w:rPr>
          <w:lang w:val="en-GB"/>
        </w:rPr>
        <w:t xml:space="preserve"> margin)</w:t>
      </w:r>
    </w:p>
    <w:p w14:paraId="0744518F"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w:t>
      </w:r>
    </w:p>
    <w:p w14:paraId="62F9A055"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margin=abs(margin)</w:t>
      </w:r>
    </w:p>
    <w:p w14:paraId="1D88BE5D"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print("margin after abs = "</w:t>
      </w:r>
      <w:r>
        <w:rPr>
          <w:lang w:val="en-GB"/>
        </w:rPr>
        <w:t>,</w:t>
      </w:r>
      <w:r w:rsidRPr="00EE5832">
        <w:rPr>
          <w:lang w:val="en-GB"/>
        </w:rPr>
        <w:t xml:space="preserve"> margin)</w:t>
      </w:r>
    </w:p>
    <w:p w14:paraId="21FBB554"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if base1-margin &lt;= all_valid_points[8][1] &lt;= base1+margin and </w:t>
      </w:r>
    </w:p>
    <w:p w14:paraId="50680C31"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Pr>
          <w:lang w:val="en-GB"/>
        </w:rPr>
        <w:t xml:space="preserve">           </w:t>
      </w:r>
      <w:r w:rsidRPr="00EE5832">
        <w:rPr>
          <w:lang w:val="en-GB"/>
        </w:rPr>
        <w:t>base1-margin &lt;= all_valid_points[10][1] &lt;= base1+margin :</w:t>
      </w:r>
    </w:p>
    <w:p w14:paraId="42A881E0"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if base2-margin &lt;= all_valid_points[11][1] &lt;= base2+margin and </w:t>
      </w:r>
    </w:p>
    <w:p w14:paraId="558B528E"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Pr>
          <w:lang w:val="en-GB"/>
        </w:rPr>
        <w:t xml:space="preserve">               </w:t>
      </w:r>
      <w:r w:rsidRPr="00EE5832">
        <w:rPr>
          <w:lang w:val="en-GB"/>
        </w:rPr>
        <w:t>base2-margin &lt;= all_valid_points[13][1] &lt;= base2+margin :</w:t>
      </w:r>
    </w:p>
    <w:p w14:paraId="5CEAE5CE"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return 'back' if back==True else 'front'</w:t>
      </w:r>
    </w:p>
    <w:p w14:paraId="3A7EEFF8"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p>
    <w:p w14:paraId="32C8D8A8"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except Exception as e :</w:t>
      </w:r>
    </w:p>
    <w:p w14:paraId="5E2C7D85"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print(e)</w:t>
      </w:r>
    </w:p>
    <w:p w14:paraId="6BD84502"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w:t>
      </w:r>
    </w:p>
    <w:p w14:paraId="62DC5AEE"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try :</w:t>
      </w:r>
    </w:p>
    <w:p w14:paraId="3A994A62"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#ARMEN</w:t>
      </w:r>
    </w:p>
    <w:p w14:paraId="25C756FD"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base1=int(all_valid_points[3][1])</w:t>
      </w:r>
    </w:p>
    <w:p w14:paraId="6B60E307"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base2=int(all_valid_points[6][1])</w:t>
      </w:r>
    </w:p>
    <w:p w14:paraId="7EF26971"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margin=int((base2-base1)/2)</w:t>
      </w:r>
    </w:p>
    <w:p w14:paraId="34C41574"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back=True if margin&lt;0 else False</w:t>
      </w:r>
    </w:p>
    <w:p w14:paraId="6177D14A"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print("base1 = "</w:t>
      </w:r>
      <w:r>
        <w:rPr>
          <w:lang w:val="en-GB"/>
        </w:rPr>
        <w:t>,</w:t>
      </w:r>
      <w:r w:rsidRPr="00EE5832">
        <w:rPr>
          <w:lang w:val="en-GB"/>
        </w:rPr>
        <w:t xml:space="preserve"> base1</w:t>
      </w:r>
      <w:r>
        <w:rPr>
          <w:lang w:val="en-GB"/>
        </w:rPr>
        <w:t>,</w:t>
      </w:r>
      <w:r w:rsidRPr="00EE5832">
        <w:rPr>
          <w:lang w:val="en-GB"/>
        </w:rPr>
        <w:t xml:space="preserve"> "\tbase2 = "</w:t>
      </w:r>
      <w:r>
        <w:rPr>
          <w:lang w:val="en-GB"/>
        </w:rPr>
        <w:t>,</w:t>
      </w:r>
      <w:r w:rsidRPr="00EE5832">
        <w:rPr>
          <w:lang w:val="en-GB"/>
        </w:rPr>
        <w:t xml:space="preserve"> base2</w:t>
      </w:r>
      <w:r>
        <w:rPr>
          <w:lang w:val="en-GB"/>
        </w:rPr>
        <w:t>,</w:t>
      </w:r>
      <w:r w:rsidRPr="00EE5832">
        <w:rPr>
          <w:lang w:val="en-GB"/>
        </w:rPr>
        <w:t xml:space="preserve"> "\tmargin = "</w:t>
      </w:r>
      <w:r>
        <w:rPr>
          <w:lang w:val="en-GB"/>
        </w:rPr>
        <w:t>,</w:t>
      </w:r>
      <w:r w:rsidRPr="00EE5832">
        <w:rPr>
          <w:lang w:val="en-GB"/>
        </w:rPr>
        <w:t xml:space="preserve"> margin)</w:t>
      </w:r>
    </w:p>
    <w:p w14:paraId="4CA4EF08"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w:t>
      </w:r>
    </w:p>
    <w:p w14:paraId="6E72D601"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margin=abs(margin)</w:t>
      </w:r>
    </w:p>
    <w:p w14:paraId="4688C4DF"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print("margin after abs = "</w:t>
      </w:r>
      <w:r>
        <w:rPr>
          <w:lang w:val="en-GB"/>
        </w:rPr>
        <w:t>,</w:t>
      </w:r>
      <w:r w:rsidRPr="00EE5832">
        <w:rPr>
          <w:lang w:val="en-GB"/>
        </w:rPr>
        <w:t xml:space="preserve"> margin)</w:t>
      </w:r>
    </w:p>
    <w:p w14:paraId="07F5770E"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w:t>
      </w:r>
    </w:p>
    <w:p w14:paraId="6EE517F8"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if base1-margin &lt;= all_valid_points[2][1] &lt;= base1+margin and</w:t>
      </w:r>
    </w:p>
    <w:p w14:paraId="65D574A9"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Pr>
          <w:lang w:val="en-GB"/>
        </w:rPr>
        <w:t xml:space="preserve">          </w:t>
      </w:r>
      <w:r w:rsidRPr="00EE5832">
        <w:rPr>
          <w:lang w:val="en-GB"/>
        </w:rPr>
        <w:t xml:space="preserve"> base1-margin &lt;= all_valid_points[4][1] &lt;= base1+margin :</w:t>
      </w:r>
    </w:p>
    <w:p w14:paraId="48E96311"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if base2-margin &lt;= all_valid_points[5][1] &lt;= base2+margin and </w:t>
      </w:r>
    </w:p>
    <w:p w14:paraId="3C8A5DB1" w14:textId="77777777" w:rsidR="00CB703D" w:rsidRPr="00EE5832" w:rsidRDefault="00CB703D" w:rsidP="00CB703D">
      <w:pPr>
        <w:pBdr>
          <w:top w:val="single" w:sz="4" w:space="1" w:color="auto"/>
          <w:left w:val="single" w:sz="4" w:space="4" w:color="auto"/>
          <w:bottom w:val="single" w:sz="4" w:space="1" w:color="auto"/>
          <w:right w:val="single" w:sz="4" w:space="4" w:color="auto"/>
        </w:pBdr>
        <w:ind w:firstLine="708"/>
        <w:rPr>
          <w:lang w:val="en-GB"/>
        </w:rPr>
      </w:pPr>
      <w:r>
        <w:rPr>
          <w:lang w:val="en-GB"/>
        </w:rPr>
        <w:t xml:space="preserve">  </w:t>
      </w:r>
      <w:r w:rsidRPr="00EE5832">
        <w:rPr>
          <w:lang w:val="en-GB"/>
        </w:rPr>
        <w:t>base2-margin &lt;= all_valid_points[7][1] &lt;= base2+margin :</w:t>
      </w:r>
    </w:p>
    <w:p w14:paraId="233912F7"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return 'back' if back==True else 'front'</w:t>
      </w:r>
    </w:p>
    <w:p w14:paraId="5F994207"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w:t>
      </w:r>
    </w:p>
    <w:p w14:paraId="1586FE82"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except Exception as e :</w:t>
      </w:r>
    </w:p>
    <w:p w14:paraId="76DE6D48"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print(e)</w:t>
      </w:r>
    </w:p>
    <w:p w14:paraId="4E135BDD" w14:textId="77777777" w:rsidR="00CB703D" w:rsidRPr="00EE5832"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w:t>
      </w:r>
    </w:p>
    <w:p w14:paraId="57B81F1A"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EE5832">
        <w:rPr>
          <w:lang w:val="en-GB"/>
        </w:rPr>
        <w:t xml:space="preserve">    return </w:t>
      </w:r>
      <w:r>
        <w:rPr>
          <w:lang w:val="en-GB"/>
        </w:rPr>
        <w:t>‘rest’</w:t>
      </w:r>
    </w:p>
    <w:p w14:paraId="4D8DFEE9" w14:textId="77777777" w:rsidR="00CB703D" w:rsidRDefault="00CB703D" w:rsidP="00CB703D">
      <w:pPr>
        <w:rPr>
          <w:lang w:val="en-GB"/>
        </w:rPr>
      </w:pPr>
    </w:p>
    <w:p w14:paraId="5B792202" w14:textId="77777777" w:rsidR="00CB703D" w:rsidRDefault="00CB703D" w:rsidP="00CB703D">
      <w:pPr>
        <w:rPr>
          <w:lang w:val="en-GB"/>
        </w:rPr>
      </w:pPr>
    </w:p>
    <w:p w14:paraId="511AA01C" w14:textId="77777777" w:rsidR="00CB703D" w:rsidRDefault="00CB703D" w:rsidP="00CB703D">
      <w:pPr>
        <w:rPr>
          <w:lang w:val="en-GB"/>
        </w:rPr>
      </w:pPr>
    </w:p>
    <w:p w14:paraId="057D35E8" w14:textId="77777777" w:rsidR="00CB703D" w:rsidRDefault="00CB703D" w:rsidP="00CB703D">
      <w:pPr>
        <w:rPr>
          <w:lang w:val="en-GB"/>
        </w:rPr>
      </w:pPr>
    </w:p>
    <w:p w14:paraId="2F89AFB1" w14:textId="77777777" w:rsidR="00CB703D" w:rsidRDefault="00CB703D" w:rsidP="00CB703D">
      <w:pPr>
        <w:rPr>
          <w:lang w:val="en-GB"/>
        </w:rPr>
      </w:pPr>
    </w:p>
    <w:p w14:paraId="5025EBCC" w14:textId="77777777" w:rsidR="00CB703D" w:rsidRDefault="00CB703D" w:rsidP="00CB703D">
      <w:pPr>
        <w:rPr>
          <w:lang w:val="en-GB"/>
        </w:rPr>
      </w:pPr>
      <w:r>
        <w:rPr>
          <w:lang w:val="en-GB"/>
        </w:rPr>
        <w:lastRenderedPageBreak/>
        <w:t>Codevoorbeeld 12</w:t>
      </w:r>
    </w:p>
    <w:p w14:paraId="59D3CA6C" w14:textId="77777777" w:rsidR="00CB703D" w:rsidRDefault="00CB703D" w:rsidP="00CB703D">
      <w:pPr>
        <w:rPr>
          <w:lang w:val="en-GB"/>
        </w:rPr>
      </w:pPr>
    </w:p>
    <w:p w14:paraId="2D097EDB"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def check_frontback(width,height,all_valid_points):</w:t>
      </w:r>
    </w:p>
    <w:p w14:paraId="6054676E"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#Check x-coordinaten benen</w:t>
      </w:r>
    </w:p>
    <w:p w14:paraId="2110D8EE"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w:t>
      </w:r>
    </w:p>
    <w:p w14:paraId="1E5EE081"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try :</w:t>
      </w:r>
    </w:p>
    <w:p w14:paraId="38D777A0" w14:textId="77777777" w:rsidR="00CB703D" w:rsidRPr="0042024A"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w:t>
      </w:r>
      <w:r w:rsidRPr="0042024A">
        <w:rPr>
          <w:lang w:val="en-GB"/>
        </w:rPr>
        <w:t>#BENEN</w:t>
      </w:r>
    </w:p>
    <w:p w14:paraId="3D1508E5"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7145C2">
        <w:rPr>
          <w:lang w:val="en-GB"/>
        </w:rPr>
        <w:t xml:space="preserve">        </w:t>
      </w:r>
      <w:r w:rsidRPr="00481B0D">
        <w:rPr>
          <w:lang w:val="en-GB"/>
        </w:rPr>
        <w:t>base1=int(all_valid_points[9][1])</w:t>
      </w:r>
    </w:p>
    <w:p w14:paraId="6B0315E0"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base2=int(all_valid_points[12][1])</w:t>
      </w:r>
    </w:p>
    <w:p w14:paraId="706B26A9"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margin=int((base2-base1)/2)</w:t>
      </w:r>
    </w:p>
    <w:p w14:paraId="59B71E00"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back=True if margin&lt;0 else False</w:t>
      </w:r>
    </w:p>
    <w:p w14:paraId="6106C289"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w:t>
      </w:r>
    </w:p>
    <w:p w14:paraId="5B61E81F"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margin=abs(margin)</w:t>
      </w:r>
    </w:p>
    <w:p w14:paraId="5612CBBF"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w:t>
      </w:r>
    </w:p>
    <w:p w14:paraId="2A1F3A1A" w14:textId="77777777" w:rsidR="00CB703D" w:rsidRPr="0042024A"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w:t>
      </w:r>
      <w:r w:rsidRPr="0042024A">
        <w:rPr>
          <w:lang w:val="en-GB"/>
        </w:rPr>
        <w:t>#Toepassen voorwaarden</w:t>
      </w:r>
    </w:p>
    <w:p w14:paraId="0B04B783" w14:textId="77777777" w:rsidR="00CB703D" w:rsidRPr="0042024A" w:rsidRDefault="00CB703D" w:rsidP="00CB703D">
      <w:pPr>
        <w:pBdr>
          <w:top w:val="single" w:sz="4" w:space="1" w:color="auto"/>
          <w:left w:val="single" w:sz="4" w:space="1" w:color="auto"/>
          <w:bottom w:val="single" w:sz="4" w:space="1" w:color="auto"/>
          <w:right w:val="single" w:sz="4" w:space="1" w:color="auto"/>
        </w:pBdr>
        <w:rPr>
          <w:lang w:val="en-GB"/>
        </w:rPr>
      </w:pPr>
      <w:r w:rsidRPr="0042024A">
        <w:rPr>
          <w:lang w:val="en-GB"/>
        </w:rPr>
        <w:t xml:space="preserve">        if back==True:</w:t>
      </w:r>
    </w:p>
    <w:p w14:paraId="4F00DBAE" w14:textId="77777777" w:rsidR="00CB703D" w:rsidRDefault="00CB703D" w:rsidP="00CB703D">
      <w:pPr>
        <w:pBdr>
          <w:top w:val="single" w:sz="4" w:space="1" w:color="auto"/>
          <w:left w:val="single" w:sz="4" w:space="1" w:color="auto"/>
          <w:bottom w:val="single" w:sz="4" w:space="1" w:color="auto"/>
          <w:right w:val="single" w:sz="4" w:space="1" w:color="auto"/>
        </w:pBdr>
        <w:rPr>
          <w:lang w:val="en-GB"/>
        </w:rPr>
      </w:pPr>
      <w:r w:rsidRPr="0042024A">
        <w:rPr>
          <w:lang w:val="en-GB"/>
        </w:rPr>
        <w:t xml:space="preserve">            </w:t>
      </w:r>
      <w:r w:rsidRPr="00481B0D">
        <w:rPr>
          <w:lang w:val="en-GB"/>
        </w:rPr>
        <w:t xml:space="preserve">if base2 &lt;= all_valid_points[8][1] &lt;= base1+margin and </w:t>
      </w:r>
    </w:p>
    <w:p w14:paraId="6EF879CD"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Pr>
          <w:lang w:val="en-GB"/>
        </w:rPr>
        <w:t xml:space="preserve">               </w:t>
      </w:r>
      <w:r w:rsidRPr="00481B0D">
        <w:rPr>
          <w:lang w:val="en-GB"/>
        </w:rPr>
        <w:t>base2 &lt;= all_valid_points[10][1] &lt;= base1+margin :</w:t>
      </w:r>
    </w:p>
    <w:p w14:paraId="4D659446" w14:textId="77777777" w:rsidR="00CB703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if base2-margin &lt;= all_valid_points[11][1] &lt;= base1 and </w:t>
      </w:r>
    </w:p>
    <w:p w14:paraId="4CF6235C"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Pr>
          <w:lang w:val="en-GB"/>
        </w:rPr>
        <w:t xml:space="preserve">                   </w:t>
      </w:r>
      <w:r w:rsidRPr="00481B0D">
        <w:rPr>
          <w:lang w:val="en-GB"/>
        </w:rPr>
        <w:t>base2-margin &lt;= all_valid_points[13][1] &lt;= base1 :</w:t>
      </w:r>
    </w:p>
    <w:p w14:paraId="19B769C6"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return 'back'</w:t>
      </w:r>
    </w:p>
    <w:p w14:paraId="2C61933E"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else :  </w:t>
      </w:r>
    </w:p>
    <w:p w14:paraId="365A81D9" w14:textId="77777777" w:rsidR="00CB703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if base1-margin &lt;= all_valid_points[8][1] &lt;= base2 and </w:t>
      </w:r>
    </w:p>
    <w:p w14:paraId="493430E2"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Pr>
          <w:lang w:val="en-GB"/>
        </w:rPr>
        <w:t xml:space="preserve">               </w:t>
      </w:r>
      <w:r w:rsidRPr="00481B0D">
        <w:rPr>
          <w:lang w:val="en-GB"/>
        </w:rPr>
        <w:t>base1-margin &lt;= all_valid_points[10][1] &lt;= base2 :</w:t>
      </w:r>
    </w:p>
    <w:p w14:paraId="724419C7" w14:textId="77777777" w:rsidR="00CB703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if base1 &lt;= all_valid_points[11][1] &lt;= base2+margin and </w:t>
      </w:r>
    </w:p>
    <w:p w14:paraId="399DD2AA"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Pr>
          <w:lang w:val="en-GB"/>
        </w:rPr>
        <w:t xml:space="preserve">                   </w:t>
      </w:r>
      <w:r w:rsidRPr="00481B0D">
        <w:rPr>
          <w:lang w:val="en-GB"/>
        </w:rPr>
        <w:t>base1 &lt;= all_valid_points[13][1] &lt;= base2+margin :</w:t>
      </w:r>
    </w:p>
    <w:p w14:paraId="76A7A8D5"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return 'front'</w:t>
      </w:r>
    </w:p>
    <w:p w14:paraId="1904F4DC"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p>
    <w:p w14:paraId="6E324A9A"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except Exception as e :</w:t>
      </w:r>
    </w:p>
    <w:p w14:paraId="1A64D602" w14:textId="77777777" w:rsidR="00CB703D" w:rsidRPr="0042024A"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w:t>
      </w:r>
      <w:r w:rsidRPr="0042024A">
        <w:rPr>
          <w:lang w:val="en-GB"/>
        </w:rPr>
        <w:t>print(e)</w:t>
      </w:r>
    </w:p>
    <w:p w14:paraId="2972B91C" w14:textId="77777777" w:rsidR="00CB703D" w:rsidRPr="0042024A" w:rsidRDefault="00CB703D" w:rsidP="00CB703D">
      <w:pPr>
        <w:pBdr>
          <w:top w:val="single" w:sz="4" w:space="1" w:color="auto"/>
          <w:left w:val="single" w:sz="4" w:space="1" w:color="auto"/>
          <w:bottom w:val="single" w:sz="4" w:space="1" w:color="auto"/>
          <w:right w:val="single" w:sz="4" w:space="1" w:color="auto"/>
        </w:pBdr>
        <w:rPr>
          <w:lang w:val="en-GB"/>
        </w:rPr>
      </w:pPr>
    </w:p>
    <w:p w14:paraId="31342B5C" w14:textId="77777777" w:rsidR="00CB703D" w:rsidRPr="0042024A" w:rsidRDefault="00CB703D" w:rsidP="00CB703D">
      <w:pPr>
        <w:pBdr>
          <w:top w:val="single" w:sz="4" w:space="1" w:color="auto"/>
          <w:left w:val="single" w:sz="4" w:space="1" w:color="auto"/>
          <w:bottom w:val="single" w:sz="4" w:space="1" w:color="auto"/>
          <w:right w:val="single" w:sz="4" w:space="1" w:color="auto"/>
        </w:pBdr>
        <w:rPr>
          <w:lang w:val="en-GB"/>
        </w:rPr>
      </w:pPr>
      <w:r w:rsidRPr="0042024A">
        <w:rPr>
          <w:lang w:val="en-GB"/>
        </w:rPr>
        <w:t xml:space="preserve">    </w:t>
      </w:r>
    </w:p>
    <w:p w14:paraId="39702723" w14:textId="77777777" w:rsidR="00CB703D" w:rsidRPr="0042024A" w:rsidRDefault="00CB703D" w:rsidP="00CB703D">
      <w:pPr>
        <w:pBdr>
          <w:top w:val="single" w:sz="4" w:space="1" w:color="auto"/>
          <w:left w:val="single" w:sz="4" w:space="1" w:color="auto"/>
          <w:bottom w:val="single" w:sz="4" w:space="1" w:color="auto"/>
          <w:right w:val="single" w:sz="4" w:space="1" w:color="auto"/>
        </w:pBdr>
        <w:rPr>
          <w:lang w:val="en-GB"/>
        </w:rPr>
      </w:pPr>
      <w:r w:rsidRPr="0042024A">
        <w:rPr>
          <w:lang w:val="en-GB"/>
        </w:rPr>
        <w:t xml:space="preserve">    try :</w:t>
      </w:r>
    </w:p>
    <w:p w14:paraId="1E9A44D4" w14:textId="77777777" w:rsidR="00CB703D" w:rsidRPr="0042024A" w:rsidRDefault="00CB703D" w:rsidP="00CB703D">
      <w:pPr>
        <w:pBdr>
          <w:top w:val="single" w:sz="4" w:space="1" w:color="auto"/>
          <w:left w:val="single" w:sz="4" w:space="1" w:color="auto"/>
          <w:bottom w:val="single" w:sz="4" w:space="1" w:color="auto"/>
          <w:right w:val="single" w:sz="4" w:space="1" w:color="auto"/>
        </w:pBdr>
        <w:rPr>
          <w:lang w:val="en-GB"/>
        </w:rPr>
      </w:pPr>
      <w:r w:rsidRPr="0042024A">
        <w:rPr>
          <w:lang w:val="en-GB"/>
        </w:rPr>
        <w:t xml:space="preserve">        #ARMEN</w:t>
      </w:r>
    </w:p>
    <w:p w14:paraId="1F4F4E10"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7145C2">
        <w:rPr>
          <w:lang w:val="en-GB"/>
        </w:rPr>
        <w:t xml:space="preserve">        </w:t>
      </w:r>
      <w:r w:rsidRPr="00481B0D">
        <w:rPr>
          <w:lang w:val="en-GB"/>
        </w:rPr>
        <w:t>base1=int(all_valid_points[3][1])</w:t>
      </w:r>
    </w:p>
    <w:p w14:paraId="40727582"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base2=int(all_valid_points[6][1])</w:t>
      </w:r>
    </w:p>
    <w:p w14:paraId="0212D0D3"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margin=int((base2-base1)/2)</w:t>
      </w:r>
    </w:p>
    <w:p w14:paraId="26E1E4E7"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back=True if margin&lt;0 else False</w:t>
      </w:r>
    </w:p>
    <w:p w14:paraId="431738E1"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w:t>
      </w:r>
    </w:p>
    <w:p w14:paraId="6CEDDABD"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margin=abs(margin)</w:t>
      </w:r>
    </w:p>
    <w:p w14:paraId="7BED7E0A"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w:t>
      </w:r>
    </w:p>
    <w:p w14:paraId="61094FB9" w14:textId="77777777" w:rsidR="00CB703D" w:rsidRPr="0042024A"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w:t>
      </w:r>
      <w:r w:rsidRPr="0042024A">
        <w:rPr>
          <w:lang w:val="en-GB"/>
        </w:rPr>
        <w:t>#Toepassen voorwaarden</w:t>
      </w:r>
    </w:p>
    <w:p w14:paraId="3D44636B" w14:textId="77777777" w:rsidR="00CB703D" w:rsidRPr="0042024A" w:rsidRDefault="00CB703D" w:rsidP="00CB703D">
      <w:pPr>
        <w:pBdr>
          <w:top w:val="single" w:sz="4" w:space="1" w:color="auto"/>
          <w:left w:val="single" w:sz="4" w:space="1" w:color="auto"/>
          <w:bottom w:val="single" w:sz="4" w:space="1" w:color="auto"/>
          <w:right w:val="single" w:sz="4" w:space="1" w:color="auto"/>
        </w:pBdr>
        <w:rPr>
          <w:lang w:val="en-GB"/>
        </w:rPr>
      </w:pPr>
      <w:r w:rsidRPr="0042024A">
        <w:rPr>
          <w:lang w:val="en-GB"/>
        </w:rPr>
        <w:t xml:space="preserve">        if back==True:</w:t>
      </w:r>
    </w:p>
    <w:p w14:paraId="03A6D957" w14:textId="77777777" w:rsidR="00CB703D" w:rsidRDefault="00CB703D" w:rsidP="00CB703D">
      <w:pPr>
        <w:pBdr>
          <w:top w:val="single" w:sz="4" w:space="1" w:color="auto"/>
          <w:left w:val="single" w:sz="4" w:space="1" w:color="auto"/>
          <w:bottom w:val="single" w:sz="4" w:space="1" w:color="auto"/>
          <w:right w:val="single" w:sz="4" w:space="1" w:color="auto"/>
        </w:pBdr>
        <w:rPr>
          <w:lang w:val="en-GB"/>
        </w:rPr>
      </w:pPr>
      <w:r w:rsidRPr="0042024A">
        <w:rPr>
          <w:lang w:val="en-GB"/>
        </w:rPr>
        <w:t xml:space="preserve">            </w:t>
      </w:r>
      <w:r w:rsidRPr="00481B0D">
        <w:rPr>
          <w:lang w:val="en-GB"/>
        </w:rPr>
        <w:t>if base2 &lt;= all_valid_points[2][1] &lt;= base1+margin and</w:t>
      </w:r>
    </w:p>
    <w:p w14:paraId="32EC8D70"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Pr>
          <w:lang w:val="en-GB"/>
        </w:rPr>
        <w:t xml:space="preserve">              </w:t>
      </w:r>
      <w:r w:rsidRPr="00481B0D">
        <w:rPr>
          <w:lang w:val="en-GB"/>
        </w:rPr>
        <w:t xml:space="preserve"> base2 &lt;= all_valid_points[4][1] &lt;= base1+margin :</w:t>
      </w:r>
    </w:p>
    <w:p w14:paraId="37FAC952" w14:textId="77777777" w:rsidR="00CB703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if base2-margin &lt;= all_valid_points[5][1] &lt;= base1 and </w:t>
      </w:r>
    </w:p>
    <w:p w14:paraId="2B0A1B25"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Pr>
          <w:lang w:val="en-GB"/>
        </w:rPr>
        <w:t xml:space="preserve">                   </w:t>
      </w:r>
      <w:r w:rsidRPr="00481B0D">
        <w:rPr>
          <w:lang w:val="en-GB"/>
        </w:rPr>
        <w:t>base2-margin &lt;= all_valid_points[7][1] &lt;= base1 :</w:t>
      </w:r>
    </w:p>
    <w:p w14:paraId="3DC01170"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return 'back'</w:t>
      </w:r>
    </w:p>
    <w:p w14:paraId="0C69DBF8"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else :  </w:t>
      </w:r>
    </w:p>
    <w:p w14:paraId="54286A3F" w14:textId="77777777" w:rsidR="00CB703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if base1-margin &lt;= all_valid_points[2][1] &lt;= base2 and </w:t>
      </w:r>
    </w:p>
    <w:p w14:paraId="2D80D2B9"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Pr>
          <w:lang w:val="en-GB"/>
        </w:rPr>
        <w:lastRenderedPageBreak/>
        <w:t xml:space="preserve">               </w:t>
      </w:r>
      <w:r w:rsidRPr="00481B0D">
        <w:rPr>
          <w:lang w:val="en-GB"/>
        </w:rPr>
        <w:t>base1-margin &lt;= all_valid_points[4][1] &lt;= base2 :</w:t>
      </w:r>
    </w:p>
    <w:p w14:paraId="4220C2E5" w14:textId="77777777" w:rsidR="00CB703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if base1 &lt;= all_valid_points[5][1] &lt;= base2+margin and </w:t>
      </w:r>
    </w:p>
    <w:p w14:paraId="7DE1B42A"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Pr>
          <w:lang w:val="en-GB"/>
        </w:rPr>
        <w:t xml:space="preserve">                   </w:t>
      </w:r>
      <w:r w:rsidRPr="00481B0D">
        <w:rPr>
          <w:lang w:val="en-GB"/>
        </w:rPr>
        <w:t>base1 &lt;= all_valid_points[7][1] &lt;= base2+margin :</w:t>
      </w:r>
    </w:p>
    <w:p w14:paraId="56C99B74"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return 'front'</w:t>
      </w:r>
    </w:p>
    <w:p w14:paraId="0F5D9613"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p>
    <w:p w14:paraId="1452FDB8"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except Exception as e :</w:t>
      </w:r>
    </w:p>
    <w:p w14:paraId="4EDC32C4"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print(e)</w:t>
      </w:r>
    </w:p>
    <w:p w14:paraId="70946882" w14:textId="77777777" w:rsidR="00CB703D" w:rsidRPr="00481B0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w:t>
      </w:r>
    </w:p>
    <w:p w14:paraId="087A453B" w14:textId="77777777" w:rsidR="00CB703D" w:rsidRDefault="00CB703D" w:rsidP="00CB703D">
      <w:pPr>
        <w:pBdr>
          <w:top w:val="single" w:sz="4" w:space="1" w:color="auto"/>
          <w:left w:val="single" w:sz="4" w:space="1" w:color="auto"/>
          <w:bottom w:val="single" w:sz="4" w:space="1" w:color="auto"/>
          <w:right w:val="single" w:sz="4" w:space="1" w:color="auto"/>
        </w:pBdr>
        <w:rPr>
          <w:lang w:val="en-GB"/>
        </w:rPr>
      </w:pPr>
      <w:r w:rsidRPr="00481B0D">
        <w:rPr>
          <w:lang w:val="en-GB"/>
        </w:rPr>
        <w:t xml:space="preserve">    return None</w:t>
      </w:r>
    </w:p>
    <w:p w14:paraId="55BEA19A" w14:textId="77777777" w:rsidR="00CB703D" w:rsidRDefault="00CB703D" w:rsidP="00CB703D">
      <w:pPr>
        <w:rPr>
          <w:lang w:val="en-GB"/>
        </w:rPr>
      </w:pPr>
    </w:p>
    <w:p w14:paraId="0D4A817E" w14:textId="77777777" w:rsidR="00CB703D" w:rsidRDefault="00CB703D" w:rsidP="00CB703D">
      <w:pPr>
        <w:rPr>
          <w:lang w:val="en-GB"/>
        </w:rPr>
      </w:pPr>
      <w:r>
        <w:rPr>
          <w:lang w:val="en-GB"/>
        </w:rPr>
        <w:t>Codevoorbeeld 13</w:t>
      </w:r>
    </w:p>
    <w:p w14:paraId="7E566B81" w14:textId="77777777" w:rsidR="00CB703D" w:rsidRPr="0042024A" w:rsidRDefault="00CB703D" w:rsidP="00CB703D">
      <w:pPr>
        <w:pBdr>
          <w:top w:val="single" w:sz="4" w:space="1" w:color="auto"/>
          <w:left w:val="single" w:sz="4" w:space="4" w:color="auto"/>
          <w:bottom w:val="single" w:sz="4" w:space="1" w:color="auto"/>
          <w:right w:val="single" w:sz="4" w:space="4" w:color="auto"/>
        </w:pBdr>
        <w:rPr>
          <w:lang w:val="en-GB"/>
        </w:rPr>
      </w:pPr>
      <w:r w:rsidRPr="0042024A">
        <w:rPr>
          <w:lang w:val="en-GB"/>
        </w:rPr>
        <w:t>try :</w:t>
      </w:r>
    </w:p>
    <w:p w14:paraId="54671E8F" w14:textId="77777777" w:rsidR="00CB703D" w:rsidRPr="0042024A" w:rsidRDefault="00CB703D" w:rsidP="00CB703D">
      <w:pPr>
        <w:pBdr>
          <w:top w:val="single" w:sz="4" w:space="1" w:color="auto"/>
          <w:left w:val="single" w:sz="4" w:space="4" w:color="auto"/>
          <w:bottom w:val="single" w:sz="4" w:space="1" w:color="auto"/>
          <w:right w:val="single" w:sz="4" w:space="4" w:color="auto"/>
        </w:pBdr>
        <w:rPr>
          <w:lang w:val="en-GB"/>
        </w:rPr>
      </w:pPr>
      <w:r w:rsidRPr="0042024A">
        <w:rPr>
          <w:lang w:val="en-GB"/>
        </w:rPr>
        <w:t xml:space="preserve">        #ARMENBENEN</w:t>
      </w:r>
    </w:p>
    <w:p w14:paraId="130C46F8" w14:textId="77777777" w:rsidR="00CB703D" w:rsidRPr="0042024A" w:rsidRDefault="00CB703D" w:rsidP="00CB703D">
      <w:pPr>
        <w:pBdr>
          <w:top w:val="single" w:sz="4" w:space="1" w:color="auto"/>
          <w:left w:val="single" w:sz="4" w:space="4" w:color="auto"/>
          <w:bottom w:val="single" w:sz="4" w:space="1" w:color="auto"/>
          <w:right w:val="single" w:sz="4" w:space="4" w:color="auto"/>
        </w:pBdr>
        <w:rPr>
          <w:lang w:val="en-GB"/>
        </w:rPr>
      </w:pPr>
    </w:p>
    <w:p w14:paraId="590B449A"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base1=int(all_valid_points[3][1])</w:t>
      </w:r>
    </w:p>
    <w:p w14:paraId="20539DBE"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base2=int(all_valid_points[6][1])</w:t>
      </w:r>
    </w:p>
    <w:p w14:paraId="42D734AD"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margin=int((base2-base1)/2)</w:t>
      </w:r>
    </w:p>
    <w:p w14:paraId="550CA298"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back=True if margin&lt;0 else False</w:t>
      </w:r>
    </w:p>
    <w:p w14:paraId="60C68193"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w:t>
      </w:r>
    </w:p>
    <w:p w14:paraId="3A65D4DF"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margin=abs(margin)</w:t>
      </w:r>
    </w:p>
    <w:p w14:paraId="6FA43B23"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w:t>
      </w:r>
    </w:p>
    <w:p w14:paraId="0A7D9C8A" w14:textId="77777777" w:rsidR="00CB703D" w:rsidRPr="0042024A"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w:t>
      </w:r>
      <w:r w:rsidRPr="0042024A">
        <w:rPr>
          <w:lang w:val="en-GB"/>
        </w:rPr>
        <w:t>#Toepassen voorwaarden</w:t>
      </w:r>
    </w:p>
    <w:p w14:paraId="0FEB0020" w14:textId="77777777" w:rsidR="00CB703D" w:rsidRPr="0042024A" w:rsidRDefault="00CB703D" w:rsidP="00CB703D">
      <w:pPr>
        <w:pBdr>
          <w:top w:val="single" w:sz="4" w:space="1" w:color="auto"/>
          <w:left w:val="single" w:sz="4" w:space="4" w:color="auto"/>
          <w:bottom w:val="single" w:sz="4" w:space="1" w:color="auto"/>
          <w:right w:val="single" w:sz="4" w:space="4" w:color="auto"/>
        </w:pBdr>
        <w:rPr>
          <w:lang w:val="en-GB"/>
        </w:rPr>
      </w:pPr>
      <w:r w:rsidRPr="0042024A">
        <w:rPr>
          <w:lang w:val="en-GB"/>
        </w:rPr>
        <w:t xml:space="preserve">        if back==True:</w:t>
      </w:r>
    </w:p>
    <w:p w14:paraId="4570829F"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if base2 &lt;= all_valid_points[2][1] &lt;= base1+margin</w:t>
      </w:r>
      <w:r>
        <w:rPr>
          <w:lang w:val="en-GB"/>
        </w:rPr>
        <w:t xml:space="preserve"> and</w:t>
      </w:r>
    </w:p>
    <w:p w14:paraId="084FF40B"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base2-margin &lt;= all_valid_points[5][1] &lt;= base1:</w:t>
      </w:r>
    </w:p>
    <w:p w14:paraId="7E51FB25"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return 'back'</w:t>
      </w:r>
    </w:p>
    <w:p w14:paraId="2A1CC0A4"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else :  </w:t>
      </w:r>
    </w:p>
    <w:p w14:paraId="2C171358"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if base1-margin &lt;= all_valid_points[2][1] &lt;= base2</w:t>
      </w:r>
      <w:r>
        <w:rPr>
          <w:lang w:val="en-GB"/>
        </w:rPr>
        <w:t xml:space="preserve"> and</w:t>
      </w:r>
    </w:p>
    <w:p w14:paraId="0C4DE08D"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base1 &lt;= all_valid_points[5][1] &lt;= base2+margin:</w:t>
      </w:r>
    </w:p>
    <w:p w14:paraId="22AC42F0" w14:textId="77777777" w:rsidR="00CB703D" w:rsidRPr="0042024A"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w:t>
      </w:r>
      <w:r w:rsidRPr="0042024A">
        <w:rPr>
          <w:lang w:val="en-GB"/>
        </w:rPr>
        <w:t>return 'front'</w:t>
      </w:r>
    </w:p>
    <w:p w14:paraId="4590B021" w14:textId="77777777" w:rsidR="00CB703D" w:rsidRPr="0042024A" w:rsidRDefault="00CB703D" w:rsidP="00CB703D">
      <w:pPr>
        <w:pBdr>
          <w:top w:val="single" w:sz="4" w:space="1" w:color="auto"/>
          <w:left w:val="single" w:sz="4" w:space="4" w:color="auto"/>
          <w:bottom w:val="single" w:sz="4" w:space="1" w:color="auto"/>
          <w:right w:val="single" w:sz="4" w:space="4" w:color="auto"/>
        </w:pBdr>
        <w:rPr>
          <w:lang w:val="en-GB"/>
        </w:rPr>
      </w:pPr>
      <w:r w:rsidRPr="0042024A">
        <w:rPr>
          <w:lang w:val="en-GB"/>
        </w:rPr>
        <w:t xml:space="preserve">                </w:t>
      </w:r>
    </w:p>
    <w:p w14:paraId="5AC1ABA4"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base1=int(all_valid_points[9][1])</w:t>
      </w:r>
    </w:p>
    <w:p w14:paraId="52E2A19F"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base2=int(all_valid_points[12][1])</w:t>
      </w:r>
    </w:p>
    <w:p w14:paraId="5B5F31F1"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margin=int((base2-base1)/2)</w:t>
      </w:r>
    </w:p>
    <w:p w14:paraId="6E0BDAF1"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back=True if margin&lt;0 else False</w:t>
      </w:r>
    </w:p>
    <w:p w14:paraId="57DB3B12"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w:t>
      </w:r>
    </w:p>
    <w:p w14:paraId="1076148F"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margin=abs(margin)</w:t>
      </w:r>
    </w:p>
    <w:p w14:paraId="1CFF5E76"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w:t>
      </w:r>
    </w:p>
    <w:p w14:paraId="0BD7844D" w14:textId="77777777" w:rsidR="00CB703D" w:rsidRPr="0042024A"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w:t>
      </w:r>
      <w:r w:rsidRPr="0042024A">
        <w:rPr>
          <w:lang w:val="en-GB"/>
        </w:rPr>
        <w:t>#Toepassen voorwaarden</w:t>
      </w:r>
    </w:p>
    <w:p w14:paraId="65FB309F" w14:textId="77777777" w:rsidR="00CB703D" w:rsidRPr="0042024A" w:rsidRDefault="00CB703D" w:rsidP="00CB703D">
      <w:pPr>
        <w:pBdr>
          <w:top w:val="single" w:sz="4" w:space="1" w:color="auto"/>
          <w:left w:val="single" w:sz="4" w:space="4" w:color="auto"/>
          <w:bottom w:val="single" w:sz="4" w:space="1" w:color="auto"/>
          <w:right w:val="single" w:sz="4" w:space="4" w:color="auto"/>
        </w:pBdr>
        <w:rPr>
          <w:lang w:val="en-GB"/>
        </w:rPr>
      </w:pPr>
      <w:r w:rsidRPr="0042024A">
        <w:rPr>
          <w:lang w:val="en-GB"/>
        </w:rPr>
        <w:t xml:space="preserve">        if back==True:</w:t>
      </w:r>
    </w:p>
    <w:p w14:paraId="70853BDE"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if base2 &lt;= all_valid_points[</w:t>
      </w:r>
      <w:r>
        <w:rPr>
          <w:lang w:val="en-GB"/>
        </w:rPr>
        <w:t>8</w:t>
      </w:r>
      <w:r w:rsidRPr="002C79E5">
        <w:rPr>
          <w:lang w:val="en-GB"/>
        </w:rPr>
        <w:t xml:space="preserve">][1] &lt;= base1+margin </w:t>
      </w:r>
      <w:r>
        <w:rPr>
          <w:lang w:val="en-GB"/>
        </w:rPr>
        <w:t xml:space="preserve"> and</w:t>
      </w:r>
    </w:p>
    <w:p w14:paraId="4256BA5F"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base2-margin &lt;= all_valid_points[11][1] &lt;= base1:</w:t>
      </w:r>
    </w:p>
    <w:p w14:paraId="143898C5"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w:t>
      </w:r>
      <w:r>
        <w:rPr>
          <w:lang w:val="en-GB"/>
        </w:rPr>
        <w:t>r</w:t>
      </w:r>
      <w:r w:rsidRPr="002C79E5">
        <w:rPr>
          <w:lang w:val="en-GB"/>
        </w:rPr>
        <w:t>eturn 'back'</w:t>
      </w:r>
    </w:p>
    <w:p w14:paraId="5A497144"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else :  </w:t>
      </w:r>
    </w:p>
    <w:p w14:paraId="4E8B2448"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if base1-margin &lt;= all_valid_points[</w:t>
      </w:r>
      <w:r>
        <w:rPr>
          <w:lang w:val="en-GB"/>
        </w:rPr>
        <w:t>8</w:t>
      </w:r>
      <w:r w:rsidRPr="002C79E5">
        <w:rPr>
          <w:lang w:val="en-GB"/>
        </w:rPr>
        <w:t xml:space="preserve">][1] &lt;= base2 </w:t>
      </w:r>
      <w:r>
        <w:rPr>
          <w:lang w:val="en-GB"/>
        </w:rPr>
        <w:t>and</w:t>
      </w:r>
    </w:p>
    <w:p w14:paraId="4AFBAB2F"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base1 &lt;= all_valid_points[11][1] &lt;= base2+margin:</w:t>
      </w:r>
    </w:p>
    <w:p w14:paraId="33E2F96D" w14:textId="77777777" w:rsidR="00CB703D"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return 'front'</w:t>
      </w:r>
    </w:p>
    <w:p w14:paraId="25878BCA"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p>
    <w:p w14:paraId="5C0A78E8" w14:textId="77777777" w:rsidR="00CB703D" w:rsidRPr="002C79E5"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except Exception as e :</w:t>
      </w:r>
    </w:p>
    <w:p w14:paraId="6ADE6F83" w14:textId="4AE1ACDC" w:rsidR="00CB703D" w:rsidRPr="00CB703D" w:rsidRDefault="00CB703D" w:rsidP="00CB703D">
      <w:pPr>
        <w:pBdr>
          <w:top w:val="single" w:sz="4" w:space="1" w:color="auto"/>
          <w:left w:val="single" w:sz="4" w:space="4" w:color="auto"/>
          <w:bottom w:val="single" w:sz="4" w:space="1" w:color="auto"/>
          <w:right w:val="single" w:sz="4" w:space="4" w:color="auto"/>
        </w:pBdr>
        <w:rPr>
          <w:lang w:val="en-GB"/>
        </w:rPr>
      </w:pPr>
      <w:r w:rsidRPr="002C79E5">
        <w:rPr>
          <w:lang w:val="en-GB"/>
        </w:rPr>
        <w:t xml:space="preserve">        print(e)</w:t>
      </w:r>
      <w:bookmarkStart w:id="170" w:name="_GoBack"/>
      <w:bookmarkEnd w:id="170"/>
    </w:p>
    <w:sectPr w:rsidR="00CB703D" w:rsidRPr="00CB703D" w:rsidSect="00B339C7">
      <w:headerReference w:type="default" r:id="rId148"/>
      <w:footerReference w:type="default" r:id="rId149"/>
      <w:type w:val="continuous"/>
      <w:pgSz w:w="11906" w:h="16838" w:code="9"/>
      <w:pgMar w:top="1701" w:right="1202" w:bottom="2268" w:left="1202" w:header="284" w:footer="284" w:gutter="0"/>
      <w:cols w:space="1769"/>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984BC4" w14:textId="77777777" w:rsidR="007E4F3C" w:rsidRDefault="007E4F3C" w:rsidP="00BD3DBF">
      <w:r>
        <w:separator/>
      </w:r>
    </w:p>
  </w:endnote>
  <w:endnote w:type="continuationSeparator" w:id="0">
    <w:p w14:paraId="0D1CDE16" w14:textId="77777777" w:rsidR="007E4F3C" w:rsidRDefault="007E4F3C" w:rsidP="00BD3D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410061" w14:textId="77777777" w:rsidR="00295856" w:rsidRDefault="00295856">
    <w:pPr>
      <w:pStyle w:val="Voettekst"/>
    </w:pPr>
  </w:p>
  <w:p w14:paraId="3EB839A4" w14:textId="77777777" w:rsidR="00295856" w:rsidRDefault="00295856">
    <w:pPr>
      <w:pStyle w:val="Voettekst"/>
    </w:pPr>
  </w:p>
  <w:p w14:paraId="3C882F75" w14:textId="77777777" w:rsidR="00295856" w:rsidRDefault="00295856">
    <w:pPr>
      <w:pStyle w:val="Voettekst"/>
    </w:pPr>
  </w:p>
  <w:p w14:paraId="4F915E0A" w14:textId="77777777" w:rsidR="00295856" w:rsidRDefault="00295856">
    <w:pPr>
      <w:pStyle w:val="Voettekst"/>
    </w:pPr>
  </w:p>
  <w:p w14:paraId="16D18ADD" w14:textId="77777777" w:rsidR="00295856" w:rsidRDefault="00295856">
    <w:pPr>
      <w:pStyle w:val="Voettekst"/>
    </w:pPr>
    <w:r>
      <w:rPr>
        <w:noProof/>
        <w:lang w:eastAsia="nl-BE"/>
      </w:rPr>
      <w:drawing>
        <wp:anchor distT="0" distB="0" distL="114300" distR="114300" simplePos="0" relativeHeight="251645440" behindDoc="1" locked="1" layoutInCell="0" allowOverlap="1" wp14:anchorId="0C77F804" wp14:editId="71725710">
          <wp:simplePos x="0" y="0"/>
          <wp:positionH relativeFrom="page">
            <wp:posOffset>390525</wp:posOffset>
          </wp:positionH>
          <wp:positionV relativeFrom="page">
            <wp:posOffset>9153525</wp:posOffset>
          </wp:positionV>
          <wp:extent cx="1908000" cy="1526400"/>
          <wp:effectExtent l="0" t="0" r="0" b="0"/>
          <wp:wrapNone/>
          <wp:docPr id="4" name="Logo 300 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_UGent_NL_RGB_300_kleu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8000" cy="1526400"/>
                  </a:xfrm>
                  <a:prstGeom prst="rect">
                    <a:avLst/>
                  </a:prstGeom>
                </pic:spPr>
              </pic:pic>
            </a:graphicData>
          </a:graphic>
          <wp14:sizeRelH relativeFrom="margin">
            <wp14:pctWidth>0</wp14:pctWidth>
          </wp14:sizeRelH>
          <wp14:sizeRelV relativeFrom="margin">
            <wp14:pctHeight>0</wp14:pctHeight>
          </wp14:sizeRelV>
        </wp:anchor>
      </w:drawing>
    </w:r>
  </w:p>
  <w:p w14:paraId="7FC902F8" w14:textId="77777777" w:rsidR="00295856" w:rsidRDefault="00295856">
    <w:pPr>
      <w:pStyle w:val="Voettekst"/>
    </w:pPr>
  </w:p>
  <w:p w14:paraId="5D83D742" w14:textId="77777777" w:rsidR="00295856" w:rsidRDefault="00295856">
    <w:pPr>
      <w:pStyle w:val="Voettekst"/>
    </w:pPr>
  </w:p>
  <w:p w14:paraId="25E5DFDC" w14:textId="77777777" w:rsidR="00295856" w:rsidRDefault="00295856">
    <w:pPr>
      <w:pStyle w:val="Voettekst"/>
    </w:pPr>
  </w:p>
  <w:p w14:paraId="7EC9CF70" w14:textId="77777777" w:rsidR="00295856" w:rsidRDefault="00295856">
    <w:pPr>
      <w:pStyle w:val="Voettekst"/>
    </w:pPr>
  </w:p>
  <w:p w14:paraId="1F27F7B2" w14:textId="77777777" w:rsidR="00295856" w:rsidRDefault="00295856">
    <w:pPr>
      <w:pStyle w:val="Voettekst"/>
    </w:pPr>
  </w:p>
  <w:p w14:paraId="5B5632D1" w14:textId="77777777" w:rsidR="00295856" w:rsidRDefault="00295856">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5CBB1" w14:textId="77777777" w:rsidR="00295856" w:rsidRDefault="00295856">
    <w:pPr>
      <w:pStyle w:val="Voettekst"/>
    </w:pPr>
    <w:r>
      <w:rPr>
        <w:noProof/>
        <w:lang w:eastAsia="nl-BE"/>
      </w:rPr>
      <w:drawing>
        <wp:anchor distT="0" distB="0" distL="114300" distR="114300" simplePos="0" relativeHeight="251649536" behindDoc="1" locked="1" layoutInCell="0" allowOverlap="1" wp14:anchorId="624A0E9B" wp14:editId="4E1F3DA1">
          <wp:simplePos x="0" y="0"/>
          <wp:positionH relativeFrom="page">
            <wp:posOffset>388620</wp:posOffset>
          </wp:positionH>
          <wp:positionV relativeFrom="page">
            <wp:posOffset>9152255</wp:posOffset>
          </wp:positionV>
          <wp:extent cx="1908000" cy="1526400"/>
          <wp:effectExtent l="0" t="0" r="0" b="0"/>
          <wp:wrapNone/>
          <wp:docPr id="11" name="Logo 300 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_UGent_NL_RGB_300_kleu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8000" cy="15264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681396"/>
      <w:docPartObj>
        <w:docPartGallery w:val="Page Numbers (Bottom of Page)"/>
        <w:docPartUnique/>
      </w:docPartObj>
    </w:sdtPr>
    <w:sdtEndPr>
      <w:rPr>
        <w:noProof/>
      </w:rPr>
    </w:sdtEndPr>
    <w:sdtContent>
      <w:p w14:paraId="6447DE2D" w14:textId="77777777" w:rsidR="00295856" w:rsidRDefault="00295856">
        <w:pPr>
          <w:pStyle w:val="Voettekst"/>
        </w:pPr>
        <w:r>
          <w:fldChar w:fldCharType="begin"/>
        </w:r>
        <w:r>
          <w:instrText xml:space="preserve"> PAGE   \* MERGEFORMAT </w:instrText>
        </w:r>
        <w:r>
          <w:fldChar w:fldCharType="separate"/>
        </w:r>
        <w:r>
          <w:rPr>
            <w:noProof/>
          </w:rPr>
          <w:t>2</w:t>
        </w:r>
        <w:r>
          <w:rPr>
            <w:noProof/>
          </w:rPr>
          <w:fldChar w:fldCharType="end"/>
        </w:r>
      </w:p>
    </w:sdtContent>
  </w:sdt>
  <w:p w14:paraId="34235B7C" w14:textId="77777777" w:rsidR="00295856" w:rsidRDefault="00295856">
    <w:pPr>
      <w:pStyle w:val="Voettekst"/>
    </w:pPr>
  </w:p>
  <w:p w14:paraId="575735EC" w14:textId="77777777" w:rsidR="00295856" w:rsidRDefault="002958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E900FB" w14:textId="77777777" w:rsidR="007E4F3C" w:rsidRDefault="007E4F3C" w:rsidP="00BD3DBF">
      <w:r>
        <w:separator/>
      </w:r>
    </w:p>
  </w:footnote>
  <w:footnote w:type="continuationSeparator" w:id="0">
    <w:p w14:paraId="624241B5" w14:textId="77777777" w:rsidR="007E4F3C" w:rsidRDefault="007E4F3C" w:rsidP="00BD3D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AC753D" w14:textId="77777777" w:rsidR="00295856" w:rsidRDefault="00295856" w:rsidP="00BD3DBF">
    <w:pPr>
      <w:pStyle w:val="Koptekst"/>
    </w:pPr>
  </w:p>
  <w:p w14:paraId="331A8837" w14:textId="77777777" w:rsidR="00295856" w:rsidRDefault="00295856" w:rsidP="00BD3DBF">
    <w:pPr>
      <w:pStyle w:val="Koptekst"/>
    </w:pPr>
  </w:p>
  <w:p w14:paraId="1BE884C4" w14:textId="77777777" w:rsidR="00295856" w:rsidRDefault="00295856" w:rsidP="00BD3DBF">
    <w:pPr>
      <w:pStyle w:val="Koptekst"/>
    </w:pPr>
  </w:p>
  <w:p w14:paraId="423A246D" w14:textId="77777777" w:rsidR="00295856" w:rsidRDefault="00295856" w:rsidP="00BD3DBF">
    <w:pPr>
      <w:pStyle w:val="Koptekst"/>
    </w:pPr>
  </w:p>
  <w:p w14:paraId="4B943F8A" w14:textId="77777777" w:rsidR="00295856" w:rsidRDefault="00295856" w:rsidP="00BD3DBF">
    <w:pPr>
      <w:pStyle w:val="Koptekst"/>
    </w:pPr>
  </w:p>
  <w:p w14:paraId="11567816" w14:textId="77777777" w:rsidR="00295856" w:rsidRDefault="00295856" w:rsidP="00BD3DBF">
    <w:pPr>
      <w:pStyle w:val="Koptekst"/>
    </w:pPr>
  </w:p>
  <w:p w14:paraId="3D49AD7F" w14:textId="77777777" w:rsidR="00295856" w:rsidRDefault="00295856" w:rsidP="00BD3DBF">
    <w:pPr>
      <w:pStyle w:val="Koptekst"/>
    </w:pPr>
  </w:p>
  <w:p w14:paraId="4E91C23E" w14:textId="77777777" w:rsidR="00295856" w:rsidRDefault="00295856" w:rsidP="00BD3DBF">
    <w:pPr>
      <w:pStyle w:val="Koptekst"/>
    </w:pPr>
  </w:p>
  <w:p w14:paraId="48D5ADF3" w14:textId="77777777" w:rsidR="00295856" w:rsidRDefault="00295856" w:rsidP="00BD3DBF">
    <w:pPr>
      <w:pStyle w:val="Koptekst"/>
    </w:pPr>
  </w:p>
  <w:p w14:paraId="487F0C8F" w14:textId="77777777" w:rsidR="00295856" w:rsidRDefault="00295856" w:rsidP="00BD3DBF">
    <w:pPr>
      <w:pStyle w:val="Koptekst"/>
    </w:pPr>
  </w:p>
  <w:p w14:paraId="4D119627" w14:textId="77777777" w:rsidR="00295856" w:rsidRDefault="00295856" w:rsidP="00BD3DBF">
    <w:pPr>
      <w:pStyle w:val="Koptekst"/>
    </w:pPr>
    <w:r>
      <w:rPr>
        <w:noProof/>
        <w:lang w:eastAsia="nl-BE"/>
      </w:rPr>
      <w:drawing>
        <wp:anchor distT="0" distB="0" distL="114300" distR="114300" simplePos="0" relativeHeight="251643392" behindDoc="0" locked="1" layoutInCell="0" allowOverlap="1" wp14:anchorId="6E9171D1" wp14:editId="5CC85529">
          <wp:simplePos x="0" y="0"/>
          <wp:positionH relativeFrom="page">
            <wp:posOffset>381635</wp:posOffset>
          </wp:positionH>
          <wp:positionV relativeFrom="page">
            <wp:posOffset>0</wp:posOffset>
          </wp:positionV>
          <wp:extent cx="4582800" cy="1144800"/>
          <wp:effectExtent l="0" t="0" r="0" b="0"/>
          <wp:wrapNone/>
          <wp:docPr id="3" name="Picture 3" descr="icoon_UGent_EA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on_UGent_EA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82800" cy="11448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02597" w14:textId="77777777" w:rsidR="00295856" w:rsidRDefault="00295856" w:rsidP="00BD3DBF">
    <w:pPr>
      <w:pStyle w:val="Koptekst"/>
    </w:pPr>
    <w:r>
      <w:rPr>
        <w:noProof/>
        <w:lang w:eastAsia="nl-BE"/>
      </w:rPr>
      <w:drawing>
        <wp:anchor distT="0" distB="0" distL="114300" distR="114300" simplePos="0" relativeHeight="251648512" behindDoc="1" locked="1" layoutInCell="0" allowOverlap="1" wp14:anchorId="4A83080F" wp14:editId="1FD8FC0C">
          <wp:simplePos x="0" y="0"/>
          <wp:positionH relativeFrom="page">
            <wp:posOffset>381635</wp:posOffset>
          </wp:positionH>
          <wp:positionV relativeFrom="page">
            <wp:posOffset>0</wp:posOffset>
          </wp:positionV>
          <wp:extent cx="4582800" cy="1144800"/>
          <wp:effectExtent l="0" t="0" r="0" b="0"/>
          <wp:wrapNone/>
          <wp:docPr id="10" name="Picture 10" descr="icoon_UGent_EA_NL_RGB_2400_k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on_UGent_EA_NL_RGB_2400_kle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82800" cy="1144800"/>
                  </a:xfrm>
                  <a:prstGeom prst="rect">
                    <a:avLst/>
                  </a:prstGeom>
                  <a:noFill/>
                </pic:spPr>
              </pic:pic>
            </a:graphicData>
          </a:graphic>
          <wp14:sizeRelH relativeFrom="page">
            <wp14:pctWidth>0</wp14:pctWidth>
          </wp14:sizeRelH>
          <wp14:sizeRelV relativeFrom="page">
            <wp14:pctHeight>0</wp14:pctHeight>
          </wp14:sizeRelV>
        </wp:anchor>
      </w:drawing>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9A1F92" w14:textId="77777777" w:rsidR="00295856" w:rsidRDefault="00295856" w:rsidP="00BD3DBF">
    <w:pPr>
      <w:pStyle w:val="Koptekst"/>
    </w:pPr>
  </w:p>
  <w:p w14:paraId="376C52DF" w14:textId="77777777" w:rsidR="00295856" w:rsidRDefault="002958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1">
    <w:nsid w:val="FFFFFFFB"/>
    <w:multiLevelType w:val="multilevel"/>
    <w:tmpl w:val="FFFFFFFF"/>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00CC4F55"/>
    <w:multiLevelType w:val="hybridMultilevel"/>
    <w:tmpl w:val="623AB21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224E2D"/>
    <w:multiLevelType w:val="hybridMultilevel"/>
    <w:tmpl w:val="639E4204"/>
    <w:lvl w:ilvl="0" w:tplc="CD885730">
      <w:numFmt w:val="bullet"/>
      <w:lvlText w:val=""/>
      <w:lvlJc w:val="left"/>
      <w:pPr>
        <w:ind w:left="720" w:hanging="360"/>
      </w:pPr>
      <w:rPr>
        <w:rFonts w:ascii="Wingdings" w:eastAsiaTheme="minorHAnsi" w:hAnsi="Wingdings"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75D2C84"/>
    <w:multiLevelType w:val="hybridMultilevel"/>
    <w:tmpl w:val="10FCE5D4"/>
    <w:lvl w:ilvl="0" w:tplc="BB1EF588">
      <w:start w:val="1"/>
      <w:numFmt w:val="decimal"/>
      <w:pStyle w:val="References"/>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B764B0"/>
    <w:multiLevelType w:val="hybridMultilevel"/>
    <w:tmpl w:val="2302785C"/>
    <w:lvl w:ilvl="0" w:tplc="08130001">
      <w:start w:val="1"/>
      <w:numFmt w:val="bullet"/>
      <w:lvlText w:val=""/>
      <w:lvlJc w:val="left"/>
      <w:pPr>
        <w:ind w:left="775" w:hanging="360"/>
      </w:pPr>
      <w:rPr>
        <w:rFonts w:ascii="Symbol" w:hAnsi="Symbol" w:hint="default"/>
      </w:rPr>
    </w:lvl>
    <w:lvl w:ilvl="1" w:tplc="08130003" w:tentative="1">
      <w:start w:val="1"/>
      <w:numFmt w:val="bullet"/>
      <w:lvlText w:val="o"/>
      <w:lvlJc w:val="left"/>
      <w:pPr>
        <w:ind w:left="1495" w:hanging="360"/>
      </w:pPr>
      <w:rPr>
        <w:rFonts w:ascii="Courier New" w:hAnsi="Courier New" w:cs="Courier New" w:hint="default"/>
      </w:rPr>
    </w:lvl>
    <w:lvl w:ilvl="2" w:tplc="08130005" w:tentative="1">
      <w:start w:val="1"/>
      <w:numFmt w:val="bullet"/>
      <w:lvlText w:val=""/>
      <w:lvlJc w:val="left"/>
      <w:pPr>
        <w:ind w:left="2215" w:hanging="360"/>
      </w:pPr>
      <w:rPr>
        <w:rFonts w:ascii="Wingdings" w:hAnsi="Wingdings" w:hint="default"/>
      </w:rPr>
    </w:lvl>
    <w:lvl w:ilvl="3" w:tplc="08130001" w:tentative="1">
      <w:start w:val="1"/>
      <w:numFmt w:val="bullet"/>
      <w:lvlText w:val=""/>
      <w:lvlJc w:val="left"/>
      <w:pPr>
        <w:ind w:left="2935" w:hanging="360"/>
      </w:pPr>
      <w:rPr>
        <w:rFonts w:ascii="Symbol" w:hAnsi="Symbol" w:hint="default"/>
      </w:rPr>
    </w:lvl>
    <w:lvl w:ilvl="4" w:tplc="08130003" w:tentative="1">
      <w:start w:val="1"/>
      <w:numFmt w:val="bullet"/>
      <w:lvlText w:val="o"/>
      <w:lvlJc w:val="left"/>
      <w:pPr>
        <w:ind w:left="3655" w:hanging="360"/>
      </w:pPr>
      <w:rPr>
        <w:rFonts w:ascii="Courier New" w:hAnsi="Courier New" w:cs="Courier New" w:hint="default"/>
      </w:rPr>
    </w:lvl>
    <w:lvl w:ilvl="5" w:tplc="08130005" w:tentative="1">
      <w:start w:val="1"/>
      <w:numFmt w:val="bullet"/>
      <w:lvlText w:val=""/>
      <w:lvlJc w:val="left"/>
      <w:pPr>
        <w:ind w:left="4375" w:hanging="360"/>
      </w:pPr>
      <w:rPr>
        <w:rFonts w:ascii="Wingdings" w:hAnsi="Wingdings" w:hint="default"/>
      </w:rPr>
    </w:lvl>
    <w:lvl w:ilvl="6" w:tplc="08130001" w:tentative="1">
      <w:start w:val="1"/>
      <w:numFmt w:val="bullet"/>
      <w:lvlText w:val=""/>
      <w:lvlJc w:val="left"/>
      <w:pPr>
        <w:ind w:left="5095" w:hanging="360"/>
      </w:pPr>
      <w:rPr>
        <w:rFonts w:ascii="Symbol" w:hAnsi="Symbol" w:hint="default"/>
      </w:rPr>
    </w:lvl>
    <w:lvl w:ilvl="7" w:tplc="08130003" w:tentative="1">
      <w:start w:val="1"/>
      <w:numFmt w:val="bullet"/>
      <w:lvlText w:val="o"/>
      <w:lvlJc w:val="left"/>
      <w:pPr>
        <w:ind w:left="5815" w:hanging="360"/>
      </w:pPr>
      <w:rPr>
        <w:rFonts w:ascii="Courier New" w:hAnsi="Courier New" w:cs="Courier New" w:hint="default"/>
      </w:rPr>
    </w:lvl>
    <w:lvl w:ilvl="8" w:tplc="08130005" w:tentative="1">
      <w:start w:val="1"/>
      <w:numFmt w:val="bullet"/>
      <w:lvlText w:val=""/>
      <w:lvlJc w:val="left"/>
      <w:pPr>
        <w:ind w:left="6535" w:hanging="360"/>
      </w:pPr>
      <w:rPr>
        <w:rFonts w:ascii="Wingdings" w:hAnsi="Wingdings" w:hint="default"/>
      </w:rPr>
    </w:lvl>
  </w:abstractNum>
  <w:abstractNum w:abstractNumId="5" w15:restartNumberingAfterBreak="0">
    <w:nsid w:val="12B26B61"/>
    <w:multiLevelType w:val="hybridMultilevel"/>
    <w:tmpl w:val="7700AE0E"/>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6" w15:restartNumberingAfterBreak="0">
    <w:nsid w:val="130729C7"/>
    <w:multiLevelType w:val="hybridMultilevel"/>
    <w:tmpl w:val="08A29156"/>
    <w:lvl w:ilvl="0" w:tplc="3A2646E0">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76303B"/>
    <w:multiLevelType w:val="hybridMultilevel"/>
    <w:tmpl w:val="FF8E79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CB511E0"/>
    <w:multiLevelType w:val="hybridMultilevel"/>
    <w:tmpl w:val="E7DECC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CFE6EDA"/>
    <w:multiLevelType w:val="hybridMultilevel"/>
    <w:tmpl w:val="F4EE0C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82840DD"/>
    <w:multiLevelType w:val="hybridMultilevel"/>
    <w:tmpl w:val="5FE66AF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15:restartNumberingAfterBreak="0">
    <w:nsid w:val="28A02F70"/>
    <w:multiLevelType w:val="hybridMultilevel"/>
    <w:tmpl w:val="1B3E670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2C5D216E"/>
    <w:multiLevelType w:val="hybridMultilevel"/>
    <w:tmpl w:val="710EBD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835FA1"/>
    <w:multiLevelType w:val="hybridMultilevel"/>
    <w:tmpl w:val="F328058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E1F20D6"/>
    <w:multiLevelType w:val="hybridMultilevel"/>
    <w:tmpl w:val="EAA0C0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063129C"/>
    <w:multiLevelType w:val="hybridMultilevel"/>
    <w:tmpl w:val="188066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79A1905"/>
    <w:multiLevelType w:val="hybridMultilevel"/>
    <w:tmpl w:val="37D8C18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BE71798"/>
    <w:multiLevelType w:val="hybridMultilevel"/>
    <w:tmpl w:val="BAC461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0A81347"/>
    <w:multiLevelType w:val="hybridMultilevel"/>
    <w:tmpl w:val="949837E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524E312D"/>
    <w:multiLevelType w:val="multilevel"/>
    <w:tmpl w:val="921CBAFC"/>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48D6075"/>
    <w:multiLevelType w:val="hybridMultilevel"/>
    <w:tmpl w:val="7D024A96"/>
    <w:lvl w:ilvl="0" w:tplc="D4A2CFF8">
      <w:start w:val="1"/>
      <w:numFmt w:val="upperRoman"/>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9421BEA">
      <w:start w:val="1"/>
      <w:numFmt w:val="lowerLetter"/>
      <w:lvlText w:val="%2"/>
      <w:lvlJc w:val="left"/>
      <w:pPr>
        <w:ind w:left="25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62A191A">
      <w:start w:val="1"/>
      <w:numFmt w:val="lowerRoman"/>
      <w:lvlText w:val="%3"/>
      <w:lvlJc w:val="left"/>
      <w:pPr>
        <w:ind w:left="32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30E9A10">
      <w:start w:val="1"/>
      <w:numFmt w:val="decimal"/>
      <w:lvlText w:val="%4"/>
      <w:lvlJc w:val="left"/>
      <w:pPr>
        <w:ind w:left="39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A8ED690">
      <w:start w:val="1"/>
      <w:numFmt w:val="lowerLetter"/>
      <w:lvlText w:val="%5"/>
      <w:lvlJc w:val="left"/>
      <w:pPr>
        <w:ind w:left="469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C86BCF0">
      <w:start w:val="1"/>
      <w:numFmt w:val="lowerRoman"/>
      <w:lvlText w:val="%6"/>
      <w:lvlJc w:val="left"/>
      <w:pPr>
        <w:ind w:left="541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1FEE5DC">
      <w:start w:val="1"/>
      <w:numFmt w:val="decimal"/>
      <w:lvlText w:val="%7"/>
      <w:lvlJc w:val="left"/>
      <w:pPr>
        <w:ind w:left="61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A524A4C">
      <w:start w:val="1"/>
      <w:numFmt w:val="lowerLetter"/>
      <w:lvlText w:val="%8"/>
      <w:lvlJc w:val="left"/>
      <w:pPr>
        <w:ind w:left="68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44C5638">
      <w:start w:val="1"/>
      <w:numFmt w:val="lowerRoman"/>
      <w:lvlText w:val="%9"/>
      <w:lvlJc w:val="left"/>
      <w:pPr>
        <w:ind w:left="75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574C4CC0"/>
    <w:multiLevelType w:val="hybridMultilevel"/>
    <w:tmpl w:val="5218C5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63FA2719"/>
    <w:multiLevelType w:val="hybridMultilevel"/>
    <w:tmpl w:val="59384C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68D50ACF"/>
    <w:multiLevelType w:val="hybridMultilevel"/>
    <w:tmpl w:val="B2F4EC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780C2ED2"/>
    <w:multiLevelType w:val="hybridMultilevel"/>
    <w:tmpl w:val="E33AD2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7AF55E8D"/>
    <w:multiLevelType w:val="hybridMultilevel"/>
    <w:tmpl w:val="455E7EA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BB05EAA"/>
    <w:multiLevelType w:val="hybridMultilevel"/>
    <w:tmpl w:val="C16604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6"/>
  </w:num>
  <w:num w:numId="4">
    <w:abstractNumId w:val="2"/>
  </w:num>
  <w:num w:numId="5">
    <w:abstractNumId w:val="25"/>
  </w:num>
  <w:num w:numId="6">
    <w:abstractNumId w:val="21"/>
  </w:num>
  <w:num w:numId="7">
    <w:abstractNumId w:val="13"/>
  </w:num>
  <w:num w:numId="8">
    <w:abstractNumId w:val="16"/>
  </w:num>
  <w:num w:numId="9">
    <w:abstractNumId w:val="17"/>
  </w:num>
  <w:num w:numId="10">
    <w:abstractNumId w:val="14"/>
  </w:num>
  <w:num w:numId="11">
    <w:abstractNumId w:val="12"/>
  </w:num>
  <w:num w:numId="12">
    <w:abstractNumId w:val="19"/>
  </w:num>
  <w:num w:numId="13">
    <w:abstractNumId w:val="9"/>
  </w:num>
  <w:num w:numId="14">
    <w:abstractNumId w:val="1"/>
  </w:num>
  <w:num w:numId="15">
    <w:abstractNumId w:val="24"/>
  </w:num>
  <w:num w:numId="16">
    <w:abstractNumId w:val="15"/>
  </w:num>
  <w:num w:numId="17">
    <w:abstractNumId w:val="23"/>
  </w:num>
  <w:num w:numId="18">
    <w:abstractNumId w:val="26"/>
  </w:num>
  <w:num w:numId="19">
    <w:abstractNumId w:val="4"/>
  </w:num>
  <w:num w:numId="20">
    <w:abstractNumId w:val="10"/>
  </w:num>
  <w:num w:numId="21">
    <w:abstractNumId w:val="5"/>
  </w:num>
  <w:num w:numId="22">
    <w:abstractNumId w:val="22"/>
  </w:num>
  <w:num w:numId="23">
    <w:abstractNumId w:val="7"/>
  </w:num>
  <w:num w:numId="24">
    <w:abstractNumId w:val="18"/>
  </w:num>
  <w:num w:numId="25">
    <w:abstractNumId w:val="0"/>
  </w:num>
  <w:num w:numId="26">
    <w:abstractNumId w:val="3"/>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82"/>
    <w:rsid w:val="00000590"/>
    <w:rsid w:val="00000B83"/>
    <w:rsid w:val="000048B6"/>
    <w:rsid w:val="00010683"/>
    <w:rsid w:val="00010DDE"/>
    <w:rsid w:val="00011B2E"/>
    <w:rsid w:val="0001223D"/>
    <w:rsid w:val="00012567"/>
    <w:rsid w:val="00012EDB"/>
    <w:rsid w:val="0001674A"/>
    <w:rsid w:val="0001685A"/>
    <w:rsid w:val="00017A15"/>
    <w:rsid w:val="000215BD"/>
    <w:rsid w:val="00022381"/>
    <w:rsid w:val="000223AA"/>
    <w:rsid w:val="0002317C"/>
    <w:rsid w:val="0002495C"/>
    <w:rsid w:val="00025808"/>
    <w:rsid w:val="0002692F"/>
    <w:rsid w:val="000274DA"/>
    <w:rsid w:val="00027575"/>
    <w:rsid w:val="0002772F"/>
    <w:rsid w:val="00027764"/>
    <w:rsid w:val="00031B05"/>
    <w:rsid w:val="00035422"/>
    <w:rsid w:val="00035479"/>
    <w:rsid w:val="00035586"/>
    <w:rsid w:val="00041DC3"/>
    <w:rsid w:val="000450A5"/>
    <w:rsid w:val="0004520B"/>
    <w:rsid w:val="0004583A"/>
    <w:rsid w:val="000476D1"/>
    <w:rsid w:val="000508B9"/>
    <w:rsid w:val="00052A72"/>
    <w:rsid w:val="00054F71"/>
    <w:rsid w:val="00060E8A"/>
    <w:rsid w:val="00062FDD"/>
    <w:rsid w:val="00063107"/>
    <w:rsid w:val="0006437E"/>
    <w:rsid w:val="000668CC"/>
    <w:rsid w:val="00066F3D"/>
    <w:rsid w:val="00072002"/>
    <w:rsid w:val="00072173"/>
    <w:rsid w:val="00072541"/>
    <w:rsid w:val="000776F0"/>
    <w:rsid w:val="00080541"/>
    <w:rsid w:val="000807C4"/>
    <w:rsid w:val="00084C42"/>
    <w:rsid w:val="00086871"/>
    <w:rsid w:val="000925D3"/>
    <w:rsid w:val="00093759"/>
    <w:rsid w:val="000946F5"/>
    <w:rsid w:val="00095A00"/>
    <w:rsid w:val="00096B60"/>
    <w:rsid w:val="000A1FFD"/>
    <w:rsid w:val="000A2DA3"/>
    <w:rsid w:val="000A2FDA"/>
    <w:rsid w:val="000A2FEE"/>
    <w:rsid w:val="000A3F11"/>
    <w:rsid w:val="000A4137"/>
    <w:rsid w:val="000A44B5"/>
    <w:rsid w:val="000A79CF"/>
    <w:rsid w:val="000B17FC"/>
    <w:rsid w:val="000B302B"/>
    <w:rsid w:val="000B59B0"/>
    <w:rsid w:val="000C1D05"/>
    <w:rsid w:val="000C3A79"/>
    <w:rsid w:val="000C539A"/>
    <w:rsid w:val="000C5A14"/>
    <w:rsid w:val="000D3286"/>
    <w:rsid w:val="000D6230"/>
    <w:rsid w:val="000D7426"/>
    <w:rsid w:val="000E150C"/>
    <w:rsid w:val="000E1A36"/>
    <w:rsid w:val="000E37ED"/>
    <w:rsid w:val="000E5208"/>
    <w:rsid w:val="000E635E"/>
    <w:rsid w:val="000E671D"/>
    <w:rsid w:val="000F3B53"/>
    <w:rsid w:val="000F4EDC"/>
    <w:rsid w:val="001067B1"/>
    <w:rsid w:val="001147CC"/>
    <w:rsid w:val="00115F36"/>
    <w:rsid w:val="00117BB6"/>
    <w:rsid w:val="00117DE4"/>
    <w:rsid w:val="00121D2D"/>
    <w:rsid w:val="00130298"/>
    <w:rsid w:val="00130626"/>
    <w:rsid w:val="0013102D"/>
    <w:rsid w:val="00131F70"/>
    <w:rsid w:val="001359E8"/>
    <w:rsid w:val="001440F3"/>
    <w:rsid w:val="00145460"/>
    <w:rsid w:val="001455F6"/>
    <w:rsid w:val="00152792"/>
    <w:rsid w:val="00153668"/>
    <w:rsid w:val="00153D15"/>
    <w:rsid w:val="001551BD"/>
    <w:rsid w:val="00160F23"/>
    <w:rsid w:val="00162649"/>
    <w:rsid w:val="0016399C"/>
    <w:rsid w:val="00166DA3"/>
    <w:rsid w:val="00172325"/>
    <w:rsid w:val="00172CB4"/>
    <w:rsid w:val="00172E81"/>
    <w:rsid w:val="00175ADC"/>
    <w:rsid w:val="00186DF1"/>
    <w:rsid w:val="00192819"/>
    <w:rsid w:val="0019370A"/>
    <w:rsid w:val="00195C92"/>
    <w:rsid w:val="0019782F"/>
    <w:rsid w:val="001A1575"/>
    <w:rsid w:val="001A313F"/>
    <w:rsid w:val="001A3927"/>
    <w:rsid w:val="001A4F13"/>
    <w:rsid w:val="001A6E5C"/>
    <w:rsid w:val="001A730A"/>
    <w:rsid w:val="001A7605"/>
    <w:rsid w:val="001B1EAA"/>
    <w:rsid w:val="001B5EC9"/>
    <w:rsid w:val="001B6358"/>
    <w:rsid w:val="001B6F45"/>
    <w:rsid w:val="001C0232"/>
    <w:rsid w:val="001C2834"/>
    <w:rsid w:val="001D4443"/>
    <w:rsid w:val="001D4606"/>
    <w:rsid w:val="001D60EF"/>
    <w:rsid w:val="001D7107"/>
    <w:rsid w:val="001E1FAC"/>
    <w:rsid w:val="001E203F"/>
    <w:rsid w:val="001E272B"/>
    <w:rsid w:val="001E2D10"/>
    <w:rsid w:val="001E4953"/>
    <w:rsid w:val="001E6145"/>
    <w:rsid w:val="001F339E"/>
    <w:rsid w:val="001F47C8"/>
    <w:rsid w:val="001F721A"/>
    <w:rsid w:val="001F78F8"/>
    <w:rsid w:val="0020466F"/>
    <w:rsid w:val="00206944"/>
    <w:rsid w:val="0020791E"/>
    <w:rsid w:val="00211E00"/>
    <w:rsid w:val="00212BBF"/>
    <w:rsid w:val="00213757"/>
    <w:rsid w:val="0021795B"/>
    <w:rsid w:val="00217CC0"/>
    <w:rsid w:val="002207B4"/>
    <w:rsid w:val="00222A14"/>
    <w:rsid w:val="0022683B"/>
    <w:rsid w:val="00227641"/>
    <w:rsid w:val="0022776D"/>
    <w:rsid w:val="00232D9B"/>
    <w:rsid w:val="002335C8"/>
    <w:rsid w:val="00235FDF"/>
    <w:rsid w:val="00236051"/>
    <w:rsid w:val="00236C84"/>
    <w:rsid w:val="00236EA0"/>
    <w:rsid w:val="00241006"/>
    <w:rsid w:val="0024150C"/>
    <w:rsid w:val="002429FB"/>
    <w:rsid w:val="00242AF4"/>
    <w:rsid w:val="00243104"/>
    <w:rsid w:val="00246D38"/>
    <w:rsid w:val="002516F5"/>
    <w:rsid w:val="002520EB"/>
    <w:rsid w:val="00252104"/>
    <w:rsid w:val="00252A0D"/>
    <w:rsid w:val="00260803"/>
    <w:rsid w:val="00261386"/>
    <w:rsid w:val="00261E26"/>
    <w:rsid w:val="00261F1C"/>
    <w:rsid w:val="00264186"/>
    <w:rsid w:val="002661B8"/>
    <w:rsid w:val="002663AF"/>
    <w:rsid w:val="0027072A"/>
    <w:rsid w:val="00272A03"/>
    <w:rsid w:val="00273A23"/>
    <w:rsid w:val="002744D4"/>
    <w:rsid w:val="00274837"/>
    <w:rsid w:val="002764CD"/>
    <w:rsid w:val="00286E64"/>
    <w:rsid w:val="0029110F"/>
    <w:rsid w:val="00292790"/>
    <w:rsid w:val="00293CE7"/>
    <w:rsid w:val="002941EA"/>
    <w:rsid w:val="002954FB"/>
    <w:rsid w:val="00295856"/>
    <w:rsid w:val="00295C0D"/>
    <w:rsid w:val="00296565"/>
    <w:rsid w:val="002A45BA"/>
    <w:rsid w:val="002A5DA8"/>
    <w:rsid w:val="002A5F01"/>
    <w:rsid w:val="002A744E"/>
    <w:rsid w:val="002B0AA9"/>
    <w:rsid w:val="002B1520"/>
    <w:rsid w:val="002B2940"/>
    <w:rsid w:val="002B652F"/>
    <w:rsid w:val="002B6B7C"/>
    <w:rsid w:val="002B6EAC"/>
    <w:rsid w:val="002C1D75"/>
    <w:rsid w:val="002C242D"/>
    <w:rsid w:val="002C41A3"/>
    <w:rsid w:val="002C79E5"/>
    <w:rsid w:val="002D5585"/>
    <w:rsid w:val="002E34FD"/>
    <w:rsid w:val="002E3CB2"/>
    <w:rsid w:val="002E4823"/>
    <w:rsid w:val="002E506E"/>
    <w:rsid w:val="002E57CF"/>
    <w:rsid w:val="002E5B3E"/>
    <w:rsid w:val="002E78DB"/>
    <w:rsid w:val="002F0182"/>
    <w:rsid w:val="002F0B43"/>
    <w:rsid w:val="002F3275"/>
    <w:rsid w:val="002F5378"/>
    <w:rsid w:val="002F63F7"/>
    <w:rsid w:val="0030033B"/>
    <w:rsid w:val="0030240F"/>
    <w:rsid w:val="003029B1"/>
    <w:rsid w:val="00302AC7"/>
    <w:rsid w:val="00303A56"/>
    <w:rsid w:val="003054D7"/>
    <w:rsid w:val="0030672F"/>
    <w:rsid w:val="003119FC"/>
    <w:rsid w:val="00312F72"/>
    <w:rsid w:val="00313F6B"/>
    <w:rsid w:val="00315A5C"/>
    <w:rsid w:val="00316CC7"/>
    <w:rsid w:val="00325598"/>
    <w:rsid w:val="00327522"/>
    <w:rsid w:val="0032774B"/>
    <w:rsid w:val="00334BB5"/>
    <w:rsid w:val="00334ED5"/>
    <w:rsid w:val="003356E3"/>
    <w:rsid w:val="00337EB5"/>
    <w:rsid w:val="0034130D"/>
    <w:rsid w:val="003431B8"/>
    <w:rsid w:val="00343933"/>
    <w:rsid w:val="00351BE6"/>
    <w:rsid w:val="00352AB7"/>
    <w:rsid w:val="003539C0"/>
    <w:rsid w:val="00356AC4"/>
    <w:rsid w:val="00357315"/>
    <w:rsid w:val="00365A91"/>
    <w:rsid w:val="0037165B"/>
    <w:rsid w:val="00372AE3"/>
    <w:rsid w:val="00373CBA"/>
    <w:rsid w:val="003764A0"/>
    <w:rsid w:val="00377974"/>
    <w:rsid w:val="00384F7E"/>
    <w:rsid w:val="0039416B"/>
    <w:rsid w:val="00394A23"/>
    <w:rsid w:val="0039540F"/>
    <w:rsid w:val="00396A31"/>
    <w:rsid w:val="003A00D2"/>
    <w:rsid w:val="003A01CC"/>
    <w:rsid w:val="003A1528"/>
    <w:rsid w:val="003A3CBA"/>
    <w:rsid w:val="003A4020"/>
    <w:rsid w:val="003A5988"/>
    <w:rsid w:val="003A6B9D"/>
    <w:rsid w:val="003B595F"/>
    <w:rsid w:val="003B6B2E"/>
    <w:rsid w:val="003B75A2"/>
    <w:rsid w:val="003C0534"/>
    <w:rsid w:val="003C1B34"/>
    <w:rsid w:val="003C1F58"/>
    <w:rsid w:val="003C2C7A"/>
    <w:rsid w:val="003C2EAF"/>
    <w:rsid w:val="003C3258"/>
    <w:rsid w:val="003C59F5"/>
    <w:rsid w:val="003C60D9"/>
    <w:rsid w:val="003D1D09"/>
    <w:rsid w:val="003D7B33"/>
    <w:rsid w:val="003E2539"/>
    <w:rsid w:val="003E4F7A"/>
    <w:rsid w:val="003E5709"/>
    <w:rsid w:val="003E5CE1"/>
    <w:rsid w:val="003F0733"/>
    <w:rsid w:val="00401AB0"/>
    <w:rsid w:val="00406B3E"/>
    <w:rsid w:val="0040797A"/>
    <w:rsid w:val="004101FA"/>
    <w:rsid w:val="004103E5"/>
    <w:rsid w:val="0041291D"/>
    <w:rsid w:val="00415EC5"/>
    <w:rsid w:val="0042024A"/>
    <w:rsid w:val="00420A31"/>
    <w:rsid w:val="004219E4"/>
    <w:rsid w:val="00423684"/>
    <w:rsid w:val="00423EF9"/>
    <w:rsid w:val="00424845"/>
    <w:rsid w:val="00425107"/>
    <w:rsid w:val="004253FD"/>
    <w:rsid w:val="0042607E"/>
    <w:rsid w:val="0042769B"/>
    <w:rsid w:val="00430EED"/>
    <w:rsid w:val="00431CB6"/>
    <w:rsid w:val="00432038"/>
    <w:rsid w:val="00432F8E"/>
    <w:rsid w:val="00433B60"/>
    <w:rsid w:val="00435225"/>
    <w:rsid w:val="00437657"/>
    <w:rsid w:val="004414B8"/>
    <w:rsid w:val="00442164"/>
    <w:rsid w:val="00443E2B"/>
    <w:rsid w:val="00443F12"/>
    <w:rsid w:val="0044649D"/>
    <w:rsid w:val="00446C11"/>
    <w:rsid w:val="00447B4C"/>
    <w:rsid w:val="004501DE"/>
    <w:rsid w:val="00450F52"/>
    <w:rsid w:val="004516C6"/>
    <w:rsid w:val="0045473D"/>
    <w:rsid w:val="00454E57"/>
    <w:rsid w:val="00456DF2"/>
    <w:rsid w:val="0046318E"/>
    <w:rsid w:val="004637B1"/>
    <w:rsid w:val="004668BD"/>
    <w:rsid w:val="00467641"/>
    <w:rsid w:val="00467669"/>
    <w:rsid w:val="00474124"/>
    <w:rsid w:val="004770A8"/>
    <w:rsid w:val="0047799F"/>
    <w:rsid w:val="00481B0D"/>
    <w:rsid w:val="00483801"/>
    <w:rsid w:val="00487346"/>
    <w:rsid w:val="004873BB"/>
    <w:rsid w:val="00492105"/>
    <w:rsid w:val="0049357D"/>
    <w:rsid w:val="00494D78"/>
    <w:rsid w:val="00497917"/>
    <w:rsid w:val="004A1357"/>
    <w:rsid w:val="004A16EE"/>
    <w:rsid w:val="004A40A2"/>
    <w:rsid w:val="004A4F81"/>
    <w:rsid w:val="004A6B42"/>
    <w:rsid w:val="004A7307"/>
    <w:rsid w:val="004A7E13"/>
    <w:rsid w:val="004A7ED1"/>
    <w:rsid w:val="004B0378"/>
    <w:rsid w:val="004B0ABC"/>
    <w:rsid w:val="004B2F96"/>
    <w:rsid w:val="004B30A9"/>
    <w:rsid w:val="004B6893"/>
    <w:rsid w:val="004B79EA"/>
    <w:rsid w:val="004B7CD9"/>
    <w:rsid w:val="004C0DAD"/>
    <w:rsid w:val="004C7435"/>
    <w:rsid w:val="004D0494"/>
    <w:rsid w:val="004D0F43"/>
    <w:rsid w:val="004D3D37"/>
    <w:rsid w:val="004D40DB"/>
    <w:rsid w:val="004D4867"/>
    <w:rsid w:val="004E006D"/>
    <w:rsid w:val="004E0D12"/>
    <w:rsid w:val="004E0E12"/>
    <w:rsid w:val="004E2E54"/>
    <w:rsid w:val="004E656E"/>
    <w:rsid w:val="004E68DA"/>
    <w:rsid w:val="004F4648"/>
    <w:rsid w:val="004F4AF7"/>
    <w:rsid w:val="00500BFC"/>
    <w:rsid w:val="005060CD"/>
    <w:rsid w:val="0050631D"/>
    <w:rsid w:val="00510501"/>
    <w:rsid w:val="005109CF"/>
    <w:rsid w:val="005112F1"/>
    <w:rsid w:val="00511BEF"/>
    <w:rsid w:val="00512CB5"/>
    <w:rsid w:val="005131B1"/>
    <w:rsid w:val="00513676"/>
    <w:rsid w:val="00513BF6"/>
    <w:rsid w:val="00514A36"/>
    <w:rsid w:val="005156CA"/>
    <w:rsid w:val="00516053"/>
    <w:rsid w:val="0051619C"/>
    <w:rsid w:val="00517B43"/>
    <w:rsid w:val="00520FDC"/>
    <w:rsid w:val="00521EAC"/>
    <w:rsid w:val="005308E8"/>
    <w:rsid w:val="00531297"/>
    <w:rsid w:val="005328D3"/>
    <w:rsid w:val="00533A7E"/>
    <w:rsid w:val="005343CF"/>
    <w:rsid w:val="00535F1A"/>
    <w:rsid w:val="00537091"/>
    <w:rsid w:val="00540814"/>
    <w:rsid w:val="005426F1"/>
    <w:rsid w:val="0054691B"/>
    <w:rsid w:val="00547743"/>
    <w:rsid w:val="00547DF5"/>
    <w:rsid w:val="0055654D"/>
    <w:rsid w:val="00556859"/>
    <w:rsid w:val="00567FA2"/>
    <w:rsid w:val="00572028"/>
    <w:rsid w:val="005730CB"/>
    <w:rsid w:val="005758FF"/>
    <w:rsid w:val="00580B14"/>
    <w:rsid w:val="005850EF"/>
    <w:rsid w:val="005852A4"/>
    <w:rsid w:val="00585FBF"/>
    <w:rsid w:val="00586A74"/>
    <w:rsid w:val="00592F3B"/>
    <w:rsid w:val="0059532D"/>
    <w:rsid w:val="005954A4"/>
    <w:rsid w:val="00596F6F"/>
    <w:rsid w:val="00597A22"/>
    <w:rsid w:val="00597C5A"/>
    <w:rsid w:val="00597C81"/>
    <w:rsid w:val="005A3BBF"/>
    <w:rsid w:val="005B2507"/>
    <w:rsid w:val="005B6510"/>
    <w:rsid w:val="005B6FDD"/>
    <w:rsid w:val="005B72F5"/>
    <w:rsid w:val="005C0D33"/>
    <w:rsid w:val="005C2078"/>
    <w:rsid w:val="005C27EF"/>
    <w:rsid w:val="005C3D41"/>
    <w:rsid w:val="005C61F0"/>
    <w:rsid w:val="005D0F29"/>
    <w:rsid w:val="005D1973"/>
    <w:rsid w:val="005D6022"/>
    <w:rsid w:val="005E015E"/>
    <w:rsid w:val="005E0AD0"/>
    <w:rsid w:val="005E2998"/>
    <w:rsid w:val="005E320A"/>
    <w:rsid w:val="005E3255"/>
    <w:rsid w:val="005E4254"/>
    <w:rsid w:val="005E478B"/>
    <w:rsid w:val="005E65BF"/>
    <w:rsid w:val="005E6656"/>
    <w:rsid w:val="005E693F"/>
    <w:rsid w:val="005E6A4C"/>
    <w:rsid w:val="005E6EEA"/>
    <w:rsid w:val="005F28D6"/>
    <w:rsid w:val="005F2F68"/>
    <w:rsid w:val="005F5390"/>
    <w:rsid w:val="005F6AF6"/>
    <w:rsid w:val="005F6C6D"/>
    <w:rsid w:val="005F7251"/>
    <w:rsid w:val="00602FA9"/>
    <w:rsid w:val="006037D6"/>
    <w:rsid w:val="00603F0A"/>
    <w:rsid w:val="0060461F"/>
    <w:rsid w:val="00604ECB"/>
    <w:rsid w:val="00606E22"/>
    <w:rsid w:val="00607D0A"/>
    <w:rsid w:val="006126F1"/>
    <w:rsid w:val="006157A5"/>
    <w:rsid w:val="00617916"/>
    <w:rsid w:val="00620EAB"/>
    <w:rsid w:val="0062237C"/>
    <w:rsid w:val="006225CF"/>
    <w:rsid w:val="00622DF8"/>
    <w:rsid w:val="00623E99"/>
    <w:rsid w:val="00627157"/>
    <w:rsid w:val="0063091B"/>
    <w:rsid w:val="006338A4"/>
    <w:rsid w:val="00633D73"/>
    <w:rsid w:val="00636314"/>
    <w:rsid w:val="0063788E"/>
    <w:rsid w:val="00641595"/>
    <w:rsid w:val="00641BBB"/>
    <w:rsid w:val="00642496"/>
    <w:rsid w:val="00647687"/>
    <w:rsid w:val="00651258"/>
    <w:rsid w:val="0065249D"/>
    <w:rsid w:val="0065449C"/>
    <w:rsid w:val="00654B87"/>
    <w:rsid w:val="006562D8"/>
    <w:rsid w:val="006567D1"/>
    <w:rsid w:val="0065794B"/>
    <w:rsid w:val="00657FE3"/>
    <w:rsid w:val="00666EDF"/>
    <w:rsid w:val="00667DFF"/>
    <w:rsid w:val="00671C9E"/>
    <w:rsid w:val="006736F5"/>
    <w:rsid w:val="00675638"/>
    <w:rsid w:val="0067570B"/>
    <w:rsid w:val="00676B44"/>
    <w:rsid w:val="00680F0B"/>
    <w:rsid w:val="00681EAA"/>
    <w:rsid w:val="00682FD7"/>
    <w:rsid w:val="00683891"/>
    <w:rsid w:val="00686308"/>
    <w:rsid w:val="00687A02"/>
    <w:rsid w:val="006901BB"/>
    <w:rsid w:val="0069027F"/>
    <w:rsid w:val="00695027"/>
    <w:rsid w:val="006A1E6C"/>
    <w:rsid w:val="006A795A"/>
    <w:rsid w:val="006B098B"/>
    <w:rsid w:val="006B30BF"/>
    <w:rsid w:val="006B346A"/>
    <w:rsid w:val="006B37B2"/>
    <w:rsid w:val="006C206B"/>
    <w:rsid w:val="006C6819"/>
    <w:rsid w:val="006D4EA5"/>
    <w:rsid w:val="006D6261"/>
    <w:rsid w:val="006D76D2"/>
    <w:rsid w:val="006E06E7"/>
    <w:rsid w:val="006E1E57"/>
    <w:rsid w:val="006E3979"/>
    <w:rsid w:val="006E3AA5"/>
    <w:rsid w:val="006E5F65"/>
    <w:rsid w:val="006E7D4D"/>
    <w:rsid w:val="006F2B44"/>
    <w:rsid w:val="006F33D7"/>
    <w:rsid w:val="006F358C"/>
    <w:rsid w:val="007035B4"/>
    <w:rsid w:val="00703ABE"/>
    <w:rsid w:val="007051CB"/>
    <w:rsid w:val="0071194D"/>
    <w:rsid w:val="007145C2"/>
    <w:rsid w:val="0071479F"/>
    <w:rsid w:val="007155D4"/>
    <w:rsid w:val="00717927"/>
    <w:rsid w:val="00721952"/>
    <w:rsid w:val="00722D82"/>
    <w:rsid w:val="0072569B"/>
    <w:rsid w:val="00725750"/>
    <w:rsid w:val="00727FBB"/>
    <w:rsid w:val="0073034D"/>
    <w:rsid w:val="00732B72"/>
    <w:rsid w:val="007349D2"/>
    <w:rsid w:val="007366C4"/>
    <w:rsid w:val="007401E0"/>
    <w:rsid w:val="00741482"/>
    <w:rsid w:val="0074242C"/>
    <w:rsid w:val="00745071"/>
    <w:rsid w:val="0074733E"/>
    <w:rsid w:val="00754A0E"/>
    <w:rsid w:val="007563C0"/>
    <w:rsid w:val="007567D8"/>
    <w:rsid w:val="0075715F"/>
    <w:rsid w:val="007605A2"/>
    <w:rsid w:val="00760A7A"/>
    <w:rsid w:val="007610ED"/>
    <w:rsid w:val="0076258A"/>
    <w:rsid w:val="0076538B"/>
    <w:rsid w:val="007653B3"/>
    <w:rsid w:val="00765B9C"/>
    <w:rsid w:val="00766724"/>
    <w:rsid w:val="007719AB"/>
    <w:rsid w:val="00774161"/>
    <w:rsid w:val="00784466"/>
    <w:rsid w:val="00786B5C"/>
    <w:rsid w:val="007878FC"/>
    <w:rsid w:val="0079252D"/>
    <w:rsid w:val="00793523"/>
    <w:rsid w:val="007A0340"/>
    <w:rsid w:val="007A1457"/>
    <w:rsid w:val="007A180B"/>
    <w:rsid w:val="007A1967"/>
    <w:rsid w:val="007A45D5"/>
    <w:rsid w:val="007A53F8"/>
    <w:rsid w:val="007A72D7"/>
    <w:rsid w:val="007B1094"/>
    <w:rsid w:val="007B11A3"/>
    <w:rsid w:val="007B216C"/>
    <w:rsid w:val="007B49D1"/>
    <w:rsid w:val="007B643A"/>
    <w:rsid w:val="007B6651"/>
    <w:rsid w:val="007C4702"/>
    <w:rsid w:val="007C5E7C"/>
    <w:rsid w:val="007C6ACE"/>
    <w:rsid w:val="007D18EE"/>
    <w:rsid w:val="007D32B2"/>
    <w:rsid w:val="007D5DE6"/>
    <w:rsid w:val="007D705A"/>
    <w:rsid w:val="007E01E5"/>
    <w:rsid w:val="007E141F"/>
    <w:rsid w:val="007E2149"/>
    <w:rsid w:val="007E4F3C"/>
    <w:rsid w:val="007E553F"/>
    <w:rsid w:val="007E614E"/>
    <w:rsid w:val="007E795C"/>
    <w:rsid w:val="007F097B"/>
    <w:rsid w:val="007F42AB"/>
    <w:rsid w:val="007F49CE"/>
    <w:rsid w:val="007F554D"/>
    <w:rsid w:val="00805BB6"/>
    <w:rsid w:val="00805BE9"/>
    <w:rsid w:val="00805D86"/>
    <w:rsid w:val="00806326"/>
    <w:rsid w:val="00806CEA"/>
    <w:rsid w:val="0081231B"/>
    <w:rsid w:val="008131A0"/>
    <w:rsid w:val="008153C1"/>
    <w:rsid w:val="008202CB"/>
    <w:rsid w:val="008204AD"/>
    <w:rsid w:val="0082068C"/>
    <w:rsid w:val="00820EAA"/>
    <w:rsid w:val="00825FCF"/>
    <w:rsid w:val="008278A3"/>
    <w:rsid w:val="00830673"/>
    <w:rsid w:val="00832DC1"/>
    <w:rsid w:val="00833E2A"/>
    <w:rsid w:val="00834615"/>
    <w:rsid w:val="00834B3E"/>
    <w:rsid w:val="0083699E"/>
    <w:rsid w:val="00836DEE"/>
    <w:rsid w:val="008408EE"/>
    <w:rsid w:val="008409DF"/>
    <w:rsid w:val="00842A19"/>
    <w:rsid w:val="00846281"/>
    <w:rsid w:val="00850BA7"/>
    <w:rsid w:val="00851017"/>
    <w:rsid w:val="00853EEC"/>
    <w:rsid w:val="0085561F"/>
    <w:rsid w:val="00856DFA"/>
    <w:rsid w:val="0086002F"/>
    <w:rsid w:val="00861552"/>
    <w:rsid w:val="00862539"/>
    <w:rsid w:val="00863BC4"/>
    <w:rsid w:val="00863DAA"/>
    <w:rsid w:val="0086493B"/>
    <w:rsid w:val="0086525E"/>
    <w:rsid w:val="0086676A"/>
    <w:rsid w:val="00867029"/>
    <w:rsid w:val="00873C58"/>
    <w:rsid w:val="0087629A"/>
    <w:rsid w:val="00876AF9"/>
    <w:rsid w:val="00877A28"/>
    <w:rsid w:val="00883F6D"/>
    <w:rsid w:val="00887AE0"/>
    <w:rsid w:val="0089520C"/>
    <w:rsid w:val="00895FC5"/>
    <w:rsid w:val="008971FF"/>
    <w:rsid w:val="008A04C1"/>
    <w:rsid w:val="008A2F20"/>
    <w:rsid w:val="008A5025"/>
    <w:rsid w:val="008A5C6C"/>
    <w:rsid w:val="008B19DE"/>
    <w:rsid w:val="008B1AEE"/>
    <w:rsid w:val="008B1BC6"/>
    <w:rsid w:val="008B238F"/>
    <w:rsid w:val="008B29B4"/>
    <w:rsid w:val="008C0D21"/>
    <w:rsid w:val="008C25EF"/>
    <w:rsid w:val="008C72A8"/>
    <w:rsid w:val="008D0447"/>
    <w:rsid w:val="008D27B3"/>
    <w:rsid w:val="008D66B5"/>
    <w:rsid w:val="008E1905"/>
    <w:rsid w:val="008E1D06"/>
    <w:rsid w:val="008E49DC"/>
    <w:rsid w:val="008E66FE"/>
    <w:rsid w:val="008E759A"/>
    <w:rsid w:val="008F0FF7"/>
    <w:rsid w:val="008F1844"/>
    <w:rsid w:val="008F1A12"/>
    <w:rsid w:val="008F38C9"/>
    <w:rsid w:val="008F3EC4"/>
    <w:rsid w:val="0090105C"/>
    <w:rsid w:val="009073F5"/>
    <w:rsid w:val="00907D30"/>
    <w:rsid w:val="00913692"/>
    <w:rsid w:val="00915850"/>
    <w:rsid w:val="00917F21"/>
    <w:rsid w:val="00921347"/>
    <w:rsid w:val="0092157F"/>
    <w:rsid w:val="009225C5"/>
    <w:rsid w:val="00926A1D"/>
    <w:rsid w:val="00926E57"/>
    <w:rsid w:val="0093029C"/>
    <w:rsid w:val="00931079"/>
    <w:rsid w:val="00931B82"/>
    <w:rsid w:val="00933F90"/>
    <w:rsid w:val="009373F9"/>
    <w:rsid w:val="009406EF"/>
    <w:rsid w:val="00947848"/>
    <w:rsid w:val="00950687"/>
    <w:rsid w:val="009529C8"/>
    <w:rsid w:val="00952C00"/>
    <w:rsid w:val="00956554"/>
    <w:rsid w:val="00956861"/>
    <w:rsid w:val="009569E8"/>
    <w:rsid w:val="0096131E"/>
    <w:rsid w:val="00962CBB"/>
    <w:rsid w:val="0096319E"/>
    <w:rsid w:val="00963360"/>
    <w:rsid w:val="00963CB3"/>
    <w:rsid w:val="0096616F"/>
    <w:rsid w:val="00970BA0"/>
    <w:rsid w:val="00970EBC"/>
    <w:rsid w:val="009725F0"/>
    <w:rsid w:val="0097288E"/>
    <w:rsid w:val="009734FC"/>
    <w:rsid w:val="00973DCA"/>
    <w:rsid w:val="00974FBD"/>
    <w:rsid w:val="00976072"/>
    <w:rsid w:val="00976E4D"/>
    <w:rsid w:val="009817EE"/>
    <w:rsid w:val="00982190"/>
    <w:rsid w:val="009839C3"/>
    <w:rsid w:val="00986F99"/>
    <w:rsid w:val="0099280C"/>
    <w:rsid w:val="00993E5D"/>
    <w:rsid w:val="009A13BF"/>
    <w:rsid w:val="009A165E"/>
    <w:rsid w:val="009A25E4"/>
    <w:rsid w:val="009A4FB2"/>
    <w:rsid w:val="009B0685"/>
    <w:rsid w:val="009B198F"/>
    <w:rsid w:val="009B2336"/>
    <w:rsid w:val="009B3A12"/>
    <w:rsid w:val="009B5256"/>
    <w:rsid w:val="009B5367"/>
    <w:rsid w:val="009B587E"/>
    <w:rsid w:val="009B5ECB"/>
    <w:rsid w:val="009B70A0"/>
    <w:rsid w:val="009C31D7"/>
    <w:rsid w:val="009C3654"/>
    <w:rsid w:val="009C405E"/>
    <w:rsid w:val="009C48C3"/>
    <w:rsid w:val="009D49D4"/>
    <w:rsid w:val="009D74D2"/>
    <w:rsid w:val="009D7564"/>
    <w:rsid w:val="009D76CC"/>
    <w:rsid w:val="009D786B"/>
    <w:rsid w:val="009E21E4"/>
    <w:rsid w:val="009E4C8D"/>
    <w:rsid w:val="009E4D15"/>
    <w:rsid w:val="009F11B8"/>
    <w:rsid w:val="009F351C"/>
    <w:rsid w:val="009F3CA0"/>
    <w:rsid w:val="009F5214"/>
    <w:rsid w:val="009F5F84"/>
    <w:rsid w:val="00A01D6A"/>
    <w:rsid w:val="00A02CE0"/>
    <w:rsid w:val="00A06404"/>
    <w:rsid w:val="00A075BA"/>
    <w:rsid w:val="00A13982"/>
    <w:rsid w:val="00A156F2"/>
    <w:rsid w:val="00A15EBB"/>
    <w:rsid w:val="00A23521"/>
    <w:rsid w:val="00A2422E"/>
    <w:rsid w:val="00A25D55"/>
    <w:rsid w:val="00A269E1"/>
    <w:rsid w:val="00A26B33"/>
    <w:rsid w:val="00A311F7"/>
    <w:rsid w:val="00A320C4"/>
    <w:rsid w:val="00A32533"/>
    <w:rsid w:val="00A33278"/>
    <w:rsid w:val="00A37F99"/>
    <w:rsid w:val="00A44E75"/>
    <w:rsid w:val="00A45506"/>
    <w:rsid w:val="00A4582F"/>
    <w:rsid w:val="00A50715"/>
    <w:rsid w:val="00A51EA7"/>
    <w:rsid w:val="00A51ED7"/>
    <w:rsid w:val="00A52760"/>
    <w:rsid w:val="00A54AD5"/>
    <w:rsid w:val="00A564B4"/>
    <w:rsid w:val="00A5780B"/>
    <w:rsid w:val="00A602D3"/>
    <w:rsid w:val="00A619A2"/>
    <w:rsid w:val="00A62BCD"/>
    <w:rsid w:val="00A66D32"/>
    <w:rsid w:val="00A67017"/>
    <w:rsid w:val="00A67D11"/>
    <w:rsid w:val="00A70CDA"/>
    <w:rsid w:val="00A716A0"/>
    <w:rsid w:val="00A7282A"/>
    <w:rsid w:val="00A72F80"/>
    <w:rsid w:val="00A73D1F"/>
    <w:rsid w:val="00A75CA0"/>
    <w:rsid w:val="00A77FF9"/>
    <w:rsid w:val="00A80737"/>
    <w:rsid w:val="00A8164A"/>
    <w:rsid w:val="00A819F2"/>
    <w:rsid w:val="00A81FDC"/>
    <w:rsid w:val="00A85ED6"/>
    <w:rsid w:val="00A87DB3"/>
    <w:rsid w:val="00A91524"/>
    <w:rsid w:val="00A92AF6"/>
    <w:rsid w:val="00A94CCC"/>
    <w:rsid w:val="00A94FC0"/>
    <w:rsid w:val="00A954DF"/>
    <w:rsid w:val="00A9579C"/>
    <w:rsid w:val="00A95DE4"/>
    <w:rsid w:val="00A9617E"/>
    <w:rsid w:val="00A97803"/>
    <w:rsid w:val="00A97B9D"/>
    <w:rsid w:val="00AA2DF4"/>
    <w:rsid w:val="00AA4A2A"/>
    <w:rsid w:val="00AA5A7D"/>
    <w:rsid w:val="00AB05D6"/>
    <w:rsid w:val="00AB0B4F"/>
    <w:rsid w:val="00AB2988"/>
    <w:rsid w:val="00AB7458"/>
    <w:rsid w:val="00AC0C8E"/>
    <w:rsid w:val="00AC203D"/>
    <w:rsid w:val="00AC3E2E"/>
    <w:rsid w:val="00AC4E9A"/>
    <w:rsid w:val="00AC6F6B"/>
    <w:rsid w:val="00AD0039"/>
    <w:rsid w:val="00AD206D"/>
    <w:rsid w:val="00AD2BE0"/>
    <w:rsid w:val="00AD2EBE"/>
    <w:rsid w:val="00AD4C27"/>
    <w:rsid w:val="00AD58E8"/>
    <w:rsid w:val="00AD5EEB"/>
    <w:rsid w:val="00AE0EAB"/>
    <w:rsid w:val="00AE7C7C"/>
    <w:rsid w:val="00AF2AA7"/>
    <w:rsid w:val="00AF44F6"/>
    <w:rsid w:val="00AF55C9"/>
    <w:rsid w:val="00B008D9"/>
    <w:rsid w:val="00B00DE7"/>
    <w:rsid w:val="00B018AE"/>
    <w:rsid w:val="00B02EF2"/>
    <w:rsid w:val="00B03B7C"/>
    <w:rsid w:val="00B03BFF"/>
    <w:rsid w:val="00B06F2E"/>
    <w:rsid w:val="00B10C35"/>
    <w:rsid w:val="00B16C01"/>
    <w:rsid w:val="00B20A9F"/>
    <w:rsid w:val="00B21698"/>
    <w:rsid w:val="00B24958"/>
    <w:rsid w:val="00B252FD"/>
    <w:rsid w:val="00B25744"/>
    <w:rsid w:val="00B26956"/>
    <w:rsid w:val="00B304A0"/>
    <w:rsid w:val="00B30BF3"/>
    <w:rsid w:val="00B30D90"/>
    <w:rsid w:val="00B339C7"/>
    <w:rsid w:val="00B34DB7"/>
    <w:rsid w:val="00B35A5B"/>
    <w:rsid w:val="00B36FC5"/>
    <w:rsid w:val="00B3720E"/>
    <w:rsid w:val="00B40E4E"/>
    <w:rsid w:val="00B43C2D"/>
    <w:rsid w:val="00B43D91"/>
    <w:rsid w:val="00B44FF1"/>
    <w:rsid w:val="00B46BB2"/>
    <w:rsid w:val="00B52A42"/>
    <w:rsid w:val="00B54F8D"/>
    <w:rsid w:val="00B566EF"/>
    <w:rsid w:val="00B57285"/>
    <w:rsid w:val="00B6090A"/>
    <w:rsid w:val="00B63C5D"/>
    <w:rsid w:val="00B673A0"/>
    <w:rsid w:val="00B677D0"/>
    <w:rsid w:val="00B67D35"/>
    <w:rsid w:val="00B67E8A"/>
    <w:rsid w:val="00B716BF"/>
    <w:rsid w:val="00B7391F"/>
    <w:rsid w:val="00B815D1"/>
    <w:rsid w:val="00B82A3D"/>
    <w:rsid w:val="00B83F2F"/>
    <w:rsid w:val="00B87A9A"/>
    <w:rsid w:val="00B91229"/>
    <w:rsid w:val="00B936A7"/>
    <w:rsid w:val="00B96255"/>
    <w:rsid w:val="00BA32C6"/>
    <w:rsid w:val="00BA344D"/>
    <w:rsid w:val="00BA3F66"/>
    <w:rsid w:val="00BA4FDE"/>
    <w:rsid w:val="00BA54FA"/>
    <w:rsid w:val="00BA6513"/>
    <w:rsid w:val="00BB06FF"/>
    <w:rsid w:val="00BB2591"/>
    <w:rsid w:val="00BB5F12"/>
    <w:rsid w:val="00BC0EA0"/>
    <w:rsid w:val="00BC16E9"/>
    <w:rsid w:val="00BC2352"/>
    <w:rsid w:val="00BC26F0"/>
    <w:rsid w:val="00BD1705"/>
    <w:rsid w:val="00BD1F67"/>
    <w:rsid w:val="00BD3DBF"/>
    <w:rsid w:val="00BD4472"/>
    <w:rsid w:val="00BD4D0B"/>
    <w:rsid w:val="00BD5F88"/>
    <w:rsid w:val="00BD6217"/>
    <w:rsid w:val="00BE2FFA"/>
    <w:rsid w:val="00BE552D"/>
    <w:rsid w:val="00BE5E5A"/>
    <w:rsid w:val="00BF1DE3"/>
    <w:rsid w:val="00BF2663"/>
    <w:rsid w:val="00BF3B70"/>
    <w:rsid w:val="00BF54ED"/>
    <w:rsid w:val="00C00A17"/>
    <w:rsid w:val="00C034FA"/>
    <w:rsid w:val="00C07B47"/>
    <w:rsid w:val="00C13397"/>
    <w:rsid w:val="00C15A29"/>
    <w:rsid w:val="00C15D41"/>
    <w:rsid w:val="00C1652F"/>
    <w:rsid w:val="00C1748A"/>
    <w:rsid w:val="00C17C74"/>
    <w:rsid w:val="00C201AB"/>
    <w:rsid w:val="00C20C23"/>
    <w:rsid w:val="00C21B03"/>
    <w:rsid w:val="00C23D89"/>
    <w:rsid w:val="00C27953"/>
    <w:rsid w:val="00C3001B"/>
    <w:rsid w:val="00C32E65"/>
    <w:rsid w:val="00C3328A"/>
    <w:rsid w:val="00C3413C"/>
    <w:rsid w:val="00C36DCE"/>
    <w:rsid w:val="00C41C8C"/>
    <w:rsid w:val="00C438E0"/>
    <w:rsid w:val="00C44F5D"/>
    <w:rsid w:val="00C519B1"/>
    <w:rsid w:val="00C51DB9"/>
    <w:rsid w:val="00C52FC6"/>
    <w:rsid w:val="00C531F2"/>
    <w:rsid w:val="00C53810"/>
    <w:rsid w:val="00C549A9"/>
    <w:rsid w:val="00C54B86"/>
    <w:rsid w:val="00C56FAB"/>
    <w:rsid w:val="00C57A83"/>
    <w:rsid w:val="00C62CEE"/>
    <w:rsid w:val="00C63519"/>
    <w:rsid w:val="00C70863"/>
    <w:rsid w:val="00C70FE3"/>
    <w:rsid w:val="00C71AFB"/>
    <w:rsid w:val="00C72909"/>
    <w:rsid w:val="00C7309C"/>
    <w:rsid w:val="00C734BD"/>
    <w:rsid w:val="00C74D6E"/>
    <w:rsid w:val="00C756FC"/>
    <w:rsid w:val="00C759C4"/>
    <w:rsid w:val="00C75F79"/>
    <w:rsid w:val="00C76808"/>
    <w:rsid w:val="00C76AE7"/>
    <w:rsid w:val="00C77ABB"/>
    <w:rsid w:val="00C83C8C"/>
    <w:rsid w:val="00C86187"/>
    <w:rsid w:val="00C926B2"/>
    <w:rsid w:val="00C93367"/>
    <w:rsid w:val="00C93378"/>
    <w:rsid w:val="00C93B4D"/>
    <w:rsid w:val="00C9693F"/>
    <w:rsid w:val="00C96E66"/>
    <w:rsid w:val="00C970A3"/>
    <w:rsid w:val="00C971FB"/>
    <w:rsid w:val="00CA085B"/>
    <w:rsid w:val="00CA2EFA"/>
    <w:rsid w:val="00CA41A3"/>
    <w:rsid w:val="00CA5702"/>
    <w:rsid w:val="00CB0E3C"/>
    <w:rsid w:val="00CB275F"/>
    <w:rsid w:val="00CB305D"/>
    <w:rsid w:val="00CB32DD"/>
    <w:rsid w:val="00CB6775"/>
    <w:rsid w:val="00CB703D"/>
    <w:rsid w:val="00CC43EF"/>
    <w:rsid w:val="00CC4F79"/>
    <w:rsid w:val="00CC5365"/>
    <w:rsid w:val="00CC5872"/>
    <w:rsid w:val="00CC5DF7"/>
    <w:rsid w:val="00CD01D0"/>
    <w:rsid w:val="00CD36F9"/>
    <w:rsid w:val="00CD481B"/>
    <w:rsid w:val="00CD4983"/>
    <w:rsid w:val="00CD54F9"/>
    <w:rsid w:val="00CD5525"/>
    <w:rsid w:val="00CD6C4E"/>
    <w:rsid w:val="00CE09B4"/>
    <w:rsid w:val="00CE233A"/>
    <w:rsid w:val="00CE3256"/>
    <w:rsid w:val="00CE521B"/>
    <w:rsid w:val="00CE6CA6"/>
    <w:rsid w:val="00CF0A1E"/>
    <w:rsid w:val="00CF1C84"/>
    <w:rsid w:val="00CF3FA2"/>
    <w:rsid w:val="00CF4E84"/>
    <w:rsid w:val="00CF5A78"/>
    <w:rsid w:val="00CF650B"/>
    <w:rsid w:val="00D01EB2"/>
    <w:rsid w:val="00D03964"/>
    <w:rsid w:val="00D13C86"/>
    <w:rsid w:val="00D14550"/>
    <w:rsid w:val="00D2222D"/>
    <w:rsid w:val="00D22775"/>
    <w:rsid w:val="00D23F8D"/>
    <w:rsid w:val="00D246DE"/>
    <w:rsid w:val="00D30762"/>
    <w:rsid w:val="00D307D8"/>
    <w:rsid w:val="00D3084A"/>
    <w:rsid w:val="00D31DF3"/>
    <w:rsid w:val="00D37719"/>
    <w:rsid w:val="00D40910"/>
    <w:rsid w:val="00D41493"/>
    <w:rsid w:val="00D4155A"/>
    <w:rsid w:val="00D422DB"/>
    <w:rsid w:val="00D42B4B"/>
    <w:rsid w:val="00D44D00"/>
    <w:rsid w:val="00D463AC"/>
    <w:rsid w:val="00D469C1"/>
    <w:rsid w:val="00D46BF1"/>
    <w:rsid w:val="00D505AC"/>
    <w:rsid w:val="00D50814"/>
    <w:rsid w:val="00D50887"/>
    <w:rsid w:val="00D512EC"/>
    <w:rsid w:val="00D522A6"/>
    <w:rsid w:val="00D53BF8"/>
    <w:rsid w:val="00D60416"/>
    <w:rsid w:val="00D629A3"/>
    <w:rsid w:val="00D62CFD"/>
    <w:rsid w:val="00D7336B"/>
    <w:rsid w:val="00D73418"/>
    <w:rsid w:val="00D77C0D"/>
    <w:rsid w:val="00D81FFB"/>
    <w:rsid w:val="00D83AF5"/>
    <w:rsid w:val="00D86ED9"/>
    <w:rsid w:val="00D8730F"/>
    <w:rsid w:val="00D87C9A"/>
    <w:rsid w:val="00D93458"/>
    <w:rsid w:val="00D96294"/>
    <w:rsid w:val="00D96A59"/>
    <w:rsid w:val="00DA0C9F"/>
    <w:rsid w:val="00DA0CAF"/>
    <w:rsid w:val="00DA1FD2"/>
    <w:rsid w:val="00DA3DCE"/>
    <w:rsid w:val="00DA583E"/>
    <w:rsid w:val="00DA60DD"/>
    <w:rsid w:val="00DB05DE"/>
    <w:rsid w:val="00DB176B"/>
    <w:rsid w:val="00DB3CD9"/>
    <w:rsid w:val="00DB5466"/>
    <w:rsid w:val="00DC0472"/>
    <w:rsid w:val="00DC237E"/>
    <w:rsid w:val="00DD0139"/>
    <w:rsid w:val="00DD01B3"/>
    <w:rsid w:val="00DD24D9"/>
    <w:rsid w:val="00DD7BC4"/>
    <w:rsid w:val="00DE0E39"/>
    <w:rsid w:val="00DE2962"/>
    <w:rsid w:val="00DE3C12"/>
    <w:rsid w:val="00DE4854"/>
    <w:rsid w:val="00DF3FAE"/>
    <w:rsid w:val="00DF437D"/>
    <w:rsid w:val="00E00B8A"/>
    <w:rsid w:val="00E00DCD"/>
    <w:rsid w:val="00E0204E"/>
    <w:rsid w:val="00E02E9C"/>
    <w:rsid w:val="00E03267"/>
    <w:rsid w:val="00E06F60"/>
    <w:rsid w:val="00E106BC"/>
    <w:rsid w:val="00E119F1"/>
    <w:rsid w:val="00E12635"/>
    <w:rsid w:val="00E1371B"/>
    <w:rsid w:val="00E15866"/>
    <w:rsid w:val="00E15D3C"/>
    <w:rsid w:val="00E17BF0"/>
    <w:rsid w:val="00E24BD7"/>
    <w:rsid w:val="00E24F63"/>
    <w:rsid w:val="00E25135"/>
    <w:rsid w:val="00E25960"/>
    <w:rsid w:val="00E31352"/>
    <w:rsid w:val="00E43D9E"/>
    <w:rsid w:val="00E459F6"/>
    <w:rsid w:val="00E466F9"/>
    <w:rsid w:val="00E47E5E"/>
    <w:rsid w:val="00E47F85"/>
    <w:rsid w:val="00E506E6"/>
    <w:rsid w:val="00E52B3C"/>
    <w:rsid w:val="00E54960"/>
    <w:rsid w:val="00E56CB0"/>
    <w:rsid w:val="00E6038A"/>
    <w:rsid w:val="00E618D5"/>
    <w:rsid w:val="00E61E07"/>
    <w:rsid w:val="00E64C31"/>
    <w:rsid w:val="00E64E12"/>
    <w:rsid w:val="00E659E3"/>
    <w:rsid w:val="00E674ED"/>
    <w:rsid w:val="00E679FD"/>
    <w:rsid w:val="00E67BDA"/>
    <w:rsid w:val="00E67BDD"/>
    <w:rsid w:val="00E7228C"/>
    <w:rsid w:val="00E75A31"/>
    <w:rsid w:val="00E80DC3"/>
    <w:rsid w:val="00E83A0D"/>
    <w:rsid w:val="00E849A6"/>
    <w:rsid w:val="00E859E5"/>
    <w:rsid w:val="00E8747C"/>
    <w:rsid w:val="00E90CFB"/>
    <w:rsid w:val="00E914CD"/>
    <w:rsid w:val="00E9210C"/>
    <w:rsid w:val="00EA3182"/>
    <w:rsid w:val="00EA3248"/>
    <w:rsid w:val="00EA3876"/>
    <w:rsid w:val="00EB048A"/>
    <w:rsid w:val="00EB0A94"/>
    <w:rsid w:val="00EB26A6"/>
    <w:rsid w:val="00EB4F63"/>
    <w:rsid w:val="00EB7316"/>
    <w:rsid w:val="00EC1A50"/>
    <w:rsid w:val="00EC3EC7"/>
    <w:rsid w:val="00EC6657"/>
    <w:rsid w:val="00ED3548"/>
    <w:rsid w:val="00ED4D9B"/>
    <w:rsid w:val="00ED6F04"/>
    <w:rsid w:val="00EE2112"/>
    <w:rsid w:val="00EE2FAE"/>
    <w:rsid w:val="00EE3779"/>
    <w:rsid w:val="00EE4460"/>
    <w:rsid w:val="00EE54DA"/>
    <w:rsid w:val="00EE5832"/>
    <w:rsid w:val="00EE69E8"/>
    <w:rsid w:val="00EE6B33"/>
    <w:rsid w:val="00EE7842"/>
    <w:rsid w:val="00EF1089"/>
    <w:rsid w:val="00EF3A0C"/>
    <w:rsid w:val="00EF3E91"/>
    <w:rsid w:val="00EF7946"/>
    <w:rsid w:val="00F02298"/>
    <w:rsid w:val="00F02932"/>
    <w:rsid w:val="00F02DBC"/>
    <w:rsid w:val="00F05A88"/>
    <w:rsid w:val="00F078D1"/>
    <w:rsid w:val="00F14B5A"/>
    <w:rsid w:val="00F173E0"/>
    <w:rsid w:val="00F20050"/>
    <w:rsid w:val="00F21A3E"/>
    <w:rsid w:val="00F231E5"/>
    <w:rsid w:val="00F257B0"/>
    <w:rsid w:val="00F27566"/>
    <w:rsid w:val="00F27BF8"/>
    <w:rsid w:val="00F30DE9"/>
    <w:rsid w:val="00F32A9A"/>
    <w:rsid w:val="00F32FB4"/>
    <w:rsid w:val="00F34B3C"/>
    <w:rsid w:val="00F37488"/>
    <w:rsid w:val="00F37DFD"/>
    <w:rsid w:val="00F40886"/>
    <w:rsid w:val="00F42268"/>
    <w:rsid w:val="00F4314C"/>
    <w:rsid w:val="00F4319D"/>
    <w:rsid w:val="00F4374F"/>
    <w:rsid w:val="00F44EAF"/>
    <w:rsid w:val="00F46208"/>
    <w:rsid w:val="00F47879"/>
    <w:rsid w:val="00F50B04"/>
    <w:rsid w:val="00F50D58"/>
    <w:rsid w:val="00F51806"/>
    <w:rsid w:val="00F5303A"/>
    <w:rsid w:val="00F53233"/>
    <w:rsid w:val="00F55C49"/>
    <w:rsid w:val="00F621E4"/>
    <w:rsid w:val="00F6407F"/>
    <w:rsid w:val="00F64749"/>
    <w:rsid w:val="00F74CDD"/>
    <w:rsid w:val="00F76B26"/>
    <w:rsid w:val="00F775C2"/>
    <w:rsid w:val="00F8047D"/>
    <w:rsid w:val="00F80823"/>
    <w:rsid w:val="00F8141D"/>
    <w:rsid w:val="00F825B0"/>
    <w:rsid w:val="00F84B00"/>
    <w:rsid w:val="00F85F0B"/>
    <w:rsid w:val="00F937AB"/>
    <w:rsid w:val="00F95FA7"/>
    <w:rsid w:val="00F96564"/>
    <w:rsid w:val="00FA29B4"/>
    <w:rsid w:val="00FA4817"/>
    <w:rsid w:val="00FA5668"/>
    <w:rsid w:val="00FA737B"/>
    <w:rsid w:val="00FB39C2"/>
    <w:rsid w:val="00FB481F"/>
    <w:rsid w:val="00FB68FD"/>
    <w:rsid w:val="00FC4BE5"/>
    <w:rsid w:val="00FC7BC8"/>
    <w:rsid w:val="00FD1225"/>
    <w:rsid w:val="00FD1856"/>
    <w:rsid w:val="00FD1A00"/>
    <w:rsid w:val="00FD3C14"/>
    <w:rsid w:val="00FD48E8"/>
    <w:rsid w:val="00FD5D21"/>
    <w:rsid w:val="00FD7120"/>
    <w:rsid w:val="00FD74BE"/>
    <w:rsid w:val="00FD7C90"/>
    <w:rsid w:val="00FE0C43"/>
    <w:rsid w:val="00FE3490"/>
    <w:rsid w:val="00FE41E8"/>
    <w:rsid w:val="00FF4798"/>
    <w:rsid w:val="00FF4BB7"/>
    <w:rsid w:val="00FF6552"/>
    <w:rsid w:val="00FF6656"/>
    <w:rsid w:val="00FF6E21"/>
    <w:rsid w:val="00FF7B7E"/>
    <w:rsid w:val="0425C33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80E3D"/>
  <w15:docId w15:val="{5C636E0F-4A70-4E13-8DB6-0E2A48FCF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BD3DBF"/>
    <w:pPr>
      <w:spacing w:after="0" w:line="264" w:lineRule="auto"/>
    </w:pPr>
    <w:rPr>
      <w:rFonts w:ascii="Arial" w:hAnsi="Arial" w:cs="Arial"/>
      <w:color w:val="000000" w:themeColor="text1"/>
      <w:sz w:val="20"/>
      <w:szCs w:val="20"/>
    </w:rPr>
  </w:style>
  <w:style w:type="paragraph" w:styleId="Kop1">
    <w:name w:val="heading 1"/>
    <w:basedOn w:val="Standaard"/>
    <w:next w:val="Standaard"/>
    <w:link w:val="Kop1Char"/>
    <w:uiPriority w:val="9"/>
    <w:qFormat/>
    <w:rsid w:val="00CF1C84"/>
    <w:pPr>
      <w:keepNext/>
      <w:keepLines/>
      <w:spacing w:before="240"/>
      <w:outlineLvl w:val="0"/>
    </w:pPr>
    <w:rPr>
      <w:rFonts w:asciiTheme="majorHAnsi" w:eastAsiaTheme="majorEastAsia" w:hAnsiTheme="majorHAnsi" w:cstheme="majorBidi"/>
      <w:color w:val="164A95" w:themeColor="accent1" w:themeShade="BF"/>
      <w:sz w:val="32"/>
      <w:szCs w:val="32"/>
    </w:rPr>
  </w:style>
  <w:style w:type="paragraph" w:styleId="Kop2">
    <w:name w:val="heading 2"/>
    <w:basedOn w:val="Standaard"/>
    <w:next w:val="Standaard"/>
    <w:link w:val="Kop2Char"/>
    <w:uiPriority w:val="9"/>
    <w:qFormat/>
    <w:rsid w:val="00CF1C84"/>
    <w:pPr>
      <w:keepNext/>
      <w:keepLines/>
      <w:spacing w:before="40"/>
      <w:outlineLvl w:val="1"/>
    </w:pPr>
    <w:rPr>
      <w:rFonts w:asciiTheme="majorHAnsi" w:eastAsiaTheme="majorEastAsia" w:hAnsiTheme="majorHAnsi" w:cstheme="majorBidi"/>
      <w:color w:val="164A95" w:themeColor="accent1" w:themeShade="BF"/>
      <w:sz w:val="26"/>
      <w:szCs w:val="26"/>
    </w:rPr>
  </w:style>
  <w:style w:type="paragraph" w:styleId="Kop3">
    <w:name w:val="heading 3"/>
    <w:basedOn w:val="Standaard"/>
    <w:next w:val="Standaard"/>
    <w:link w:val="Kop3Char"/>
    <w:qFormat/>
    <w:rsid w:val="00F51806"/>
    <w:pPr>
      <w:keepNext/>
      <w:tabs>
        <w:tab w:val="center" w:pos="2523"/>
        <w:tab w:val="right" w:pos="5035"/>
      </w:tabs>
      <w:autoSpaceDE w:val="0"/>
      <w:autoSpaceDN w:val="0"/>
      <w:spacing w:line="240" w:lineRule="auto"/>
      <w:ind w:left="288" w:firstLine="170"/>
      <w:jc w:val="both"/>
      <w:outlineLvl w:val="2"/>
    </w:pPr>
    <w:rPr>
      <w:rFonts w:ascii="Times New Roman" w:eastAsia="Times New Roman" w:hAnsi="Times New Roman" w:cs="Times New Roman"/>
      <w:i/>
      <w:iCs/>
      <w:color w:val="auto"/>
      <w:lang w:val="en-US"/>
    </w:rPr>
  </w:style>
  <w:style w:type="paragraph" w:styleId="Kop4">
    <w:name w:val="heading 4"/>
    <w:basedOn w:val="Standaard"/>
    <w:next w:val="Standaard"/>
    <w:link w:val="Kop4Char"/>
    <w:qFormat/>
    <w:rsid w:val="00F51806"/>
    <w:pPr>
      <w:keepNext/>
      <w:tabs>
        <w:tab w:val="center" w:pos="2523"/>
        <w:tab w:val="right" w:pos="5035"/>
      </w:tabs>
      <w:autoSpaceDE w:val="0"/>
      <w:autoSpaceDN w:val="0"/>
      <w:spacing w:before="240" w:after="60" w:line="240" w:lineRule="auto"/>
      <w:ind w:left="1152" w:hanging="720"/>
      <w:jc w:val="both"/>
      <w:outlineLvl w:val="3"/>
    </w:pPr>
    <w:rPr>
      <w:rFonts w:eastAsia="Times New Roman"/>
      <w:b/>
      <w:bCs/>
      <w:color w:val="auto"/>
      <w:sz w:val="24"/>
      <w:szCs w:val="24"/>
      <w:lang w:val="en-US"/>
    </w:rPr>
  </w:style>
  <w:style w:type="paragraph" w:styleId="Kop5">
    <w:name w:val="heading 5"/>
    <w:basedOn w:val="Standaard"/>
    <w:next w:val="Standaard"/>
    <w:link w:val="Kop5Char"/>
    <w:qFormat/>
    <w:rsid w:val="00F51806"/>
    <w:pPr>
      <w:tabs>
        <w:tab w:val="center" w:pos="2523"/>
        <w:tab w:val="right" w:pos="5035"/>
      </w:tabs>
      <w:autoSpaceDE w:val="0"/>
      <w:autoSpaceDN w:val="0"/>
      <w:spacing w:before="240" w:after="60" w:line="240" w:lineRule="auto"/>
      <w:ind w:left="1872" w:hanging="720"/>
      <w:jc w:val="both"/>
      <w:outlineLvl w:val="4"/>
    </w:pPr>
    <w:rPr>
      <w:rFonts w:eastAsia="Times New Roman"/>
      <w:color w:val="auto"/>
      <w:sz w:val="22"/>
      <w:szCs w:val="22"/>
      <w:lang w:val="en-US"/>
    </w:rPr>
  </w:style>
  <w:style w:type="paragraph" w:styleId="Kop6">
    <w:name w:val="heading 6"/>
    <w:basedOn w:val="Standaard"/>
    <w:next w:val="Standaard"/>
    <w:link w:val="Kop6Char"/>
    <w:qFormat/>
    <w:rsid w:val="00F51806"/>
    <w:pPr>
      <w:tabs>
        <w:tab w:val="center" w:pos="2523"/>
        <w:tab w:val="right" w:pos="5035"/>
      </w:tabs>
      <w:autoSpaceDE w:val="0"/>
      <w:autoSpaceDN w:val="0"/>
      <w:spacing w:before="240" w:after="60" w:line="240" w:lineRule="auto"/>
      <w:ind w:left="2592" w:hanging="720"/>
      <w:jc w:val="both"/>
      <w:outlineLvl w:val="5"/>
    </w:pPr>
    <w:rPr>
      <w:rFonts w:ascii="Times New Roman" w:eastAsia="Times New Roman" w:hAnsi="Times New Roman" w:cs="Times New Roman"/>
      <w:i/>
      <w:iCs/>
      <w:color w:val="auto"/>
      <w:sz w:val="22"/>
      <w:szCs w:val="22"/>
      <w:lang w:val="en-US"/>
    </w:rPr>
  </w:style>
  <w:style w:type="paragraph" w:styleId="Kop7">
    <w:name w:val="heading 7"/>
    <w:basedOn w:val="Standaard"/>
    <w:next w:val="Standaard"/>
    <w:link w:val="Kop7Char"/>
    <w:qFormat/>
    <w:rsid w:val="00F51806"/>
    <w:pPr>
      <w:tabs>
        <w:tab w:val="center" w:pos="2523"/>
        <w:tab w:val="right" w:pos="5035"/>
      </w:tabs>
      <w:autoSpaceDE w:val="0"/>
      <w:autoSpaceDN w:val="0"/>
      <w:spacing w:before="240" w:after="60" w:line="240" w:lineRule="auto"/>
      <w:ind w:left="3312" w:hanging="720"/>
      <w:jc w:val="both"/>
      <w:outlineLvl w:val="6"/>
    </w:pPr>
    <w:rPr>
      <w:rFonts w:eastAsia="Times New Roman"/>
      <w:color w:val="auto"/>
      <w:lang w:val="en-US"/>
    </w:rPr>
  </w:style>
  <w:style w:type="paragraph" w:styleId="Kop8">
    <w:name w:val="heading 8"/>
    <w:basedOn w:val="Standaard"/>
    <w:next w:val="Standaard"/>
    <w:link w:val="Kop8Char"/>
    <w:qFormat/>
    <w:rsid w:val="00F51806"/>
    <w:pPr>
      <w:tabs>
        <w:tab w:val="center" w:pos="2523"/>
        <w:tab w:val="right" w:pos="5035"/>
      </w:tabs>
      <w:autoSpaceDE w:val="0"/>
      <w:autoSpaceDN w:val="0"/>
      <w:spacing w:before="240" w:after="60" w:line="240" w:lineRule="auto"/>
      <w:ind w:left="4032" w:hanging="720"/>
      <w:jc w:val="both"/>
      <w:outlineLvl w:val="7"/>
    </w:pPr>
    <w:rPr>
      <w:rFonts w:eastAsia="Times New Roman"/>
      <w:i/>
      <w:iCs/>
      <w:color w:val="auto"/>
      <w:lang w:val="en-US"/>
    </w:rPr>
  </w:style>
  <w:style w:type="paragraph" w:styleId="Kop9">
    <w:name w:val="heading 9"/>
    <w:basedOn w:val="Standaard"/>
    <w:next w:val="Standaard"/>
    <w:link w:val="Kop9Char"/>
    <w:qFormat/>
    <w:rsid w:val="00F51806"/>
    <w:pPr>
      <w:tabs>
        <w:tab w:val="center" w:pos="2523"/>
        <w:tab w:val="right" w:pos="5035"/>
      </w:tabs>
      <w:autoSpaceDE w:val="0"/>
      <w:autoSpaceDN w:val="0"/>
      <w:spacing w:before="240" w:after="60" w:line="240" w:lineRule="auto"/>
      <w:ind w:left="4752" w:hanging="720"/>
      <w:jc w:val="both"/>
      <w:outlineLvl w:val="8"/>
    </w:pPr>
    <w:rPr>
      <w:rFonts w:eastAsia="Times New Roman"/>
      <w:b/>
      <w:bCs/>
      <w:i/>
      <w:iCs/>
      <w:color w:val="auto"/>
      <w:sz w:val="18"/>
      <w:szCs w:val="18"/>
      <w:lang w:val="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EE4460"/>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E4460"/>
    <w:rPr>
      <w:rFonts w:ascii="Tahoma" w:hAnsi="Tahoma" w:cs="Tahoma"/>
      <w:sz w:val="16"/>
      <w:szCs w:val="16"/>
    </w:rPr>
  </w:style>
  <w:style w:type="paragraph" w:styleId="Lijstalinea">
    <w:name w:val="List Paragraph"/>
    <w:basedOn w:val="Standaard"/>
    <w:uiPriority w:val="34"/>
    <w:qFormat/>
    <w:rsid w:val="003C0534"/>
    <w:pPr>
      <w:ind w:left="720"/>
      <w:contextualSpacing/>
    </w:pPr>
  </w:style>
  <w:style w:type="character" w:styleId="Hyperlink">
    <w:name w:val="Hyperlink"/>
    <w:basedOn w:val="Standaardalinea-lettertype"/>
    <w:uiPriority w:val="99"/>
    <w:rsid w:val="0063788E"/>
    <w:rPr>
      <w:color w:val="0000FF" w:themeColor="hyperlink"/>
      <w:u w:val="single"/>
    </w:rPr>
  </w:style>
  <w:style w:type="paragraph" w:styleId="Geenafstand">
    <w:name w:val="No Spacing"/>
    <w:uiPriority w:val="1"/>
    <w:qFormat/>
    <w:rsid w:val="00CF1C84"/>
    <w:pPr>
      <w:spacing w:after="0" w:line="240" w:lineRule="auto"/>
    </w:pPr>
  </w:style>
  <w:style w:type="character" w:customStyle="1" w:styleId="Kop1Char">
    <w:name w:val="Kop 1 Char"/>
    <w:basedOn w:val="Standaardalinea-lettertype"/>
    <w:link w:val="Kop1"/>
    <w:uiPriority w:val="9"/>
    <w:rsid w:val="00CF1C84"/>
    <w:rPr>
      <w:rFonts w:asciiTheme="majorHAnsi" w:eastAsiaTheme="majorEastAsia" w:hAnsiTheme="majorHAnsi" w:cstheme="majorBidi"/>
      <w:color w:val="164A95" w:themeColor="accent1" w:themeShade="BF"/>
      <w:sz w:val="32"/>
      <w:szCs w:val="32"/>
    </w:rPr>
  </w:style>
  <w:style w:type="character" w:customStyle="1" w:styleId="Kop2Char">
    <w:name w:val="Kop 2 Char"/>
    <w:basedOn w:val="Standaardalinea-lettertype"/>
    <w:link w:val="Kop2"/>
    <w:uiPriority w:val="9"/>
    <w:rsid w:val="00CF1C84"/>
    <w:rPr>
      <w:rFonts w:asciiTheme="majorHAnsi" w:eastAsiaTheme="majorEastAsia" w:hAnsiTheme="majorHAnsi" w:cstheme="majorBidi"/>
      <w:color w:val="164A95" w:themeColor="accent1" w:themeShade="BF"/>
      <w:sz w:val="26"/>
      <w:szCs w:val="26"/>
    </w:rPr>
  </w:style>
  <w:style w:type="character" w:styleId="Subtielebenadrukking">
    <w:name w:val="Subtle Emphasis"/>
    <w:basedOn w:val="Standaardalinea-lettertype"/>
    <w:uiPriority w:val="19"/>
    <w:qFormat/>
    <w:rsid w:val="00CF1C84"/>
    <w:rPr>
      <w:i/>
      <w:iCs/>
      <w:color w:val="404040" w:themeColor="text1" w:themeTint="BF"/>
    </w:rPr>
  </w:style>
  <w:style w:type="character" w:styleId="Nadruk">
    <w:name w:val="Emphasis"/>
    <w:basedOn w:val="Standaardalinea-lettertype"/>
    <w:uiPriority w:val="20"/>
    <w:qFormat/>
    <w:rsid w:val="00CF1C84"/>
    <w:rPr>
      <w:i/>
      <w:iCs/>
    </w:rPr>
  </w:style>
  <w:style w:type="character" w:styleId="Intensievebenadrukking">
    <w:name w:val="Intense Emphasis"/>
    <w:basedOn w:val="Standaardalinea-lettertype"/>
    <w:uiPriority w:val="21"/>
    <w:qFormat/>
    <w:rsid w:val="00CF1C84"/>
    <w:rPr>
      <w:i/>
      <w:iCs/>
      <w:color w:val="1E64C8" w:themeColor="accent1"/>
    </w:rPr>
  </w:style>
  <w:style w:type="character" w:styleId="Zwaar">
    <w:name w:val="Strong"/>
    <w:basedOn w:val="Standaardalinea-lettertype"/>
    <w:uiPriority w:val="22"/>
    <w:qFormat/>
    <w:rsid w:val="00CF1C84"/>
    <w:rPr>
      <w:b/>
      <w:bCs/>
    </w:rPr>
  </w:style>
  <w:style w:type="paragraph" w:styleId="Citaat">
    <w:name w:val="Quote"/>
    <w:basedOn w:val="Standaard"/>
    <w:next w:val="Standaard"/>
    <w:link w:val="CitaatChar"/>
    <w:uiPriority w:val="29"/>
    <w:qFormat/>
    <w:rsid w:val="00CF1C84"/>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CF1C84"/>
    <w:rPr>
      <w:i/>
      <w:iCs/>
      <w:color w:val="404040" w:themeColor="text1" w:themeTint="BF"/>
    </w:rPr>
  </w:style>
  <w:style w:type="paragraph" w:styleId="Duidelijkcitaat">
    <w:name w:val="Intense Quote"/>
    <w:basedOn w:val="Standaard"/>
    <w:next w:val="Standaard"/>
    <w:link w:val="DuidelijkcitaatChar"/>
    <w:uiPriority w:val="30"/>
    <w:qFormat/>
    <w:rsid w:val="00CF1C84"/>
    <w:pPr>
      <w:pBdr>
        <w:top w:val="single" w:sz="4" w:space="10" w:color="1E64C8" w:themeColor="accent1"/>
        <w:bottom w:val="single" w:sz="4" w:space="10" w:color="1E64C8" w:themeColor="accent1"/>
      </w:pBdr>
      <w:spacing w:before="360" w:after="360"/>
      <w:ind w:left="864" w:right="864"/>
      <w:jc w:val="center"/>
    </w:pPr>
    <w:rPr>
      <w:i/>
      <w:iCs/>
      <w:color w:val="1E64C8" w:themeColor="accent1"/>
    </w:rPr>
  </w:style>
  <w:style w:type="character" w:customStyle="1" w:styleId="DuidelijkcitaatChar">
    <w:name w:val="Duidelijk citaat Char"/>
    <w:basedOn w:val="Standaardalinea-lettertype"/>
    <w:link w:val="Duidelijkcitaat"/>
    <w:uiPriority w:val="30"/>
    <w:rsid w:val="00CF1C84"/>
    <w:rPr>
      <w:i/>
      <w:iCs/>
      <w:color w:val="1E64C8" w:themeColor="accent1"/>
    </w:rPr>
  </w:style>
  <w:style w:type="character" w:styleId="Subtieleverwijzing">
    <w:name w:val="Subtle Reference"/>
    <w:basedOn w:val="Standaardalinea-lettertype"/>
    <w:uiPriority w:val="31"/>
    <w:qFormat/>
    <w:rsid w:val="00CF1C84"/>
    <w:rPr>
      <w:smallCaps/>
      <w:color w:val="5A5A5A" w:themeColor="text1" w:themeTint="A5"/>
    </w:rPr>
  </w:style>
  <w:style w:type="character" w:styleId="Intensieveverwijzing">
    <w:name w:val="Intense Reference"/>
    <w:basedOn w:val="Standaardalinea-lettertype"/>
    <w:uiPriority w:val="32"/>
    <w:qFormat/>
    <w:rsid w:val="00CF1C84"/>
    <w:rPr>
      <w:b/>
      <w:bCs/>
      <w:smallCaps/>
      <w:color w:val="1E64C8" w:themeColor="accent1"/>
      <w:spacing w:val="5"/>
    </w:rPr>
  </w:style>
  <w:style w:type="character" w:styleId="Titelvanboek">
    <w:name w:val="Book Title"/>
    <w:basedOn w:val="Standaardalinea-lettertype"/>
    <w:uiPriority w:val="33"/>
    <w:qFormat/>
    <w:rsid w:val="00CF1C84"/>
    <w:rPr>
      <w:b/>
      <w:bCs/>
      <w:i/>
      <w:iCs/>
      <w:spacing w:val="5"/>
    </w:rPr>
  </w:style>
  <w:style w:type="paragraph" w:styleId="Titel">
    <w:name w:val="Title"/>
    <w:basedOn w:val="Standaard"/>
    <w:next w:val="Standaard"/>
    <w:link w:val="TitelChar"/>
    <w:qFormat/>
    <w:rsid w:val="007F097B"/>
    <w:pPr>
      <w:jc w:val="both"/>
    </w:pPr>
    <w:rPr>
      <w:b/>
      <w:caps/>
      <w:color w:val="1E64C8"/>
      <w:sz w:val="50"/>
      <w:szCs w:val="48"/>
      <w:u w:val="single"/>
    </w:rPr>
  </w:style>
  <w:style w:type="character" w:customStyle="1" w:styleId="TitelChar">
    <w:name w:val="Titel Char"/>
    <w:basedOn w:val="Standaardalinea-lettertype"/>
    <w:link w:val="Titel"/>
    <w:rsid w:val="007F097B"/>
    <w:rPr>
      <w:rFonts w:ascii="Arial" w:hAnsi="Arial" w:cs="Arial"/>
      <w:b/>
      <w:caps/>
      <w:color w:val="1E64C8"/>
      <w:sz w:val="50"/>
      <w:szCs w:val="48"/>
      <w:u w:val="single"/>
    </w:rPr>
  </w:style>
  <w:style w:type="paragraph" w:styleId="Ondertitel">
    <w:name w:val="Subtitle"/>
    <w:next w:val="Standaard"/>
    <w:link w:val="OndertitelChar"/>
    <w:uiPriority w:val="11"/>
    <w:qFormat/>
    <w:rsid w:val="007F097B"/>
    <w:pPr>
      <w:spacing w:after="0"/>
      <w:jc w:val="both"/>
    </w:pPr>
    <w:rPr>
      <w:rFonts w:ascii="Arial" w:hAnsi="Arial" w:cs="Arial"/>
      <w:caps/>
      <w:color w:val="1E64C8" w:themeColor="text2"/>
      <w:sz w:val="30"/>
      <w:szCs w:val="40"/>
      <w:lang w:val="nl-NL"/>
    </w:rPr>
  </w:style>
  <w:style w:type="character" w:customStyle="1" w:styleId="OndertitelChar">
    <w:name w:val="Ondertitel Char"/>
    <w:basedOn w:val="Standaardalinea-lettertype"/>
    <w:link w:val="Ondertitel"/>
    <w:uiPriority w:val="11"/>
    <w:rsid w:val="007F097B"/>
    <w:rPr>
      <w:rFonts w:ascii="Arial" w:hAnsi="Arial" w:cs="Arial"/>
      <w:caps/>
      <w:color w:val="1E64C8" w:themeColor="text2"/>
      <w:sz w:val="30"/>
      <w:szCs w:val="40"/>
      <w:lang w:val="nl-NL"/>
    </w:rPr>
  </w:style>
  <w:style w:type="paragraph" w:customStyle="1" w:styleId="Normal12pt">
    <w:name w:val="Normal 12pt"/>
    <w:qFormat/>
    <w:rsid w:val="00597A22"/>
    <w:pPr>
      <w:spacing w:after="0" w:line="264" w:lineRule="auto"/>
    </w:pPr>
    <w:rPr>
      <w:rFonts w:ascii="Arial" w:hAnsi="Arial" w:cs="Arial"/>
      <w:color w:val="000000" w:themeColor="text1"/>
      <w:sz w:val="24"/>
      <w:szCs w:val="28"/>
      <w:lang w:val="nl-NL"/>
    </w:rPr>
  </w:style>
  <w:style w:type="character" w:styleId="Tekstvantijdelijkeaanduiding">
    <w:name w:val="Placeholder Text"/>
    <w:basedOn w:val="Standaardalinea-lettertype"/>
    <w:uiPriority w:val="99"/>
    <w:semiHidden/>
    <w:rsid w:val="00BD4D0B"/>
    <w:rPr>
      <w:color w:val="808080"/>
    </w:rPr>
  </w:style>
  <w:style w:type="paragraph" w:styleId="Koptekst">
    <w:name w:val="header"/>
    <w:basedOn w:val="Standaard"/>
    <w:link w:val="KoptekstChar"/>
    <w:uiPriority w:val="99"/>
    <w:semiHidden/>
    <w:rsid w:val="00FD1856"/>
    <w:pPr>
      <w:tabs>
        <w:tab w:val="center" w:pos="4536"/>
        <w:tab w:val="right" w:pos="9072"/>
      </w:tabs>
      <w:spacing w:line="240" w:lineRule="auto"/>
    </w:pPr>
  </w:style>
  <w:style w:type="character" w:customStyle="1" w:styleId="KoptekstChar">
    <w:name w:val="Koptekst Char"/>
    <w:basedOn w:val="Standaardalinea-lettertype"/>
    <w:link w:val="Koptekst"/>
    <w:uiPriority w:val="99"/>
    <w:semiHidden/>
    <w:rsid w:val="00B63C5D"/>
    <w:rPr>
      <w:rFonts w:ascii="Arial" w:hAnsi="Arial"/>
    </w:rPr>
  </w:style>
  <w:style w:type="paragraph" w:styleId="Voettekst">
    <w:name w:val="footer"/>
    <w:basedOn w:val="Standaard"/>
    <w:link w:val="VoettekstChar"/>
    <w:uiPriority w:val="99"/>
    <w:rsid w:val="00FD1856"/>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63C5D"/>
    <w:rPr>
      <w:rFonts w:ascii="Arial" w:hAnsi="Arial"/>
    </w:rPr>
  </w:style>
  <w:style w:type="table" w:styleId="Tabelraster">
    <w:name w:val="Table Grid"/>
    <w:basedOn w:val="Standaardtabel"/>
    <w:uiPriority w:val="59"/>
    <w:rsid w:val="00F44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amAuteur">
    <w:name w:val="Naam Auteur"/>
    <w:basedOn w:val="Ondertitel"/>
    <w:qFormat/>
    <w:rsid w:val="00D87C9A"/>
    <w:rPr>
      <w:caps w:val="0"/>
      <w:color w:val="auto"/>
      <w:szCs w:val="36"/>
    </w:rPr>
  </w:style>
  <w:style w:type="paragraph" w:styleId="Kopvaninhoudsopgave">
    <w:name w:val="TOC Heading"/>
    <w:basedOn w:val="Kop1"/>
    <w:next w:val="Standaard"/>
    <w:uiPriority w:val="39"/>
    <w:unhideWhenUsed/>
    <w:qFormat/>
    <w:rsid w:val="001F339E"/>
    <w:pPr>
      <w:spacing w:line="259" w:lineRule="auto"/>
      <w:outlineLvl w:val="9"/>
    </w:pPr>
    <w:rPr>
      <w:lang w:val="en-US"/>
    </w:rPr>
  </w:style>
  <w:style w:type="paragraph" w:styleId="Inhopg1">
    <w:name w:val="toc 1"/>
    <w:basedOn w:val="Standaard"/>
    <w:next w:val="Standaard"/>
    <w:autoRedefine/>
    <w:uiPriority w:val="39"/>
    <w:unhideWhenUsed/>
    <w:rsid w:val="001F339E"/>
    <w:pPr>
      <w:tabs>
        <w:tab w:val="right" w:leader="dot" w:pos="9492"/>
      </w:tabs>
      <w:spacing w:after="100" w:line="320" w:lineRule="exact"/>
    </w:pPr>
  </w:style>
  <w:style w:type="paragraph" w:styleId="HTML-voorafopgemaakt">
    <w:name w:val="HTML Preformatted"/>
    <w:basedOn w:val="Standaard"/>
    <w:link w:val="HTML-voorafopgemaaktChar"/>
    <w:uiPriority w:val="99"/>
    <w:semiHidden/>
    <w:unhideWhenUsed/>
    <w:rsid w:val="00060E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lang w:eastAsia="nl-BE"/>
    </w:rPr>
  </w:style>
  <w:style w:type="character" w:customStyle="1" w:styleId="HTML-voorafopgemaaktChar">
    <w:name w:val="HTML - vooraf opgemaakt Char"/>
    <w:basedOn w:val="Standaardalinea-lettertype"/>
    <w:link w:val="HTML-voorafopgemaakt"/>
    <w:uiPriority w:val="99"/>
    <w:semiHidden/>
    <w:rsid w:val="00060E8A"/>
    <w:rPr>
      <w:rFonts w:ascii="Courier New" w:eastAsia="Times New Roman" w:hAnsi="Courier New" w:cs="Courier New"/>
      <w:sz w:val="20"/>
      <w:szCs w:val="20"/>
      <w:lang w:eastAsia="nl-BE"/>
    </w:rPr>
  </w:style>
  <w:style w:type="paragraph" w:styleId="Bijschrift">
    <w:name w:val="caption"/>
    <w:basedOn w:val="Standaard"/>
    <w:next w:val="Standaard"/>
    <w:unhideWhenUsed/>
    <w:qFormat/>
    <w:rsid w:val="00166DA3"/>
    <w:pPr>
      <w:spacing w:after="200" w:line="240" w:lineRule="auto"/>
    </w:pPr>
    <w:rPr>
      <w:i/>
      <w:iCs/>
      <w:color w:val="1E64C8" w:themeColor="text2"/>
      <w:sz w:val="18"/>
      <w:szCs w:val="18"/>
    </w:rPr>
  </w:style>
  <w:style w:type="paragraph" w:styleId="Voetnoottekst">
    <w:name w:val="footnote text"/>
    <w:basedOn w:val="Standaard"/>
    <w:link w:val="VoetnoottekstChar"/>
    <w:semiHidden/>
    <w:unhideWhenUsed/>
    <w:rsid w:val="00166DA3"/>
    <w:pPr>
      <w:spacing w:line="240" w:lineRule="auto"/>
    </w:pPr>
  </w:style>
  <w:style w:type="character" w:customStyle="1" w:styleId="VoetnoottekstChar">
    <w:name w:val="Voetnoottekst Char"/>
    <w:basedOn w:val="Standaardalinea-lettertype"/>
    <w:link w:val="Voetnoottekst"/>
    <w:semiHidden/>
    <w:rsid w:val="00166DA3"/>
    <w:rPr>
      <w:rFonts w:ascii="Arial" w:hAnsi="Arial" w:cs="Arial"/>
      <w:color w:val="000000" w:themeColor="text1"/>
      <w:sz w:val="20"/>
      <w:szCs w:val="20"/>
    </w:rPr>
  </w:style>
  <w:style w:type="character" w:styleId="Voetnootmarkering">
    <w:name w:val="footnote reference"/>
    <w:basedOn w:val="Standaardalinea-lettertype"/>
    <w:uiPriority w:val="99"/>
    <w:semiHidden/>
    <w:unhideWhenUsed/>
    <w:rsid w:val="00166DA3"/>
    <w:rPr>
      <w:vertAlign w:val="superscript"/>
    </w:rPr>
  </w:style>
  <w:style w:type="paragraph" w:styleId="Lijstmetafbeeldingen">
    <w:name w:val="table of figures"/>
    <w:basedOn w:val="Standaard"/>
    <w:next w:val="Standaard"/>
    <w:uiPriority w:val="99"/>
    <w:unhideWhenUsed/>
    <w:rsid w:val="00C56FAB"/>
  </w:style>
  <w:style w:type="character" w:styleId="Onopgelostemelding">
    <w:name w:val="Unresolved Mention"/>
    <w:basedOn w:val="Standaardalinea-lettertype"/>
    <w:uiPriority w:val="99"/>
    <w:semiHidden/>
    <w:unhideWhenUsed/>
    <w:rsid w:val="008278A3"/>
    <w:rPr>
      <w:color w:val="605E5C"/>
      <w:shd w:val="clear" w:color="auto" w:fill="E1DFDD"/>
    </w:rPr>
  </w:style>
  <w:style w:type="paragraph" w:styleId="Bibliografie">
    <w:name w:val="Bibliography"/>
    <w:basedOn w:val="Standaard"/>
    <w:next w:val="Standaard"/>
    <w:uiPriority w:val="37"/>
    <w:unhideWhenUsed/>
    <w:rsid w:val="00931B82"/>
  </w:style>
  <w:style w:type="character" w:customStyle="1" w:styleId="Kop3Char">
    <w:name w:val="Kop 3 Char"/>
    <w:basedOn w:val="Standaardalinea-lettertype"/>
    <w:link w:val="Kop3"/>
    <w:rsid w:val="00F51806"/>
    <w:rPr>
      <w:rFonts w:ascii="Times New Roman" w:eastAsia="Times New Roman" w:hAnsi="Times New Roman" w:cs="Times New Roman"/>
      <w:i/>
      <w:iCs/>
      <w:sz w:val="20"/>
      <w:szCs w:val="20"/>
      <w:lang w:val="en-US"/>
    </w:rPr>
  </w:style>
  <w:style w:type="character" w:customStyle="1" w:styleId="Kop4Char">
    <w:name w:val="Kop 4 Char"/>
    <w:basedOn w:val="Standaardalinea-lettertype"/>
    <w:link w:val="Kop4"/>
    <w:rsid w:val="00F51806"/>
    <w:rPr>
      <w:rFonts w:ascii="Arial" w:eastAsia="Times New Roman" w:hAnsi="Arial" w:cs="Arial"/>
      <w:b/>
      <w:bCs/>
      <w:sz w:val="24"/>
      <w:szCs w:val="24"/>
      <w:lang w:val="en-US"/>
    </w:rPr>
  </w:style>
  <w:style w:type="character" w:customStyle="1" w:styleId="Kop5Char">
    <w:name w:val="Kop 5 Char"/>
    <w:basedOn w:val="Standaardalinea-lettertype"/>
    <w:link w:val="Kop5"/>
    <w:rsid w:val="00F51806"/>
    <w:rPr>
      <w:rFonts w:ascii="Arial" w:eastAsia="Times New Roman" w:hAnsi="Arial" w:cs="Arial"/>
      <w:lang w:val="en-US"/>
    </w:rPr>
  </w:style>
  <w:style w:type="character" w:customStyle="1" w:styleId="Kop6Char">
    <w:name w:val="Kop 6 Char"/>
    <w:basedOn w:val="Standaardalinea-lettertype"/>
    <w:link w:val="Kop6"/>
    <w:rsid w:val="00F51806"/>
    <w:rPr>
      <w:rFonts w:ascii="Times New Roman" w:eastAsia="Times New Roman" w:hAnsi="Times New Roman" w:cs="Times New Roman"/>
      <w:i/>
      <w:iCs/>
      <w:lang w:val="en-US"/>
    </w:rPr>
  </w:style>
  <w:style w:type="character" w:customStyle="1" w:styleId="Kop7Char">
    <w:name w:val="Kop 7 Char"/>
    <w:basedOn w:val="Standaardalinea-lettertype"/>
    <w:link w:val="Kop7"/>
    <w:rsid w:val="00F51806"/>
    <w:rPr>
      <w:rFonts w:ascii="Arial" w:eastAsia="Times New Roman" w:hAnsi="Arial" w:cs="Arial"/>
      <w:sz w:val="20"/>
      <w:szCs w:val="20"/>
      <w:lang w:val="en-US"/>
    </w:rPr>
  </w:style>
  <w:style w:type="character" w:customStyle="1" w:styleId="Kop8Char">
    <w:name w:val="Kop 8 Char"/>
    <w:basedOn w:val="Standaardalinea-lettertype"/>
    <w:link w:val="Kop8"/>
    <w:rsid w:val="00F51806"/>
    <w:rPr>
      <w:rFonts w:ascii="Arial" w:eastAsia="Times New Roman" w:hAnsi="Arial" w:cs="Arial"/>
      <w:i/>
      <w:iCs/>
      <w:sz w:val="20"/>
      <w:szCs w:val="20"/>
      <w:lang w:val="en-US"/>
    </w:rPr>
  </w:style>
  <w:style w:type="character" w:customStyle="1" w:styleId="Kop9Char">
    <w:name w:val="Kop 9 Char"/>
    <w:basedOn w:val="Standaardalinea-lettertype"/>
    <w:link w:val="Kop9"/>
    <w:rsid w:val="00F51806"/>
    <w:rPr>
      <w:rFonts w:ascii="Arial" w:eastAsia="Times New Roman" w:hAnsi="Arial" w:cs="Arial"/>
      <w:b/>
      <w:bCs/>
      <w:i/>
      <w:iCs/>
      <w:sz w:val="18"/>
      <w:szCs w:val="18"/>
      <w:lang w:val="en-US"/>
    </w:rPr>
  </w:style>
  <w:style w:type="paragraph" w:customStyle="1" w:styleId="Abstract">
    <w:name w:val="Abstract"/>
    <w:basedOn w:val="Standaard"/>
    <w:next w:val="Standaard"/>
    <w:rsid w:val="00F51806"/>
    <w:pPr>
      <w:tabs>
        <w:tab w:val="center" w:pos="2523"/>
        <w:tab w:val="right" w:pos="5035"/>
      </w:tabs>
      <w:autoSpaceDE w:val="0"/>
      <w:autoSpaceDN w:val="0"/>
      <w:spacing w:before="20" w:line="240" w:lineRule="auto"/>
      <w:ind w:firstLine="170"/>
      <w:jc w:val="both"/>
    </w:pPr>
    <w:rPr>
      <w:rFonts w:ascii="Times New Roman" w:eastAsia="Times New Roman" w:hAnsi="Times New Roman" w:cs="Times New Roman"/>
      <w:b/>
      <w:bCs/>
      <w:color w:val="auto"/>
      <w:sz w:val="18"/>
      <w:szCs w:val="18"/>
      <w:lang w:val="en-US"/>
    </w:rPr>
  </w:style>
  <w:style w:type="paragraph" w:customStyle="1" w:styleId="Authors">
    <w:name w:val="Authors"/>
    <w:basedOn w:val="Standaard"/>
    <w:next w:val="Standaard"/>
    <w:rsid w:val="00F51806"/>
    <w:pPr>
      <w:tabs>
        <w:tab w:val="center" w:pos="2523"/>
        <w:tab w:val="right" w:pos="5035"/>
      </w:tabs>
      <w:autoSpaceDE w:val="0"/>
      <w:autoSpaceDN w:val="0"/>
      <w:spacing w:after="320" w:line="240" w:lineRule="auto"/>
      <w:ind w:firstLine="170"/>
      <w:jc w:val="center"/>
    </w:pPr>
    <w:rPr>
      <w:rFonts w:ascii="Times New Roman" w:eastAsia="Times New Roman" w:hAnsi="Times New Roman" w:cs="Times New Roman"/>
      <w:color w:val="auto"/>
      <w:sz w:val="22"/>
      <w:szCs w:val="22"/>
      <w:lang w:val="en-US"/>
    </w:rPr>
  </w:style>
  <w:style w:type="paragraph" w:customStyle="1" w:styleId="References">
    <w:name w:val="References"/>
    <w:basedOn w:val="Standaard"/>
    <w:rsid w:val="00F51806"/>
    <w:pPr>
      <w:numPr>
        <w:numId w:val="26"/>
      </w:numPr>
      <w:tabs>
        <w:tab w:val="left" w:pos="567"/>
        <w:tab w:val="center" w:pos="2523"/>
        <w:tab w:val="right" w:pos="5035"/>
      </w:tabs>
      <w:autoSpaceDE w:val="0"/>
      <w:autoSpaceDN w:val="0"/>
      <w:spacing w:line="240" w:lineRule="auto"/>
      <w:jc w:val="both"/>
    </w:pPr>
    <w:rPr>
      <w:rFonts w:ascii="Times New Roman" w:eastAsia="Times New Roman" w:hAnsi="Times New Roman" w:cs="Times New Roman"/>
      <w:color w:val="auto"/>
      <w:sz w:val="16"/>
      <w:szCs w:val="16"/>
      <w:lang w:val="en-US"/>
    </w:rPr>
  </w:style>
  <w:style w:type="paragraph" w:customStyle="1" w:styleId="KeyWords">
    <w:name w:val="KeyWords"/>
    <w:basedOn w:val="Standaard"/>
    <w:next w:val="Standaard"/>
    <w:rsid w:val="00F51806"/>
    <w:pPr>
      <w:tabs>
        <w:tab w:val="center" w:pos="2523"/>
        <w:tab w:val="right" w:pos="5035"/>
      </w:tabs>
      <w:autoSpaceDE w:val="0"/>
      <w:autoSpaceDN w:val="0"/>
      <w:spacing w:before="60" w:line="240" w:lineRule="auto"/>
      <w:ind w:firstLine="170"/>
      <w:jc w:val="both"/>
    </w:pPr>
    <w:rPr>
      <w:rFonts w:ascii="Times New Roman" w:eastAsia="Times New Roman" w:hAnsi="Times New Roman" w:cs="Times New Roman"/>
      <w:b/>
      <w:bCs/>
      <w:color w:val="auto"/>
      <w:sz w:val="18"/>
      <w:szCs w:val="18"/>
      <w:lang w:val="en-US"/>
    </w:rPr>
  </w:style>
  <w:style w:type="character" w:customStyle="1" w:styleId="Cursief">
    <w:name w:val="Cursief"/>
    <w:rsid w:val="00F51806"/>
    <w:rPr>
      <w:i/>
    </w:rPr>
  </w:style>
  <w:style w:type="paragraph" w:customStyle="1" w:styleId="Heading1withoutnumber">
    <w:name w:val="Heading 1 without number"/>
    <w:basedOn w:val="Kop1"/>
    <w:next w:val="Standaard"/>
    <w:rsid w:val="00F51806"/>
    <w:pPr>
      <w:keepLines w:val="0"/>
      <w:tabs>
        <w:tab w:val="center" w:pos="2523"/>
        <w:tab w:val="right" w:pos="5035"/>
      </w:tabs>
      <w:autoSpaceDE w:val="0"/>
      <w:autoSpaceDN w:val="0"/>
      <w:spacing w:after="80" w:line="240" w:lineRule="auto"/>
      <w:jc w:val="center"/>
    </w:pPr>
    <w:rPr>
      <w:rFonts w:ascii="Times New Roman" w:eastAsia="Times New Roman" w:hAnsi="Times New Roman" w:cs="Times New Roman"/>
      <w:smallCaps/>
      <w:color w:val="auto"/>
      <w:kern w:val="28"/>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69020">
      <w:bodyDiv w:val="1"/>
      <w:marLeft w:val="0"/>
      <w:marRight w:val="0"/>
      <w:marTop w:val="0"/>
      <w:marBottom w:val="0"/>
      <w:divBdr>
        <w:top w:val="none" w:sz="0" w:space="0" w:color="auto"/>
        <w:left w:val="none" w:sz="0" w:space="0" w:color="auto"/>
        <w:bottom w:val="none" w:sz="0" w:space="0" w:color="auto"/>
        <w:right w:val="none" w:sz="0" w:space="0" w:color="auto"/>
      </w:divBdr>
    </w:div>
    <w:div w:id="99375122">
      <w:bodyDiv w:val="1"/>
      <w:marLeft w:val="0"/>
      <w:marRight w:val="0"/>
      <w:marTop w:val="0"/>
      <w:marBottom w:val="0"/>
      <w:divBdr>
        <w:top w:val="none" w:sz="0" w:space="0" w:color="auto"/>
        <w:left w:val="none" w:sz="0" w:space="0" w:color="auto"/>
        <w:bottom w:val="none" w:sz="0" w:space="0" w:color="auto"/>
        <w:right w:val="none" w:sz="0" w:space="0" w:color="auto"/>
      </w:divBdr>
    </w:div>
    <w:div w:id="161942375">
      <w:bodyDiv w:val="1"/>
      <w:marLeft w:val="0"/>
      <w:marRight w:val="0"/>
      <w:marTop w:val="0"/>
      <w:marBottom w:val="0"/>
      <w:divBdr>
        <w:top w:val="none" w:sz="0" w:space="0" w:color="auto"/>
        <w:left w:val="none" w:sz="0" w:space="0" w:color="auto"/>
        <w:bottom w:val="none" w:sz="0" w:space="0" w:color="auto"/>
        <w:right w:val="none" w:sz="0" w:space="0" w:color="auto"/>
      </w:divBdr>
    </w:div>
    <w:div w:id="335230499">
      <w:bodyDiv w:val="1"/>
      <w:marLeft w:val="0"/>
      <w:marRight w:val="0"/>
      <w:marTop w:val="0"/>
      <w:marBottom w:val="0"/>
      <w:divBdr>
        <w:top w:val="none" w:sz="0" w:space="0" w:color="auto"/>
        <w:left w:val="none" w:sz="0" w:space="0" w:color="auto"/>
        <w:bottom w:val="none" w:sz="0" w:space="0" w:color="auto"/>
        <w:right w:val="none" w:sz="0" w:space="0" w:color="auto"/>
      </w:divBdr>
    </w:div>
    <w:div w:id="578948461">
      <w:bodyDiv w:val="1"/>
      <w:marLeft w:val="0"/>
      <w:marRight w:val="0"/>
      <w:marTop w:val="0"/>
      <w:marBottom w:val="0"/>
      <w:divBdr>
        <w:top w:val="none" w:sz="0" w:space="0" w:color="auto"/>
        <w:left w:val="none" w:sz="0" w:space="0" w:color="auto"/>
        <w:bottom w:val="none" w:sz="0" w:space="0" w:color="auto"/>
        <w:right w:val="none" w:sz="0" w:space="0" w:color="auto"/>
      </w:divBdr>
    </w:div>
    <w:div w:id="589504604">
      <w:bodyDiv w:val="1"/>
      <w:marLeft w:val="0"/>
      <w:marRight w:val="0"/>
      <w:marTop w:val="0"/>
      <w:marBottom w:val="0"/>
      <w:divBdr>
        <w:top w:val="none" w:sz="0" w:space="0" w:color="auto"/>
        <w:left w:val="none" w:sz="0" w:space="0" w:color="auto"/>
        <w:bottom w:val="none" w:sz="0" w:space="0" w:color="auto"/>
        <w:right w:val="none" w:sz="0" w:space="0" w:color="auto"/>
      </w:divBdr>
    </w:div>
    <w:div w:id="692192132">
      <w:bodyDiv w:val="1"/>
      <w:marLeft w:val="0"/>
      <w:marRight w:val="0"/>
      <w:marTop w:val="0"/>
      <w:marBottom w:val="0"/>
      <w:divBdr>
        <w:top w:val="none" w:sz="0" w:space="0" w:color="auto"/>
        <w:left w:val="none" w:sz="0" w:space="0" w:color="auto"/>
        <w:bottom w:val="none" w:sz="0" w:space="0" w:color="auto"/>
        <w:right w:val="none" w:sz="0" w:space="0" w:color="auto"/>
      </w:divBdr>
    </w:div>
    <w:div w:id="848712732">
      <w:bodyDiv w:val="1"/>
      <w:marLeft w:val="0"/>
      <w:marRight w:val="0"/>
      <w:marTop w:val="0"/>
      <w:marBottom w:val="0"/>
      <w:divBdr>
        <w:top w:val="none" w:sz="0" w:space="0" w:color="auto"/>
        <w:left w:val="none" w:sz="0" w:space="0" w:color="auto"/>
        <w:bottom w:val="none" w:sz="0" w:space="0" w:color="auto"/>
        <w:right w:val="none" w:sz="0" w:space="0" w:color="auto"/>
      </w:divBdr>
    </w:div>
    <w:div w:id="906765333">
      <w:bodyDiv w:val="1"/>
      <w:marLeft w:val="0"/>
      <w:marRight w:val="0"/>
      <w:marTop w:val="0"/>
      <w:marBottom w:val="0"/>
      <w:divBdr>
        <w:top w:val="none" w:sz="0" w:space="0" w:color="auto"/>
        <w:left w:val="none" w:sz="0" w:space="0" w:color="auto"/>
        <w:bottom w:val="none" w:sz="0" w:space="0" w:color="auto"/>
        <w:right w:val="none" w:sz="0" w:space="0" w:color="auto"/>
      </w:divBdr>
    </w:div>
    <w:div w:id="949625267">
      <w:bodyDiv w:val="1"/>
      <w:marLeft w:val="0"/>
      <w:marRight w:val="0"/>
      <w:marTop w:val="0"/>
      <w:marBottom w:val="0"/>
      <w:divBdr>
        <w:top w:val="none" w:sz="0" w:space="0" w:color="auto"/>
        <w:left w:val="none" w:sz="0" w:space="0" w:color="auto"/>
        <w:bottom w:val="none" w:sz="0" w:space="0" w:color="auto"/>
        <w:right w:val="none" w:sz="0" w:space="0" w:color="auto"/>
      </w:divBdr>
    </w:div>
    <w:div w:id="957832812">
      <w:bodyDiv w:val="1"/>
      <w:marLeft w:val="0"/>
      <w:marRight w:val="0"/>
      <w:marTop w:val="0"/>
      <w:marBottom w:val="0"/>
      <w:divBdr>
        <w:top w:val="none" w:sz="0" w:space="0" w:color="auto"/>
        <w:left w:val="none" w:sz="0" w:space="0" w:color="auto"/>
        <w:bottom w:val="none" w:sz="0" w:space="0" w:color="auto"/>
        <w:right w:val="none" w:sz="0" w:space="0" w:color="auto"/>
      </w:divBdr>
    </w:div>
    <w:div w:id="1027173510">
      <w:bodyDiv w:val="1"/>
      <w:marLeft w:val="0"/>
      <w:marRight w:val="0"/>
      <w:marTop w:val="0"/>
      <w:marBottom w:val="0"/>
      <w:divBdr>
        <w:top w:val="none" w:sz="0" w:space="0" w:color="auto"/>
        <w:left w:val="none" w:sz="0" w:space="0" w:color="auto"/>
        <w:bottom w:val="none" w:sz="0" w:space="0" w:color="auto"/>
        <w:right w:val="none" w:sz="0" w:space="0" w:color="auto"/>
      </w:divBdr>
    </w:div>
    <w:div w:id="1030494917">
      <w:bodyDiv w:val="1"/>
      <w:marLeft w:val="0"/>
      <w:marRight w:val="0"/>
      <w:marTop w:val="0"/>
      <w:marBottom w:val="0"/>
      <w:divBdr>
        <w:top w:val="none" w:sz="0" w:space="0" w:color="auto"/>
        <w:left w:val="none" w:sz="0" w:space="0" w:color="auto"/>
        <w:bottom w:val="none" w:sz="0" w:space="0" w:color="auto"/>
        <w:right w:val="none" w:sz="0" w:space="0" w:color="auto"/>
      </w:divBdr>
    </w:div>
    <w:div w:id="1078668462">
      <w:bodyDiv w:val="1"/>
      <w:marLeft w:val="0"/>
      <w:marRight w:val="0"/>
      <w:marTop w:val="0"/>
      <w:marBottom w:val="0"/>
      <w:divBdr>
        <w:top w:val="none" w:sz="0" w:space="0" w:color="auto"/>
        <w:left w:val="none" w:sz="0" w:space="0" w:color="auto"/>
        <w:bottom w:val="none" w:sz="0" w:space="0" w:color="auto"/>
        <w:right w:val="none" w:sz="0" w:space="0" w:color="auto"/>
      </w:divBdr>
    </w:div>
    <w:div w:id="1099108220">
      <w:bodyDiv w:val="1"/>
      <w:marLeft w:val="0"/>
      <w:marRight w:val="0"/>
      <w:marTop w:val="0"/>
      <w:marBottom w:val="0"/>
      <w:divBdr>
        <w:top w:val="none" w:sz="0" w:space="0" w:color="auto"/>
        <w:left w:val="none" w:sz="0" w:space="0" w:color="auto"/>
        <w:bottom w:val="none" w:sz="0" w:space="0" w:color="auto"/>
        <w:right w:val="none" w:sz="0" w:space="0" w:color="auto"/>
      </w:divBdr>
    </w:div>
    <w:div w:id="1141121288">
      <w:bodyDiv w:val="1"/>
      <w:marLeft w:val="0"/>
      <w:marRight w:val="0"/>
      <w:marTop w:val="0"/>
      <w:marBottom w:val="0"/>
      <w:divBdr>
        <w:top w:val="none" w:sz="0" w:space="0" w:color="auto"/>
        <w:left w:val="none" w:sz="0" w:space="0" w:color="auto"/>
        <w:bottom w:val="none" w:sz="0" w:space="0" w:color="auto"/>
        <w:right w:val="none" w:sz="0" w:space="0" w:color="auto"/>
      </w:divBdr>
    </w:div>
    <w:div w:id="1231499105">
      <w:bodyDiv w:val="1"/>
      <w:marLeft w:val="0"/>
      <w:marRight w:val="0"/>
      <w:marTop w:val="0"/>
      <w:marBottom w:val="0"/>
      <w:divBdr>
        <w:top w:val="none" w:sz="0" w:space="0" w:color="auto"/>
        <w:left w:val="none" w:sz="0" w:space="0" w:color="auto"/>
        <w:bottom w:val="none" w:sz="0" w:space="0" w:color="auto"/>
        <w:right w:val="none" w:sz="0" w:space="0" w:color="auto"/>
      </w:divBdr>
    </w:div>
    <w:div w:id="1252274335">
      <w:bodyDiv w:val="1"/>
      <w:marLeft w:val="0"/>
      <w:marRight w:val="0"/>
      <w:marTop w:val="0"/>
      <w:marBottom w:val="0"/>
      <w:divBdr>
        <w:top w:val="none" w:sz="0" w:space="0" w:color="auto"/>
        <w:left w:val="none" w:sz="0" w:space="0" w:color="auto"/>
        <w:bottom w:val="none" w:sz="0" w:space="0" w:color="auto"/>
        <w:right w:val="none" w:sz="0" w:space="0" w:color="auto"/>
      </w:divBdr>
    </w:div>
    <w:div w:id="1439330682">
      <w:bodyDiv w:val="1"/>
      <w:marLeft w:val="0"/>
      <w:marRight w:val="0"/>
      <w:marTop w:val="0"/>
      <w:marBottom w:val="0"/>
      <w:divBdr>
        <w:top w:val="none" w:sz="0" w:space="0" w:color="auto"/>
        <w:left w:val="none" w:sz="0" w:space="0" w:color="auto"/>
        <w:bottom w:val="none" w:sz="0" w:space="0" w:color="auto"/>
        <w:right w:val="none" w:sz="0" w:space="0" w:color="auto"/>
      </w:divBdr>
    </w:div>
    <w:div w:id="1444376863">
      <w:bodyDiv w:val="1"/>
      <w:marLeft w:val="0"/>
      <w:marRight w:val="0"/>
      <w:marTop w:val="0"/>
      <w:marBottom w:val="0"/>
      <w:divBdr>
        <w:top w:val="none" w:sz="0" w:space="0" w:color="auto"/>
        <w:left w:val="none" w:sz="0" w:space="0" w:color="auto"/>
        <w:bottom w:val="none" w:sz="0" w:space="0" w:color="auto"/>
        <w:right w:val="none" w:sz="0" w:space="0" w:color="auto"/>
      </w:divBdr>
    </w:div>
    <w:div w:id="1603762871">
      <w:bodyDiv w:val="1"/>
      <w:marLeft w:val="0"/>
      <w:marRight w:val="0"/>
      <w:marTop w:val="0"/>
      <w:marBottom w:val="0"/>
      <w:divBdr>
        <w:top w:val="none" w:sz="0" w:space="0" w:color="auto"/>
        <w:left w:val="none" w:sz="0" w:space="0" w:color="auto"/>
        <w:bottom w:val="none" w:sz="0" w:space="0" w:color="auto"/>
        <w:right w:val="none" w:sz="0" w:space="0" w:color="auto"/>
      </w:divBdr>
    </w:div>
    <w:div w:id="1625036288">
      <w:bodyDiv w:val="1"/>
      <w:marLeft w:val="0"/>
      <w:marRight w:val="0"/>
      <w:marTop w:val="0"/>
      <w:marBottom w:val="0"/>
      <w:divBdr>
        <w:top w:val="none" w:sz="0" w:space="0" w:color="auto"/>
        <w:left w:val="none" w:sz="0" w:space="0" w:color="auto"/>
        <w:bottom w:val="none" w:sz="0" w:space="0" w:color="auto"/>
        <w:right w:val="none" w:sz="0" w:space="0" w:color="auto"/>
      </w:divBdr>
    </w:div>
    <w:div w:id="1625379725">
      <w:bodyDiv w:val="1"/>
      <w:marLeft w:val="0"/>
      <w:marRight w:val="0"/>
      <w:marTop w:val="0"/>
      <w:marBottom w:val="0"/>
      <w:divBdr>
        <w:top w:val="none" w:sz="0" w:space="0" w:color="auto"/>
        <w:left w:val="none" w:sz="0" w:space="0" w:color="auto"/>
        <w:bottom w:val="none" w:sz="0" w:space="0" w:color="auto"/>
        <w:right w:val="none" w:sz="0" w:space="0" w:color="auto"/>
      </w:divBdr>
    </w:div>
    <w:div w:id="1634288637">
      <w:bodyDiv w:val="1"/>
      <w:marLeft w:val="0"/>
      <w:marRight w:val="0"/>
      <w:marTop w:val="0"/>
      <w:marBottom w:val="0"/>
      <w:divBdr>
        <w:top w:val="none" w:sz="0" w:space="0" w:color="auto"/>
        <w:left w:val="none" w:sz="0" w:space="0" w:color="auto"/>
        <w:bottom w:val="none" w:sz="0" w:space="0" w:color="auto"/>
        <w:right w:val="none" w:sz="0" w:space="0" w:color="auto"/>
      </w:divBdr>
    </w:div>
    <w:div w:id="1675837311">
      <w:bodyDiv w:val="1"/>
      <w:marLeft w:val="0"/>
      <w:marRight w:val="0"/>
      <w:marTop w:val="0"/>
      <w:marBottom w:val="0"/>
      <w:divBdr>
        <w:top w:val="none" w:sz="0" w:space="0" w:color="auto"/>
        <w:left w:val="none" w:sz="0" w:space="0" w:color="auto"/>
        <w:bottom w:val="none" w:sz="0" w:space="0" w:color="auto"/>
        <w:right w:val="none" w:sz="0" w:space="0" w:color="auto"/>
      </w:divBdr>
    </w:div>
    <w:div w:id="1769424366">
      <w:bodyDiv w:val="1"/>
      <w:marLeft w:val="0"/>
      <w:marRight w:val="0"/>
      <w:marTop w:val="0"/>
      <w:marBottom w:val="0"/>
      <w:divBdr>
        <w:top w:val="none" w:sz="0" w:space="0" w:color="auto"/>
        <w:left w:val="none" w:sz="0" w:space="0" w:color="auto"/>
        <w:bottom w:val="none" w:sz="0" w:space="0" w:color="auto"/>
        <w:right w:val="none" w:sz="0" w:space="0" w:color="auto"/>
      </w:divBdr>
    </w:div>
    <w:div w:id="1828131269">
      <w:bodyDiv w:val="1"/>
      <w:marLeft w:val="0"/>
      <w:marRight w:val="0"/>
      <w:marTop w:val="0"/>
      <w:marBottom w:val="0"/>
      <w:divBdr>
        <w:top w:val="none" w:sz="0" w:space="0" w:color="auto"/>
        <w:left w:val="none" w:sz="0" w:space="0" w:color="auto"/>
        <w:bottom w:val="none" w:sz="0" w:space="0" w:color="auto"/>
        <w:right w:val="none" w:sz="0" w:space="0" w:color="auto"/>
      </w:divBdr>
    </w:div>
    <w:div w:id="1913811833">
      <w:bodyDiv w:val="1"/>
      <w:marLeft w:val="0"/>
      <w:marRight w:val="0"/>
      <w:marTop w:val="0"/>
      <w:marBottom w:val="0"/>
      <w:divBdr>
        <w:top w:val="none" w:sz="0" w:space="0" w:color="auto"/>
        <w:left w:val="none" w:sz="0" w:space="0" w:color="auto"/>
        <w:bottom w:val="none" w:sz="0" w:space="0" w:color="auto"/>
        <w:right w:val="none" w:sz="0" w:space="0" w:color="auto"/>
      </w:divBdr>
    </w:div>
    <w:div w:id="1917399212">
      <w:bodyDiv w:val="1"/>
      <w:marLeft w:val="0"/>
      <w:marRight w:val="0"/>
      <w:marTop w:val="0"/>
      <w:marBottom w:val="0"/>
      <w:divBdr>
        <w:top w:val="none" w:sz="0" w:space="0" w:color="auto"/>
        <w:left w:val="none" w:sz="0" w:space="0" w:color="auto"/>
        <w:bottom w:val="none" w:sz="0" w:space="0" w:color="auto"/>
        <w:right w:val="none" w:sz="0" w:space="0" w:color="auto"/>
      </w:divBdr>
    </w:div>
    <w:div w:id="1966110553">
      <w:bodyDiv w:val="1"/>
      <w:marLeft w:val="0"/>
      <w:marRight w:val="0"/>
      <w:marTop w:val="0"/>
      <w:marBottom w:val="0"/>
      <w:divBdr>
        <w:top w:val="none" w:sz="0" w:space="0" w:color="auto"/>
        <w:left w:val="none" w:sz="0" w:space="0" w:color="auto"/>
        <w:bottom w:val="none" w:sz="0" w:space="0" w:color="auto"/>
        <w:right w:val="none" w:sz="0" w:space="0" w:color="auto"/>
      </w:divBdr>
    </w:div>
    <w:div w:id="1981840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C:\Users\simon\Desktop\Rennerherkenning%20voor%20synchronisatie%20van%20vlaams%20wielererfgoed%20met%20koers%20op%20tv.docx" TargetMode="External"/><Relationship Id="rId42" Type="http://schemas.openxmlformats.org/officeDocument/2006/relationships/hyperlink" Target="file:///C:\Users\simon\Desktop\Rennerherkenning%20voor%20synchronisatie%20van%20vlaams%20wielererfgoed%20met%20koers%20op%20tv.docx" TargetMode="External"/><Relationship Id="rId63" Type="http://schemas.openxmlformats.org/officeDocument/2006/relationships/image" Target="media/image9.png"/><Relationship Id="rId84" Type="http://schemas.openxmlformats.org/officeDocument/2006/relationships/image" Target="media/image27.jpg"/><Relationship Id="rId138" Type="http://schemas.openxmlformats.org/officeDocument/2006/relationships/image" Target="media/image80.png"/><Relationship Id="rId107" Type="http://schemas.openxmlformats.org/officeDocument/2006/relationships/image" Target="media/image49.jpg"/><Relationship Id="rId11" Type="http://schemas.openxmlformats.org/officeDocument/2006/relationships/footer" Target="footer2.xml"/><Relationship Id="rId32" Type="http://schemas.openxmlformats.org/officeDocument/2006/relationships/hyperlink" Target="file:///C:\Users\simon\Desktop\Rennerherkenning%20voor%20synchronisatie%20van%20vlaams%20wielererfgoed%20met%20koers%20op%20tv.docx" TargetMode="External"/><Relationship Id="rId53" Type="http://schemas.openxmlformats.org/officeDocument/2006/relationships/hyperlink" Target="file:///C:\Users\simon\Desktop\Rennerherkenning%20voor%20synchronisatie%20van%20vlaams%20wielererfgoed%20met%20koers%20op%20tv.docx" TargetMode="External"/><Relationship Id="rId74" Type="http://schemas.openxmlformats.org/officeDocument/2006/relationships/hyperlink" Target="https://github.com/alexis-mignon/python-flickr-api" TargetMode="External"/><Relationship Id="rId128" Type="http://schemas.openxmlformats.org/officeDocument/2006/relationships/image" Target="media/image70.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37.jpeg"/><Relationship Id="rId22" Type="http://schemas.openxmlformats.org/officeDocument/2006/relationships/hyperlink" Target="file:///C:\Users\simon\Desktop\Rennerherkenning%20voor%20synchronisatie%20van%20vlaams%20wielererfgoed%20met%20koers%20op%20tv.docx" TargetMode="External"/><Relationship Id="rId27" Type="http://schemas.openxmlformats.org/officeDocument/2006/relationships/hyperlink" Target="file:///C:\Users\simon\Desktop\Rennerherkenning%20voor%20synchronisatie%20van%20vlaams%20wielererfgoed%20met%20koers%20op%20tv.docx" TargetMode="External"/><Relationship Id="rId43" Type="http://schemas.openxmlformats.org/officeDocument/2006/relationships/hyperlink" Target="file:///C:\Users\simon\Desktop\Rennerherkenning%20voor%20synchronisatie%20van%20vlaams%20wielererfgoed%20met%20koers%20op%20tv.docx" TargetMode="External"/><Relationship Id="rId48" Type="http://schemas.openxmlformats.org/officeDocument/2006/relationships/hyperlink" Target="file:///C:\Users\simon\Desktop\Rennerherkenning%20voor%20synchronisatie%20van%20vlaams%20wielererfgoed%20met%20koers%20op%20tv.docx" TargetMode="External"/><Relationship Id="rId64" Type="http://schemas.openxmlformats.org/officeDocument/2006/relationships/image" Target="media/image10.jpeg"/><Relationship Id="rId69" Type="http://schemas.openxmlformats.org/officeDocument/2006/relationships/image" Target="media/image15.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3.png"/><Relationship Id="rId85" Type="http://schemas.openxmlformats.org/officeDocument/2006/relationships/image" Target="media/image28.jp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hyperlink" Target="file:///C:\Users\simon\Desktop\Rennerherkenning%20voor%20synchronisatie%20van%20vlaams%20wielererfgoed%20met%20koers%20op%20tv.docx" TargetMode="External"/><Relationship Id="rId33" Type="http://schemas.openxmlformats.org/officeDocument/2006/relationships/hyperlink" Target="file:///C:\Users\simon\Desktop\Rennerherkenning%20voor%20synchronisatie%20van%20vlaams%20wielererfgoed%20met%20koers%20op%20tv.docx" TargetMode="External"/><Relationship Id="rId38" Type="http://schemas.openxmlformats.org/officeDocument/2006/relationships/hyperlink" Target="file:///C:\Users\simon\Desktop\Rennerherkenning%20voor%20synchronisatie%20van%20vlaams%20wielererfgoed%20met%20koers%20op%20tv.docx" TargetMode="External"/><Relationship Id="rId59" Type="http://schemas.openxmlformats.org/officeDocument/2006/relationships/image" Target="media/image5.png"/><Relationship Id="rId103" Type="http://schemas.openxmlformats.org/officeDocument/2006/relationships/image" Target="media/image45.png"/><Relationship Id="rId108" Type="http://schemas.openxmlformats.org/officeDocument/2006/relationships/image" Target="media/image50.jp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file:///C:\Users\simon\Desktop\Rennerherkenning%20voor%20synchronisatie%20van%20vlaams%20wielererfgoed%20met%20koers%20op%20tv.docx" TargetMode="External"/><Relationship Id="rId70" Type="http://schemas.openxmlformats.org/officeDocument/2006/relationships/image" Target="media/image16.png"/><Relationship Id="rId75" Type="http://schemas.openxmlformats.org/officeDocument/2006/relationships/image" Target="media/image18.jpeg"/><Relationship Id="rId91" Type="http://schemas.openxmlformats.org/officeDocument/2006/relationships/image" Target="media/image34.jpg"/><Relationship Id="rId96" Type="http://schemas.openxmlformats.org/officeDocument/2006/relationships/image" Target="media/image38.png"/><Relationship Id="rId140" Type="http://schemas.openxmlformats.org/officeDocument/2006/relationships/image" Target="media/image82.png"/><Relationship Id="rId145"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imon\Desktop\Rennerherkenning%20voor%20synchronisatie%20van%20vlaams%20wielererfgoed%20met%20koers%20op%20tv.docx" TargetMode="External"/><Relationship Id="rId28" Type="http://schemas.openxmlformats.org/officeDocument/2006/relationships/hyperlink" Target="file:///C:\Users\simon\Desktop\Rennerherkenning%20voor%20synchronisatie%20van%20vlaams%20wielererfgoed%20met%20koers%20op%20tv.docx" TargetMode="External"/><Relationship Id="rId49" Type="http://schemas.openxmlformats.org/officeDocument/2006/relationships/hyperlink" Target="file:///C:\Users\simon\Desktop\Rennerherkenning%20voor%20synchronisatie%20van%20vlaams%20wielererfgoed%20met%20koers%20op%20tv.docx" TargetMode="External"/><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hyperlink" Target="file:///C:\Users\simon\Desktop\Rennerherkenning%20voor%20synchronisatie%20van%20vlaams%20wielererfgoed%20met%20koers%20op%20tv.docx" TargetMode="External"/><Relationship Id="rId60" Type="http://schemas.openxmlformats.org/officeDocument/2006/relationships/image" Target="media/image6.png"/><Relationship Id="rId65" Type="http://schemas.openxmlformats.org/officeDocument/2006/relationships/image" Target="media/image11.jpg"/><Relationship Id="rId81" Type="http://schemas.openxmlformats.org/officeDocument/2006/relationships/image" Target="media/image24.png"/><Relationship Id="rId86" Type="http://schemas.openxmlformats.org/officeDocument/2006/relationships/image" Target="media/image29.jp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glossaryDocument" Target="glossary/document.xml"/><Relationship Id="rId13" Type="http://schemas.openxmlformats.org/officeDocument/2006/relationships/image" Target="media/image4.jpg"/><Relationship Id="rId18" Type="http://schemas.openxmlformats.org/officeDocument/2006/relationships/hyperlink" Target="file:///C:\Users\simon\Desktop\Rennerherkenning%20voor%20synchronisatie%20van%20vlaams%20wielererfgoed%20met%20koers%20op%20tv.docx" TargetMode="External"/><Relationship Id="rId39" Type="http://schemas.openxmlformats.org/officeDocument/2006/relationships/hyperlink" Target="file:///C:\Users\simon\Desktop\Rennerherkenning%20voor%20synchronisatie%20van%20vlaams%20wielererfgoed%20met%20koers%20op%20tv.docx" TargetMode="External"/><Relationship Id="rId109" Type="http://schemas.openxmlformats.org/officeDocument/2006/relationships/image" Target="media/image51.png"/><Relationship Id="rId34" Type="http://schemas.openxmlformats.org/officeDocument/2006/relationships/hyperlink" Target="file:///C:\Users\simon\Desktop\Rennerherkenning%20voor%20synchronisatie%20van%20vlaams%20wielererfgoed%20met%20koers%20op%20tv.docx" TargetMode="External"/><Relationship Id="rId50" Type="http://schemas.openxmlformats.org/officeDocument/2006/relationships/hyperlink" Target="file:///C:\Users\simon\Desktop\Rennerherkenning%20voor%20synchronisatie%20van%20vlaams%20wielererfgoed%20met%20koers%20op%20tv.docx" TargetMode="External"/><Relationship Id="rId55" Type="http://schemas.openxmlformats.org/officeDocument/2006/relationships/hyperlink" Target="file:///C:\Users\simon\Desktop\Rennerherkenning%20voor%20synchronisatie%20van%20vlaams%20wielererfgoed%20met%20koers%20op%20tv.docx" TargetMode="External"/><Relationship Id="rId76" Type="http://schemas.openxmlformats.org/officeDocument/2006/relationships/image" Target="media/image19.jpe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17.jpg"/><Relationship Id="rId92"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file:///C:\Users\simon\Desktop\Rennerherkenning%20voor%20synchronisatie%20van%20vlaams%20wielererfgoed%20met%20koers%20op%20tv.docx" TargetMode="External"/><Relationship Id="rId24" Type="http://schemas.openxmlformats.org/officeDocument/2006/relationships/hyperlink" Target="file:///C:\Users\simon\Desktop\Rennerherkenning%20voor%20synchronisatie%20van%20vlaams%20wielererfgoed%20met%20koers%20op%20tv.docx" TargetMode="External"/><Relationship Id="rId40" Type="http://schemas.openxmlformats.org/officeDocument/2006/relationships/hyperlink" Target="file:///C:\Users\simon\Desktop\Rennerherkenning%20voor%20synchronisatie%20van%20vlaams%20wielererfgoed%20met%20koers%20op%20tv.docx" TargetMode="External"/><Relationship Id="rId45" Type="http://schemas.openxmlformats.org/officeDocument/2006/relationships/hyperlink" Target="file:///C:\Users\simon\Desktop\Rennerherkenning%20voor%20synchronisatie%20van%20vlaams%20wielererfgoed%20met%20koers%20op%20tv.docx" TargetMode="External"/><Relationship Id="rId66" Type="http://schemas.openxmlformats.org/officeDocument/2006/relationships/image" Target="media/image12.jpg"/><Relationship Id="rId87" Type="http://schemas.openxmlformats.org/officeDocument/2006/relationships/image" Target="media/image30.jpe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image" Target="media/image7.jpg"/><Relationship Id="rId82" Type="http://schemas.openxmlformats.org/officeDocument/2006/relationships/image" Target="media/image25.png"/><Relationship Id="rId152" Type="http://schemas.openxmlformats.org/officeDocument/2006/relationships/theme" Target="theme/theme1.xml"/><Relationship Id="rId19" Type="http://schemas.openxmlformats.org/officeDocument/2006/relationships/hyperlink" Target="file:///C:\Users\simon\Desktop\Rennerherkenning%20voor%20synchronisatie%20van%20vlaams%20wielererfgoed%20met%20koers%20op%20tv.docx" TargetMode="External"/><Relationship Id="rId14" Type="http://schemas.openxmlformats.org/officeDocument/2006/relationships/hyperlink" Target="file:///C:\Users\simon\Desktop\Rennerherkenning%20voor%20synchronisatie%20van%20vlaams%20wielererfgoed%20met%20koers%20op%20tv.docx" TargetMode="External"/><Relationship Id="rId30" Type="http://schemas.openxmlformats.org/officeDocument/2006/relationships/hyperlink" Target="file:///C:\Users\simon\Desktop\Rennerherkenning%20voor%20synchronisatie%20van%20vlaams%20wielererfgoed%20met%20koers%20op%20tv.docx" TargetMode="External"/><Relationship Id="rId35" Type="http://schemas.openxmlformats.org/officeDocument/2006/relationships/hyperlink" Target="file:///C:\Users\simon\Desktop\Rennerherkenning%20voor%20synchronisatie%20van%20vlaams%20wielererfgoed%20met%20koers%20op%20tv.docx" TargetMode="External"/><Relationship Id="rId56" Type="http://schemas.openxmlformats.org/officeDocument/2006/relationships/hyperlink" Target="file:///C:\Users\simon\Desktop\Rennerherkenning%20voor%20synchronisatie%20van%20vlaams%20wielererfgoed%20met%20koers%20op%20tv.docx" TargetMode="External"/><Relationship Id="rId77" Type="http://schemas.openxmlformats.org/officeDocument/2006/relationships/image" Target="media/image20.jpeg"/><Relationship Id="rId100" Type="http://schemas.openxmlformats.org/officeDocument/2006/relationships/image" Target="media/image42.png"/><Relationship Id="rId105" Type="http://schemas.openxmlformats.org/officeDocument/2006/relationships/image" Target="media/image47.jpg"/><Relationship Id="rId126" Type="http://schemas.openxmlformats.org/officeDocument/2006/relationships/image" Target="media/image68.png"/><Relationship Id="rId147" Type="http://schemas.openxmlformats.org/officeDocument/2006/relationships/image" Target="media/image89.emf"/><Relationship Id="rId8" Type="http://schemas.openxmlformats.org/officeDocument/2006/relationships/header" Target="header1.xml"/><Relationship Id="rId51" Type="http://schemas.openxmlformats.org/officeDocument/2006/relationships/hyperlink" Target="file:///C:\Users\simon\Desktop\Rennerherkenning%20voor%20synchronisatie%20van%20vlaams%20wielererfgoed%20met%20koers%20op%20tv.docx" TargetMode="External"/><Relationship Id="rId72" Type="http://schemas.openxmlformats.org/officeDocument/2006/relationships/hyperlink" Target="https://www.procyclingstats.com/" TargetMode="External"/><Relationship Id="rId93" Type="http://schemas.openxmlformats.org/officeDocument/2006/relationships/image" Target="media/image36.jpe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file:///C:\Users\simon\Desktop\Rennerherkenning%20voor%20synchronisatie%20van%20vlaams%20wielererfgoed%20met%20koers%20op%20tv.docx" TargetMode="External"/><Relationship Id="rId46" Type="http://schemas.openxmlformats.org/officeDocument/2006/relationships/hyperlink" Target="file:///C:\Users\simon\Desktop\Rennerherkenning%20voor%20synchronisatie%20van%20vlaams%20wielererfgoed%20met%20koers%20op%20tv.docx" TargetMode="External"/><Relationship Id="rId67" Type="http://schemas.openxmlformats.org/officeDocument/2006/relationships/image" Target="media/image13.png"/><Relationship Id="rId116" Type="http://schemas.openxmlformats.org/officeDocument/2006/relationships/image" Target="media/image58.png"/><Relationship Id="rId137" Type="http://schemas.openxmlformats.org/officeDocument/2006/relationships/image" Target="media/image79.png"/><Relationship Id="rId20" Type="http://schemas.openxmlformats.org/officeDocument/2006/relationships/hyperlink" Target="file:///C:\Users\simon\Desktop\Rennerherkenning%20voor%20synchronisatie%20van%20vlaams%20wielererfgoed%20met%20koers%20op%20tv.docx" TargetMode="External"/><Relationship Id="rId41" Type="http://schemas.openxmlformats.org/officeDocument/2006/relationships/hyperlink" Target="file:///C:\Users\simon\Desktop\Rennerherkenning%20voor%20synchronisatie%20van%20vlaams%20wielererfgoed%20met%20koers%20op%20tv.docx" TargetMode="External"/><Relationship Id="rId62" Type="http://schemas.openxmlformats.org/officeDocument/2006/relationships/image" Target="media/image8.png"/><Relationship Id="rId83" Type="http://schemas.openxmlformats.org/officeDocument/2006/relationships/image" Target="media/image26.jpg"/><Relationship Id="rId88" Type="http://schemas.openxmlformats.org/officeDocument/2006/relationships/image" Target="media/image31.jpeg"/><Relationship Id="rId111" Type="http://schemas.openxmlformats.org/officeDocument/2006/relationships/image" Target="media/image53.png"/><Relationship Id="rId132" Type="http://schemas.openxmlformats.org/officeDocument/2006/relationships/image" Target="media/image74.png"/><Relationship Id="rId15" Type="http://schemas.openxmlformats.org/officeDocument/2006/relationships/hyperlink" Target="file:///C:\Users\simon\Desktop\Rennerherkenning%20voor%20synchronisatie%20van%20vlaams%20wielererfgoed%20met%20koers%20op%20tv.docx" TargetMode="External"/><Relationship Id="rId36" Type="http://schemas.openxmlformats.org/officeDocument/2006/relationships/hyperlink" Target="file:///C:\Users\simon\Desktop\Rennerherkenning%20voor%20synchronisatie%20van%20vlaams%20wielererfgoed%20met%20koers%20op%20tv.docx" TargetMode="External"/><Relationship Id="rId57" Type="http://schemas.openxmlformats.org/officeDocument/2006/relationships/hyperlink" Target="file:///C:\Users\simon\Desktop\Rennerherkenning%20voor%20synchronisatie%20van%20vlaams%20wielererfgoed%20met%20koers%20op%20tv.docx" TargetMode="External"/><Relationship Id="rId106" Type="http://schemas.openxmlformats.org/officeDocument/2006/relationships/image" Target="media/image48.jpg"/><Relationship Id="rId127" Type="http://schemas.openxmlformats.org/officeDocument/2006/relationships/image" Target="media/image69.png"/><Relationship Id="rId10" Type="http://schemas.openxmlformats.org/officeDocument/2006/relationships/header" Target="header2.xml"/><Relationship Id="rId31" Type="http://schemas.openxmlformats.org/officeDocument/2006/relationships/hyperlink" Target="file:///C:\Users\simon\Desktop\Rennerherkenning%20voor%20synchronisatie%20van%20vlaams%20wielererfgoed%20met%20koers%20op%20tv.docx" TargetMode="External"/><Relationship Id="rId52" Type="http://schemas.openxmlformats.org/officeDocument/2006/relationships/hyperlink" Target="file:///C:\Users\simon\Desktop\Rennerherkenning%20voor%20synchronisatie%20van%20vlaams%20wielererfgoed%20met%20koers%20op%20tv.docx" TargetMode="External"/><Relationship Id="rId73" Type="http://schemas.openxmlformats.org/officeDocument/2006/relationships/hyperlink" Target="https://api.flickr.com/services" TargetMode="External"/><Relationship Id="rId78" Type="http://schemas.openxmlformats.org/officeDocument/2006/relationships/image" Target="media/image21.png"/><Relationship Id="rId94" Type="http://schemas.openxmlformats.org/officeDocument/2006/relationships/hyperlink" Target="https://github.com/googleapis/google-api-python-client" TargetMode="Externa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simon\Desktop\Rennerherkenning%20voor%20synchronisatie%20van%20vlaams%20wielererfgoed%20met%20koers%20op%20tv.docx" TargetMode="External"/><Relationship Id="rId47" Type="http://schemas.openxmlformats.org/officeDocument/2006/relationships/hyperlink" Target="file:///C:\Users\simon\Desktop\Rennerherkenning%20voor%20synchronisatie%20van%20vlaams%20wielererfgoed%20met%20koers%20op%20tv.docx" TargetMode="External"/><Relationship Id="rId68" Type="http://schemas.openxmlformats.org/officeDocument/2006/relationships/image" Target="media/image14.png"/><Relationship Id="rId89" Type="http://schemas.openxmlformats.org/officeDocument/2006/relationships/image" Target="media/image32.jpg"/><Relationship Id="rId112" Type="http://schemas.openxmlformats.org/officeDocument/2006/relationships/image" Target="media/image54.png"/><Relationship Id="rId133" Type="http://schemas.openxmlformats.org/officeDocument/2006/relationships/image" Target="media/image75.png"/><Relationship Id="rId16" Type="http://schemas.openxmlformats.org/officeDocument/2006/relationships/hyperlink" Target="file:///C:\Users\simon\Desktop\Rennerherkenning%20voor%20synchronisatie%20van%20vlaams%20wielererfgoed%20met%20koers%20op%20tv.docx" TargetMode="External"/><Relationship Id="rId37" Type="http://schemas.openxmlformats.org/officeDocument/2006/relationships/hyperlink" Target="file:///C:\Users\simon\Desktop\Rennerherkenning%20voor%20synchronisatie%20van%20vlaams%20wielererfgoed%20met%20koers%20op%20tv.docx" TargetMode="External"/><Relationship Id="rId58" Type="http://schemas.openxmlformats.org/officeDocument/2006/relationships/hyperlink" Target="file:///C:\Users\simon\Desktop\Rennerherkenning%20voor%20synchronisatie%20van%20vlaams%20wielererfgoed%20met%20koers%20op%20tv.docx" TargetMode="External"/><Relationship Id="rId79" Type="http://schemas.openxmlformats.org/officeDocument/2006/relationships/image" Target="media/image22.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3.jpe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Simon\Downloads\cover_UGent_EA\voorblad_UGent_EA_N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275F2B7C7EC42998EB6739ED0A725A3"/>
        <w:category>
          <w:name w:val="General"/>
          <w:gallery w:val="placeholder"/>
        </w:category>
        <w:types>
          <w:type w:val="bbPlcHdr"/>
        </w:types>
        <w:behaviors>
          <w:behavior w:val="content"/>
        </w:behaviors>
        <w:guid w:val="{9F5CF663-1005-42FB-8A82-EB8549E2D3F2}"/>
      </w:docPartPr>
      <w:docPartBody>
        <w:p w:rsidR="006A5776" w:rsidRDefault="006D7B2C">
          <w:pPr>
            <w:pStyle w:val="8275F2B7C7EC42998EB6739ED0A725A3"/>
          </w:pPr>
          <w:r w:rsidRPr="002251D0">
            <w:rPr>
              <w:rStyle w:val="Tekstvantijdelijkeaanduiding"/>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B2C"/>
    <w:rsid w:val="000B5205"/>
    <w:rsid w:val="000C2C1F"/>
    <w:rsid w:val="000D0D2B"/>
    <w:rsid w:val="00181ABC"/>
    <w:rsid w:val="00183BC1"/>
    <w:rsid w:val="001A2F91"/>
    <w:rsid w:val="002302D9"/>
    <w:rsid w:val="00233EA7"/>
    <w:rsid w:val="00235CBA"/>
    <w:rsid w:val="00261C42"/>
    <w:rsid w:val="003369E5"/>
    <w:rsid w:val="0035046D"/>
    <w:rsid w:val="003504E2"/>
    <w:rsid w:val="003E4F3C"/>
    <w:rsid w:val="0044720F"/>
    <w:rsid w:val="00494AFD"/>
    <w:rsid w:val="0050363B"/>
    <w:rsid w:val="005324B4"/>
    <w:rsid w:val="00544B03"/>
    <w:rsid w:val="00597C84"/>
    <w:rsid w:val="0063181C"/>
    <w:rsid w:val="00676DEE"/>
    <w:rsid w:val="006A5776"/>
    <w:rsid w:val="006D7B2C"/>
    <w:rsid w:val="006E76C7"/>
    <w:rsid w:val="007112F7"/>
    <w:rsid w:val="007950F3"/>
    <w:rsid w:val="008948E5"/>
    <w:rsid w:val="008F7ED0"/>
    <w:rsid w:val="00A31445"/>
    <w:rsid w:val="00A568AD"/>
    <w:rsid w:val="00A66CBF"/>
    <w:rsid w:val="00A705A4"/>
    <w:rsid w:val="00AD3200"/>
    <w:rsid w:val="00AE4E11"/>
    <w:rsid w:val="00BB6057"/>
    <w:rsid w:val="00BE5E22"/>
    <w:rsid w:val="00BE62A2"/>
    <w:rsid w:val="00C471DD"/>
    <w:rsid w:val="00C5207C"/>
    <w:rsid w:val="00C817E0"/>
    <w:rsid w:val="00CE271F"/>
    <w:rsid w:val="00D51CD3"/>
    <w:rsid w:val="00D64DCF"/>
    <w:rsid w:val="00DC5F61"/>
    <w:rsid w:val="00DF6A2D"/>
    <w:rsid w:val="00E27740"/>
    <w:rsid w:val="00E73294"/>
    <w:rsid w:val="00F32EE8"/>
    <w:rsid w:val="00F96085"/>
    <w:rsid w:val="00FD49C6"/>
    <w:rsid w:val="00FE636D"/>
    <w:rsid w:val="00FE77E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3E4F3C"/>
    <w:rPr>
      <w:color w:val="808080"/>
    </w:rPr>
  </w:style>
  <w:style w:type="paragraph" w:customStyle="1" w:styleId="8275F2B7C7EC42998EB6739ED0A725A3">
    <w:name w:val="8275F2B7C7EC42998EB6739ED0A725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UGent">
      <a:dk1>
        <a:sysClr val="windowText" lastClr="000000"/>
      </a:dk1>
      <a:lt1>
        <a:sysClr val="window" lastClr="FFFFFF"/>
      </a:lt1>
      <a:dk2>
        <a:srgbClr val="1E64C8"/>
      </a:dk2>
      <a:lt2>
        <a:srgbClr val="9ABDF0"/>
      </a:lt2>
      <a:accent1>
        <a:srgbClr val="1E64C8"/>
      </a:accent1>
      <a:accent2>
        <a:srgbClr val="9ABDF0"/>
      </a:accent2>
      <a:accent3>
        <a:srgbClr val="0074B0"/>
      </a:accent3>
      <a:accent4>
        <a:srgbClr val="9BBB59"/>
      </a:accent4>
      <a:accent5>
        <a:srgbClr val="8064A2"/>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3</b:Tag>
    <b:SourceType>ElectronicSource</b:SourceType>
    <b:Guid>{28B79695-0077-4459-BD02-1D3B7B58ECB0}</b:Guid>
    <b:Author>
      <b:Author>
        <b:NameList>
          <b:Person>
            <b:Last>Jabeen</b:Last>
            <b:First>Shaiqua</b:First>
          </b:Person>
          <b:Person>
            <b:Last>D. Patil</b:Last>
            <b:First>Shobhana</b:First>
          </b:Person>
          <b:Person>
            <b:Last>V. Bhosale</b:Last>
            <b:First>Shubhangi</b:First>
          </b:Person>
          <b:Person>
            <b:Last>Bharati</b:Last>
            <b:First>M.</b:First>
            <b:Middle>Chaudhari</b:Middle>
          </b:Person>
          <b:Person>
            <b:Last>S. Patil</b:Last>
            <b:First>Prafulla</b:First>
          </b:Person>
        </b:NameList>
      </b:Author>
    </b:Author>
    <b:Title>A Study On Basics Of Neural Network</b:Title>
    <b:City>Pune</b:City>
    <b:StateProvince>Maharashtra</b:StateProvince>
    <b:CountryRegion>India</b:CountryRegion>
    <b:Year>2017</b:Year>
    <b:Month>April</b:Month>
    <b:RefOrder>1</b:RefOrder>
  </b:Source>
  <b:Source>
    <b:Tag>2</b:Tag>
    <b:SourceType>ElectronicSource</b:SourceType>
    <b:Guid>{B00080C6-5D50-49E0-965C-575F33863811}</b:Guid>
    <b:Author>
      <b:Author>
        <b:NameList>
          <b:Person>
            <b:Last>O'Shea</b:Last>
            <b:First>Keiron</b:First>
            <b:Middle>Teilo</b:Middle>
          </b:Person>
        </b:NameList>
      </b:Author>
    </b:Author>
    <b:Title>An Introduction To Convolutional Neural Networks</b:Title>
    <b:City>Aberystwyth University</b:City>
    <b:Year>2015</b:Year>
    <b:Month>November</b:Month>
    <b:RefOrder>2</b:RefOrder>
  </b:Source>
  <b:Source>
    <b:Tag>1</b:Tag>
    <b:SourceType>ElectronicSource</b:SourceType>
    <b:Guid>{E9854F2E-1334-4925-A239-2ACAB04D19C8}</b:Guid>
    <b:Author>
      <b:Author>
        <b:NameList>
          <b:Person>
            <b:Last>Panchal</b:Last>
            <b:First>Foram</b:First>
            <b:Middle>S.</b:Middle>
          </b:Person>
          <b:Person>
            <b:Last>Panchal</b:Last>
            <b:First>Mahesh</b:First>
          </b:Person>
        </b:NameList>
      </b:Author>
    </b:Author>
    <b:Title>Review on Methods of Selecting Number of Hidden Nodes in Artificial Neural Network</b:Title>
    <b:Year>2014</b:Year>
    <b:Month>November</b:Month>
    <b:Day>11</b:Day>
    <b:RefOrder>3</b:RefOrder>
  </b:Source>
  <b:Source>
    <b:Tag>5</b:Tag>
    <b:SourceType>ElectronicSource</b:SourceType>
    <b:Guid>{93DFC22B-13A0-4A3B-9D32-295B6EE43F38}</b:Guid>
    <b:Author>
      <b:Author>
        <b:NameList>
          <b:Person>
            <b:Last>Srivastava</b:Last>
            <b:First>Nitish</b:First>
          </b:Person>
          <b:Person>
            <b:Last>Hinton</b:Last>
            <b:First>Geoffrey</b:First>
          </b:Person>
          <b:Person>
            <b:Last>Krizhevsky</b:Last>
            <b:First>Alex</b:First>
          </b:Person>
          <b:Person>
            <b:Last>Sutskever</b:Last>
            <b:First>Ilya</b:First>
          </b:Person>
          <b:Person>
            <b:Last>Salakhutdinov</b:Last>
            <b:First>Ruslan</b:First>
          </b:Person>
        </b:NameList>
      </b:Author>
    </b:Author>
    <b:Title>Dropout: A Simple Way to Prevent Neural Networks from Overfitting</b:Title>
    <b:City>University of Toronto</b:City>
    <b:StateProvince>Ontario</b:StateProvince>
    <b:CountryRegion>Canada</b:CountryRegion>
    <b:Year>2014</b:Year>
    <b:RefOrder>4</b:RefOrder>
  </b:Source>
  <b:Source>
    <b:Tag>4</b:Tag>
    <b:SourceType>ElectronicSource</b:SourceType>
    <b:Guid>{0E57074E-E1F2-4B9A-9CAA-C19DB97162B7}</b:Guid>
    <b:Author>
      <b:Author>
        <b:NameList>
          <b:Person>
            <b:Last>Enyinna Nwankpa</b:Last>
            <b:First>Chigozie</b:First>
          </b:Person>
          <b:Person>
            <b:Last>Ijomah</b:Last>
            <b:First>Winifred</b:First>
          </b:Person>
          <b:Person>
            <b:Last>Gachagan</b:Last>
            <b:First>Anthony</b:First>
          </b:Person>
          <b:Person>
            <b:Last>Marshall</b:Last>
            <b:First>Stephen</b:First>
          </b:Person>
        </b:NameList>
      </b:Author>
    </b:Author>
    <b:Title>Activation Functions: Comparison of Trends in Practice and Research for Deep Learning</b:Title>
    <b:Year>2018</b:Year>
    <b:Month>November </b:Month>
    <b:Day>8</b:Day>
    <b:RefOrder>5</b:RefOrder>
  </b:Source>
  <b:Source>
    <b:Tag>6</b:Tag>
    <b:SourceType>ElectronicSource</b:SourceType>
    <b:Guid>{A23843F0-ECB6-4143-82E5-F800C04248EE}</b:Guid>
    <b:Author>
      <b:Author>
        <b:NameList>
          <b:Person>
            <b:Last>Yu</b:Last>
            <b:First>Kai</b:First>
          </b:Person>
          <b:Person>
            <b:Last>Xu</b:Last>
            <b:First>Wei</b:First>
          </b:Person>
          <b:Person>
            <b:Last>Gong</b:Last>
            <b:First>Yihong</b:First>
          </b:Person>
        </b:NameList>
      </b:Author>
    </b:Author>
    <b:Title>Deep Learning with Kernel Regularization for Visual Recognition</b:Title>
    <b:City>NEC Laboratories America, Cupertino, CA 95014, USA</b:City>
    <b:RefOrder>6</b:RefOrder>
  </b:Source>
</b:Sources>
</file>

<file path=customXml/itemProps1.xml><?xml version="1.0" encoding="utf-8"?>
<ds:datastoreItem xmlns:ds="http://schemas.openxmlformats.org/officeDocument/2006/customXml" ds:itemID="{49C5C2A2-32B3-4010-88E4-D7DD4CF4F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voorblad_UGent_EA_NL</Template>
  <TotalTime>5</TotalTime>
  <Pages>81</Pages>
  <Words>21558</Words>
  <Characters>118575</Characters>
  <Application>Microsoft Office Word</Application>
  <DocSecurity>0</DocSecurity>
  <Lines>988</Lines>
  <Paragraphs>279</Paragraphs>
  <ScaleCrop>false</ScaleCrop>
  <HeadingPairs>
    <vt:vector size="2" baseType="variant">
      <vt:variant>
        <vt:lpstr>Titel</vt:lpstr>
      </vt:variant>
      <vt:variant>
        <vt:i4>1</vt:i4>
      </vt:variant>
    </vt:vector>
  </HeadingPairs>
  <TitlesOfParts>
    <vt:vector size="1" baseType="lpstr">
      <vt:lpstr/>
    </vt:vector>
  </TitlesOfParts>
  <Company>UGent</Company>
  <LinksUpToDate>false</LinksUpToDate>
  <CharactersWithSpaces>139854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simon</dc:creator>
  <cp:lastModifiedBy>Simon De Smul</cp:lastModifiedBy>
  <cp:revision>6</cp:revision>
  <cp:lastPrinted>2016-09-21T20:58:00Z</cp:lastPrinted>
  <dcterms:created xsi:type="dcterms:W3CDTF">2019-08-30T21:58:00Z</dcterms:created>
  <dcterms:modified xsi:type="dcterms:W3CDTF">2019-08-31T20:26:00Z</dcterms:modified>
</cp:coreProperties>
</file>